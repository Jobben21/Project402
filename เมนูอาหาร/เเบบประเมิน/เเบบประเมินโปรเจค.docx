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27F" w:rsidRPr="005B0FE9" w:rsidRDefault="00B0627F" w:rsidP="00BE3D3D">
      <w:pPr>
        <w:tabs>
          <w:tab w:val="left" w:pos="720"/>
        </w:tabs>
        <w:jc w:val="center"/>
        <w:rPr>
          <w:rFonts w:ascii="TH Sarabun New" w:hAnsi="TH Sarabun New" w:cs="TH Sarabun New"/>
          <w:b/>
          <w:bCs/>
          <w:sz w:val="26"/>
          <w:szCs w:val="26"/>
          <w:cs/>
        </w:rPr>
      </w:pPr>
    </w:p>
    <w:p w:rsidR="00BE3D3D" w:rsidRPr="005B0FE9" w:rsidRDefault="00BE3D3D" w:rsidP="00BE3D3D">
      <w:pPr>
        <w:tabs>
          <w:tab w:val="left" w:pos="720"/>
        </w:tabs>
        <w:jc w:val="center"/>
        <w:rPr>
          <w:rFonts w:ascii="TH Sarabun New" w:hAnsi="TH Sarabun New" w:cs="TH Sarabun New"/>
          <w:b/>
          <w:bCs/>
          <w:sz w:val="26"/>
          <w:szCs w:val="26"/>
        </w:rPr>
      </w:pPr>
      <w:r w:rsidRPr="005B0FE9">
        <w:rPr>
          <w:rFonts w:ascii="TH Sarabun New" w:hAnsi="TH Sarabun New" w:cs="TH Sarabun New"/>
          <w:b/>
          <w:bCs/>
          <w:sz w:val="26"/>
          <w:szCs w:val="26"/>
          <w:cs/>
        </w:rPr>
        <w:t>แบบประเมิน</w:t>
      </w:r>
      <w:r w:rsidR="00ED293B" w:rsidRPr="005B0FE9">
        <w:rPr>
          <w:rFonts w:ascii="TH Sarabun New" w:hAnsi="TH Sarabun New" w:cs="TH Sarabun New"/>
          <w:b/>
          <w:bCs/>
          <w:sz w:val="26"/>
          <w:szCs w:val="26"/>
          <w:cs/>
        </w:rPr>
        <w:t>ความพึงพอใจ</w:t>
      </w:r>
    </w:p>
    <w:p w:rsidR="00526F94" w:rsidRPr="00A87DC0" w:rsidRDefault="00BB1AD2" w:rsidP="00BE3D3D">
      <w:pPr>
        <w:tabs>
          <w:tab w:val="left" w:pos="720"/>
        </w:tabs>
        <w:jc w:val="thaiDistribute"/>
        <w:rPr>
          <w:rFonts w:ascii="TH Sarabun New" w:hAnsi="TH Sarabun New" w:cs="TH Sarabun New" w:hint="cs"/>
          <w:sz w:val="26"/>
          <w:szCs w:val="26"/>
        </w:rPr>
      </w:pPr>
      <w:r w:rsidRPr="005B0FE9">
        <w:rPr>
          <w:rFonts w:ascii="TH Sarabun New" w:hAnsi="TH Sarabun New" w:cs="TH Sarabun New"/>
          <w:b/>
          <w:bCs/>
          <w:sz w:val="26"/>
          <w:szCs w:val="26"/>
          <w:cs/>
        </w:rPr>
        <w:tab/>
      </w:r>
      <w:r w:rsidRPr="005B0FE9">
        <w:rPr>
          <w:rFonts w:ascii="TH Sarabun New" w:hAnsi="TH Sarabun New" w:cs="TH Sarabun New"/>
          <w:sz w:val="26"/>
          <w:szCs w:val="26"/>
          <w:cs/>
        </w:rPr>
        <w:t xml:space="preserve">แบบประเมินฉบับนี้ จัดทำขึ้นเพื่อรวบรวมข้อมูล และข้อเสนอแนะ สำหรับนำไปปรับปรุงการดำเนินงาน </w:t>
      </w:r>
      <w:r w:rsidR="00086F73" w:rsidRPr="005B0FE9">
        <w:rPr>
          <w:rFonts w:ascii="TH Sarabun New" w:hAnsi="TH Sarabun New" w:cs="TH Sarabun New"/>
          <w:sz w:val="26"/>
          <w:szCs w:val="26"/>
          <w:cs/>
        </w:rPr>
        <w:t xml:space="preserve">  </w:t>
      </w:r>
      <w:r w:rsidRPr="005B0FE9">
        <w:rPr>
          <w:rFonts w:ascii="TH Sarabun New" w:hAnsi="TH Sarabun New" w:cs="TH Sarabun New"/>
          <w:sz w:val="26"/>
          <w:szCs w:val="26"/>
          <w:cs/>
        </w:rPr>
        <w:t>จึงขอความร่วมมือท่านตอบแบบประเมิน และให้ข้อเสนอแนะตามความเป็นจริง</w:t>
      </w:r>
    </w:p>
    <w:p w:rsidR="00DE3A86" w:rsidRPr="00A87DC0" w:rsidRDefault="00DE3A86" w:rsidP="009A0C29">
      <w:pPr>
        <w:tabs>
          <w:tab w:val="left" w:pos="720"/>
        </w:tabs>
        <w:ind w:left="2410" w:hanging="2410"/>
        <w:rPr>
          <w:rFonts w:ascii="TH Sarabun New" w:hAnsi="TH Sarabun New" w:cs="TH Sarabun New"/>
          <w:color w:val="C00000"/>
          <w:sz w:val="26"/>
          <w:szCs w:val="26"/>
        </w:rPr>
      </w:pPr>
      <w:r w:rsidRPr="005B0FE9">
        <w:rPr>
          <w:rFonts w:ascii="TH Sarabun New" w:hAnsi="TH Sarabun New" w:cs="TH Sarabun New"/>
          <w:b/>
          <w:bCs/>
          <w:sz w:val="26"/>
          <w:szCs w:val="26"/>
          <w:cs/>
        </w:rPr>
        <w:t>ชื่อโครงการ</w:t>
      </w:r>
      <w:r w:rsidRPr="005B0FE9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Pr="005B0FE9">
        <w:rPr>
          <w:rFonts w:ascii="TH Sarabun New" w:hAnsi="TH Sarabun New" w:cs="TH Sarabun New"/>
          <w:sz w:val="26"/>
          <w:szCs w:val="26"/>
        </w:rPr>
        <w:t xml:space="preserve">       </w:t>
      </w:r>
      <w:r w:rsidRPr="005B0FE9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Pr="005B0FE9">
        <w:rPr>
          <w:rFonts w:ascii="TH Sarabun New" w:hAnsi="TH Sarabun New" w:cs="TH Sarabun New"/>
          <w:sz w:val="26"/>
          <w:szCs w:val="26"/>
          <w:cs/>
        </w:rPr>
        <w:tab/>
      </w:r>
      <w:r w:rsidR="009A0C29" w:rsidRPr="00A87DC0">
        <w:rPr>
          <w:rFonts w:ascii="TH Sarabun New" w:hAnsi="TH Sarabun New" w:cs="TH Sarabun New" w:hint="cs"/>
          <w:b/>
          <w:bCs/>
          <w:color w:val="C00000"/>
          <w:sz w:val="26"/>
          <w:szCs w:val="26"/>
          <w:cs/>
        </w:rPr>
        <w:t>แอปพลิเคชันแนะนำเมนูอาหารสำหรับผู้สูงอายุโดยใช้ผลตรวจเลือดในการวิเคราะห์</w:t>
      </w:r>
    </w:p>
    <w:p w:rsidR="007E5570" w:rsidRPr="005B0FE9" w:rsidRDefault="00DE3A86" w:rsidP="00A87DC0">
      <w:pPr>
        <w:tabs>
          <w:tab w:val="left" w:pos="720"/>
        </w:tabs>
        <w:ind w:left="2410" w:hanging="2410"/>
        <w:jc w:val="thaiDistribute"/>
        <w:rPr>
          <w:rFonts w:ascii="TH Sarabun New" w:hAnsi="TH Sarabun New" w:cs="TH Sarabun New"/>
          <w:sz w:val="26"/>
          <w:szCs w:val="26"/>
        </w:rPr>
      </w:pPr>
      <w:r w:rsidRPr="005B0FE9">
        <w:rPr>
          <w:rFonts w:ascii="TH Sarabun New" w:hAnsi="TH Sarabun New" w:cs="TH Sarabun New"/>
          <w:b/>
          <w:bCs/>
          <w:sz w:val="26"/>
          <w:szCs w:val="26"/>
          <w:cs/>
        </w:rPr>
        <w:t>วัน เดือน ปี</w:t>
      </w:r>
      <w:r w:rsidRPr="005B0FE9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Pr="005B0FE9">
        <w:rPr>
          <w:rFonts w:ascii="TH Sarabun New" w:hAnsi="TH Sarabun New" w:cs="TH Sarabun New"/>
          <w:b/>
          <w:bCs/>
          <w:sz w:val="26"/>
          <w:szCs w:val="26"/>
          <w:cs/>
        </w:rPr>
        <w:t>ที่ดำเนินการ</w:t>
      </w:r>
      <w:r w:rsidRPr="005B0FE9">
        <w:rPr>
          <w:rFonts w:ascii="TH Sarabun New" w:hAnsi="TH Sarabun New" w:cs="TH Sarabun New"/>
          <w:sz w:val="26"/>
          <w:szCs w:val="26"/>
          <w:cs/>
        </w:rPr>
        <w:t xml:space="preserve">  </w:t>
      </w:r>
      <w:r w:rsidRPr="005B0FE9">
        <w:rPr>
          <w:rFonts w:ascii="TH Sarabun New" w:hAnsi="TH Sarabun New" w:cs="TH Sarabun New"/>
          <w:sz w:val="26"/>
          <w:szCs w:val="26"/>
          <w:cs/>
        </w:rPr>
        <w:tab/>
      </w:r>
      <w:r w:rsidR="002227F2" w:rsidRPr="005B0FE9">
        <w:rPr>
          <w:rFonts w:ascii="TH Sarabun New" w:hAnsi="TH Sarabun New" w:cs="TH Sarabun New"/>
          <w:sz w:val="26"/>
          <w:szCs w:val="26"/>
          <w:cs/>
        </w:rPr>
        <w:t>………………………</w:t>
      </w:r>
      <w:r w:rsidR="00A87DC0">
        <w:rPr>
          <w:rFonts w:ascii="TH Sarabun New" w:hAnsi="TH Sarabun New" w:cs="TH Sarabun New" w:hint="cs"/>
          <w:sz w:val="26"/>
          <w:szCs w:val="26"/>
          <w:cs/>
        </w:rPr>
        <w:t xml:space="preserve">        </w:t>
      </w:r>
      <w:r w:rsidRPr="005B0FE9">
        <w:rPr>
          <w:rFonts w:ascii="TH Sarabun New" w:hAnsi="TH Sarabun New" w:cs="TH Sarabun New"/>
          <w:b/>
          <w:bCs/>
          <w:sz w:val="26"/>
          <w:szCs w:val="26"/>
          <w:cs/>
        </w:rPr>
        <w:t xml:space="preserve">สถานที่ดำเนินการ </w:t>
      </w:r>
      <w:r w:rsidRPr="005B0FE9">
        <w:rPr>
          <w:rFonts w:ascii="TH Sarabun New" w:hAnsi="TH Sarabun New" w:cs="TH Sarabun New"/>
          <w:sz w:val="26"/>
          <w:szCs w:val="26"/>
          <w:cs/>
        </w:rPr>
        <w:t xml:space="preserve">        </w:t>
      </w:r>
      <w:r w:rsidRPr="005B0FE9">
        <w:rPr>
          <w:rFonts w:ascii="TH Sarabun New" w:hAnsi="TH Sarabun New" w:cs="TH Sarabun New"/>
          <w:sz w:val="26"/>
          <w:szCs w:val="26"/>
          <w:cs/>
        </w:rPr>
        <w:tab/>
      </w:r>
      <w:r w:rsidR="002227F2" w:rsidRPr="005B0FE9">
        <w:rPr>
          <w:rFonts w:ascii="TH Sarabun New" w:hAnsi="TH Sarabun New" w:cs="TH Sarabun New"/>
          <w:sz w:val="26"/>
          <w:szCs w:val="26"/>
          <w:cs/>
        </w:rPr>
        <w:t>……………………………………………………………….</w:t>
      </w:r>
    </w:p>
    <w:p w:rsidR="00B0627F" w:rsidRPr="005B0FE9" w:rsidRDefault="00B0627F" w:rsidP="00B0627F">
      <w:pPr>
        <w:tabs>
          <w:tab w:val="left" w:pos="720"/>
        </w:tabs>
        <w:jc w:val="thaiDistribute"/>
        <w:rPr>
          <w:rFonts w:ascii="TH Sarabun New" w:hAnsi="TH Sarabun New" w:cs="TH Sarabun New"/>
          <w:b/>
          <w:bCs/>
          <w:sz w:val="26"/>
          <w:szCs w:val="26"/>
        </w:rPr>
      </w:pPr>
      <w:r w:rsidRPr="005B0FE9">
        <w:rPr>
          <w:rFonts w:ascii="TH Sarabun New" w:hAnsi="TH Sarabun New" w:cs="TH Sarabun New"/>
          <w:b/>
          <w:bCs/>
          <w:sz w:val="26"/>
          <w:szCs w:val="26"/>
          <w:cs/>
        </w:rPr>
        <w:t>ส่วนที่ 1</w:t>
      </w:r>
      <w:r w:rsidRPr="005B0FE9">
        <w:rPr>
          <w:rFonts w:ascii="TH Sarabun New" w:hAnsi="TH Sarabun New" w:cs="TH Sarabun New"/>
          <w:b/>
          <w:bCs/>
          <w:sz w:val="26"/>
          <w:szCs w:val="26"/>
        </w:rPr>
        <w:t>:</w:t>
      </w:r>
      <w:r w:rsidRPr="005B0FE9">
        <w:rPr>
          <w:rFonts w:ascii="TH Sarabun New" w:hAnsi="TH Sarabun New" w:cs="TH Sarabun New"/>
          <w:sz w:val="26"/>
          <w:szCs w:val="26"/>
          <w:cs/>
        </w:rPr>
        <w:t xml:space="preserve">  ข้อมูลทั่วไป</w:t>
      </w:r>
    </w:p>
    <w:p w:rsidR="00B0627F" w:rsidRPr="005B0FE9" w:rsidRDefault="00B0627F" w:rsidP="00B0627F">
      <w:pPr>
        <w:numPr>
          <w:ilvl w:val="0"/>
          <w:numId w:val="1"/>
        </w:numPr>
        <w:tabs>
          <w:tab w:val="left" w:pos="284"/>
          <w:tab w:val="left" w:pos="1985"/>
          <w:tab w:val="left" w:pos="3969"/>
          <w:tab w:val="left" w:pos="6096"/>
        </w:tabs>
        <w:rPr>
          <w:rFonts w:ascii="TH Sarabun New" w:hAnsi="TH Sarabun New" w:cs="TH Sarabun New"/>
          <w:sz w:val="26"/>
          <w:szCs w:val="26"/>
          <w:cs/>
        </w:rPr>
      </w:pPr>
      <w:r w:rsidRPr="005B0FE9">
        <w:rPr>
          <w:rFonts w:ascii="TH Sarabun New" w:hAnsi="TH Sarabun New" w:cs="TH Sarabun New"/>
          <w:sz w:val="26"/>
          <w:szCs w:val="26"/>
          <w:cs/>
        </w:rPr>
        <w:t>เพศ</w:t>
      </w:r>
      <w:r w:rsidRPr="005B0FE9">
        <w:rPr>
          <w:rFonts w:ascii="TH Sarabun New" w:hAnsi="TH Sarabun New" w:cs="TH Sarabun New"/>
          <w:sz w:val="26"/>
          <w:szCs w:val="26"/>
          <w:cs/>
        </w:rPr>
        <w:tab/>
      </w:r>
      <w:r w:rsidRPr="005B0FE9">
        <w:rPr>
          <w:rFonts w:ascii="TH Sarabun New" w:hAnsi="TH Sarabun New" w:cs="TH Sarabun New"/>
          <w:sz w:val="26"/>
          <w:szCs w:val="26"/>
        </w:rPr>
        <w:sym w:font="Wingdings" w:char="F06F"/>
      </w:r>
      <w:r w:rsidRPr="005B0FE9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Pr="005B0FE9">
        <w:rPr>
          <w:rFonts w:ascii="TH Sarabun New" w:hAnsi="TH Sarabun New" w:cs="TH Sarabun New"/>
          <w:sz w:val="26"/>
          <w:szCs w:val="26"/>
        </w:rPr>
        <w:t>1.</w:t>
      </w:r>
      <w:r w:rsidRPr="005B0FE9">
        <w:rPr>
          <w:rFonts w:ascii="TH Sarabun New" w:hAnsi="TH Sarabun New" w:cs="TH Sarabun New"/>
          <w:sz w:val="26"/>
          <w:szCs w:val="26"/>
          <w:cs/>
        </w:rPr>
        <w:t xml:space="preserve"> ชาย</w:t>
      </w:r>
      <w:r w:rsidRPr="005B0FE9">
        <w:rPr>
          <w:rFonts w:ascii="TH Sarabun New" w:hAnsi="TH Sarabun New" w:cs="TH Sarabun New"/>
          <w:sz w:val="26"/>
          <w:szCs w:val="26"/>
        </w:rPr>
        <w:tab/>
      </w:r>
      <w:r w:rsidRPr="005B0FE9">
        <w:rPr>
          <w:rFonts w:ascii="TH Sarabun New" w:hAnsi="TH Sarabun New" w:cs="TH Sarabun New"/>
          <w:sz w:val="26"/>
          <w:szCs w:val="26"/>
        </w:rPr>
        <w:sym w:font="Wingdings" w:char="F06F"/>
      </w:r>
      <w:r w:rsidRPr="005B0FE9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Pr="005B0FE9">
        <w:rPr>
          <w:rFonts w:ascii="TH Sarabun New" w:hAnsi="TH Sarabun New" w:cs="TH Sarabun New"/>
          <w:sz w:val="26"/>
          <w:szCs w:val="26"/>
        </w:rPr>
        <w:t xml:space="preserve">2. </w:t>
      </w:r>
      <w:r w:rsidRPr="005B0FE9">
        <w:rPr>
          <w:rFonts w:ascii="TH Sarabun New" w:hAnsi="TH Sarabun New" w:cs="TH Sarabun New"/>
          <w:sz w:val="26"/>
          <w:szCs w:val="26"/>
          <w:cs/>
        </w:rPr>
        <w:t>หญิง</w:t>
      </w:r>
    </w:p>
    <w:p w:rsidR="00ED293B" w:rsidRPr="005B0FE9" w:rsidRDefault="00E109BC" w:rsidP="00ED293B">
      <w:pPr>
        <w:numPr>
          <w:ilvl w:val="0"/>
          <w:numId w:val="1"/>
        </w:numPr>
        <w:tabs>
          <w:tab w:val="left" w:pos="284"/>
          <w:tab w:val="left" w:pos="1985"/>
          <w:tab w:val="left" w:pos="3969"/>
          <w:tab w:val="left" w:pos="6096"/>
          <w:tab w:val="left" w:pos="7371"/>
        </w:tabs>
        <w:rPr>
          <w:rFonts w:ascii="TH Sarabun New" w:hAnsi="TH Sarabun New" w:cs="TH Sarabun New"/>
          <w:b/>
          <w:bCs/>
          <w:sz w:val="26"/>
          <w:szCs w:val="26"/>
        </w:rPr>
      </w:pPr>
      <w:r w:rsidRPr="005B0FE9">
        <w:rPr>
          <w:rFonts w:ascii="TH Sarabun New" w:hAnsi="TH Sarabun New" w:cs="TH Sarabun New"/>
          <w:sz w:val="26"/>
          <w:szCs w:val="26"/>
          <w:cs/>
        </w:rPr>
        <w:t>อายุ</w:t>
      </w:r>
      <w:r w:rsidR="00B0627F" w:rsidRPr="005B0FE9">
        <w:rPr>
          <w:rFonts w:ascii="TH Sarabun New" w:hAnsi="TH Sarabun New" w:cs="TH Sarabun New"/>
          <w:b/>
          <w:bCs/>
          <w:sz w:val="26"/>
          <w:szCs w:val="26"/>
        </w:rPr>
        <w:t xml:space="preserve">  </w:t>
      </w:r>
      <w:r w:rsidR="00B0627F" w:rsidRPr="005B0FE9">
        <w:rPr>
          <w:rFonts w:ascii="TH Sarabun New" w:hAnsi="TH Sarabun New" w:cs="TH Sarabun New"/>
          <w:b/>
          <w:bCs/>
          <w:sz w:val="26"/>
          <w:szCs w:val="26"/>
          <w:cs/>
        </w:rPr>
        <w:tab/>
      </w:r>
      <w:r w:rsidR="009A0C29" w:rsidRPr="005B0FE9">
        <w:rPr>
          <w:rFonts w:ascii="TH Sarabun New" w:hAnsi="TH Sarabun New" w:cs="TH Sarabun New"/>
          <w:sz w:val="26"/>
          <w:szCs w:val="26"/>
          <w:cs/>
        </w:rPr>
        <w:t>………………</w:t>
      </w:r>
      <w:r w:rsidR="009A0C29">
        <w:rPr>
          <w:rFonts w:ascii="TH Sarabun New" w:hAnsi="TH Sarabun New" w:cs="TH Sarabun New" w:hint="cs"/>
          <w:sz w:val="26"/>
          <w:szCs w:val="26"/>
          <w:cs/>
        </w:rPr>
        <w:t xml:space="preserve">        </w:t>
      </w:r>
      <w:r w:rsidR="009A0C29">
        <w:rPr>
          <w:rFonts w:ascii="TH Sarabun New" w:hAnsi="TH Sarabun New" w:cs="TH Sarabun New" w:hint="cs"/>
          <w:b/>
          <w:bCs/>
          <w:sz w:val="26"/>
          <w:szCs w:val="26"/>
          <w:cs/>
        </w:rPr>
        <w:t>ปี</w:t>
      </w:r>
    </w:p>
    <w:p w:rsidR="008E77AA" w:rsidRPr="005B0FE9" w:rsidRDefault="00375F44" w:rsidP="00D833D0">
      <w:pPr>
        <w:rPr>
          <w:rFonts w:ascii="TH Sarabun New" w:hAnsi="TH Sarabun New" w:cs="TH Sarabun New"/>
          <w:sz w:val="26"/>
          <w:szCs w:val="26"/>
          <w:cs/>
        </w:rPr>
      </w:pPr>
      <w:r w:rsidRPr="005B0FE9">
        <w:rPr>
          <w:rFonts w:ascii="TH Sarabun New" w:hAnsi="TH Sarabun New" w:cs="TH Sarabun New"/>
          <w:b/>
          <w:bCs/>
          <w:sz w:val="26"/>
          <w:szCs w:val="26"/>
          <w:cs/>
        </w:rPr>
        <w:t xml:space="preserve">ส่วนที่ </w:t>
      </w:r>
      <w:r w:rsidRPr="005B0FE9">
        <w:rPr>
          <w:rFonts w:ascii="TH Sarabun New" w:hAnsi="TH Sarabun New" w:cs="TH Sarabun New"/>
          <w:b/>
          <w:bCs/>
          <w:sz w:val="26"/>
          <w:szCs w:val="26"/>
        </w:rPr>
        <w:t xml:space="preserve">2 </w:t>
      </w:r>
      <w:r w:rsidR="00ED293B" w:rsidRPr="005B0FE9">
        <w:rPr>
          <w:rFonts w:ascii="TH Sarabun New" w:hAnsi="TH Sarabun New" w:cs="TH Sarabun New"/>
          <w:b/>
          <w:bCs/>
          <w:sz w:val="26"/>
          <w:szCs w:val="26"/>
        </w:rPr>
        <w:t xml:space="preserve">: </w:t>
      </w:r>
      <w:r w:rsidR="00642C4D" w:rsidRPr="005B0FE9">
        <w:rPr>
          <w:rFonts w:ascii="TH Sarabun New" w:hAnsi="TH Sarabun New" w:cs="TH Sarabun New"/>
          <w:sz w:val="26"/>
          <w:szCs w:val="26"/>
          <w:cs/>
        </w:rPr>
        <w:t>ความพึงพอใจ</w:t>
      </w:r>
      <w:r w:rsidR="009A0C29" w:rsidRPr="009A0C29">
        <w:rPr>
          <w:rFonts w:ascii="TH Sarabun New" w:hAnsi="TH Sarabun New" w:cs="TH Sarabun New"/>
          <w:sz w:val="26"/>
          <w:szCs w:val="26"/>
          <w:cs/>
        </w:rPr>
        <w:t>แอปพลิเคชัน</w:t>
      </w:r>
    </w:p>
    <w:tbl>
      <w:tblPr>
        <w:tblW w:w="8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60"/>
        <w:gridCol w:w="765"/>
        <w:gridCol w:w="709"/>
        <w:gridCol w:w="799"/>
        <w:gridCol w:w="760"/>
        <w:gridCol w:w="709"/>
        <w:gridCol w:w="15"/>
      </w:tblGrid>
      <w:tr w:rsidR="00ED07ED" w:rsidRPr="005B0FE9" w:rsidTr="00336AEA">
        <w:tc>
          <w:tcPr>
            <w:tcW w:w="5160" w:type="dxa"/>
            <w:vMerge w:val="restart"/>
          </w:tcPr>
          <w:p w:rsidR="00ED07ED" w:rsidRPr="005B0FE9" w:rsidRDefault="00ED07ED" w:rsidP="00ED07ED">
            <w:pPr>
              <w:jc w:val="center"/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รายการ</w:t>
            </w:r>
          </w:p>
        </w:tc>
        <w:tc>
          <w:tcPr>
            <w:tcW w:w="3757" w:type="dxa"/>
            <w:gridSpan w:val="6"/>
          </w:tcPr>
          <w:p w:rsidR="00ED07ED" w:rsidRPr="005B0FE9" w:rsidRDefault="00ED07ED" w:rsidP="00ED07ED">
            <w:pPr>
              <w:jc w:val="center"/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ระดับความพึงพอใจ</w:t>
            </w:r>
          </w:p>
        </w:tc>
      </w:tr>
      <w:tr w:rsidR="00ED07ED" w:rsidRPr="005B0FE9" w:rsidTr="00336AEA">
        <w:trPr>
          <w:gridAfter w:val="1"/>
          <w:wAfter w:w="15" w:type="dxa"/>
        </w:trPr>
        <w:tc>
          <w:tcPr>
            <w:tcW w:w="5160" w:type="dxa"/>
            <w:vMerge/>
          </w:tcPr>
          <w:p w:rsidR="00ED07ED" w:rsidRPr="005B0FE9" w:rsidRDefault="00ED07ED" w:rsidP="000C5D18">
            <w:pPr>
              <w:jc w:val="center"/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65" w:type="dxa"/>
            <w:vAlign w:val="center"/>
          </w:tcPr>
          <w:p w:rsidR="00ED07ED" w:rsidRPr="005B0FE9" w:rsidRDefault="00ED07ED" w:rsidP="007A6089">
            <w:pPr>
              <w:jc w:val="center"/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มากที่สุด</w:t>
            </w:r>
          </w:p>
        </w:tc>
        <w:tc>
          <w:tcPr>
            <w:tcW w:w="709" w:type="dxa"/>
            <w:vAlign w:val="center"/>
          </w:tcPr>
          <w:p w:rsidR="00ED07ED" w:rsidRPr="005B0FE9" w:rsidRDefault="00ED07ED" w:rsidP="007A6089">
            <w:pPr>
              <w:jc w:val="center"/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มาก</w:t>
            </w:r>
          </w:p>
        </w:tc>
        <w:tc>
          <w:tcPr>
            <w:tcW w:w="799" w:type="dxa"/>
            <w:vAlign w:val="center"/>
          </w:tcPr>
          <w:p w:rsidR="00ED07ED" w:rsidRPr="005B0FE9" w:rsidRDefault="00ED07ED" w:rsidP="007A6089">
            <w:pPr>
              <w:jc w:val="center"/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ปานกลาง</w:t>
            </w:r>
          </w:p>
        </w:tc>
        <w:tc>
          <w:tcPr>
            <w:tcW w:w="760" w:type="dxa"/>
            <w:vAlign w:val="center"/>
          </w:tcPr>
          <w:p w:rsidR="00ED07ED" w:rsidRPr="005B0FE9" w:rsidRDefault="00ED07ED" w:rsidP="007A6089">
            <w:pPr>
              <w:jc w:val="center"/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น้อย</w:t>
            </w:r>
          </w:p>
        </w:tc>
        <w:tc>
          <w:tcPr>
            <w:tcW w:w="709" w:type="dxa"/>
            <w:vAlign w:val="center"/>
          </w:tcPr>
          <w:p w:rsidR="00ED07ED" w:rsidRPr="005B0FE9" w:rsidRDefault="00ED07ED" w:rsidP="007A6089">
            <w:pPr>
              <w:jc w:val="center"/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น้อยที่สุด</w:t>
            </w:r>
          </w:p>
        </w:tc>
      </w:tr>
      <w:tr w:rsidR="00ED293B" w:rsidRPr="005B0FE9" w:rsidTr="00336AEA">
        <w:tc>
          <w:tcPr>
            <w:tcW w:w="8917" w:type="dxa"/>
            <w:gridSpan w:val="7"/>
            <w:shd w:val="clear" w:color="auto" w:fill="F2F2F2"/>
          </w:tcPr>
          <w:p w:rsidR="00ED293B" w:rsidRPr="005B0FE9" w:rsidRDefault="00ED293B" w:rsidP="00E109BC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 xml:space="preserve">1. </w:t>
            </w:r>
            <w:r w:rsidR="00E109BC"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ด้านการเรียนรู้(</w:t>
            </w:r>
            <w:r w:rsidR="00E109BC"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>Usability) </w:t>
            </w:r>
          </w:p>
        </w:tc>
      </w:tr>
      <w:tr w:rsidR="007D59A8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7D59A8" w:rsidRPr="005B0FE9" w:rsidRDefault="007D59A8" w:rsidP="00C73F77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</w:rPr>
              <w:t xml:space="preserve">1.1. </w:t>
            </w:r>
            <w:r w:rsidR="005B0FE9"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ความง่ายต่อการใช้งานของระบบ</w:t>
            </w:r>
            <w:r w:rsidR="005B0FE9" w:rsidRPr="005B0FE9">
              <w:rPr>
                <w:rStyle w:val="apple-converted-space"/>
                <w:rFonts w:ascii="TH Sarabun New" w:eastAsia="Cordia New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765" w:type="dxa"/>
          </w:tcPr>
          <w:p w:rsidR="007D59A8" w:rsidRPr="005B0FE9" w:rsidRDefault="007D59A8" w:rsidP="008057EA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7D59A8" w:rsidRPr="005B0FE9" w:rsidRDefault="007D59A8" w:rsidP="008057EA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99" w:type="dxa"/>
          </w:tcPr>
          <w:p w:rsidR="007D59A8" w:rsidRPr="005B0FE9" w:rsidRDefault="007D59A8" w:rsidP="008057EA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60" w:type="dxa"/>
          </w:tcPr>
          <w:p w:rsidR="007D59A8" w:rsidRPr="005B0FE9" w:rsidRDefault="007D59A8" w:rsidP="008057EA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7D59A8" w:rsidRPr="005B0FE9" w:rsidRDefault="007D59A8" w:rsidP="008057EA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5B0FE9" w:rsidRPr="005B0FE9" w:rsidRDefault="005B0FE9" w:rsidP="005B0FE9">
            <w:pPr>
              <w:pStyle w:val="TableParagraph"/>
              <w:spacing w:line="361" w:lineRule="exact"/>
              <w:rPr>
                <w:rFonts w:ascii="TH Sarabun New" w:eastAsia="Cordia New" w:hAnsi="TH Sarabun New" w:cs="TH Sarabun New"/>
                <w:sz w:val="26"/>
                <w:szCs w:val="26"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</w:rPr>
              <w:t>1.2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ความเหมาะสมของเมนูการใช้งาน</w:t>
            </w:r>
            <w:r w:rsidRPr="005B0FE9">
              <w:rPr>
                <w:rStyle w:val="apple-converted-space"/>
                <w:rFonts w:ascii="TH Sarabun New" w:eastAsia="Cordia New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765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9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60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5B0FE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</w:rPr>
              <w:t xml:space="preserve">1.3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การจัดวางรูปแบบแอปพลิเคชันง่ายต่อการการใช้งาน</w:t>
            </w:r>
            <w:r w:rsidR="005B0FE9" w:rsidRPr="005B0FE9">
              <w:rPr>
                <w:rStyle w:val="apple-converted-space"/>
                <w:rFonts w:ascii="TH Sarabun New" w:eastAsia="Cordia New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765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9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60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1.4 </w:t>
            </w:r>
            <w:r w:rsidR="009A0C29">
              <w:rPr>
                <w:rFonts w:ascii="TH Sarabun New" w:hAnsi="TH Sarabun New" w:cs="TH Sarabun New" w:hint="cs"/>
                <w:sz w:val="26"/>
                <w:szCs w:val="26"/>
                <w:cs/>
              </w:rPr>
              <w:t xml:space="preserve">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ความเหมาะสมของขั้นตอนการบันทึกเมนูอาหาร</w:t>
            </w:r>
            <w:r w:rsidRPr="005B0FE9">
              <w:rPr>
                <w:rStyle w:val="apple-converted-space"/>
                <w:rFonts w:ascii="TH Sarabun New" w:eastAsia="Cordia New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765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9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60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5B0FE9" w:rsidRPr="005B0FE9" w:rsidRDefault="005B0FE9" w:rsidP="005B0FE9">
            <w:pPr>
              <w:rPr>
                <w:rFonts w:ascii="TH Sarabun New" w:hAnsi="TH Sarabun New" w:cs="TH Sarabun New" w:hint="cs"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1</w:t>
            </w:r>
            <w:r w:rsidRPr="005B0FE9">
              <w:rPr>
                <w:rFonts w:ascii="TH Sarabun New" w:hAnsi="TH Sarabun New" w:cs="TH Sarabun New"/>
                <w:sz w:val="26"/>
                <w:szCs w:val="26"/>
              </w:rPr>
              <w:t>.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5</w:t>
            </w:r>
            <w:r w:rsidRPr="005B0FE9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ความเหมาะสมของ</w:t>
            </w:r>
            <w:r w:rsidR="00A87DC0"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ขั้นตอนการบันทึก</w:t>
            </w:r>
            <w:r w:rsidR="00A87DC0">
              <w:rPr>
                <w:rFonts w:ascii="TH Sarabun New" w:hAnsi="TH Sarabun New" w:cs="TH Sarabun New" w:hint="cs"/>
                <w:sz w:val="26"/>
                <w:szCs w:val="26"/>
                <w:cs/>
              </w:rPr>
              <w:t>ผลตรวจเลือด</w:t>
            </w:r>
          </w:p>
        </w:tc>
        <w:tc>
          <w:tcPr>
            <w:tcW w:w="765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9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60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</w:tr>
      <w:tr w:rsidR="005B0FE9" w:rsidRPr="005B0FE9" w:rsidTr="00336AEA">
        <w:tc>
          <w:tcPr>
            <w:tcW w:w="8917" w:type="dxa"/>
            <w:gridSpan w:val="7"/>
            <w:shd w:val="clear" w:color="auto" w:fill="F2F2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2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 xml:space="preserve">. 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 xml:space="preserve"> 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ด้านประสิทธิภาพ(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>Efficiency) </w:t>
            </w: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5B0FE9" w:rsidRPr="005B0FE9" w:rsidRDefault="005B0FE9" w:rsidP="005B0FE9">
            <w:pPr>
              <w:pStyle w:val="TableParagraph"/>
              <w:spacing w:line="361" w:lineRule="exact"/>
              <w:rPr>
                <w:rFonts w:ascii="TH Sarabun New" w:eastAsia="Cordia New" w:hAnsi="TH Sarabun New" w:cs="TH Sarabun New" w:hint="cs"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</w:rPr>
              <w:t xml:space="preserve">2.1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ความเร็วในการ</w:t>
            </w:r>
            <w:r w:rsidR="00A87DC0">
              <w:rPr>
                <w:rFonts w:ascii="TH Sarabun New" w:hAnsi="TH Sarabun New" w:cs="TH Sarabun New" w:hint="cs"/>
                <w:sz w:val="26"/>
                <w:szCs w:val="26"/>
                <w:cs/>
              </w:rPr>
              <w:t>แปรผลตรวจเลือด</w:t>
            </w:r>
          </w:p>
        </w:tc>
        <w:tc>
          <w:tcPr>
            <w:tcW w:w="765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9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60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2</w:t>
            </w:r>
            <w:r w:rsidRPr="005B0FE9">
              <w:rPr>
                <w:rFonts w:ascii="TH Sarabun New" w:hAnsi="TH Sarabun New" w:cs="TH Sarabun New"/>
                <w:sz w:val="26"/>
                <w:szCs w:val="26"/>
              </w:rPr>
              <w:t xml:space="preserve">.2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ความเร็วในการแสดงภาพ ตัวอักษร และข้อมูลต่าง ๆ</w:t>
            </w:r>
            <w:r w:rsidRPr="005B0FE9">
              <w:rPr>
                <w:rStyle w:val="apple-converted-space"/>
                <w:rFonts w:ascii="TH Sarabun New" w:eastAsia="Cordia New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765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9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60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5B0FE9" w:rsidRPr="005B0FE9" w:rsidRDefault="005B0FE9" w:rsidP="005B0FE9">
            <w:pPr>
              <w:pStyle w:val="TableParagraph"/>
              <w:ind w:right="284"/>
              <w:rPr>
                <w:rFonts w:ascii="TH Sarabun New" w:eastAsia="Cordia New" w:hAnsi="TH Sarabun New" w:cs="TH Sarabun New"/>
                <w:sz w:val="26"/>
                <w:szCs w:val="26"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</w:rPr>
              <w:t>2.3</w:t>
            </w:r>
            <w:r w:rsidR="009A0C29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การบันทึกข้อมู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ล</w:t>
            </w:r>
            <w:r w:rsidRPr="005B0FE9">
              <w:rPr>
                <w:rStyle w:val="apple-converted-space"/>
                <w:rFonts w:ascii="TH Sarabun New" w:eastAsia="Cordia New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765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9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60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</w:tr>
      <w:tr w:rsidR="005B0FE9" w:rsidRPr="005B0FE9" w:rsidTr="00336AEA">
        <w:tc>
          <w:tcPr>
            <w:tcW w:w="8917" w:type="dxa"/>
            <w:gridSpan w:val="7"/>
            <w:shd w:val="clear" w:color="auto" w:fill="F2F2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3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 xml:space="preserve">. 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ด้านการจดจำ(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>Memorability) </w:t>
            </w: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5B0FE9" w:rsidRPr="005B0FE9" w:rsidRDefault="005B0FE9" w:rsidP="005B0FE9">
            <w:pPr>
              <w:pStyle w:val="TableParagraph"/>
              <w:spacing w:line="328" w:lineRule="auto"/>
              <w:ind w:right="175"/>
              <w:rPr>
                <w:rFonts w:ascii="TH Sarabun New" w:eastAsia="Cordia New" w:hAnsi="TH Sarabun New" w:cs="TH Sarabun New"/>
                <w:sz w:val="26"/>
                <w:szCs w:val="26"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</w:rPr>
              <w:t xml:space="preserve">3.1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คำศัพท์ที่ใช้ผู้ใช้มีความคุ้นเคยและสามารถปฏิบัติตามได้โดยง่าย</w:t>
            </w:r>
            <w:r w:rsidRPr="005B0FE9">
              <w:rPr>
                <w:rStyle w:val="apple-converted-space"/>
                <w:rFonts w:ascii="TH Sarabun New" w:eastAsia="Cordia New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765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9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60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5B0FE9" w:rsidRPr="005B0FE9" w:rsidRDefault="005B0FE9" w:rsidP="005B0FE9">
            <w:pPr>
              <w:rPr>
                <w:rFonts w:ascii="TH Sarabun New" w:hAnsi="TH Sarabun New" w:cs="TH Sarabun New" w:hint="cs"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3</w:t>
            </w:r>
            <w:r w:rsidRPr="005B0FE9">
              <w:rPr>
                <w:rFonts w:ascii="TH Sarabun New" w:hAnsi="TH Sarabun New" w:cs="TH Sarabun New"/>
                <w:sz w:val="26"/>
                <w:szCs w:val="26"/>
              </w:rPr>
              <w:t xml:space="preserve">.2 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การออกแบบและจัดวางข้อความเข้าใจง่าย</w:t>
            </w:r>
          </w:p>
        </w:tc>
        <w:tc>
          <w:tcPr>
            <w:tcW w:w="765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5B0FE9" w:rsidRPr="005B0FE9" w:rsidTr="00336AEA">
        <w:tc>
          <w:tcPr>
            <w:tcW w:w="8917" w:type="dxa"/>
            <w:gridSpan w:val="7"/>
            <w:shd w:val="clear" w:color="auto" w:fill="F2F2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4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 xml:space="preserve">. 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ด้านความถูกต้อง(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>Correctness) </w:t>
            </w: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5B0FE9" w:rsidRPr="005B0FE9" w:rsidRDefault="005B0FE9" w:rsidP="005B0FE9">
            <w:pPr>
              <w:rPr>
                <w:rFonts w:ascii="TH Sarabun New" w:hAnsi="TH Sarabun New" w:cs="TH Sarabun New" w:hint="cs"/>
                <w:sz w:val="26"/>
                <w:szCs w:val="26"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4.1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ความถูกต้องของการค้นหารายการอาหาร</w:t>
            </w:r>
            <w:r w:rsidR="00A87DC0">
              <w:rPr>
                <w:rFonts w:ascii="TH Sarabun New" w:hAnsi="TH Sarabun New" w:cs="TH Sarabun New" w:hint="cs"/>
                <w:sz w:val="26"/>
                <w:szCs w:val="26"/>
                <w:cs/>
              </w:rPr>
              <w:t xml:space="preserve"> ตามโรค </w:t>
            </w:r>
            <w:r w:rsidR="00A87DC0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="00A87DC0">
              <w:rPr>
                <w:rFonts w:ascii="TH Sarabun New" w:hAnsi="TH Sarabun New" w:cs="TH Sarabun New" w:hint="cs"/>
                <w:sz w:val="26"/>
                <w:szCs w:val="26"/>
                <w:cs/>
              </w:rPr>
              <w:t>เบาหวาน</w:t>
            </w:r>
            <w:r w:rsidR="00A87DC0">
              <w:rPr>
                <w:rFonts w:ascii="TH Sarabun New" w:hAnsi="TH Sarabun New" w:cs="TH Sarabun New"/>
                <w:sz w:val="26"/>
                <w:szCs w:val="26"/>
              </w:rPr>
              <w:t xml:space="preserve">, </w:t>
            </w:r>
            <w:r w:rsidR="00A87DC0">
              <w:rPr>
                <w:rFonts w:ascii="TH Sarabun New" w:hAnsi="TH Sarabun New" w:cs="TH Sarabun New" w:hint="cs"/>
                <w:sz w:val="26"/>
                <w:szCs w:val="26"/>
                <w:cs/>
              </w:rPr>
              <w:t>ไต</w:t>
            </w:r>
            <w:r w:rsidR="00A87DC0">
              <w:rPr>
                <w:rFonts w:ascii="TH Sarabun New" w:hAnsi="TH Sarabun New" w:cs="TH Sarabun New"/>
                <w:sz w:val="26"/>
                <w:szCs w:val="26"/>
              </w:rPr>
              <w:t>)</w:t>
            </w:r>
          </w:p>
        </w:tc>
        <w:tc>
          <w:tcPr>
            <w:tcW w:w="765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9A0C2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9A0C29" w:rsidRDefault="009A0C29" w:rsidP="005B0FE9">
            <w:pPr>
              <w:rPr>
                <w:rFonts w:ascii="TH Sarabun New" w:hAnsi="TH Sarabun New" w:cs="TH Sarabun New" w:hint="cs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4.2 </w:t>
            </w: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>ความถูกต้องการแนะนำเมนูอาหารตามผลตรวจเลือด</w:t>
            </w:r>
          </w:p>
        </w:tc>
        <w:tc>
          <w:tcPr>
            <w:tcW w:w="765" w:type="dxa"/>
          </w:tcPr>
          <w:p w:rsidR="009A0C2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9A0C2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</w:tcPr>
          <w:p w:rsidR="009A0C2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</w:tcPr>
          <w:p w:rsidR="009A0C2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9A0C2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9A0C2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9A0C2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4.3 </w:t>
            </w: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 xml:space="preserve">ความถูกต้องในการคำนวณพลังงาน </w:t>
            </w:r>
            <w:r>
              <w:rPr>
                <w:rFonts w:ascii="TH Sarabun New" w:hAnsi="TH Sarabun New" w:cs="TH Sarabun New"/>
                <w:sz w:val="26"/>
                <w:szCs w:val="26"/>
              </w:rPr>
              <w:t>(BMI, BMR)</w:t>
            </w:r>
          </w:p>
        </w:tc>
        <w:tc>
          <w:tcPr>
            <w:tcW w:w="765" w:type="dxa"/>
          </w:tcPr>
          <w:p w:rsidR="009A0C2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9A0C2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</w:tcPr>
          <w:p w:rsidR="009A0C2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</w:tcPr>
          <w:p w:rsidR="009A0C2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9A0C2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 w:hint="cs"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4</w:t>
            </w:r>
            <w:r w:rsidR="009A0C29">
              <w:rPr>
                <w:rFonts w:ascii="TH Sarabun New" w:hAnsi="TH Sarabun New" w:cs="TH Sarabun New"/>
                <w:sz w:val="26"/>
                <w:szCs w:val="26"/>
              </w:rPr>
              <w:t>.4</w:t>
            </w:r>
            <w:r w:rsidRPr="005B0FE9">
              <w:rPr>
                <w:rFonts w:ascii="TH Sarabun New" w:hAnsi="TH Sarabun New" w:cs="TH Sarabun New"/>
                <w:sz w:val="26"/>
                <w:szCs w:val="26"/>
              </w:rPr>
              <w:t xml:space="preserve"> 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ความถูกต้องของการบันทึกรายการอาหาร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A87DC0" w:rsidRPr="005B0FE9" w:rsidTr="00336AEA">
        <w:trPr>
          <w:gridAfter w:val="1"/>
          <w:wAfter w:w="15" w:type="dxa"/>
        </w:trPr>
        <w:tc>
          <w:tcPr>
            <w:tcW w:w="5160" w:type="dxa"/>
            <w:tcBorders>
              <w:bottom w:val="single" w:sz="4" w:space="0" w:color="auto"/>
            </w:tcBorders>
          </w:tcPr>
          <w:p w:rsidR="00A87DC0" w:rsidRPr="005B0FE9" w:rsidRDefault="00A87DC0" w:rsidP="005B0FE9">
            <w:pPr>
              <w:rPr>
                <w:rFonts w:ascii="TH Sarabun New" w:hAnsi="TH Sarabun New" w:cs="TH Sarabun New" w:hint="cs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4.5 </w:t>
            </w: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>ความถูกต้องของการบันทึกผลตรวจเลือด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A87DC0" w:rsidRPr="005B0FE9" w:rsidRDefault="00A87DC0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87DC0" w:rsidRPr="005B0FE9" w:rsidRDefault="00A87DC0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A87DC0" w:rsidRPr="005B0FE9" w:rsidRDefault="00A87DC0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A87DC0" w:rsidRPr="005B0FE9" w:rsidRDefault="00A87DC0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A87DC0" w:rsidRPr="005B0FE9" w:rsidRDefault="00A87DC0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  <w:tcBorders>
              <w:righ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 xml:space="preserve">5. 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ด้านความพอใจ(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>Use Satisfaction) </w:t>
            </w:r>
          </w:p>
        </w:tc>
        <w:tc>
          <w:tcPr>
            <w:tcW w:w="76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  <w:tcBorders>
              <w:lef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0FE9" w:rsidRPr="005B0FE9" w:rsidRDefault="005B0FE9" w:rsidP="005B0FE9">
            <w:pPr>
              <w:rPr>
                <w:rFonts w:ascii="TH Sarabun New" w:hAnsi="TH Sarabun New" w:cs="TH Sarabun New" w:hint="cs"/>
                <w:sz w:val="26"/>
                <w:szCs w:val="26"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</w:rPr>
              <w:t xml:space="preserve">5.1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ความเหมาะสมในการเลือกใช้ชนิดตัวอักษรในแอปพลิเคชัน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0FE9" w:rsidRPr="009A0C29" w:rsidRDefault="00A87DC0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5.2 </w:t>
            </w:r>
            <w:r w:rsidR="008B2438" w:rsidRPr="009A0C29">
              <w:rPr>
                <w:rFonts w:ascii="TH Sarabun New" w:hAnsi="TH Sarabun New" w:cs="TH Sarabun New"/>
                <w:sz w:val="26"/>
                <w:szCs w:val="26"/>
                <w:cs/>
              </w:rPr>
              <w:t>ความเหมาะสมในการเลือกใช้ขนาดของตัวอักษรในแอปพลิเคชัน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0FE9" w:rsidRPr="009A0C29" w:rsidRDefault="00A87DC0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5.3 </w:t>
            </w:r>
            <w:r w:rsidR="008B2438" w:rsidRPr="009A0C29">
              <w:rPr>
                <w:rFonts w:ascii="TH Sarabun New" w:hAnsi="TH Sarabun New" w:cs="TH Sarabun New"/>
                <w:sz w:val="26"/>
                <w:szCs w:val="26"/>
                <w:cs/>
              </w:rPr>
              <w:t>ความเหมาะสมในการใช้สีของตัวอักษรและรูปภาพ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0FE9" w:rsidRPr="009A0C29" w:rsidRDefault="00A87DC0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5.4 </w:t>
            </w:r>
            <w:r w:rsidR="008B2438" w:rsidRPr="009A0C29">
              <w:rPr>
                <w:rFonts w:ascii="TH Sarabun New" w:hAnsi="TH Sarabun New" w:cs="TH Sarabun New"/>
                <w:sz w:val="26"/>
                <w:szCs w:val="26"/>
                <w:cs/>
              </w:rPr>
              <w:t>ความเหมาะสมในการใช้สัญลักษณ์หรือรูปภาพในการสื่อความหมาย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0FE9" w:rsidRPr="009A0C29" w:rsidRDefault="00A87DC0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5.5 </w:t>
            </w:r>
            <w:r w:rsidR="008B2438" w:rsidRPr="009A0C29">
              <w:rPr>
                <w:rFonts w:ascii="TH Sarabun New" w:hAnsi="TH Sarabun New" w:cs="TH Sarabun New"/>
                <w:sz w:val="26"/>
                <w:szCs w:val="26"/>
                <w:cs/>
              </w:rPr>
              <w:t>ความสวยงาม ความทันสมัย และน่าสนใจ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  <w:tcBorders>
              <w:righ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>6.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ด้านประโยชน์การใช้งาน (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>Useful Benefits) </w:t>
            </w:r>
          </w:p>
        </w:tc>
        <w:tc>
          <w:tcPr>
            <w:tcW w:w="76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  <w:tcBorders>
              <w:lef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  <w:shd w:val="clear" w:color="auto" w:fill="auto"/>
          </w:tcPr>
          <w:p w:rsidR="005B0FE9" w:rsidRPr="009A0C29" w:rsidRDefault="00A87DC0" w:rsidP="005B0FE9">
            <w:pPr>
              <w:rPr>
                <w:rFonts w:ascii="TH Sarabun New" w:hAnsi="TH Sarabun New" w:cs="TH Sarabun New" w:hint="cs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6.1 </w:t>
            </w:r>
            <w:r w:rsidR="009A0C29" w:rsidRPr="009A0C29">
              <w:rPr>
                <w:rFonts w:ascii="TH Sarabun New" w:hAnsi="TH Sarabun New" w:cs="TH Sarabun New"/>
                <w:sz w:val="26"/>
                <w:szCs w:val="26"/>
                <w:cs/>
              </w:rPr>
              <w:t>เพิ่มความสะดวกในการบันทึกสารอาหาร</w:t>
            </w:r>
          </w:p>
        </w:tc>
        <w:tc>
          <w:tcPr>
            <w:tcW w:w="765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8B2438" w:rsidRPr="005B0FE9" w:rsidTr="00336AEA">
        <w:trPr>
          <w:gridAfter w:val="1"/>
          <w:wAfter w:w="15" w:type="dxa"/>
        </w:trPr>
        <w:tc>
          <w:tcPr>
            <w:tcW w:w="5160" w:type="dxa"/>
            <w:shd w:val="clear" w:color="auto" w:fill="auto"/>
          </w:tcPr>
          <w:p w:rsidR="008B2438" w:rsidRPr="009A0C29" w:rsidRDefault="00A87DC0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>6.2</w:t>
            </w:r>
            <w:r w:rsidR="009A0C29" w:rsidRPr="009A0C29">
              <w:rPr>
                <w:rFonts w:ascii="TH Sarabun New" w:hAnsi="TH Sarabun New" w:cs="TH Sarabun New"/>
                <w:sz w:val="26"/>
                <w:szCs w:val="26"/>
                <w:cs/>
              </w:rPr>
              <w:t>ช่วยหาเมนูอาหารที่ท่านสามารถรับประทานได้อย่างปลอดภัย</w:t>
            </w:r>
          </w:p>
        </w:tc>
        <w:tc>
          <w:tcPr>
            <w:tcW w:w="765" w:type="dxa"/>
          </w:tcPr>
          <w:p w:rsidR="008B2438" w:rsidRPr="005B0FE9" w:rsidRDefault="008B2438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8B2438" w:rsidRPr="005B0FE9" w:rsidRDefault="008B2438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</w:tcPr>
          <w:p w:rsidR="008B2438" w:rsidRPr="005B0FE9" w:rsidRDefault="008B2438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</w:tcPr>
          <w:p w:rsidR="008B2438" w:rsidRPr="005B0FE9" w:rsidRDefault="008B2438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8B2438" w:rsidRPr="005B0FE9" w:rsidRDefault="008B2438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8B2438" w:rsidRPr="005B0FE9" w:rsidTr="00336AEA">
        <w:trPr>
          <w:gridAfter w:val="1"/>
          <w:wAfter w:w="15" w:type="dxa"/>
        </w:trPr>
        <w:tc>
          <w:tcPr>
            <w:tcW w:w="5160" w:type="dxa"/>
            <w:shd w:val="clear" w:color="auto" w:fill="auto"/>
          </w:tcPr>
          <w:p w:rsidR="008B2438" w:rsidRPr="009A0C29" w:rsidRDefault="00A87DC0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6.3 </w:t>
            </w:r>
            <w:r w:rsidR="009A0C29" w:rsidRPr="009A0C29">
              <w:rPr>
                <w:rFonts w:ascii="TH Sarabun New" w:hAnsi="TH Sarabun New" w:cs="TH Sarabun New"/>
                <w:sz w:val="26"/>
                <w:szCs w:val="26"/>
                <w:cs/>
              </w:rPr>
              <w:t>ช่วยแสดงให้เห็นชัดเจนว่าสารอาหารที่ท่านต้องควบคุมเหลือปริมาณท่าไหร่</w:t>
            </w:r>
          </w:p>
        </w:tc>
        <w:tc>
          <w:tcPr>
            <w:tcW w:w="765" w:type="dxa"/>
          </w:tcPr>
          <w:p w:rsidR="008B2438" w:rsidRPr="005B0FE9" w:rsidRDefault="008B2438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8B2438" w:rsidRPr="005B0FE9" w:rsidRDefault="008B2438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</w:tcPr>
          <w:p w:rsidR="008B2438" w:rsidRPr="005B0FE9" w:rsidRDefault="008B2438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</w:tcPr>
          <w:p w:rsidR="008B2438" w:rsidRPr="005B0FE9" w:rsidRDefault="008B2438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8B2438" w:rsidRPr="005B0FE9" w:rsidRDefault="008B2438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</w:tbl>
    <w:p w:rsidR="009A0C29" w:rsidRDefault="009A0C29" w:rsidP="00A87DC0">
      <w:pPr>
        <w:rPr>
          <w:rFonts w:ascii="TH Sarabun New" w:hAnsi="TH Sarabun New" w:cs="TH Sarabun New"/>
          <w:b/>
          <w:bCs/>
          <w:sz w:val="26"/>
          <w:szCs w:val="26"/>
          <w:cs/>
        </w:rPr>
      </w:pPr>
      <w:r>
        <w:rPr>
          <w:rFonts w:ascii="TH Sarabun New" w:hAnsi="TH Sarabun New" w:cs="TH Sarabun New"/>
          <w:b/>
          <w:bCs/>
          <w:sz w:val="26"/>
          <w:szCs w:val="26"/>
          <w:cs/>
        </w:rPr>
        <w:br w:type="page"/>
      </w:r>
    </w:p>
    <w:tbl>
      <w:tblPr>
        <w:tblW w:w="9072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"/>
        <w:gridCol w:w="5535"/>
        <w:gridCol w:w="1701"/>
        <w:gridCol w:w="1405"/>
      </w:tblGrid>
      <w:tr w:rsidR="009A0C29" w:rsidRPr="00C84BC8" w:rsidTr="004C7E39">
        <w:trPr>
          <w:trHeight w:val="1093"/>
        </w:trPr>
        <w:tc>
          <w:tcPr>
            <w:tcW w:w="5966" w:type="dxa"/>
            <w:gridSpan w:val="2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spacing w:line="342" w:lineRule="exact"/>
              <w:jc w:val="center"/>
              <w:rPr>
                <w:rFonts w:asciiTheme="minorBidi" w:eastAsia="Cordia New" w:hAnsiTheme="minorBidi" w:cs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 w:cstheme="minorBidi"/>
                <w:b/>
                <w:bCs/>
                <w:spacing w:val="-1"/>
                <w:sz w:val="28"/>
                <w:szCs w:val="28"/>
                <w:cs/>
              </w:rPr>
              <w:lastRenderedPageBreak/>
              <w:t>ความพึงพอใจในการใช้งานแอปพลิเคชันของกลุ่มผู้ใช้โภชนาการ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spacing w:line="342" w:lineRule="exact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ร</w:t>
            </w:r>
            <w:r w:rsidRPr="00C84BC8">
              <w:rPr>
                <w:rFonts w:asciiTheme="minorBidi" w:hAnsiTheme="minorBidi" w:cstheme="minorBidi"/>
                <w:b/>
                <w:bCs/>
                <w:spacing w:val="-2"/>
                <w:sz w:val="28"/>
                <w:szCs w:val="28"/>
                <w:cs/>
              </w:rPr>
              <w:t>ะ</w:t>
            </w: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ดับ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ค</w:t>
            </w:r>
            <w:r w:rsidRPr="00C84BC8">
              <w:rPr>
                <w:rFonts w:asciiTheme="minorBidi" w:hAnsiTheme="minorBidi" w:cstheme="minorBidi"/>
                <w:b/>
                <w:bCs/>
                <w:spacing w:val="1"/>
                <w:sz w:val="28"/>
                <w:szCs w:val="28"/>
                <w:cs/>
              </w:rPr>
              <w:t>ว</w:t>
            </w: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ามพึงพอใจเฉลี่ย</w:t>
            </w:r>
          </w:p>
        </w:tc>
        <w:tc>
          <w:tcPr>
            <w:tcW w:w="1405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spacing w:line="342" w:lineRule="exact"/>
              <w:jc w:val="center"/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jc w:val="center"/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  <w:cs/>
              </w:rPr>
              <w:t>สรุปผล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eastAsia="Cordia New" w:hAnsiTheme="minorBidi"/>
                <w:b/>
                <w:bCs/>
                <w:sz w:val="28"/>
                <w:szCs w:val="28"/>
                <w:cs/>
              </w:rPr>
              <w:t>ความพึงพอใจ</w:t>
            </w:r>
          </w:p>
        </w:tc>
      </w:tr>
      <w:tr w:rsidR="009A0C29" w:rsidRPr="00C84BC8" w:rsidTr="004C7E39">
        <w:trPr>
          <w:trHeight w:hRule="exact" w:val="407"/>
        </w:trPr>
        <w:tc>
          <w:tcPr>
            <w:tcW w:w="9072" w:type="dxa"/>
            <w:gridSpan w:val="4"/>
            <w:shd w:val="clear" w:color="auto" w:fill="D9D9D9" w:themeFill="background1" w:themeFillShade="D9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ก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</w:rPr>
              <w:t>.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ด้านการเรียนรู้(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</w:rPr>
              <w:t>Usability) </w:t>
            </w:r>
          </w:p>
          <w:p w:rsidR="009A0C29" w:rsidRPr="00C84BC8" w:rsidRDefault="009A0C29" w:rsidP="004C7E39">
            <w:pPr>
              <w:spacing w:after="200" w:line="276" w:lineRule="auto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4" w:lineRule="exact"/>
              <w:ind w:left="462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37"/>
        </w:trPr>
        <w:tc>
          <w:tcPr>
            <w:tcW w:w="431" w:type="dxa"/>
          </w:tcPr>
          <w:p w:rsidR="009A0C29" w:rsidRPr="00C84BC8" w:rsidRDefault="009A0C29" w:rsidP="004C7E39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9A0C29" w:rsidRPr="00C84BC8" w:rsidRDefault="009A0C29" w:rsidP="004C7E39">
            <w:pPr>
              <w:pStyle w:val="TableParagraph"/>
              <w:spacing w:line="361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ความง่ายต่อการใช้งานของระบบ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9A0C29" w:rsidRPr="00C84BC8" w:rsidRDefault="009A0C29" w:rsidP="004C7E39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+ 4)/2 = 4.0</w:t>
            </w:r>
          </w:p>
        </w:tc>
        <w:tc>
          <w:tcPr>
            <w:tcW w:w="1405" w:type="dxa"/>
          </w:tcPr>
          <w:p w:rsidR="009A0C29" w:rsidRPr="00C84BC8" w:rsidRDefault="009A0C29" w:rsidP="004C7E39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  <w:tr w:rsidR="009A0C29" w:rsidRPr="00C84BC8" w:rsidTr="004C7E39">
        <w:trPr>
          <w:trHeight w:hRule="exact" w:val="465"/>
        </w:trPr>
        <w:tc>
          <w:tcPr>
            <w:tcW w:w="431" w:type="dxa"/>
          </w:tcPr>
          <w:p w:rsidR="009A0C29" w:rsidRPr="00C84BC8" w:rsidRDefault="009A0C29" w:rsidP="004C7E39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9A0C29" w:rsidRPr="00C84BC8" w:rsidRDefault="009A0C29" w:rsidP="004C7E39">
            <w:pPr>
              <w:pStyle w:val="TableParagraph"/>
              <w:spacing w:line="361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ความเหมาะสมของเมนูการใช้งาน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9A0C29" w:rsidRPr="00C84BC8" w:rsidRDefault="009A0C29" w:rsidP="004C7E39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+ 4)/2 = 4.0</w:t>
            </w:r>
          </w:p>
        </w:tc>
        <w:tc>
          <w:tcPr>
            <w:tcW w:w="1405" w:type="dxa"/>
          </w:tcPr>
          <w:p w:rsidR="009A0C29" w:rsidRPr="00C84BC8" w:rsidRDefault="009A0C29" w:rsidP="004C7E39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  <w:tr w:rsidR="009A0C29" w:rsidRPr="00C84BC8" w:rsidTr="004C7E39">
        <w:trPr>
          <w:trHeight w:hRule="exact" w:val="423"/>
        </w:trPr>
        <w:tc>
          <w:tcPr>
            <w:tcW w:w="431" w:type="dxa"/>
          </w:tcPr>
          <w:p w:rsidR="009A0C29" w:rsidRPr="00C84BC8" w:rsidRDefault="009A0C29" w:rsidP="004C7E39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9A0C29" w:rsidRPr="00C84BC8" w:rsidRDefault="009A0C29" w:rsidP="004C7E39">
            <w:pPr>
              <w:pStyle w:val="TableParagraph"/>
              <w:spacing w:line="362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การจัดวางรูปแบบแอปพลิเคชันง่ายต่อการการใช้งาน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9A0C29" w:rsidRPr="00C84BC8" w:rsidRDefault="009A0C29" w:rsidP="004C7E39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+ 4)/2 = 4.0</w:t>
            </w:r>
          </w:p>
        </w:tc>
        <w:tc>
          <w:tcPr>
            <w:tcW w:w="1405" w:type="dxa"/>
          </w:tcPr>
          <w:p w:rsidR="009A0C29" w:rsidRPr="00C84BC8" w:rsidRDefault="009A0C29" w:rsidP="004C7E39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  <w:tr w:rsidR="009A0C29" w:rsidRPr="00C84BC8" w:rsidTr="004C7E39">
        <w:trPr>
          <w:trHeight w:hRule="exact" w:val="423"/>
        </w:trPr>
        <w:tc>
          <w:tcPr>
            <w:tcW w:w="431" w:type="dxa"/>
          </w:tcPr>
          <w:p w:rsidR="009A0C29" w:rsidRPr="00C84BC8" w:rsidRDefault="009A0C29" w:rsidP="004C7E39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9A0C29" w:rsidRPr="00C84BC8" w:rsidRDefault="009A0C29" w:rsidP="004C7E39">
            <w:pPr>
              <w:pStyle w:val="TableParagraph"/>
              <w:spacing w:line="361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ความเหมาะสมของขั้นตอนการบันทึกเมนูอาหาร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9A0C29" w:rsidRPr="00C84BC8" w:rsidRDefault="009A0C29" w:rsidP="004C7E39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+ 3)/2 = 3.5</w:t>
            </w:r>
          </w:p>
        </w:tc>
        <w:tc>
          <w:tcPr>
            <w:tcW w:w="1405" w:type="dxa"/>
          </w:tcPr>
          <w:p w:rsidR="009A0C29" w:rsidRPr="00C84BC8" w:rsidRDefault="009A0C29" w:rsidP="004C7E39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  <w:tr w:rsidR="00394B73" w:rsidRPr="00C84BC8" w:rsidTr="004C7E39">
        <w:trPr>
          <w:trHeight w:hRule="exact" w:val="423"/>
        </w:trPr>
        <w:tc>
          <w:tcPr>
            <w:tcW w:w="431" w:type="dxa"/>
          </w:tcPr>
          <w:p w:rsidR="00394B73" w:rsidRPr="00C84BC8" w:rsidRDefault="00394B73" w:rsidP="004C7E39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C84BC8" w:rsidRDefault="00394B73" w:rsidP="004C7E39">
            <w:pPr>
              <w:pStyle w:val="TableParagraph"/>
              <w:spacing w:line="361" w:lineRule="exact"/>
              <w:ind w:left="102"/>
              <w:rPr>
                <w:rFonts w:asciiTheme="minorBidi" w:hAnsiTheme="minorBidi" w:cstheme="minorBidi"/>
                <w:sz w:val="28"/>
                <w:szCs w:val="28"/>
                <w:cs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ความเหมาะสมของขั้นตอนการบันทึก</w:t>
            </w: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>ผลตรวจเลือด</w:t>
            </w:r>
          </w:p>
        </w:tc>
        <w:tc>
          <w:tcPr>
            <w:tcW w:w="1701" w:type="dxa"/>
          </w:tcPr>
          <w:p w:rsidR="00394B73" w:rsidRPr="00C84BC8" w:rsidRDefault="00394B73" w:rsidP="004C7E39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405" w:type="dxa"/>
          </w:tcPr>
          <w:p w:rsidR="00394B73" w:rsidRPr="00C84BC8" w:rsidRDefault="00394B73" w:rsidP="004C7E39">
            <w:pPr>
              <w:jc w:val="center"/>
              <w:rPr>
                <w:rFonts w:asciiTheme="minorBidi" w:hAnsiTheme="minorBidi"/>
                <w:cs/>
              </w:rPr>
            </w:pPr>
          </w:p>
        </w:tc>
      </w:tr>
      <w:tr w:rsidR="009A0C29" w:rsidRPr="00C84BC8" w:rsidTr="004C7E39">
        <w:trPr>
          <w:trHeight w:hRule="exact" w:val="392"/>
        </w:trPr>
        <w:tc>
          <w:tcPr>
            <w:tcW w:w="9072" w:type="dxa"/>
            <w:gridSpan w:val="4"/>
            <w:shd w:val="clear" w:color="auto" w:fill="D9D9D9" w:themeFill="background1" w:themeFillShade="D9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ข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</w:rPr>
              <w:t>.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ด้านประสิทธิภาพ(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</w:rPr>
              <w:t>Efficiency) </w:t>
            </w:r>
          </w:p>
          <w:p w:rsidR="009A0C29" w:rsidRPr="00C84BC8" w:rsidRDefault="009A0C29" w:rsidP="004C7E39">
            <w:pPr>
              <w:spacing w:after="200" w:line="276" w:lineRule="auto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10"/>
        </w:trPr>
        <w:tc>
          <w:tcPr>
            <w:tcW w:w="431" w:type="dxa"/>
          </w:tcPr>
          <w:p w:rsidR="009A0C29" w:rsidRPr="00C84BC8" w:rsidRDefault="009A0C29" w:rsidP="004C7E39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9A0C29" w:rsidRPr="00C84BC8" w:rsidRDefault="009A0C29" w:rsidP="004C7E39">
            <w:pPr>
              <w:pStyle w:val="TableParagraph"/>
              <w:spacing w:line="361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ความเร็วในการค้นหารายการอาหาร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9A0C29" w:rsidRPr="00C84BC8" w:rsidRDefault="009A0C29" w:rsidP="004C7E39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(5 + 5)/2 = 5.0</w:t>
            </w:r>
          </w:p>
        </w:tc>
        <w:tc>
          <w:tcPr>
            <w:tcW w:w="1405" w:type="dxa"/>
          </w:tcPr>
          <w:p w:rsidR="009A0C29" w:rsidRPr="00C84BC8" w:rsidRDefault="009A0C29" w:rsidP="004C7E39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</w:tc>
      </w:tr>
      <w:tr w:rsidR="009A0C29" w:rsidRPr="00C84BC8" w:rsidTr="004C7E39">
        <w:trPr>
          <w:trHeight w:hRule="exact" w:val="410"/>
        </w:trPr>
        <w:tc>
          <w:tcPr>
            <w:tcW w:w="431" w:type="dxa"/>
          </w:tcPr>
          <w:p w:rsidR="009A0C29" w:rsidRPr="00C84BC8" w:rsidRDefault="009A0C29" w:rsidP="004C7E39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9A0C29" w:rsidRPr="00C84BC8" w:rsidRDefault="009A0C29" w:rsidP="004C7E39">
            <w:pPr>
              <w:pStyle w:val="TableParagraph"/>
              <w:spacing w:line="361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ความเร็วในการแสดงภาพ ตัวอักษร และข้อมูลต่าง ๆ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9A0C29" w:rsidRPr="00C84BC8" w:rsidRDefault="009A0C29" w:rsidP="004C7E39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(5 + 4)/2 = 4.5</w:t>
            </w:r>
          </w:p>
        </w:tc>
        <w:tc>
          <w:tcPr>
            <w:tcW w:w="1405" w:type="dxa"/>
          </w:tcPr>
          <w:p w:rsidR="009A0C29" w:rsidRPr="00C84BC8" w:rsidRDefault="009A0C29" w:rsidP="004C7E39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</w:tc>
      </w:tr>
      <w:tr w:rsidR="009A0C29" w:rsidRPr="00C84BC8" w:rsidTr="004C7E39">
        <w:trPr>
          <w:trHeight w:hRule="exact" w:val="403"/>
        </w:trPr>
        <w:tc>
          <w:tcPr>
            <w:tcW w:w="431" w:type="dxa"/>
          </w:tcPr>
          <w:p w:rsidR="009A0C29" w:rsidRPr="00C84BC8" w:rsidRDefault="009A0C29" w:rsidP="004C7E39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9A0C29" w:rsidRPr="00C84BC8" w:rsidRDefault="00394B73" w:rsidP="004C7E39">
            <w:pPr>
              <w:pStyle w:val="TableParagraph"/>
              <w:ind w:left="102" w:right="284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การบันทึกข้อมูล</w:t>
            </w:r>
            <w:r w:rsidRPr="005B0FE9">
              <w:rPr>
                <w:rStyle w:val="apple-converted-space"/>
                <w:rFonts w:ascii="TH Sarabun New" w:eastAsia="Cordia New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701" w:type="dxa"/>
          </w:tcPr>
          <w:p w:rsidR="009A0C29" w:rsidRPr="00C84BC8" w:rsidRDefault="009A0C29" w:rsidP="004C7E39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(5 + 4)/2 = 4.5</w:t>
            </w:r>
          </w:p>
        </w:tc>
        <w:tc>
          <w:tcPr>
            <w:tcW w:w="1405" w:type="dxa"/>
          </w:tcPr>
          <w:p w:rsidR="009A0C29" w:rsidRPr="00C84BC8" w:rsidRDefault="009A0C29" w:rsidP="004C7E39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</w:tc>
      </w:tr>
      <w:tr w:rsidR="009A0C29" w:rsidRPr="00C84BC8" w:rsidTr="004C7E39">
        <w:trPr>
          <w:trHeight w:hRule="exact" w:val="410"/>
        </w:trPr>
        <w:tc>
          <w:tcPr>
            <w:tcW w:w="9072" w:type="dxa"/>
            <w:gridSpan w:val="4"/>
            <w:shd w:val="clear" w:color="auto" w:fill="D9D9D9" w:themeFill="background1" w:themeFillShade="D9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ค. ด้านการจดจำ(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</w:rPr>
              <w:t>Memorability) </w:t>
            </w:r>
          </w:p>
          <w:p w:rsidR="009A0C29" w:rsidRPr="00C84BC8" w:rsidRDefault="009A0C29" w:rsidP="004C7E39">
            <w:pPr>
              <w:spacing w:after="200" w:line="276" w:lineRule="auto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07"/>
        </w:trPr>
        <w:tc>
          <w:tcPr>
            <w:tcW w:w="431" w:type="dxa"/>
          </w:tcPr>
          <w:p w:rsidR="009A0C29" w:rsidRPr="00C84BC8" w:rsidRDefault="009A0C29" w:rsidP="004C7E39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9A0C29" w:rsidRPr="00C84BC8" w:rsidRDefault="009A0C29" w:rsidP="004C7E39">
            <w:pPr>
              <w:pStyle w:val="TableParagraph"/>
              <w:spacing w:line="328" w:lineRule="auto"/>
              <w:ind w:left="102" w:right="175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คำศัพท์ที่ใช้ผู้ใช้มีความคุ้นเคยและสามารถปฏิบัติตามได้โดยง่าย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9A0C29" w:rsidRPr="00C84BC8" w:rsidRDefault="009A0C29" w:rsidP="004C7E39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+ 5)/2 = 4.5</w:t>
            </w:r>
          </w:p>
        </w:tc>
        <w:tc>
          <w:tcPr>
            <w:tcW w:w="1405" w:type="dxa"/>
          </w:tcPr>
          <w:p w:rsidR="009A0C29" w:rsidRPr="00C84BC8" w:rsidRDefault="009A0C29" w:rsidP="004C7E39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</w:tc>
      </w:tr>
      <w:tr w:rsidR="009A0C29" w:rsidRPr="00C84BC8" w:rsidTr="004C7E39">
        <w:trPr>
          <w:trHeight w:hRule="exact" w:val="438"/>
        </w:trPr>
        <w:tc>
          <w:tcPr>
            <w:tcW w:w="431" w:type="dxa"/>
          </w:tcPr>
          <w:p w:rsidR="009A0C29" w:rsidRPr="00C84BC8" w:rsidRDefault="009A0C29" w:rsidP="004C7E39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9A0C29" w:rsidRPr="00C84BC8" w:rsidRDefault="009A0C29" w:rsidP="004C7E39">
            <w:pPr>
              <w:pStyle w:val="TableParagraph"/>
              <w:spacing w:line="361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การออกแบบและจัดวางข้อความเข้าใจง่าย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9A0C29" w:rsidRPr="00C84BC8" w:rsidRDefault="009A0C29" w:rsidP="004C7E39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(5 + 4)/2 = 4.5</w:t>
            </w:r>
          </w:p>
        </w:tc>
        <w:tc>
          <w:tcPr>
            <w:tcW w:w="1405" w:type="dxa"/>
          </w:tcPr>
          <w:p w:rsidR="009A0C29" w:rsidRPr="00C84BC8" w:rsidRDefault="009A0C29" w:rsidP="004C7E39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</w:tc>
      </w:tr>
      <w:tr w:rsidR="009A0C29" w:rsidRPr="00C84BC8" w:rsidTr="004C7E39">
        <w:trPr>
          <w:trHeight w:hRule="exact" w:val="423"/>
        </w:trPr>
        <w:tc>
          <w:tcPr>
            <w:tcW w:w="9072" w:type="dxa"/>
            <w:gridSpan w:val="4"/>
            <w:shd w:val="clear" w:color="auto" w:fill="D9D9D9" w:themeFill="background1" w:themeFillShade="D9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ง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</w:rPr>
              <w:t>.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ด้านความถูกต้อง(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</w:rPr>
              <w:t>Correctness) </w:t>
            </w:r>
          </w:p>
          <w:p w:rsidR="009A0C29" w:rsidRPr="00C84BC8" w:rsidRDefault="009A0C29" w:rsidP="004C7E39">
            <w:pPr>
              <w:spacing w:after="200" w:line="276" w:lineRule="auto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7" w:lineRule="exact"/>
              <w:ind w:left="462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394B73" w:rsidRPr="00C84BC8" w:rsidTr="00394B73">
        <w:trPr>
          <w:trHeight w:hRule="exact" w:val="510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5B0FE9" w:rsidRDefault="00394B73" w:rsidP="00394B73">
            <w:pPr>
              <w:rPr>
                <w:rFonts w:ascii="TH Sarabun New" w:hAnsi="TH Sarabun New" w:cs="TH Sarabun New"/>
                <w:sz w:val="26"/>
                <w:szCs w:val="26"/>
              </w:rPr>
            </w:pP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 xml:space="preserve">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ความถูกต้องของการค้นหารายการอาหาร</w:t>
            </w: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 xml:space="preserve"> ตามโรค </w:t>
            </w:r>
            <w:r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>เบาหวาน</w:t>
            </w:r>
            <w:r>
              <w:rPr>
                <w:rFonts w:ascii="TH Sarabun New" w:hAnsi="TH Sarabun New" w:cs="TH Sarabun New"/>
                <w:sz w:val="26"/>
                <w:szCs w:val="26"/>
              </w:rPr>
              <w:t xml:space="preserve">, </w:t>
            </w: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>ไต</w:t>
            </w:r>
            <w:r>
              <w:rPr>
                <w:rFonts w:ascii="TH Sarabun New" w:hAnsi="TH Sarabun New" w:cs="TH Sarabun New"/>
                <w:sz w:val="26"/>
                <w:szCs w:val="26"/>
              </w:rPr>
              <w:t>)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(5 + 4)/2 = 4.5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</w:tc>
      </w:tr>
      <w:tr w:rsidR="00394B73" w:rsidRPr="00C84BC8" w:rsidTr="004C7E39">
        <w:trPr>
          <w:trHeight w:hRule="exact" w:val="407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Default="00394B73" w:rsidP="00394B73">
            <w:pPr>
              <w:rPr>
                <w:rFonts w:ascii="TH Sarabun New" w:hAnsi="TH Sarabun New" w:cs="TH Sarabun New" w:hint="cs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>ความถูกต้องการแนะนำเมนูอาหารตามผลตรวจเลือด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(5 + 4)/2 = 4.5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</w:tc>
      </w:tr>
      <w:tr w:rsidR="00394B73" w:rsidRPr="00C84BC8" w:rsidTr="00394B73">
        <w:trPr>
          <w:trHeight w:hRule="exact" w:val="467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Default="00394B73" w:rsidP="00394B73">
            <w:pPr>
              <w:rPr>
                <w:rFonts w:ascii="TH Sarabun New" w:hAnsi="TH Sarabun New" w:cs="TH Sarabun New"/>
                <w:sz w:val="26"/>
                <w:szCs w:val="26"/>
              </w:rPr>
            </w:pP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 xml:space="preserve">ความถูกต้องในการคำนวณพลังงาน </w:t>
            </w:r>
            <w:r>
              <w:rPr>
                <w:rFonts w:ascii="TH Sarabun New" w:hAnsi="TH Sarabun New" w:cs="TH Sarabun New"/>
                <w:sz w:val="26"/>
                <w:szCs w:val="26"/>
              </w:rPr>
              <w:t>(BMI, BMR)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(5 + 3)/2 = 4.5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</w:tc>
      </w:tr>
      <w:tr w:rsidR="00394B73" w:rsidRPr="00C84BC8" w:rsidTr="00394B73">
        <w:trPr>
          <w:trHeight w:hRule="exact" w:val="416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5B0FE9" w:rsidRDefault="00394B73" w:rsidP="00394B73">
            <w:pPr>
              <w:rPr>
                <w:rFonts w:ascii="TH Sarabun New" w:hAnsi="TH Sarabun New" w:cs="TH Sarabun New" w:hint="cs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 xml:space="preserve">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ความถูกต้องของการบันทึกรายการอาหาร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cs/>
              </w:rPr>
            </w:pPr>
          </w:p>
        </w:tc>
      </w:tr>
      <w:tr w:rsidR="00394B73" w:rsidRPr="00C84BC8" w:rsidTr="004C7E39">
        <w:trPr>
          <w:trHeight w:hRule="exact" w:val="486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C84BC8" w:rsidRDefault="00394B73" w:rsidP="00394B73">
            <w:pPr>
              <w:pStyle w:val="TableParagraph"/>
              <w:spacing w:line="361" w:lineRule="exact"/>
              <w:ind w:left="102"/>
              <w:rPr>
                <w:rFonts w:asciiTheme="minorBidi" w:hAnsiTheme="minorBidi" w:cstheme="minorBidi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>ความถูกต้องของการบันทึกผลตรวจเลือด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cs/>
              </w:rPr>
            </w:pPr>
          </w:p>
        </w:tc>
      </w:tr>
      <w:tr w:rsidR="00394B73" w:rsidRPr="00C84BC8" w:rsidTr="004C7E39">
        <w:trPr>
          <w:trHeight w:hRule="exact" w:val="389"/>
        </w:trPr>
        <w:tc>
          <w:tcPr>
            <w:tcW w:w="9072" w:type="dxa"/>
            <w:gridSpan w:val="4"/>
            <w:shd w:val="clear" w:color="auto" w:fill="D9D9D9" w:themeFill="background1" w:themeFillShade="D9"/>
            <w:vAlign w:val="center"/>
          </w:tcPr>
          <w:p w:rsidR="00394B73" w:rsidRPr="00C84BC8" w:rsidRDefault="00394B73" w:rsidP="00394B73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จ.ด้านความพอใจ(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</w:rPr>
              <w:t>Use Satisfaction) </w:t>
            </w:r>
          </w:p>
          <w:p w:rsidR="00394B73" w:rsidRPr="00C84BC8" w:rsidRDefault="00394B73" w:rsidP="00394B73">
            <w:pPr>
              <w:spacing w:after="200" w:line="276" w:lineRule="auto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394B73" w:rsidRPr="00C84BC8" w:rsidRDefault="00394B73" w:rsidP="00394B73">
            <w:pPr>
              <w:pStyle w:val="TableParagraph"/>
              <w:spacing w:line="342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394B73" w:rsidRPr="00C84BC8" w:rsidTr="004C7E39">
        <w:trPr>
          <w:trHeight w:hRule="exact" w:val="364"/>
        </w:trPr>
        <w:tc>
          <w:tcPr>
            <w:tcW w:w="431" w:type="dxa"/>
          </w:tcPr>
          <w:p w:rsidR="00394B73" w:rsidRPr="00C84BC8" w:rsidRDefault="00394B73" w:rsidP="00394B73">
            <w:pPr>
              <w:spacing w:after="200" w:line="276" w:lineRule="auto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C84BC8" w:rsidRDefault="00394B73" w:rsidP="00394B73">
            <w:pPr>
              <w:pStyle w:val="TableParagraph"/>
              <w:spacing w:line="328" w:lineRule="auto"/>
              <w:ind w:right="207"/>
              <w:rPr>
                <w:rFonts w:asciiTheme="minorBidi" w:eastAsia="Cordia New" w:hAnsiTheme="minorBidi" w:cs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 xml:space="preserve">  ความเหมาะสมในการเลือกใช้ชนิดตัวอักษรในแอปพลิเคชัน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+ 4)/2 = 4.0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  <w:tr w:rsidR="00394B73" w:rsidRPr="00C84BC8" w:rsidTr="004C7E39">
        <w:trPr>
          <w:trHeight w:hRule="exact" w:val="406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C84BC8" w:rsidRDefault="00394B73" w:rsidP="00394B73">
            <w:pPr>
              <w:pStyle w:val="TableParagraph"/>
              <w:spacing w:line="328" w:lineRule="auto"/>
              <w:ind w:left="102" w:right="229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ความเหมาะสมในการเลือกใช้ขนาดของตัวอักษรในแอปพลิเคชัน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+ 3)/2 = 3.5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  <w:tr w:rsidR="00394B73" w:rsidRPr="00C84BC8" w:rsidTr="004C7E39">
        <w:trPr>
          <w:trHeight w:hRule="exact" w:val="392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C84BC8" w:rsidRDefault="00394B73" w:rsidP="00394B73">
            <w:pPr>
              <w:pStyle w:val="TableParagraph"/>
              <w:spacing w:line="361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ความเหมาะสมในการใช้สีของตัวอักษรและรูปภาพ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+ 3)/2 = 3.5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  <w:tr w:rsidR="00394B73" w:rsidRPr="00C84BC8" w:rsidTr="004C7E39">
        <w:trPr>
          <w:trHeight w:hRule="exact" w:val="402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C84BC8" w:rsidRDefault="00394B73" w:rsidP="00394B73">
            <w:pPr>
              <w:pStyle w:val="TableParagraph"/>
              <w:spacing w:line="328" w:lineRule="auto"/>
              <w:ind w:left="102" w:right="147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ความเหมาะสมในการใช้สัญลักษณ์หรือรูปภาพในการสื่อความหมาย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+ 4)/2 = 4.0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  <w:tr w:rsidR="00394B73" w:rsidRPr="00C84BC8" w:rsidTr="004C7E39">
        <w:trPr>
          <w:trHeight w:hRule="exact" w:val="406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 xml:space="preserve">  ความสวยงาม ความทันสมัย และน่าสนใจ</w:t>
            </w:r>
            <w:r w:rsidRPr="00C84BC8">
              <w:rPr>
                <w:rFonts w:asciiTheme="minorBidi" w:hAnsiTheme="minorBidi"/>
                <w:sz w:val="28"/>
                <w:szCs w:val="28"/>
              </w:rPr>
              <w:t> </w:t>
            </w:r>
          </w:p>
          <w:p w:rsidR="00394B73" w:rsidRPr="00C84BC8" w:rsidRDefault="00394B73" w:rsidP="00394B73">
            <w:pPr>
              <w:pStyle w:val="TableParagraph"/>
              <w:spacing w:line="361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(5 + 4)/2 = 4.5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</w:tc>
      </w:tr>
      <w:tr w:rsidR="00394B73" w:rsidRPr="00C84BC8" w:rsidTr="004C7E39">
        <w:trPr>
          <w:trHeight w:hRule="exact" w:val="430"/>
        </w:trPr>
        <w:tc>
          <w:tcPr>
            <w:tcW w:w="9072" w:type="dxa"/>
            <w:gridSpan w:val="4"/>
            <w:shd w:val="clear" w:color="auto" w:fill="D9D9D9" w:themeFill="background1" w:themeFillShade="D9"/>
            <w:vAlign w:val="center"/>
          </w:tcPr>
          <w:p w:rsidR="00394B73" w:rsidRPr="00C84BC8" w:rsidRDefault="00394B73" w:rsidP="00394B73">
            <w:pPr>
              <w:ind w:left="426"/>
              <w:rPr>
                <w:rFonts w:asciiTheme="minorBidi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ฉ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</w:rPr>
              <w:t>.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ด้านประโยชน์การใช้งาน(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</w:rPr>
              <w:t>Useful Benefits) </w:t>
            </w:r>
          </w:p>
          <w:p w:rsidR="00394B73" w:rsidRPr="00C84BC8" w:rsidRDefault="00394B73" w:rsidP="00394B73">
            <w:pPr>
              <w:pStyle w:val="TableParagraph"/>
              <w:spacing w:line="342" w:lineRule="exact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394B73" w:rsidRPr="00C84BC8" w:rsidTr="004C7E39">
        <w:trPr>
          <w:trHeight w:hRule="exact" w:val="518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C84BC8" w:rsidRDefault="00394B73" w:rsidP="00394B73">
            <w:pPr>
              <w:pStyle w:val="TableParagraph"/>
              <w:spacing w:line="361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เพิ่มความสะดวกในการบันทึกสารอาหาร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+ 4)/2 = 4.0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  <w:tr w:rsidR="00394B73" w:rsidRPr="00C84BC8" w:rsidTr="004C7E39">
        <w:trPr>
          <w:trHeight w:hRule="exact" w:val="481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C84BC8" w:rsidRDefault="00394B73" w:rsidP="00394B73">
            <w:pPr>
              <w:pStyle w:val="TableParagraph"/>
              <w:spacing w:line="330" w:lineRule="auto"/>
              <w:ind w:left="102" w:right="56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ช่วยหาเมนูอาหารที่ท่านสามารถรับประทานได้อย่างปลอดภัย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+ 3)/2 = 3.5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  <w:tr w:rsidR="00394B73" w:rsidRPr="00C84BC8" w:rsidTr="004C7E39">
        <w:trPr>
          <w:trHeight w:hRule="exact" w:val="709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C84BC8" w:rsidRDefault="00394B73" w:rsidP="00394B73">
            <w:pPr>
              <w:pStyle w:val="TableParagraph"/>
              <w:ind w:left="102" w:right="45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ช่วยแสดงให้เห็นชัดเจนว่าสารอาหารที่ท่านต้องควบคุมเหลือปริมาณท่าไหร่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+ 3)/2 = 3.5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</w:tbl>
    <w:p w:rsidR="009A0C29" w:rsidRDefault="009A0C29" w:rsidP="007A6089">
      <w:pPr>
        <w:jc w:val="center"/>
        <w:rPr>
          <w:rFonts w:ascii="TH Sarabun New" w:hAnsi="TH Sarabun New" w:cs="TH Sarabun New"/>
          <w:b/>
          <w:bCs/>
          <w:sz w:val="26"/>
          <w:szCs w:val="26"/>
        </w:rPr>
      </w:pPr>
    </w:p>
    <w:p w:rsidR="009A0C29" w:rsidRDefault="009A0C29" w:rsidP="00394B73">
      <w:pPr>
        <w:rPr>
          <w:rFonts w:ascii="TH Sarabun New" w:hAnsi="TH Sarabun New" w:cs="TH Sarabun New"/>
          <w:b/>
          <w:bCs/>
          <w:sz w:val="26"/>
          <w:szCs w:val="26"/>
          <w:cs/>
        </w:rPr>
      </w:pPr>
      <w:bookmarkStart w:id="0" w:name="_GoBack"/>
      <w:bookmarkEnd w:id="0"/>
    </w:p>
    <w:p w:rsidR="009A0C29" w:rsidRPr="00C84BC8" w:rsidRDefault="009A0C29" w:rsidP="009A0C29">
      <w:pPr>
        <w:ind w:firstLine="993"/>
        <w:jc w:val="thaiDistribute"/>
        <w:rPr>
          <w:rFonts w:asciiTheme="minorBidi" w:hAnsiTheme="minorBidi"/>
          <w:cs/>
        </w:rPr>
      </w:pPr>
      <w:r w:rsidRPr="00C84BC8">
        <w:rPr>
          <w:rFonts w:asciiTheme="minorBidi" w:hAnsiTheme="minorBidi"/>
          <w:cs/>
        </w:rPr>
        <w:lastRenderedPageBreak/>
        <w:t xml:space="preserve">ผลสรุปความพึงพอใจในการใช้ ด้านต่าง ๆโดยภาพรวม ดังตารางดังต่อไปนี้ </w:t>
      </w:r>
    </w:p>
    <w:p w:rsidR="009A0C29" w:rsidRPr="00C84BC8" w:rsidRDefault="009A0C29" w:rsidP="009A0C29">
      <w:pPr>
        <w:pStyle w:val="Caption"/>
        <w:keepNext/>
        <w:ind w:firstLine="0"/>
        <w:rPr>
          <w:rFonts w:asciiTheme="minorBidi" w:hAnsiTheme="minorBidi" w:cstheme="minorBidi"/>
        </w:rPr>
      </w:pPr>
      <w:bookmarkStart w:id="1" w:name="_Toc472166578"/>
      <w:r w:rsidRPr="00C84BC8">
        <w:rPr>
          <w:rFonts w:asciiTheme="minorBidi" w:hAnsiTheme="minorBidi" w:cstheme="minorBidi"/>
          <w:cs/>
        </w:rPr>
        <w:t xml:space="preserve">ตารางที่ </w:t>
      </w:r>
      <w:r w:rsidRPr="00C84BC8">
        <w:rPr>
          <w:rFonts w:asciiTheme="minorBidi" w:hAnsiTheme="minorBidi" w:cstheme="minorBidi"/>
        </w:rPr>
        <w:fldChar w:fldCharType="begin"/>
      </w:r>
      <w:r w:rsidRPr="00C84BC8">
        <w:rPr>
          <w:rFonts w:asciiTheme="minorBidi" w:hAnsiTheme="minorBidi" w:cstheme="minorBidi"/>
        </w:rPr>
        <w:instrText xml:space="preserve"> STYLEREF 1 \s </w:instrText>
      </w:r>
      <w:r w:rsidRPr="00C84BC8">
        <w:rPr>
          <w:rFonts w:asciiTheme="minorBidi" w:hAnsiTheme="minorBidi" w:cstheme="minorBidi"/>
        </w:rPr>
        <w:fldChar w:fldCharType="separate"/>
      </w:r>
      <w:r>
        <w:rPr>
          <w:rFonts w:asciiTheme="minorBidi" w:hAnsiTheme="minorBidi" w:cstheme="minorBidi"/>
          <w:noProof/>
        </w:rPr>
        <w:t>4</w:t>
      </w:r>
      <w:r w:rsidRPr="00C84BC8">
        <w:rPr>
          <w:rFonts w:asciiTheme="minorBidi" w:hAnsiTheme="minorBidi" w:cstheme="minorBidi"/>
          <w:noProof/>
        </w:rPr>
        <w:fldChar w:fldCharType="end"/>
      </w:r>
      <w:r w:rsidRPr="00C84BC8">
        <w:rPr>
          <w:rFonts w:asciiTheme="minorBidi" w:hAnsiTheme="minorBidi" w:cstheme="minorBidi"/>
          <w:cs/>
        </w:rPr>
        <w:noBreakHyphen/>
      </w:r>
      <w:r w:rsidRPr="00C84BC8">
        <w:rPr>
          <w:rFonts w:asciiTheme="minorBidi" w:hAnsiTheme="minorBidi" w:cstheme="minorBidi"/>
        </w:rPr>
        <w:fldChar w:fldCharType="begin"/>
      </w:r>
      <w:r w:rsidRPr="00C84BC8">
        <w:rPr>
          <w:rFonts w:asciiTheme="minorBidi" w:hAnsiTheme="minorBidi" w:cstheme="minorBidi"/>
        </w:rPr>
        <w:instrText xml:space="preserve"> SEQ </w:instrText>
      </w:r>
      <w:r w:rsidRPr="00C84BC8">
        <w:rPr>
          <w:rFonts w:asciiTheme="minorBidi" w:hAnsiTheme="minorBidi" w:cstheme="minorBidi"/>
          <w:cs/>
        </w:rPr>
        <w:instrText xml:space="preserve">ตารางที่ </w:instrText>
      </w:r>
      <w:r w:rsidRPr="00C84BC8">
        <w:rPr>
          <w:rFonts w:asciiTheme="minorBidi" w:hAnsiTheme="minorBidi" w:cstheme="minorBidi"/>
        </w:rPr>
        <w:instrText xml:space="preserve">\* ARABIC \s 1 </w:instrText>
      </w:r>
      <w:r w:rsidRPr="00C84BC8">
        <w:rPr>
          <w:rFonts w:asciiTheme="minorBidi" w:hAnsiTheme="minorBidi" w:cstheme="minorBidi"/>
        </w:rPr>
        <w:fldChar w:fldCharType="separate"/>
      </w:r>
      <w:r>
        <w:rPr>
          <w:rFonts w:asciiTheme="minorBidi" w:hAnsiTheme="minorBidi" w:cstheme="minorBidi"/>
          <w:noProof/>
        </w:rPr>
        <w:t>33</w:t>
      </w:r>
      <w:r w:rsidRPr="00C84BC8">
        <w:rPr>
          <w:rFonts w:asciiTheme="minorBidi" w:hAnsiTheme="minorBidi" w:cstheme="minorBidi"/>
          <w:noProof/>
        </w:rPr>
        <w:fldChar w:fldCharType="end"/>
      </w:r>
      <w:r w:rsidRPr="00C84BC8">
        <w:rPr>
          <w:rFonts w:asciiTheme="minorBidi" w:hAnsiTheme="minorBidi" w:cstheme="minorBidi"/>
        </w:rPr>
        <w:t xml:space="preserve"> </w:t>
      </w:r>
      <w:r w:rsidRPr="00C84BC8">
        <w:rPr>
          <w:rFonts w:asciiTheme="minorBidi" w:hAnsiTheme="minorBidi" w:cstheme="minorBidi"/>
          <w:cs/>
        </w:rPr>
        <w:t>ตารางสรุป</w:t>
      </w:r>
      <w:r w:rsidRPr="00C84BC8">
        <w:rPr>
          <w:rFonts w:asciiTheme="minorBidi" w:hAnsiTheme="minorBidi" w:cstheme="minorBidi"/>
          <w:spacing w:val="-1"/>
          <w:cs/>
        </w:rPr>
        <w:t>ความพึงพอใจภาพรวมการใช้งานโมบายแอปพลิเคของผู้ป่วย</w:t>
      </w:r>
      <w:bookmarkEnd w:id="1"/>
    </w:p>
    <w:tbl>
      <w:tblPr>
        <w:tblW w:w="89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1849"/>
        <w:gridCol w:w="2245"/>
      </w:tblGrid>
      <w:tr w:rsidR="009A0C29" w:rsidRPr="00C84BC8" w:rsidTr="004C7E39">
        <w:trPr>
          <w:trHeight w:val="951"/>
          <w:jc w:val="center"/>
        </w:trPr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hAnsiTheme="minorBidi" w:cstheme="minorBidi"/>
                <w:b/>
                <w:bCs/>
                <w:spacing w:val="-1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pacing w:val="-1"/>
                <w:sz w:val="28"/>
                <w:szCs w:val="28"/>
                <w:cs/>
              </w:rPr>
              <w:t>ความพึงพอใจในการใช้งานโมบายแอปพลิเคชัน</w:t>
            </w:r>
          </w:p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pacing w:val="-1"/>
                <w:sz w:val="28"/>
                <w:szCs w:val="28"/>
                <w:cs/>
              </w:rPr>
              <w:t>ของผู้ป่วย</w:t>
            </w:r>
          </w:p>
        </w:tc>
        <w:tc>
          <w:tcPr>
            <w:tcW w:w="1849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ร</w:t>
            </w:r>
            <w:r w:rsidRPr="00C84BC8">
              <w:rPr>
                <w:rFonts w:asciiTheme="minorBidi" w:hAnsiTheme="minorBidi" w:cstheme="minorBidi"/>
                <w:b/>
                <w:bCs/>
                <w:spacing w:val="-2"/>
                <w:sz w:val="28"/>
                <w:szCs w:val="28"/>
                <w:cs/>
              </w:rPr>
              <w:t>ะ</w:t>
            </w: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ดับ</w:t>
            </w:r>
          </w:p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ค</w:t>
            </w:r>
            <w:r w:rsidRPr="00C84BC8">
              <w:rPr>
                <w:rFonts w:asciiTheme="minorBidi" w:hAnsiTheme="minorBidi" w:cstheme="minorBidi"/>
                <w:b/>
                <w:bCs/>
                <w:spacing w:val="1"/>
                <w:sz w:val="28"/>
                <w:szCs w:val="28"/>
                <w:cs/>
              </w:rPr>
              <w:t>ว</w:t>
            </w: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ามพึงพอใจเฉลี่ย</w:t>
            </w:r>
          </w:p>
        </w:tc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spacing w:line="342" w:lineRule="exact"/>
              <w:jc w:val="center"/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  <w:cs/>
              </w:rPr>
              <w:t>สรุปผล</w:t>
            </w:r>
          </w:p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  <w:cs/>
              </w:rPr>
              <w:t>ความพึงพอใจในภาพรวม</w:t>
            </w:r>
          </w:p>
        </w:tc>
      </w:tr>
      <w:tr w:rsidR="009A0C29" w:rsidRPr="00C84BC8" w:rsidTr="004C7E39">
        <w:trPr>
          <w:trHeight w:hRule="exact" w:val="444"/>
          <w:jc w:val="center"/>
        </w:trPr>
        <w:tc>
          <w:tcPr>
            <w:tcW w:w="4820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ด้านการเรียนรู้(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Usability)</w:t>
            </w:r>
          </w:p>
          <w:p w:rsidR="009A0C29" w:rsidRPr="00C84BC8" w:rsidRDefault="009A0C29" w:rsidP="004C7E39">
            <w:pPr>
              <w:spacing w:after="200" w:line="276" w:lineRule="auto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4" w:lineRule="exact"/>
              <w:ind w:left="462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3.63</w:t>
            </w:r>
          </w:p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4" w:lineRule="exact"/>
              <w:ind w:left="717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4" w:lineRule="exact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45"/>
          <w:jc w:val="center"/>
        </w:trPr>
        <w:tc>
          <w:tcPr>
            <w:tcW w:w="4820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ด้านประสิทธิภาพ(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Efficiency)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3.70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17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10"/>
          <w:jc w:val="center"/>
        </w:trPr>
        <w:tc>
          <w:tcPr>
            <w:tcW w:w="4820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ด้านการจดจำ(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Memorability)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3.75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17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30"/>
          <w:jc w:val="center"/>
        </w:trPr>
        <w:tc>
          <w:tcPr>
            <w:tcW w:w="4820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ด้านความถูกต้อง(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Correctness)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7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3.83</w:t>
            </w:r>
          </w:p>
          <w:p w:rsidR="009A0C29" w:rsidRPr="00C84BC8" w:rsidRDefault="009A0C29" w:rsidP="004C7E39">
            <w:pPr>
              <w:pStyle w:val="TableParagraph"/>
              <w:spacing w:line="347" w:lineRule="exact"/>
              <w:ind w:left="717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7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30"/>
          <w:jc w:val="center"/>
        </w:trPr>
        <w:tc>
          <w:tcPr>
            <w:tcW w:w="4820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ด้านความพอใจ(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Use Satisfaction)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10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4.20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17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10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31"/>
          <w:jc w:val="center"/>
        </w:trPr>
        <w:tc>
          <w:tcPr>
            <w:tcW w:w="4820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ด้านประโยชน์การใช้งาน(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Useful Benefits)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4.00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17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</w:tbl>
    <w:p w:rsidR="009A0C29" w:rsidRPr="00C84BC8" w:rsidRDefault="009A0C29" w:rsidP="009A0C29">
      <w:pPr>
        <w:rPr>
          <w:rFonts w:asciiTheme="minorBidi" w:hAnsiTheme="minorBidi"/>
        </w:rPr>
      </w:pPr>
    </w:p>
    <w:p w:rsidR="009A0C29" w:rsidRPr="00C84BC8" w:rsidRDefault="009A0C29" w:rsidP="009A0C29">
      <w:pPr>
        <w:pStyle w:val="Caption"/>
        <w:keepNext/>
        <w:ind w:firstLine="0"/>
        <w:rPr>
          <w:rFonts w:asciiTheme="minorBidi" w:hAnsiTheme="minorBidi" w:cstheme="minorBidi"/>
        </w:rPr>
      </w:pPr>
      <w:r w:rsidRPr="00C84BC8">
        <w:rPr>
          <w:rFonts w:asciiTheme="minorBidi" w:hAnsiTheme="minorBidi" w:cstheme="minorBidi"/>
          <w:cs/>
        </w:rPr>
        <w:t xml:space="preserve"> </w:t>
      </w:r>
      <w:bookmarkStart w:id="2" w:name="_Toc472166579"/>
      <w:r w:rsidRPr="00C84BC8">
        <w:rPr>
          <w:rFonts w:asciiTheme="minorBidi" w:hAnsiTheme="minorBidi" w:cstheme="minorBidi"/>
          <w:cs/>
        </w:rPr>
        <w:t xml:space="preserve">ตารางที่ </w:t>
      </w:r>
      <w:r w:rsidRPr="00C84BC8">
        <w:rPr>
          <w:rFonts w:asciiTheme="minorBidi" w:hAnsiTheme="minorBidi" w:cstheme="minorBidi"/>
        </w:rPr>
        <w:fldChar w:fldCharType="begin"/>
      </w:r>
      <w:r w:rsidRPr="00C84BC8">
        <w:rPr>
          <w:rFonts w:asciiTheme="minorBidi" w:hAnsiTheme="minorBidi" w:cstheme="minorBidi"/>
        </w:rPr>
        <w:instrText xml:space="preserve"> STYLEREF 1 \s </w:instrText>
      </w:r>
      <w:r w:rsidRPr="00C84BC8">
        <w:rPr>
          <w:rFonts w:asciiTheme="minorBidi" w:hAnsiTheme="minorBidi" w:cstheme="minorBidi"/>
        </w:rPr>
        <w:fldChar w:fldCharType="separate"/>
      </w:r>
      <w:r>
        <w:rPr>
          <w:rFonts w:asciiTheme="minorBidi" w:hAnsiTheme="minorBidi" w:cstheme="minorBidi"/>
          <w:noProof/>
        </w:rPr>
        <w:t>4</w:t>
      </w:r>
      <w:r w:rsidRPr="00C84BC8">
        <w:rPr>
          <w:rFonts w:asciiTheme="minorBidi" w:hAnsiTheme="minorBidi" w:cstheme="minorBidi"/>
          <w:noProof/>
        </w:rPr>
        <w:fldChar w:fldCharType="end"/>
      </w:r>
      <w:r w:rsidRPr="00C84BC8">
        <w:rPr>
          <w:rFonts w:asciiTheme="minorBidi" w:hAnsiTheme="minorBidi" w:cstheme="minorBidi"/>
          <w:cs/>
        </w:rPr>
        <w:noBreakHyphen/>
      </w:r>
      <w:r w:rsidRPr="00C84BC8">
        <w:rPr>
          <w:rFonts w:asciiTheme="minorBidi" w:hAnsiTheme="minorBidi" w:cstheme="minorBidi"/>
        </w:rPr>
        <w:fldChar w:fldCharType="begin"/>
      </w:r>
      <w:r w:rsidRPr="00C84BC8">
        <w:rPr>
          <w:rFonts w:asciiTheme="minorBidi" w:hAnsiTheme="minorBidi" w:cstheme="minorBidi"/>
        </w:rPr>
        <w:instrText xml:space="preserve"> SEQ </w:instrText>
      </w:r>
      <w:r w:rsidRPr="00C84BC8">
        <w:rPr>
          <w:rFonts w:asciiTheme="minorBidi" w:hAnsiTheme="minorBidi" w:cstheme="minorBidi"/>
          <w:cs/>
        </w:rPr>
        <w:instrText xml:space="preserve">ตารางที่ </w:instrText>
      </w:r>
      <w:r w:rsidRPr="00C84BC8">
        <w:rPr>
          <w:rFonts w:asciiTheme="minorBidi" w:hAnsiTheme="minorBidi" w:cstheme="minorBidi"/>
        </w:rPr>
        <w:instrText xml:space="preserve">\* ARABIC \s 1 </w:instrText>
      </w:r>
      <w:r w:rsidRPr="00C84BC8">
        <w:rPr>
          <w:rFonts w:asciiTheme="minorBidi" w:hAnsiTheme="minorBidi" w:cstheme="minorBidi"/>
        </w:rPr>
        <w:fldChar w:fldCharType="separate"/>
      </w:r>
      <w:r>
        <w:rPr>
          <w:rFonts w:asciiTheme="minorBidi" w:hAnsiTheme="minorBidi" w:cstheme="minorBidi"/>
          <w:noProof/>
        </w:rPr>
        <w:t>34</w:t>
      </w:r>
      <w:r w:rsidRPr="00C84BC8">
        <w:rPr>
          <w:rFonts w:asciiTheme="minorBidi" w:hAnsiTheme="minorBidi" w:cstheme="minorBidi"/>
          <w:noProof/>
        </w:rPr>
        <w:fldChar w:fldCharType="end"/>
      </w:r>
      <w:r w:rsidRPr="00C84BC8">
        <w:rPr>
          <w:rFonts w:asciiTheme="minorBidi" w:hAnsiTheme="minorBidi" w:cstheme="minorBidi"/>
        </w:rPr>
        <w:t xml:space="preserve"> </w:t>
      </w:r>
      <w:r w:rsidRPr="00C84BC8">
        <w:rPr>
          <w:rFonts w:asciiTheme="minorBidi" w:hAnsiTheme="minorBidi" w:cstheme="minorBidi"/>
          <w:cs/>
        </w:rPr>
        <w:t>ตารางสรุป</w:t>
      </w:r>
      <w:r w:rsidRPr="00C84BC8">
        <w:rPr>
          <w:rFonts w:asciiTheme="minorBidi" w:hAnsiTheme="minorBidi" w:cstheme="minorBidi"/>
          <w:spacing w:val="-1"/>
          <w:cs/>
        </w:rPr>
        <w:t>ความพึงพอใจภาพรวมการใช้งานโมบายแอปพลิเคของนักโภชนาการ</w:t>
      </w:r>
      <w:bookmarkEnd w:id="2"/>
    </w:p>
    <w:tbl>
      <w:tblPr>
        <w:tblW w:w="89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6"/>
        <w:gridCol w:w="1831"/>
        <w:gridCol w:w="2257"/>
      </w:tblGrid>
      <w:tr w:rsidR="009A0C29" w:rsidRPr="00C84BC8" w:rsidTr="004C7E39">
        <w:trPr>
          <w:trHeight w:val="951"/>
          <w:jc w:val="center"/>
        </w:trPr>
        <w:tc>
          <w:tcPr>
            <w:tcW w:w="4826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hAnsiTheme="minorBidi" w:cstheme="minorBidi"/>
                <w:b/>
                <w:bCs/>
                <w:spacing w:val="-1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pacing w:val="-1"/>
                <w:sz w:val="28"/>
                <w:szCs w:val="28"/>
                <w:cs/>
              </w:rPr>
              <w:t>ความพึงพอใจในการใช้งานโมบายแอปพลิเคชัน</w:t>
            </w:r>
          </w:p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pacing w:val="-1"/>
                <w:sz w:val="28"/>
                <w:szCs w:val="28"/>
                <w:cs/>
              </w:rPr>
              <w:t>ของนักโภชนาการ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ร</w:t>
            </w:r>
            <w:r w:rsidRPr="00C84BC8">
              <w:rPr>
                <w:rFonts w:asciiTheme="minorBidi" w:hAnsiTheme="minorBidi" w:cstheme="minorBidi"/>
                <w:b/>
                <w:bCs/>
                <w:spacing w:val="-2"/>
                <w:sz w:val="28"/>
                <w:szCs w:val="28"/>
                <w:cs/>
              </w:rPr>
              <w:t>ะ</w:t>
            </w: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ดับ</w:t>
            </w:r>
          </w:p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ค</w:t>
            </w:r>
            <w:r w:rsidRPr="00C84BC8">
              <w:rPr>
                <w:rFonts w:asciiTheme="minorBidi" w:hAnsiTheme="minorBidi" w:cstheme="minorBidi"/>
                <w:b/>
                <w:bCs/>
                <w:spacing w:val="1"/>
                <w:sz w:val="28"/>
                <w:szCs w:val="28"/>
                <w:cs/>
              </w:rPr>
              <w:t>ว</w:t>
            </w: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ามพึงพอใจเฉลี่ย</w:t>
            </w:r>
          </w:p>
        </w:tc>
        <w:tc>
          <w:tcPr>
            <w:tcW w:w="2257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spacing w:line="342" w:lineRule="exact"/>
              <w:jc w:val="center"/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  <w:cs/>
              </w:rPr>
              <w:t>สรุปผล</w:t>
            </w:r>
          </w:p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  <w:cs/>
              </w:rPr>
              <w:t>ความพึงพอใจในภาพรวม</w:t>
            </w:r>
          </w:p>
        </w:tc>
      </w:tr>
      <w:tr w:rsidR="009A0C29" w:rsidRPr="00C84BC8" w:rsidTr="004C7E39">
        <w:trPr>
          <w:trHeight w:hRule="exact" w:val="444"/>
          <w:jc w:val="center"/>
        </w:trPr>
        <w:tc>
          <w:tcPr>
            <w:tcW w:w="4826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ด้านการเรียนรู้(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Usability)</w:t>
            </w:r>
          </w:p>
          <w:p w:rsidR="009A0C29" w:rsidRPr="00C84BC8" w:rsidRDefault="009A0C29" w:rsidP="004C7E39">
            <w:pPr>
              <w:spacing w:after="200" w:line="276" w:lineRule="auto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4" w:lineRule="exact"/>
              <w:ind w:left="462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3.88</w:t>
            </w:r>
          </w:p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4" w:lineRule="exact"/>
              <w:ind w:left="717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4" w:lineRule="exact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45"/>
          <w:jc w:val="center"/>
        </w:trPr>
        <w:tc>
          <w:tcPr>
            <w:tcW w:w="4826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ด้านประสิทธิภาพ(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Efficiency)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4.70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17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10"/>
          <w:jc w:val="center"/>
        </w:trPr>
        <w:tc>
          <w:tcPr>
            <w:tcW w:w="4826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ด้านการจดจำ(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Memorability)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4.50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17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30"/>
          <w:jc w:val="center"/>
        </w:trPr>
        <w:tc>
          <w:tcPr>
            <w:tcW w:w="4826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ด้านความถูกต้อง(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Correctness)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7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4.50</w:t>
            </w:r>
          </w:p>
          <w:p w:rsidR="009A0C29" w:rsidRPr="00C84BC8" w:rsidRDefault="009A0C29" w:rsidP="004C7E39">
            <w:pPr>
              <w:pStyle w:val="TableParagraph"/>
              <w:spacing w:line="347" w:lineRule="exact"/>
              <w:ind w:left="717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7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30"/>
          <w:jc w:val="center"/>
        </w:trPr>
        <w:tc>
          <w:tcPr>
            <w:tcW w:w="4826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ด้านความพอใจ(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Use Satisfaction)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10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3.90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17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10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31"/>
          <w:jc w:val="center"/>
        </w:trPr>
        <w:tc>
          <w:tcPr>
            <w:tcW w:w="4826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ด้านประโยชน์การใช้งาน(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Useful Benefits)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3.70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17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</w:tbl>
    <w:p w:rsidR="009A0C29" w:rsidRPr="00C84BC8" w:rsidRDefault="009A0C29" w:rsidP="009A0C29">
      <w:pPr>
        <w:rPr>
          <w:rFonts w:asciiTheme="minorBidi" w:hAnsiTheme="minorBidi"/>
        </w:rPr>
      </w:pPr>
    </w:p>
    <w:p w:rsidR="009A0C29" w:rsidRPr="00C84BC8" w:rsidRDefault="009A0C29" w:rsidP="009A0C29">
      <w:pPr>
        <w:pStyle w:val="Caption"/>
        <w:keepNext/>
        <w:ind w:firstLine="0"/>
        <w:rPr>
          <w:rFonts w:asciiTheme="minorBidi" w:hAnsiTheme="minorBidi" w:cstheme="minorBidi"/>
        </w:rPr>
      </w:pPr>
      <w:bookmarkStart w:id="3" w:name="_Toc472166580"/>
      <w:r w:rsidRPr="00C84BC8">
        <w:rPr>
          <w:rFonts w:asciiTheme="minorBidi" w:hAnsiTheme="minorBidi" w:cstheme="minorBidi"/>
          <w:cs/>
        </w:rPr>
        <w:t xml:space="preserve">ตารางที่ </w:t>
      </w:r>
      <w:r w:rsidRPr="00C84BC8">
        <w:rPr>
          <w:rFonts w:asciiTheme="minorBidi" w:hAnsiTheme="minorBidi" w:cstheme="minorBidi"/>
        </w:rPr>
        <w:fldChar w:fldCharType="begin"/>
      </w:r>
      <w:r w:rsidRPr="00C84BC8">
        <w:rPr>
          <w:rFonts w:asciiTheme="minorBidi" w:hAnsiTheme="minorBidi" w:cstheme="minorBidi"/>
        </w:rPr>
        <w:instrText xml:space="preserve"> STYLEREF 1 \s </w:instrText>
      </w:r>
      <w:r w:rsidRPr="00C84BC8">
        <w:rPr>
          <w:rFonts w:asciiTheme="minorBidi" w:hAnsiTheme="minorBidi" w:cstheme="minorBidi"/>
        </w:rPr>
        <w:fldChar w:fldCharType="separate"/>
      </w:r>
      <w:r>
        <w:rPr>
          <w:rFonts w:asciiTheme="minorBidi" w:hAnsiTheme="minorBidi" w:cstheme="minorBidi"/>
          <w:noProof/>
        </w:rPr>
        <w:t>4</w:t>
      </w:r>
      <w:r w:rsidRPr="00C84BC8">
        <w:rPr>
          <w:rFonts w:asciiTheme="minorBidi" w:hAnsiTheme="minorBidi" w:cstheme="minorBidi"/>
          <w:noProof/>
        </w:rPr>
        <w:fldChar w:fldCharType="end"/>
      </w:r>
      <w:r w:rsidRPr="00C84BC8">
        <w:rPr>
          <w:rFonts w:asciiTheme="minorBidi" w:hAnsiTheme="minorBidi" w:cstheme="minorBidi"/>
          <w:cs/>
        </w:rPr>
        <w:noBreakHyphen/>
      </w:r>
      <w:r w:rsidRPr="00C84BC8">
        <w:rPr>
          <w:rFonts w:asciiTheme="minorBidi" w:hAnsiTheme="minorBidi" w:cstheme="minorBidi"/>
        </w:rPr>
        <w:fldChar w:fldCharType="begin"/>
      </w:r>
      <w:r w:rsidRPr="00C84BC8">
        <w:rPr>
          <w:rFonts w:asciiTheme="minorBidi" w:hAnsiTheme="minorBidi" w:cstheme="minorBidi"/>
        </w:rPr>
        <w:instrText xml:space="preserve"> SEQ </w:instrText>
      </w:r>
      <w:r w:rsidRPr="00C84BC8">
        <w:rPr>
          <w:rFonts w:asciiTheme="minorBidi" w:hAnsiTheme="minorBidi" w:cstheme="minorBidi"/>
          <w:cs/>
        </w:rPr>
        <w:instrText xml:space="preserve">ตารางที่ </w:instrText>
      </w:r>
      <w:r w:rsidRPr="00C84BC8">
        <w:rPr>
          <w:rFonts w:asciiTheme="minorBidi" w:hAnsiTheme="minorBidi" w:cstheme="minorBidi"/>
        </w:rPr>
        <w:instrText xml:space="preserve">\* ARABIC \s 1 </w:instrText>
      </w:r>
      <w:r w:rsidRPr="00C84BC8">
        <w:rPr>
          <w:rFonts w:asciiTheme="minorBidi" w:hAnsiTheme="minorBidi" w:cstheme="minorBidi"/>
        </w:rPr>
        <w:fldChar w:fldCharType="separate"/>
      </w:r>
      <w:r>
        <w:rPr>
          <w:rFonts w:asciiTheme="minorBidi" w:hAnsiTheme="minorBidi" w:cstheme="minorBidi"/>
          <w:noProof/>
        </w:rPr>
        <w:t>35</w:t>
      </w:r>
      <w:r w:rsidRPr="00C84BC8">
        <w:rPr>
          <w:rFonts w:asciiTheme="minorBidi" w:hAnsiTheme="minorBidi" w:cstheme="minorBidi"/>
          <w:noProof/>
        </w:rPr>
        <w:fldChar w:fldCharType="end"/>
      </w:r>
      <w:r w:rsidRPr="00C84BC8">
        <w:rPr>
          <w:rFonts w:asciiTheme="minorBidi" w:hAnsiTheme="minorBidi" w:cstheme="minorBidi"/>
        </w:rPr>
        <w:t xml:space="preserve"> </w:t>
      </w:r>
      <w:r w:rsidRPr="00C84BC8">
        <w:rPr>
          <w:rFonts w:asciiTheme="minorBidi" w:hAnsiTheme="minorBidi" w:cstheme="minorBidi"/>
          <w:cs/>
        </w:rPr>
        <w:t>ตารางสรุป</w:t>
      </w:r>
      <w:r w:rsidRPr="00C84BC8">
        <w:rPr>
          <w:rFonts w:asciiTheme="minorBidi" w:hAnsiTheme="minorBidi" w:cstheme="minorBidi"/>
          <w:spacing w:val="-1"/>
          <w:cs/>
        </w:rPr>
        <w:t>ความพึงพอใจภาพรวมการใช้งานเว็บแอปพลิเคของนักโภชนาการ</w:t>
      </w:r>
      <w:bookmarkEnd w:id="3"/>
    </w:p>
    <w:tbl>
      <w:tblPr>
        <w:tblW w:w="89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2"/>
        <w:gridCol w:w="1831"/>
        <w:gridCol w:w="2251"/>
      </w:tblGrid>
      <w:tr w:rsidR="009A0C29" w:rsidRPr="00C84BC8" w:rsidTr="004C7E39">
        <w:trPr>
          <w:trHeight w:val="951"/>
          <w:jc w:val="center"/>
        </w:trPr>
        <w:tc>
          <w:tcPr>
            <w:tcW w:w="4832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hAnsiTheme="minorBidi" w:cstheme="minorBidi"/>
                <w:b/>
                <w:bCs/>
                <w:spacing w:val="-1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pacing w:val="-1"/>
                <w:sz w:val="28"/>
                <w:szCs w:val="28"/>
                <w:cs/>
              </w:rPr>
              <w:t>ความพึงพอใจในการใช้งานระบบเว็บแอปพลิเคชัน</w:t>
            </w:r>
          </w:p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pacing w:val="-1"/>
                <w:sz w:val="28"/>
                <w:szCs w:val="28"/>
                <w:cs/>
              </w:rPr>
              <w:t>ของนักโภชนาการ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ร</w:t>
            </w:r>
            <w:r w:rsidRPr="00C84BC8">
              <w:rPr>
                <w:rFonts w:asciiTheme="minorBidi" w:hAnsiTheme="minorBidi" w:cstheme="minorBidi"/>
                <w:b/>
                <w:bCs/>
                <w:spacing w:val="-2"/>
                <w:sz w:val="28"/>
                <w:szCs w:val="28"/>
                <w:cs/>
              </w:rPr>
              <w:t>ะ</w:t>
            </w: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ดับ</w:t>
            </w:r>
          </w:p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ค</w:t>
            </w:r>
            <w:r w:rsidRPr="00C84BC8">
              <w:rPr>
                <w:rFonts w:asciiTheme="minorBidi" w:hAnsiTheme="minorBidi" w:cstheme="minorBidi"/>
                <w:b/>
                <w:bCs/>
                <w:spacing w:val="1"/>
                <w:sz w:val="28"/>
                <w:szCs w:val="28"/>
                <w:cs/>
              </w:rPr>
              <w:t>ว</w:t>
            </w: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ามพึงพอใจเฉลี่ย</w:t>
            </w:r>
          </w:p>
        </w:tc>
        <w:tc>
          <w:tcPr>
            <w:tcW w:w="2251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spacing w:line="342" w:lineRule="exact"/>
              <w:jc w:val="center"/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  <w:cs/>
              </w:rPr>
              <w:t>สรุปผล</w:t>
            </w:r>
          </w:p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  <w:cs/>
              </w:rPr>
              <w:t>ความพึงพอใจในภาพรวม</w:t>
            </w:r>
          </w:p>
        </w:tc>
      </w:tr>
      <w:tr w:rsidR="009A0C29" w:rsidRPr="00C84BC8" w:rsidTr="004C7E39">
        <w:trPr>
          <w:trHeight w:hRule="exact" w:val="444"/>
          <w:jc w:val="center"/>
        </w:trPr>
        <w:tc>
          <w:tcPr>
            <w:tcW w:w="4832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ด้านการเรียนรู้(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Usability)</w:t>
            </w:r>
          </w:p>
          <w:p w:rsidR="009A0C29" w:rsidRPr="00C84BC8" w:rsidRDefault="009A0C29" w:rsidP="004C7E39">
            <w:pPr>
              <w:spacing w:after="200" w:line="276" w:lineRule="auto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4" w:lineRule="exact"/>
              <w:ind w:left="462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04"/>
              <w:rPr>
                <w:rFonts w:asciiTheme="minorBidi" w:eastAsia="Cordia New" w:hAnsiTheme="minorBidi"/>
                <w:sz w:val="28"/>
                <w:szCs w:val="28"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3.80</w:t>
            </w:r>
          </w:p>
          <w:p w:rsidR="009A0C29" w:rsidRPr="00C84BC8" w:rsidRDefault="009A0C29" w:rsidP="004C7E39">
            <w:pPr>
              <w:spacing w:after="200" w:line="276" w:lineRule="auto"/>
              <w:ind w:left="704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4" w:lineRule="exact"/>
              <w:ind w:left="704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4" w:lineRule="exact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45"/>
          <w:jc w:val="center"/>
        </w:trPr>
        <w:tc>
          <w:tcPr>
            <w:tcW w:w="4832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ด้านประสิทธิภาพ(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Efficiency)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04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4.13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04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10"/>
          <w:jc w:val="center"/>
        </w:trPr>
        <w:tc>
          <w:tcPr>
            <w:tcW w:w="4832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ด้านการจดจำ(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Memorability)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04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3.75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04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30"/>
          <w:jc w:val="center"/>
        </w:trPr>
        <w:tc>
          <w:tcPr>
            <w:tcW w:w="4832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ด้านความถูกต้อง(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Correctness)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7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04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3.75</w:t>
            </w:r>
          </w:p>
          <w:p w:rsidR="009A0C29" w:rsidRPr="00C84BC8" w:rsidRDefault="009A0C29" w:rsidP="004C7E39">
            <w:pPr>
              <w:pStyle w:val="TableParagraph"/>
              <w:spacing w:line="347" w:lineRule="exact"/>
              <w:ind w:left="704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7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30"/>
          <w:jc w:val="center"/>
        </w:trPr>
        <w:tc>
          <w:tcPr>
            <w:tcW w:w="4832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ด้านความพอใจ(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Use Satisfaction)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10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04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3.75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04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10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31"/>
          <w:jc w:val="center"/>
        </w:trPr>
        <w:tc>
          <w:tcPr>
            <w:tcW w:w="4832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ด้านประโยชน์การใช้งาน(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Useful Benefits)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04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4.00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04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</w:tbl>
    <w:p w:rsidR="009A0C29" w:rsidRPr="005B0FE9" w:rsidRDefault="009A0C29" w:rsidP="007A6089">
      <w:pPr>
        <w:jc w:val="center"/>
        <w:rPr>
          <w:rFonts w:ascii="TH Sarabun New" w:hAnsi="TH Sarabun New" w:cs="TH Sarabun New" w:hint="cs"/>
          <w:b/>
          <w:bCs/>
          <w:sz w:val="26"/>
          <w:szCs w:val="26"/>
          <w:cs/>
        </w:rPr>
      </w:pPr>
    </w:p>
    <w:sectPr w:rsidR="009A0C29" w:rsidRPr="005B0FE9" w:rsidSect="00531159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360" w:right="991" w:bottom="180" w:left="1418" w:header="709" w:footer="2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B3E" w:rsidRDefault="00185B3E">
      <w:r>
        <w:separator/>
      </w:r>
    </w:p>
  </w:endnote>
  <w:endnote w:type="continuationSeparator" w:id="0">
    <w:p w:rsidR="00185B3E" w:rsidRDefault="00185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4E2C" w:rsidRDefault="00F63C9E" w:rsidP="00C031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E94E2C"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E94E2C" w:rsidRDefault="00E94E2C" w:rsidP="001326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4E2C" w:rsidRDefault="00E94E2C" w:rsidP="0013268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91A" w:rsidRPr="005953CC" w:rsidRDefault="0016491A" w:rsidP="009A0C29">
    <w:pPr>
      <w:ind w:right="-489"/>
      <w:jc w:val="center"/>
      <w:rPr>
        <w:rFonts w:asciiTheme="majorBidi" w:hAnsiTheme="majorBidi" w:cstheme="majorBidi" w:hint="cs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B3E" w:rsidRDefault="00185B3E">
      <w:r>
        <w:separator/>
      </w:r>
    </w:p>
  </w:footnote>
  <w:footnote w:type="continuationSeparator" w:id="0">
    <w:p w:rsidR="00185B3E" w:rsidRDefault="00185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4E2C" w:rsidRDefault="00F63C9E" w:rsidP="004F2DB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E94E2C"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E94E2C" w:rsidRDefault="00E94E2C" w:rsidP="004F2DB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4E2C" w:rsidRDefault="00E94E2C" w:rsidP="004F2DB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56FE4"/>
    <w:multiLevelType w:val="hybridMultilevel"/>
    <w:tmpl w:val="B622ED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D4"/>
    <w:rsid w:val="00006BFB"/>
    <w:rsid w:val="00054157"/>
    <w:rsid w:val="000618AC"/>
    <w:rsid w:val="00065280"/>
    <w:rsid w:val="00086F73"/>
    <w:rsid w:val="00096178"/>
    <w:rsid w:val="000C5D18"/>
    <w:rsid w:val="001010D7"/>
    <w:rsid w:val="00101B7A"/>
    <w:rsid w:val="00102BFD"/>
    <w:rsid w:val="00103F83"/>
    <w:rsid w:val="00126901"/>
    <w:rsid w:val="0013268C"/>
    <w:rsid w:val="00132A61"/>
    <w:rsid w:val="001334D0"/>
    <w:rsid w:val="001378D5"/>
    <w:rsid w:val="0016491A"/>
    <w:rsid w:val="00165DCC"/>
    <w:rsid w:val="00171881"/>
    <w:rsid w:val="0017326A"/>
    <w:rsid w:val="00185632"/>
    <w:rsid w:val="00185B3E"/>
    <w:rsid w:val="001A1104"/>
    <w:rsid w:val="001A72C7"/>
    <w:rsid w:val="001C6576"/>
    <w:rsid w:val="001C6E10"/>
    <w:rsid w:val="001D4229"/>
    <w:rsid w:val="001D6F13"/>
    <w:rsid w:val="001E55E7"/>
    <w:rsid w:val="00212FD2"/>
    <w:rsid w:val="002227F2"/>
    <w:rsid w:val="002426AF"/>
    <w:rsid w:val="00246B76"/>
    <w:rsid w:val="002622FA"/>
    <w:rsid w:val="002806F6"/>
    <w:rsid w:val="00283E70"/>
    <w:rsid w:val="0029278F"/>
    <w:rsid w:val="00292FAA"/>
    <w:rsid w:val="002B0B3B"/>
    <w:rsid w:val="002B5B61"/>
    <w:rsid w:val="002D67A2"/>
    <w:rsid w:val="002F7D7A"/>
    <w:rsid w:val="00310460"/>
    <w:rsid w:val="00330B3B"/>
    <w:rsid w:val="00336AEA"/>
    <w:rsid w:val="00375F44"/>
    <w:rsid w:val="00377021"/>
    <w:rsid w:val="00394B73"/>
    <w:rsid w:val="00396C21"/>
    <w:rsid w:val="003B6E1D"/>
    <w:rsid w:val="003B709F"/>
    <w:rsid w:val="003C6A2C"/>
    <w:rsid w:val="003E08E9"/>
    <w:rsid w:val="003F268D"/>
    <w:rsid w:val="003F3CB0"/>
    <w:rsid w:val="0040671D"/>
    <w:rsid w:val="0042138E"/>
    <w:rsid w:val="00437276"/>
    <w:rsid w:val="004572D7"/>
    <w:rsid w:val="00464DD9"/>
    <w:rsid w:val="00496E74"/>
    <w:rsid w:val="004A1BBA"/>
    <w:rsid w:val="004A2975"/>
    <w:rsid w:val="004A3838"/>
    <w:rsid w:val="004C381E"/>
    <w:rsid w:val="004D75E5"/>
    <w:rsid w:val="004F2DB2"/>
    <w:rsid w:val="00503E6E"/>
    <w:rsid w:val="0052496D"/>
    <w:rsid w:val="00526F94"/>
    <w:rsid w:val="00531159"/>
    <w:rsid w:val="00543576"/>
    <w:rsid w:val="0054581C"/>
    <w:rsid w:val="00565760"/>
    <w:rsid w:val="005953CC"/>
    <w:rsid w:val="005B0FE9"/>
    <w:rsid w:val="005E3CD1"/>
    <w:rsid w:val="005E4B94"/>
    <w:rsid w:val="005F092E"/>
    <w:rsid w:val="005F3D38"/>
    <w:rsid w:val="00602EEF"/>
    <w:rsid w:val="00642C4D"/>
    <w:rsid w:val="006648EC"/>
    <w:rsid w:val="00664A85"/>
    <w:rsid w:val="0067022D"/>
    <w:rsid w:val="0068669A"/>
    <w:rsid w:val="006B1F17"/>
    <w:rsid w:val="006C429A"/>
    <w:rsid w:val="006E3B80"/>
    <w:rsid w:val="00701EBF"/>
    <w:rsid w:val="00710FDA"/>
    <w:rsid w:val="00727E3A"/>
    <w:rsid w:val="00746781"/>
    <w:rsid w:val="0078062E"/>
    <w:rsid w:val="00781733"/>
    <w:rsid w:val="007A6089"/>
    <w:rsid w:val="007D59A8"/>
    <w:rsid w:val="007E5570"/>
    <w:rsid w:val="0080261C"/>
    <w:rsid w:val="008026B8"/>
    <w:rsid w:val="008045B8"/>
    <w:rsid w:val="008057EA"/>
    <w:rsid w:val="00811D89"/>
    <w:rsid w:val="008546DD"/>
    <w:rsid w:val="0087688E"/>
    <w:rsid w:val="0088276B"/>
    <w:rsid w:val="008A3AA8"/>
    <w:rsid w:val="008B2438"/>
    <w:rsid w:val="008C2F11"/>
    <w:rsid w:val="008C5EA5"/>
    <w:rsid w:val="008D1E6F"/>
    <w:rsid w:val="008E5AA6"/>
    <w:rsid w:val="008E77AA"/>
    <w:rsid w:val="008F542C"/>
    <w:rsid w:val="00905EE7"/>
    <w:rsid w:val="00925B30"/>
    <w:rsid w:val="00932A08"/>
    <w:rsid w:val="0098342D"/>
    <w:rsid w:val="00991013"/>
    <w:rsid w:val="00995479"/>
    <w:rsid w:val="009A0C29"/>
    <w:rsid w:val="009E3E8B"/>
    <w:rsid w:val="00A02EAE"/>
    <w:rsid w:val="00A370C0"/>
    <w:rsid w:val="00A4671C"/>
    <w:rsid w:val="00A4676A"/>
    <w:rsid w:val="00A54E8D"/>
    <w:rsid w:val="00A565B6"/>
    <w:rsid w:val="00A87DC0"/>
    <w:rsid w:val="00A90A55"/>
    <w:rsid w:val="00AF51C9"/>
    <w:rsid w:val="00B017C6"/>
    <w:rsid w:val="00B0627F"/>
    <w:rsid w:val="00B117C8"/>
    <w:rsid w:val="00B153C3"/>
    <w:rsid w:val="00B34446"/>
    <w:rsid w:val="00B37806"/>
    <w:rsid w:val="00B600C3"/>
    <w:rsid w:val="00B614AC"/>
    <w:rsid w:val="00B6718C"/>
    <w:rsid w:val="00B725BC"/>
    <w:rsid w:val="00B75717"/>
    <w:rsid w:val="00B765FF"/>
    <w:rsid w:val="00BB1AD2"/>
    <w:rsid w:val="00BE3D3D"/>
    <w:rsid w:val="00BE44A9"/>
    <w:rsid w:val="00BF5669"/>
    <w:rsid w:val="00C03182"/>
    <w:rsid w:val="00C21040"/>
    <w:rsid w:val="00C55D77"/>
    <w:rsid w:val="00C73F77"/>
    <w:rsid w:val="00C80CB3"/>
    <w:rsid w:val="00CB162E"/>
    <w:rsid w:val="00CB246D"/>
    <w:rsid w:val="00CD40A7"/>
    <w:rsid w:val="00CE4382"/>
    <w:rsid w:val="00CF2609"/>
    <w:rsid w:val="00CF3617"/>
    <w:rsid w:val="00D04A13"/>
    <w:rsid w:val="00D07F2E"/>
    <w:rsid w:val="00D10B7C"/>
    <w:rsid w:val="00D174BD"/>
    <w:rsid w:val="00D1760D"/>
    <w:rsid w:val="00D2661A"/>
    <w:rsid w:val="00D36B56"/>
    <w:rsid w:val="00D57075"/>
    <w:rsid w:val="00D720E1"/>
    <w:rsid w:val="00D833D0"/>
    <w:rsid w:val="00D97053"/>
    <w:rsid w:val="00DC1454"/>
    <w:rsid w:val="00DC2690"/>
    <w:rsid w:val="00DC4906"/>
    <w:rsid w:val="00DD59C7"/>
    <w:rsid w:val="00DE3A86"/>
    <w:rsid w:val="00DF4EEC"/>
    <w:rsid w:val="00DF7AF8"/>
    <w:rsid w:val="00E109BC"/>
    <w:rsid w:val="00E237E3"/>
    <w:rsid w:val="00E42DE8"/>
    <w:rsid w:val="00E434D4"/>
    <w:rsid w:val="00E57D7E"/>
    <w:rsid w:val="00E62558"/>
    <w:rsid w:val="00E75CA7"/>
    <w:rsid w:val="00E87A24"/>
    <w:rsid w:val="00E918F0"/>
    <w:rsid w:val="00E92DA8"/>
    <w:rsid w:val="00E94E2C"/>
    <w:rsid w:val="00EC46D0"/>
    <w:rsid w:val="00ED07ED"/>
    <w:rsid w:val="00ED293B"/>
    <w:rsid w:val="00ED56AC"/>
    <w:rsid w:val="00ED6FCF"/>
    <w:rsid w:val="00EF0183"/>
    <w:rsid w:val="00EF280E"/>
    <w:rsid w:val="00F20548"/>
    <w:rsid w:val="00F434A5"/>
    <w:rsid w:val="00F63C9E"/>
    <w:rsid w:val="00FA41E1"/>
    <w:rsid w:val="00FC407B"/>
    <w:rsid w:val="00FF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45DBC"/>
  <w15:docId w15:val="{D87BDD93-B219-4E9A-8D32-87E73ED2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E3D3D"/>
    <w:rPr>
      <w:rFonts w:ascii="Angsana New" w:hAnsi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3268C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13268C"/>
  </w:style>
  <w:style w:type="paragraph" w:styleId="Header">
    <w:name w:val="header"/>
    <w:basedOn w:val="Normal"/>
    <w:rsid w:val="004F2DB2"/>
    <w:pPr>
      <w:tabs>
        <w:tab w:val="center" w:pos="4153"/>
        <w:tab w:val="right" w:pos="8306"/>
      </w:tabs>
    </w:pPr>
    <w:rPr>
      <w:szCs w:val="37"/>
    </w:rPr>
  </w:style>
  <w:style w:type="character" w:customStyle="1" w:styleId="apple-converted-space">
    <w:name w:val="apple-converted-space"/>
    <w:basedOn w:val="DefaultParagraphFont"/>
    <w:rsid w:val="005B0FE9"/>
  </w:style>
  <w:style w:type="paragraph" w:customStyle="1" w:styleId="TableParagraph">
    <w:name w:val="Table Paragraph"/>
    <w:basedOn w:val="Normal"/>
    <w:uiPriority w:val="1"/>
    <w:qFormat/>
    <w:rsid w:val="005B0FE9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A0C29"/>
    <w:pPr>
      <w:spacing w:after="200"/>
      <w:ind w:firstLine="720"/>
      <w:jc w:val="center"/>
    </w:pPr>
    <w:rPr>
      <w:rFonts w:ascii="Cordia New" w:eastAsia="Cordia New" w:hAnsi="Cordia New" w:cs="Cordia New"/>
      <w:b/>
      <w:bCs/>
      <w:kern w:val="3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CKUP\&#3652;&#3627;&#3623;&#3657;&#3588;&#3619;&#3641;\1_55\Template&#3649;&#3610;&#3610;&#3611;&#3619;&#3632;&#3648;&#3617;&#3636;&#3609;&#3588;&#3623;&#3634;&#3617;&#3614;&#3638;&#3591;&#3614;&#3629;&#3651;&#3592;%5b&#3649;&#3610;&#3610;&#3607;&#3637;&#3656;3_&#3592;&#3633;&#3604;&#3611;&#3619;&#3632;&#3594;&#3640;&#3617;&#3651;&#3609;&#3588;&#3603;&#3632;&#3652;&#3617;&#3656;&#3617;&#3637;&#3623;&#3636;&#3607;&#3618;&#3634;&#3585;&#3619;%5d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Templateแบบประเมินความพึงพอใจ[แบบที่3_จัดประชุมในคณะไม่มีวิทยากร]</Template>
  <TotalTime>0</TotalTime>
  <Pages>3</Pages>
  <Words>828</Words>
  <Characters>4726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แบบรายงานผลการประเมินโครงการบริการแก่สังคม</vt:lpstr>
      <vt:lpstr>แบบรายงานผลการประเมินโครงการบริการแก่สังคม</vt:lpstr>
    </vt:vector>
  </TitlesOfParts>
  <Company>sci</Company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แบบรายงานผลการประเมินโครงการบริการแก่สังคม</dc:title>
  <dc:subject/>
  <dc:creator>cptd</dc:creator>
  <cp:keywords/>
  <dc:description/>
  <cp:lastModifiedBy>Ben Dechawonganun</cp:lastModifiedBy>
  <cp:revision>2</cp:revision>
  <cp:lastPrinted>2012-07-25T03:15:00Z</cp:lastPrinted>
  <dcterms:created xsi:type="dcterms:W3CDTF">2018-04-08T09:20:00Z</dcterms:created>
  <dcterms:modified xsi:type="dcterms:W3CDTF">2018-04-08T09:20:00Z</dcterms:modified>
</cp:coreProperties>
</file>