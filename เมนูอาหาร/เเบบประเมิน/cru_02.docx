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7F" w:rsidRPr="005B0FE9" w:rsidRDefault="00B0627F" w:rsidP="00BE3D3D">
      <w:pPr>
        <w:tabs>
          <w:tab w:val="left" w:pos="720"/>
        </w:tabs>
        <w:jc w:val="center"/>
        <w:rPr>
          <w:rFonts w:ascii="TH Sarabun New" w:hAnsi="TH Sarabun New" w:cs="TH Sarabun New"/>
          <w:b/>
          <w:bCs/>
          <w:sz w:val="26"/>
          <w:szCs w:val="26"/>
          <w:cs/>
        </w:rPr>
      </w:pPr>
    </w:p>
    <w:p w:rsidR="00BE3D3D" w:rsidRPr="005B0FE9" w:rsidRDefault="00BE3D3D" w:rsidP="00BE3D3D">
      <w:pPr>
        <w:tabs>
          <w:tab w:val="left" w:pos="720"/>
        </w:tabs>
        <w:jc w:val="center"/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แบบประเมิน</w:t>
      </w:r>
      <w:r w:rsidR="00ED293B" w:rsidRPr="005B0FE9">
        <w:rPr>
          <w:rFonts w:ascii="TH Sarabun New" w:hAnsi="TH Sarabun New" w:cs="TH Sarabun New"/>
          <w:b/>
          <w:bCs/>
          <w:sz w:val="26"/>
          <w:szCs w:val="26"/>
          <w:cs/>
        </w:rPr>
        <w:t>ความพึงพอใจ</w:t>
      </w:r>
    </w:p>
    <w:p w:rsidR="00526F94" w:rsidRPr="00A87DC0" w:rsidRDefault="00BB1AD2" w:rsidP="00BE3D3D">
      <w:pPr>
        <w:tabs>
          <w:tab w:val="left" w:pos="720"/>
        </w:tabs>
        <w:jc w:val="thaiDistribute"/>
        <w:rPr>
          <w:rFonts w:ascii="TH Sarabun New" w:hAnsi="TH Sarabun New" w:cs="TH Sarabun New" w:hint="cs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ab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แบบประเมินฉบับนี้ จัดทำขึ้นเพื่อรวบรวมข้อมูล และข้อเสนอแนะ สำหรับนำไปปรับปรุงการดำเนินงาน </w:t>
      </w:r>
      <w:r w:rsidR="00086F73" w:rsidRPr="005B0FE9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Pr="005B0FE9">
        <w:rPr>
          <w:rFonts w:ascii="TH Sarabun New" w:hAnsi="TH Sarabun New" w:cs="TH Sarabun New"/>
          <w:sz w:val="26"/>
          <w:szCs w:val="26"/>
          <w:cs/>
        </w:rPr>
        <w:t>จึงขอความร่วมมือท่านตอบแบบประเมิน และให้ข้อเสนอแนะตามความเป็นจริง</w:t>
      </w:r>
    </w:p>
    <w:p w:rsidR="00DE3A86" w:rsidRPr="00A87DC0" w:rsidRDefault="00DE3A86" w:rsidP="009A0C29">
      <w:pPr>
        <w:tabs>
          <w:tab w:val="left" w:pos="720"/>
        </w:tabs>
        <w:ind w:left="2410" w:hanging="2410"/>
        <w:rPr>
          <w:rFonts w:ascii="TH Sarabun New" w:hAnsi="TH Sarabun New" w:cs="TH Sarabun New"/>
          <w:color w:val="C00000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ชื่อโครงการ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 xml:space="preserve">       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9A0C29" w:rsidRPr="00A87DC0">
        <w:rPr>
          <w:rFonts w:ascii="TH Sarabun New" w:hAnsi="TH Sarabun New" w:cs="TH Sarabun New" w:hint="cs"/>
          <w:b/>
          <w:bCs/>
          <w:color w:val="C00000"/>
          <w:sz w:val="26"/>
          <w:szCs w:val="26"/>
          <w:cs/>
        </w:rPr>
        <w:t>แอปพลิเคชันแนะนำเมนูอาหารสำหรับผู้สูงอายุโดยใช้ผลตรวจเลือดในการวิเคราะห์</w:t>
      </w:r>
    </w:p>
    <w:p w:rsidR="007E5570" w:rsidRPr="005B0FE9" w:rsidRDefault="00DE3A86" w:rsidP="00A87DC0">
      <w:pPr>
        <w:tabs>
          <w:tab w:val="left" w:pos="720"/>
        </w:tabs>
        <w:ind w:left="2410" w:hanging="2410"/>
        <w:jc w:val="thaiDistribute"/>
        <w:rPr>
          <w:rFonts w:ascii="TH Sarabun New" w:hAnsi="TH Sarabun New" w:cs="TH Sarabun New"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วัน เดือน ปี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ที่ดำเนินการ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2227F2" w:rsidRPr="005B0FE9">
        <w:rPr>
          <w:rFonts w:ascii="TH Sarabun New" w:hAnsi="TH Sarabun New" w:cs="TH Sarabun New"/>
          <w:sz w:val="26"/>
          <w:szCs w:val="26"/>
          <w:cs/>
        </w:rPr>
        <w:t>………………………</w:t>
      </w:r>
      <w:r w:rsidR="00A87DC0">
        <w:rPr>
          <w:rFonts w:ascii="TH Sarabun New" w:hAnsi="TH Sarabun New" w:cs="TH Sarabun New" w:hint="cs"/>
          <w:sz w:val="26"/>
          <w:szCs w:val="26"/>
          <w:cs/>
        </w:rPr>
        <w:t xml:space="preserve">        </w:t>
      </w: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สถานที่ดำเนินการ 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      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="002227F2" w:rsidRPr="005B0FE9">
        <w:rPr>
          <w:rFonts w:ascii="TH Sarabun New" w:hAnsi="TH Sarabun New" w:cs="TH Sarabun New"/>
          <w:sz w:val="26"/>
          <w:szCs w:val="26"/>
          <w:cs/>
        </w:rPr>
        <w:t>……………………………………………………………….</w:t>
      </w:r>
    </w:p>
    <w:p w:rsidR="00B0627F" w:rsidRPr="005B0FE9" w:rsidRDefault="00B0627F" w:rsidP="00B0627F">
      <w:pPr>
        <w:tabs>
          <w:tab w:val="left" w:pos="720"/>
        </w:tabs>
        <w:jc w:val="thaiDistribute"/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>ส่วนที่ 1</w:t>
      </w:r>
      <w:r w:rsidRPr="005B0FE9">
        <w:rPr>
          <w:rFonts w:ascii="TH Sarabun New" w:hAnsi="TH Sarabun New" w:cs="TH Sarabun New"/>
          <w:b/>
          <w:bCs/>
          <w:sz w:val="26"/>
          <w:szCs w:val="26"/>
        </w:rPr>
        <w:t>: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 ข้อมูลทั่วไป</w:t>
      </w:r>
    </w:p>
    <w:p w:rsidR="00B0627F" w:rsidRPr="005B0FE9" w:rsidRDefault="00B0627F" w:rsidP="00B0627F">
      <w:pPr>
        <w:numPr>
          <w:ilvl w:val="0"/>
          <w:numId w:val="1"/>
        </w:numPr>
        <w:tabs>
          <w:tab w:val="left" w:pos="284"/>
          <w:tab w:val="left" w:pos="1985"/>
          <w:tab w:val="left" w:pos="3969"/>
          <w:tab w:val="left" w:pos="6096"/>
        </w:tabs>
        <w:rPr>
          <w:rFonts w:ascii="TH Sarabun New" w:hAnsi="TH Sarabun New" w:cs="TH Sarabun New"/>
          <w:sz w:val="26"/>
          <w:szCs w:val="26"/>
          <w:cs/>
        </w:rPr>
      </w:pPr>
      <w:r w:rsidRPr="005B0FE9">
        <w:rPr>
          <w:rFonts w:ascii="TH Sarabun New" w:hAnsi="TH Sarabun New" w:cs="TH Sarabun New"/>
          <w:sz w:val="26"/>
          <w:szCs w:val="26"/>
          <w:cs/>
        </w:rPr>
        <w:t>เพศ</w:t>
      </w:r>
      <w:r w:rsidRPr="005B0FE9">
        <w:rPr>
          <w:rFonts w:ascii="TH Sarabun New" w:hAnsi="TH Sarabun New" w:cs="TH Sarabun New"/>
          <w:sz w:val="26"/>
          <w:szCs w:val="26"/>
          <w:cs/>
        </w:rPr>
        <w:tab/>
      </w:r>
      <w:r w:rsidRPr="005B0FE9">
        <w:rPr>
          <w:rFonts w:ascii="TH Sarabun New" w:hAnsi="TH Sarabun New" w:cs="TH Sarabun New"/>
          <w:sz w:val="26"/>
          <w:szCs w:val="26"/>
        </w:rPr>
        <w:sym w:font="Wingdings" w:char="F06F"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>1.</w:t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ชาย</w:t>
      </w:r>
      <w:r w:rsidRPr="005B0FE9">
        <w:rPr>
          <w:rFonts w:ascii="TH Sarabun New" w:hAnsi="TH Sarabun New" w:cs="TH Sarabun New"/>
          <w:sz w:val="26"/>
          <w:szCs w:val="26"/>
        </w:rPr>
        <w:tab/>
      </w:r>
      <w:r w:rsidRPr="005B0FE9">
        <w:rPr>
          <w:rFonts w:ascii="TH Sarabun New" w:hAnsi="TH Sarabun New" w:cs="TH Sarabun New"/>
          <w:sz w:val="26"/>
          <w:szCs w:val="26"/>
        </w:rPr>
        <w:sym w:font="Wingdings" w:char="F06F"/>
      </w:r>
      <w:r w:rsidRPr="005B0FE9">
        <w:rPr>
          <w:rFonts w:ascii="TH Sarabun New" w:hAnsi="TH Sarabun New" w:cs="TH Sarabun New"/>
          <w:sz w:val="26"/>
          <w:szCs w:val="26"/>
          <w:cs/>
        </w:rPr>
        <w:t xml:space="preserve"> </w:t>
      </w:r>
      <w:r w:rsidRPr="005B0FE9">
        <w:rPr>
          <w:rFonts w:ascii="TH Sarabun New" w:hAnsi="TH Sarabun New" w:cs="TH Sarabun New"/>
          <w:sz w:val="26"/>
          <w:szCs w:val="26"/>
        </w:rPr>
        <w:t xml:space="preserve">2. </w:t>
      </w:r>
      <w:r w:rsidRPr="005B0FE9">
        <w:rPr>
          <w:rFonts w:ascii="TH Sarabun New" w:hAnsi="TH Sarabun New" w:cs="TH Sarabun New"/>
          <w:sz w:val="26"/>
          <w:szCs w:val="26"/>
          <w:cs/>
        </w:rPr>
        <w:t>หญิง</w:t>
      </w:r>
    </w:p>
    <w:p w:rsidR="00ED293B" w:rsidRPr="005B0FE9" w:rsidRDefault="00E109BC" w:rsidP="00ED293B">
      <w:pPr>
        <w:numPr>
          <w:ilvl w:val="0"/>
          <w:numId w:val="1"/>
        </w:numPr>
        <w:tabs>
          <w:tab w:val="left" w:pos="284"/>
          <w:tab w:val="left" w:pos="1985"/>
          <w:tab w:val="left" w:pos="3969"/>
          <w:tab w:val="left" w:pos="6096"/>
          <w:tab w:val="left" w:pos="7371"/>
        </w:tabs>
        <w:rPr>
          <w:rFonts w:ascii="TH Sarabun New" w:hAnsi="TH Sarabun New" w:cs="TH Sarabun New"/>
          <w:b/>
          <w:bCs/>
          <w:sz w:val="26"/>
          <w:szCs w:val="26"/>
        </w:rPr>
      </w:pPr>
      <w:r w:rsidRPr="005B0FE9">
        <w:rPr>
          <w:rFonts w:ascii="TH Sarabun New" w:hAnsi="TH Sarabun New" w:cs="TH Sarabun New"/>
          <w:sz w:val="26"/>
          <w:szCs w:val="26"/>
          <w:cs/>
        </w:rPr>
        <w:t>อายุ</w:t>
      </w:r>
      <w:r w:rsidR="00B0627F"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  </w:t>
      </w:r>
      <w:r w:rsidR="00B0627F" w:rsidRPr="005B0FE9">
        <w:rPr>
          <w:rFonts w:ascii="TH Sarabun New" w:hAnsi="TH Sarabun New" w:cs="TH Sarabun New"/>
          <w:b/>
          <w:bCs/>
          <w:sz w:val="26"/>
          <w:szCs w:val="26"/>
          <w:cs/>
        </w:rPr>
        <w:tab/>
      </w:r>
      <w:r w:rsidR="009A0C29" w:rsidRPr="005B0FE9">
        <w:rPr>
          <w:rFonts w:ascii="TH Sarabun New" w:hAnsi="TH Sarabun New" w:cs="TH Sarabun New"/>
          <w:sz w:val="26"/>
          <w:szCs w:val="26"/>
          <w:cs/>
        </w:rPr>
        <w:t>………………</w:t>
      </w:r>
      <w:r w:rsidR="009A0C29">
        <w:rPr>
          <w:rFonts w:ascii="TH Sarabun New" w:hAnsi="TH Sarabun New" w:cs="TH Sarabun New" w:hint="cs"/>
          <w:sz w:val="26"/>
          <w:szCs w:val="26"/>
          <w:cs/>
        </w:rPr>
        <w:t xml:space="preserve">        </w:t>
      </w:r>
      <w:r w:rsidR="009A0C29">
        <w:rPr>
          <w:rFonts w:ascii="TH Sarabun New" w:hAnsi="TH Sarabun New" w:cs="TH Sarabun New" w:hint="cs"/>
          <w:b/>
          <w:bCs/>
          <w:sz w:val="26"/>
          <w:szCs w:val="26"/>
          <w:cs/>
        </w:rPr>
        <w:t>ปี</w:t>
      </w:r>
    </w:p>
    <w:p w:rsidR="008E77AA" w:rsidRPr="005B0FE9" w:rsidRDefault="00375F44" w:rsidP="00D833D0">
      <w:pPr>
        <w:rPr>
          <w:rFonts w:ascii="TH Sarabun New" w:hAnsi="TH Sarabun New" w:cs="TH Sarabun New"/>
          <w:sz w:val="26"/>
          <w:szCs w:val="26"/>
          <w:cs/>
        </w:rPr>
      </w:pPr>
      <w:r w:rsidRPr="005B0FE9">
        <w:rPr>
          <w:rFonts w:ascii="TH Sarabun New" w:hAnsi="TH Sarabun New" w:cs="TH Sarabun New"/>
          <w:b/>
          <w:bCs/>
          <w:sz w:val="26"/>
          <w:szCs w:val="26"/>
          <w:cs/>
        </w:rPr>
        <w:t xml:space="preserve">ส่วนที่ </w:t>
      </w:r>
      <w:r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2 </w:t>
      </w:r>
      <w:r w:rsidR="00ED293B" w:rsidRPr="005B0FE9">
        <w:rPr>
          <w:rFonts w:ascii="TH Sarabun New" w:hAnsi="TH Sarabun New" w:cs="TH Sarabun New"/>
          <w:b/>
          <w:bCs/>
          <w:sz w:val="26"/>
          <w:szCs w:val="26"/>
        </w:rPr>
        <w:t xml:space="preserve">: </w:t>
      </w:r>
      <w:r w:rsidR="00642C4D" w:rsidRPr="005B0FE9">
        <w:rPr>
          <w:rFonts w:ascii="TH Sarabun New" w:hAnsi="TH Sarabun New" w:cs="TH Sarabun New"/>
          <w:sz w:val="26"/>
          <w:szCs w:val="26"/>
          <w:cs/>
        </w:rPr>
        <w:t>ความพึงพอใจ</w:t>
      </w:r>
      <w:r w:rsidR="009A0C29" w:rsidRPr="009A0C29">
        <w:rPr>
          <w:rFonts w:ascii="TH Sarabun New" w:hAnsi="TH Sarabun New" w:cs="TH Sarabun New"/>
          <w:sz w:val="26"/>
          <w:szCs w:val="26"/>
          <w:cs/>
        </w:rPr>
        <w:t>แอปพลิเคชัน</w:t>
      </w:r>
    </w:p>
    <w:tbl>
      <w:tblPr>
        <w:tblW w:w="8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160"/>
        <w:gridCol w:w="765"/>
        <w:gridCol w:w="709"/>
        <w:gridCol w:w="799"/>
        <w:gridCol w:w="760"/>
        <w:gridCol w:w="709"/>
        <w:gridCol w:w="15"/>
      </w:tblGrid>
      <w:tr w:rsidR="00ED07ED" w:rsidRPr="005B0FE9" w:rsidTr="00336AEA">
        <w:tc>
          <w:tcPr>
            <w:tcW w:w="5160" w:type="dxa"/>
            <w:vMerge w:val="restart"/>
          </w:tcPr>
          <w:p w:rsidR="00ED07ED" w:rsidRPr="005B0FE9" w:rsidRDefault="00ED07ED" w:rsidP="00ED07ED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รายการ</w:t>
            </w:r>
          </w:p>
        </w:tc>
        <w:tc>
          <w:tcPr>
            <w:tcW w:w="3757" w:type="dxa"/>
            <w:gridSpan w:val="6"/>
          </w:tcPr>
          <w:p w:rsidR="00ED07ED" w:rsidRPr="005B0FE9" w:rsidRDefault="00ED07ED" w:rsidP="00ED07ED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ระดับความพึงพอใจ</w:t>
            </w:r>
          </w:p>
        </w:tc>
      </w:tr>
      <w:tr w:rsidR="00ED07ED" w:rsidRPr="005B0FE9" w:rsidTr="00336AEA">
        <w:trPr>
          <w:gridAfter w:val="1"/>
          <w:wAfter w:w="15" w:type="dxa"/>
        </w:trPr>
        <w:tc>
          <w:tcPr>
            <w:tcW w:w="5160" w:type="dxa"/>
            <w:vMerge/>
          </w:tcPr>
          <w:p w:rsidR="00ED07ED" w:rsidRPr="005B0FE9" w:rsidRDefault="00ED07ED" w:rsidP="000C5D18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65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มากที่สุด</w:t>
            </w:r>
          </w:p>
        </w:tc>
        <w:tc>
          <w:tcPr>
            <w:tcW w:w="70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มาก</w:t>
            </w:r>
          </w:p>
        </w:tc>
        <w:tc>
          <w:tcPr>
            <w:tcW w:w="79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ปานกลาง</w:t>
            </w:r>
          </w:p>
        </w:tc>
        <w:tc>
          <w:tcPr>
            <w:tcW w:w="760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น้อย</w:t>
            </w:r>
          </w:p>
        </w:tc>
        <w:tc>
          <w:tcPr>
            <w:tcW w:w="709" w:type="dxa"/>
            <w:vAlign w:val="center"/>
          </w:tcPr>
          <w:p w:rsidR="00ED07ED" w:rsidRPr="005B0FE9" w:rsidRDefault="00ED07ED" w:rsidP="007A6089">
            <w:pPr>
              <w:jc w:val="center"/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น้อยที่สุด</w:t>
            </w:r>
          </w:p>
        </w:tc>
      </w:tr>
      <w:tr w:rsidR="00ED293B" w:rsidRPr="005B0FE9" w:rsidTr="00336AEA">
        <w:tc>
          <w:tcPr>
            <w:tcW w:w="8917" w:type="dxa"/>
            <w:gridSpan w:val="7"/>
            <w:shd w:val="clear" w:color="auto" w:fill="F2F2F2"/>
          </w:tcPr>
          <w:p w:rsidR="00ED293B" w:rsidRPr="005B0FE9" w:rsidRDefault="00ED293B" w:rsidP="00E109BC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1. </w:t>
            </w:r>
            <w:r w:rsidR="00E109BC"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ด้านการเรียนรู้(</w:t>
            </w:r>
            <w:r w:rsidR="00E109BC"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Usability) </w:t>
            </w:r>
          </w:p>
        </w:tc>
      </w:tr>
      <w:tr w:rsidR="007D59A8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7D59A8" w:rsidRPr="005B0FE9" w:rsidRDefault="007D59A8" w:rsidP="00C73F77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1.1. </w:t>
            </w:r>
            <w:r w:rsidR="005B0FE9"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ความง่ายต่อการใช้งานของระบบ</w:t>
            </w:r>
            <w:r w:rsidR="005B0FE9"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7D59A8" w:rsidRPr="005B0FE9" w:rsidRDefault="007D59A8" w:rsidP="008057EA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61" w:lineRule="exact"/>
              <w:rPr>
                <w:rFonts w:ascii="TH Sarabun New" w:eastAsia="Cordia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>1.2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ความเหมาะสมของเมนูการใช้งาน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1.3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การจัดวางรูปแบบแอปพลิเคชันง่ายต่อการการใช้งาน</w:t>
            </w:r>
            <w:r w:rsidR="005B0FE9"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1.4 </w:t>
            </w:r>
            <w:r w:rsidR="009A0C29"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ความเหมาะสมของขั้นตอนการบันทึกเมนูอาหาร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1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>.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5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 xml:space="preserve"> ความเหมาะสมของ</w:t>
            </w:r>
            <w:r w:rsidR="00A87DC0"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ขั้นตอนการบันทึก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ผลตรวจเลือด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2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ด้านประสิทธิภาพ(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Efficiency) </w:t>
            </w: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61" w:lineRule="exact"/>
              <w:rPr>
                <w:rFonts w:ascii="TH Sarabun New" w:eastAsia="Cordia New" w:hAnsi="TH Sarabun New" w:cs="TH Sarabun New" w:hint="cs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2.1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ความเร็วในการ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แปรผลตรวจเลือด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2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.2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ความเร็วในการแสดงภาพ ตัวอักษร และข้อมูลต่าง ๆ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ind w:right="284"/>
              <w:rPr>
                <w:rFonts w:ascii="TH Sarabun New" w:eastAsia="Cordia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>2.3</w:t>
            </w:r>
            <w:r w:rsidR="009A0C29">
              <w:rPr>
                <w:rFonts w:ascii="TH Sarabun New" w:hAnsi="TH Sarabun New" w:cs="TH Sarabun New"/>
                <w:sz w:val="26"/>
                <w:szCs w:val="26"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การบันทึกข้อมู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ล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3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ด้านการจดจำ(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Memorability) </w:t>
            </w: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pStyle w:val="TableParagraph"/>
              <w:spacing w:line="328" w:lineRule="auto"/>
              <w:ind w:right="175"/>
              <w:rPr>
                <w:rFonts w:ascii="TH Sarabun New" w:eastAsia="Cordia New" w:hAnsi="TH Sarabun New" w:cs="TH Sarabun New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3.1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คำศัพท์ที่ใช้ผู้ใช้มีความคุ้นเคยและสามารถปฏิบัติตามได้โดยง่าย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jc w:val="center"/>
              <w:rPr>
                <w:rFonts w:ascii="TH Sarabun New" w:hAnsi="TH Sarabun New" w:cs="TH Sarabun New"/>
                <w:sz w:val="26"/>
                <w:szCs w:val="26"/>
                <w:cs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3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.2 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การออกแบบและจัดวางข้อความเข้าใจง่าย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c>
          <w:tcPr>
            <w:tcW w:w="8917" w:type="dxa"/>
            <w:gridSpan w:val="7"/>
            <w:shd w:val="clear" w:color="auto" w:fill="F2F2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4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 xml:space="preserve">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ด้านความถูกต้อง(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Correctness) </w:t>
            </w: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ความถูกต้องของการค้นหารายการอาหาร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ตามโรค 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เบาหวาน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 xml:space="preserve">, </w:t>
            </w:r>
            <w:r w:rsidR="00A87DC0">
              <w:rPr>
                <w:rFonts w:ascii="TH Sarabun New" w:hAnsi="TH Sarabun New" w:cs="TH Sarabun New" w:hint="cs"/>
                <w:sz w:val="26"/>
                <w:szCs w:val="26"/>
                <w:cs/>
              </w:rPr>
              <w:t>ไต</w:t>
            </w:r>
            <w:r w:rsidR="00A87DC0">
              <w:rPr>
                <w:rFonts w:ascii="TH Sarabun New" w:hAnsi="TH Sarabun New" w:cs="TH Sarabun New"/>
                <w:sz w:val="26"/>
                <w:szCs w:val="26"/>
              </w:rPr>
              <w:t>)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9A0C2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9A0C29" w:rsidRDefault="009A0C29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4.2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ความถูกต้องการแนะนำเมนูอาหารตามผลตรวจเลือด</w:t>
            </w:r>
          </w:p>
        </w:tc>
        <w:tc>
          <w:tcPr>
            <w:tcW w:w="765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9A0C29" w:rsidRPr="005B0FE9" w:rsidTr="00336AEA">
        <w:trPr>
          <w:gridAfter w:val="1"/>
          <w:wAfter w:w="15" w:type="dxa"/>
        </w:trPr>
        <w:tc>
          <w:tcPr>
            <w:tcW w:w="5160" w:type="dxa"/>
          </w:tcPr>
          <w:p w:rsidR="009A0C2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4.3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ความถูกต้องในการคำนวณพลังงาน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(BMI, BMR)</w:t>
            </w:r>
          </w:p>
        </w:tc>
        <w:tc>
          <w:tcPr>
            <w:tcW w:w="765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9A0C29" w:rsidRPr="005B0FE9" w:rsidRDefault="009A0C2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4</w:t>
            </w:r>
            <w:r w:rsidR="009A0C29">
              <w:rPr>
                <w:rFonts w:ascii="TH Sarabun New" w:hAnsi="TH Sarabun New" w:cs="TH Sarabun New"/>
                <w:sz w:val="26"/>
                <w:szCs w:val="26"/>
              </w:rPr>
              <w:t>.4</w:t>
            </w: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 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ความถูกต้องของการบันทึกรายการอาหาร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A87DC0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4.5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ความถูกต้องของการบันทึกผลตรวจเลือด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A87DC0" w:rsidRPr="005B0FE9" w:rsidRDefault="00A87DC0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 xml:space="preserve">5. 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ด้านความพอใจ(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Use Satisfaction) 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5B0FE9" w:rsidRDefault="005B0FE9" w:rsidP="005B0FE9">
            <w:pPr>
              <w:rPr>
                <w:rFonts w:ascii="TH Sarabun New" w:hAnsi="TH Sarabun New" w:cs="TH Sarabun New" w:hint="cs"/>
                <w:sz w:val="26"/>
                <w:szCs w:val="26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</w:rPr>
              <w:t xml:space="preserve">5.1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ความเหมาะสมในการเลือกใช้ชนิดตัวอักษรในแอปพลิเคชัน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5.2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ความเหมาะสมในการเลือกใช้ขนาดของตัวอักษรในแอปพลิเคชัน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5.3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ความเหมาะสมในการใช้สีของตัวอักษรและรูปภาพ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5.4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ความเหมาะสมในการใช้สัญลักษณ์หรือรูปภาพในการสื่อความหมาย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5B0FE9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5.5 </w:t>
            </w:r>
            <w:r w:rsidR="008B2438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ความสวยงาม ความทันสมัย และน่าสนใจ</w:t>
            </w:r>
          </w:p>
        </w:tc>
        <w:tc>
          <w:tcPr>
            <w:tcW w:w="765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bottom w:val="single" w:sz="4" w:space="0" w:color="auto"/>
            </w:tcBorders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tcBorders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6.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  <w:cs/>
              </w:rPr>
              <w:t>ด้านประโยชน์การใช้งาน (</w:t>
            </w:r>
            <w:r w:rsidRPr="005B0FE9">
              <w:rPr>
                <w:rFonts w:ascii="TH Sarabun New" w:hAnsi="TH Sarabun New" w:cs="TH Sarabun New"/>
                <w:b/>
                <w:bCs/>
                <w:sz w:val="26"/>
                <w:szCs w:val="26"/>
              </w:rPr>
              <w:t>Useful Benefits) </w:t>
            </w:r>
          </w:p>
        </w:tc>
        <w:tc>
          <w:tcPr>
            <w:tcW w:w="765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  <w:tcBorders>
              <w:left w:val="nil"/>
            </w:tcBorders>
            <w:shd w:val="clear" w:color="auto" w:fill="F2F2F2" w:themeFill="background1" w:themeFillShade="F2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5B0FE9" w:rsidRPr="005B0FE9" w:rsidTr="00336AEA">
        <w:trPr>
          <w:gridAfter w:val="1"/>
          <w:wAfter w:w="15" w:type="dxa"/>
        </w:trPr>
        <w:tc>
          <w:tcPr>
            <w:tcW w:w="5160" w:type="dxa"/>
            <w:shd w:val="clear" w:color="auto" w:fill="auto"/>
          </w:tcPr>
          <w:p w:rsidR="005B0FE9" w:rsidRPr="009A0C29" w:rsidRDefault="00A87DC0" w:rsidP="005B0FE9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6.1 </w:t>
            </w:r>
            <w:r w:rsidR="009A0C29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เพิ่มความสะดวกในการบันทึกสารอาหาร</w:t>
            </w:r>
          </w:p>
        </w:tc>
        <w:tc>
          <w:tcPr>
            <w:tcW w:w="765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5B0FE9" w:rsidRPr="005B0FE9" w:rsidRDefault="005B0FE9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8B2438" w:rsidRPr="005B0FE9" w:rsidTr="00336AEA">
        <w:trPr>
          <w:gridAfter w:val="1"/>
          <w:wAfter w:w="15" w:type="dxa"/>
        </w:trPr>
        <w:tc>
          <w:tcPr>
            <w:tcW w:w="5160" w:type="dxa"/>
            <w:shd w:val="clear" w:color="auto" w:fill="auto"/>
          </w:tcPr>
          <w:p w:rsidR="008B2438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>6.2</w:t>
            </w:r>
            <w:r w:rsidR="009A0C29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ช่วยหาเมนูอาหารที่ท่านสามารถรับประทานได้อย่างปลอดภัย</w:t>
            </w:r>
          </w:p>
        </w:tc>
        <w:tc>
          <w:tcPr>
            <w:tcW w:w="765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  <w:tr w:rsidR="008B2438" w:rsidRPr="005B0FE9" w:rsidTr="00336AEA">
        <w:trPr>
          <w:gridAfter w:val="1"/>
          <w:wAfter w:w="15" w:type="dxa"/>
        </w:trPr>
        <w:tc>
          <w:tcPr>
            <w:tcW w:w="5160" w:type="dxa"/>
            <w:shd w:val="clear" w:color="auto" w:fill="auto"/>
          </w:tcPr>
          <w:p w:rsidR="008B2438" w:rsidRPr="009A0C29" w:rsidRDefault="00A87DC0" w:rsidP="005B0FE9">
            <w:pPr>
              <w:rPr>
                <w:rFonts w:ascii="TH Sarabun New" w:hAnsi="TH Sarabun New" w:cs="TH Sarabun New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/>
                <w:sz w:val="26"/>
                <w:szCs w:val="26"/>
              </w:rPr>
              <w:t xml:space="preserve">6.3 </w:t>
            </w:r>
            <w:r w:rsidR="009A0C29" w:rsidRPr="009A0C29">
              <w:rPr>
                <w:rFonts w:ascii="TH Sarabun New" w:hAnsi="TH Sarabun New" w:cs="TH Sarabun New"/>
                <w:sz w:val="26"/>
                <w:szCs w:val="26"/>
                <w:cs/>
              </w:rPr>
              <w:t>ช่วยแสดงให้เห็นชัดเจนว่าสารอาหารที่ท่านต้องควบคุมเหลือปริมาณท่าไหร่</w:t>
            </w:r>
          </w:p>
        </w:tc>
        <w:tc>
          <w:tcPr>
            <w:tcW w:w="765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9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60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  <w:tc>
          <w:tcPr>
            <w:tcW w:w="709" w:type="dxa"/>
          </w:tcPr>
          <w:p w:rsidR="008B2438" w:rsidRPr="005B0FE9" w:rsidRDefault="008B2438" w:rsidP="005B0FE9">
            <w:pPr>
              <w:rPr>
                <w:rFonts w:ascii="TH Sarabun New" w:hAnsi="TH Sarabun New" w:cs="TH Sarabun New"/>
                <w:sz w:val="26"/>
                <w:szCs w:val="26"/>
              </w:rPr>
            </w:pPr>
          </w:p>
        </w:tc>
      </w:tr>
    </w:tbl>
    <w:p w:rsidR="009A0C29" w:rsidRDefault="009A0C29" w:rsidP="00A87DC0">
      <w:pPr>
        <w:rPr>
          <w:rFonts w:ascii="TH Sarabun New" w:hAnsi="TH Sarabun New" w:cs="TH Sarabun New"/>
          <w:b/>
          <w:bCs/>
          <w:sz w:val="26"/>
          <w:szCs w:val="26"/>
          <w:cs/>
        </w:rPr>
      </w:pPr>
      <w:r>
        <w:rPr>
          <w:rFonts w:ascii="TH Sarabun New" w:hAnsi="TH Sarabun New" w:cs="TH Sarabun New"/>
          <w:b/>
          <w:bCs/>
          <w:sz w:val="26"/>
          <w:szCs w:val="26"/>
          <w:cs/>
        </w:rPr>
        <w:br w:type="page"/>
      </w:r>
    </w:p>
    <w:tbl>
      <w:tblPr>
        <w:tblW w:w="9072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1"/>
        <w:gridCol w:w="5535"/>
        <w:gridCol w:w="1701"/>
        <w:gridCol w:w="1405"/>
      </w:tblGrid>
      <w:tr w:rsidR="009A0C29" w:rsidRPr="00C84BC8" w:rsidTr="004C7E39">
        <w:trPr>
          <w:trHeight w:val="1093"/>
        </w:trPr>
        <w:tc>
          <w:tcPr>
            <w:tcW w:w="5966" w:type="dxa"/>
            <w:gridSpan w:val="2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lastRenderedPageBreak/>
              <w:t>ความพึงพอใจในการใช้งานแอปพลิเคชันของกลุ่มผู้ใช้โภชนาการ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1405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/>
                <w:b/>
                <w:bCs/>
                <w:sz w:val="28"/>
                <w:szCs w:val="28"/>
                <w:cs/>
              </w:rPr>
              <w:t>ความพึงพอใจ</w:t>
            </w:r>
          </w:p>
        </w:tc>
      </w:tr>
      <w:tr w:rsidR="009A0C29" w:rsidRPr="00C84BC8" w:rsidTr="004C7E39">
        <w:trPr>
          <w:trHeight w:hRule="exact" w:val="407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ก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Usability)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7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ความง่ายต่อการใช้งานของระบบ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65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ความเหมาะสมของเมนูการใช้งาน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2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การจัดวางรูปแบบแอปพลิเคชันง่ายต่อการการใช้งาน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ความเหมาะสมของขั้นตอนการบันทึกเมนูอาหาร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23"/>
        </w:trPr>
        <w:tc>
          <w:tcPr>
            <w:tcW w:w="431" w:type="dxa"/>
          </w:tcPr>
          <w:p w:rsidR="00394B73" w:rsidRPr="00C84BC8" w:rsidRDefault="00394B73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4C7E39">
            <w:pPr>
              <w:pStyle w:val="TableParagraph"/>
              <w:spacing w:line="361" w:lineRule="exact"/>
              <w:ind w:left="102"/>
              <w:rPr>
                <w:rFonts w:asciiTheme="minorBidi" w:hAnsiTheme="minorBidi" w:cstheme="minorBidi"/>
                <w:sz w:val="28"/>
                <w:szCs w:val="28"/>
                <w:cs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ความเหมาะสมของขั้นตอนการบันทึก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4C7E39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9A0C29" w:rsidRPr="00C84BC8" w:rsidTr="004C7E39">
        <w:trPr>
          <w:trHeight w:hRule="exact" w:val="392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ข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Efficiency)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ความเร็วในการค้นหารายการอาหาร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+ 5)/2 = 5.0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10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ความเร็วในการแสดงภาพ ตัวอักษร และข้อมูลต่าง ๆ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03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394B73" w:rsidP="004C7E39">
            <w:pPr>
              <w:pStyle w:val="TableParagraph"/>
              <w:ind w:left="102" w:right="284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การบันทึกข้อมูล</w:t>
            </w:r>
            <w:r w:rsidRPr="005B0FE9">
              <w:rPr>
                <w:rStyle w:val="apple-converted-space"/>
                <w:rFonts w:ascii="TH Sarabun New" w:eastAsia="Cordia New" w:hAnsi="TH Sarabun New" w:cs="TH Sarabun New"/>
                <w:sz w:val="26"/>
                <w:szCs w:val="26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10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ค. ด้านการจดจำ(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Memorability)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07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28" w:lineRule="auto"/>
              <w:ind w:left="102" w:right="175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คำศัพท์ที่ใช้ผู้ใช้มีความคุ้นเคยและสามารถปฏิบัติตามได้โดยง่าย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+ 5)/2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38"/>
        </w:trPr>
        <w:tc>
          <w:tcPr>
            <w:tcW w:w="431" w:type="dxa"/>
          </w:tcPr>
          <w:p w:rsidR="009A0C29" w:rsidRPr="00C84BC8" w:rsidRDefault="009A0C29" w:rsidP="004C7E39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9A0C29" w:rsidRPr="00C84BC8" w:rsidRDefault="009A0C29" w:rsidP="004C7E39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การออกแบบและจัดวางข้อความเข้าใจง่าย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9A0C29" w:rsidRPr="00C84BC8" w:rsidRDefault="009A0C29" w:rsidP="004C7E39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9A0C29" w:rsidRPr="00C84BC8" w:rsidRDefault="009A0C29" w:rsidP="004C7E39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9A0C29" w:rsidRPr="00C84BC8" w:rsidTr="004C7E39">
        <w:trPr>
          <w:trHeight w:hRule="exact" w:val="423"/>
        </w:trPr>
        <w:tc>
          <w:tcPr>
            <w:tcW w:w="9072" w:type="dxa"/>
            <w:gridSpan w:val="4"/>
            <w:shd w:val="clear" w:color="auto" w:fill="D9D9D9" w:themeFill="background1" w:themeFillShade="D9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ง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Correctness) 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394B73">
        <w:trPr>
          <w:trHeight w:hRule="exact" w:val="510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5B0FE9" w:rsidRDefault="00394B73" w:rsidP="00394B73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ความถูกต้องของการค้นหารายการอาหาร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ตามโรค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เบาหวาน</w:t>
            </w:r>
            <w:r>
              <w:rPr>
                <w:rFonts w:ascii="TH Sarabun New" w:hAnsi="TH Sarabun New" w:cs="TH Sarabun New"/>
                <w:sz w:val="26"/>
                <w:szCs w:val="26"/>
              </w:rPr>
              <w:t xml:space="preserve">,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ไต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)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4C7E39">
        <w:trPr>
          <w:trHeight w:hRule="exact" w:val="407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Default="00394B73" w:rsidP="00394B73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ความถูกต้องการแนะนำเมนูอาหารตามผลตรวจเลือด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394B73">
        <w:trPr>
          <w:trHeight w:hRule="exact" w:val="467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Default="00394B73" w:rsidP="00394B73">
            <w:pPr>
              <w:rPr>
                <w:rFonts w:ascii="TH Sarabun New" w:hAnsi="TH Sarabun New" w:cs="TH Sarabun New"/>
                <w:sz w:val="26"/>
                <w:szCs w:val="26"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ความถูกต้องในการคำนวณพลังงาน </w:t>
            </w:r>
            <w:r>
              <w:rPr>
                <w:rFonts w:ascii="TH Sarabun New" w:hAnsi="TH Sarabun New" w:cs="TH Sarabun New"/>
                <w:sz w:val="26"/>
                <w:szCs w:val="26"/>
              </w:rPr>
              <w:t>(BMI, BMR)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+ 3)/2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394B73">
        <w:trPr>
          <w:trHeight w:hRule="exact" w:val="41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5B0FE9" w:rsidRDefault="00394B73" w:rsidP="00394B73">
            <w:pPr>
              <w:rPr>
                <w:rFonts w:ascii="TH Sarabun New" w:hAnsi="TH Sarabun New" w:cs="TH Sarabun New" w:hint="cs"/>
                <w:sz w:val="26"/>
                <w:szCs w:val="26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 xml:space="preserve"> </w:t>
            </w:r>
            <w:r w:rsidRPr="005B0FE9">
              <w:rPr>
                <w:rFonts w:ascii="TH Sarabun New" w:hAnsi="TH Sarabun New" w:cs="TH Sarabun New"/>
                <w:sz w:val="26"/>
                <w:szCs w:val="26"/>
                <w:cs/>
              </w:rPr>
              <w:t>ความถูกต้องของการบันทึกรายการอาหาร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394B73" w:rsidRPr="00C84BC8" w:rsidTr="004C7E39">
        <w:trPr>
          <w:trHeight w:hRule="exact" w:val="48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hAnsiTheme="minorBidi" w:cstheme="minorBidi"/>
                <w:sz w:val="28"/>
                <w:szCs w:val="28"/>
                <w:cs/>
              </w:rPr>
            </w:pPr>
            <w:r>
              <w:rPr>
                <w:rFonts w:ascii="TH Sarabun New" w:hAnsi="TH Sarabun New" w:cs="TH Sarabun New" w:hint="cs"/>
                <w:sz w:val="26"/>
                <w:szCs w:val="26"/>
                <w:cs/>
              </w:rPr>
              <w:t>ความถูกต้องของการบันทึกผลตรวจเลือด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cs/>
              </w:rPr>
            </w:pPr>
          </w:p>
        </w:tc>
      </w:tr>
      <w:tr w:rsidR="00394B73" w:rsidRPr="00C84BC8" w:rsidTr="004C7E39">
        <w:trPr>
          <w:trHeight w:hRule="exact" w:val="389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:rsidR="00394B73" w:rsidRPr="00C84BC8" w:rsidRDefault="00394B73" w:rsidP="00394B73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จ.ด้านความพอใจ(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Use Satisfaction) </w:t>
            </w:r>
          </w:p>
          <w:p w:rsidR="00394B73" w:rsidRPr="00C84BC8" w:rsidRDefault="00394B73" w:rsidP="00394B73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394B73" w:rsidRPr="00C84BC8" w:rsidRDefault="00394B73" w:rsidP="00394B73">
            <w:pPr>
              <w:pStyle w:val="TableParagraph"/>
              <w:spacing w:line="342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4C7E39">
        <w:trPr>
          <w:trHeight w:hRule="exact" w:val="364"/>
        </w:trPr>
        <w:tc>
          <w:tcPr>
            <w:tcW w:w="431" w:type="dxa"/>
          </w:tcPr>
          <w:p w:rsidR="00394B73" w:rsidRPr="00C84BC8" w:rsidRDefault="00394B73" w:rsidP="00394B73">
            <w:pPr>
              <w:spacing w:after="200" w:line="276" w:lineRule="auto"/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right="207"/>
              <w:rPr>
                <w:rFonts w:asciiTheme="minorBidi" w:eastAsia="Cordia New" w:hAnsiTheme="minorBidi" w:cs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 xml:space="preserve">  ความเหมาะสมในการเลือกใช้ชนิดตัวอักษรในแอปพลิเคชัน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left="102" w:right="229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ความเหมาะสมในการเลือกใช้ขนาดของตัวอักษรในแอปพลิเคชัน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392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ความเหมาะสมในการใช้สีของตัวอักษรและรูปภาพ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2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28" w:lineRule="auto"/>
              <w:ind w:left="102" w:right="147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ความเหมาะสมในการใช้สัญลักษณ์หรือรูปภาพในการสื่อความหมาย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06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 xml:space="preserve">  ความสวยงาม ความทันสมัย และน่าสนใจ</w:t>
            </w:r>
            <w:r w:rsidRPr="00C84BC8">
              <w:rPr>
                <w:rFonts w:asciiTheme="minorBidi" w:hAnsiTheme="minorBidi"/>
                <w:sz w:val="28"/>
                <w:szCs w:val="28"/>
              </w:rPr>
              <w:t> </w:t>
            </w:r>
          </w:p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(5 + 4)/2 = 4.5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</w:tc>
      </w:tr>
      <w:tr w:rsidR="00394B73" w:rsidRPr="00C84BC8" w:rsidTr="004C7E39">
        <w:trPr>
          <w:trHeight w:hRule="exact" w:val="430"/>
        </w:trPr>
        <w:tc>
          <w:tcPr>
            <w:tcW w:w="9072" w:type="dxa"/>
            <w:gridSpan w:val="4"/>
            <w:shd w:val="clear" w:color="auto" w:fill="D9D9D9" w:themeFill="background1" w:themeFillShade="D9"/>
            <w:vAlign w:val="center"/>
          </w:tcPr>
          <w:p w:rsidR="00394B73" w:rsidRPr="00C84BC8" w:rsidRDefault="00394B73" w:rsidP="00394B73">
            <w:pPr>
              <w:ind w:left="426"/>
              <w:rPr>
                <w:rFonts w:asciiTheme="minorBidi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ฉ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.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b/>
                <w:bCs/>
                <w:sz w:val="28"/>
                <w:szCs w:val="28"/>
              </w:rPr>
              <w:t>Useful Benefits) </w:t>
            </w:r>
          </w:p>
          <w:p w:rsidR="00394B73" w:rsidRPr="00C84BC8" w:rsidRDefault="00394B73" w:rsidP="00394B73">
            <w:pPr>
              <w:pStyle w:val="TableParagraph"/>
              <w:spacing w:line="342" w:lineRule="exact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394B73" w:rsidRPr="00C84BC8" w:rsidTr="004C7E39">
        <w:trPr>
          <w:trHeight w:hRule="exact" w:val="518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61" w:lineRule="exact"/>
              <w:ind w:left="10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เพิ่มความสะดวกในการบันทึกสารอาหาร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+ 4)/2 = 4.0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481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spacing w:line="330" w:lineRule="auto"/>
              <w:ind w:left="102" w:right="56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ช่วยหาเมนูอาหารที่ท่านสามารถรับประทานได้อย่างปลอดภัย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  <w:tr w:rsidR="00394B73" w:rsidRPr="00C84BC8" w:rsidTr="004C7E39">
        <w:trPr>
          <w:trHeight w:hRule="exact" w:val="709"/>
        </w:trPr>
        <w:tc>
          <w:tcPr>
            <w:tcW w:w="431" w:type="dxa"/>
          </w:tcPr>
          <w:p w:rsidR="00394B73" w:rsidRPr="00C84BC8" w:rsidRDefault="00394B73" w:rsidP="00394B73">
            <w:pPr>
              <w:rPr>
                <w:rFonts w:asciiTheme="minorBidi" w:hAnsiTheme="minorBidi"/>
                <w:sz w:val="28"/>
                <w:szCs w:val="28"/>
              </w:rPr>
            </w:pPr>
          </w:p>
        </w:tc>
        <w:tc>
          <w:tcPr>
            <w:tcW w:w="5535" w:type="dxa"/>
          </w:tcPr>
          <w:p w:rsidR="00394B73" w:rsidRPr="00C84BC8" w:rsidRDefault="00394B73" w:rsidP="00394B73">
            <w:pPr>
              <w:pStyle w:val="TableParagraph"/>
              <w:ind w:left="102" w:right="452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sz w:val="28"/>
                <w:szCs w:val="28"/>
                <w:cs/>
              </w:rPr>
              <w:t>ช่วยแสดงให้เห็นชัดเจนว่าสารอาหารที่ท่านต้องควบคุมเหลือปริมาณท่าไหร่</w:t>
            </w:r>
            <w:r w:rsidRPr="00C84BC8">
              <w:rPr>
                <w:rStyle w:val="apple-converted-space"/>
                <w:rFonts w:asciiTheme="minorBidi" w:eastAsia="Cordia New" w:hAnsiTheme="minorBidi" w:cstheme="minorBidi"/>
                <w:sz w:val="28"/>
                <w:szCs w:val="28"/>
              </w:rPr>
              <w:t> </w:t>
            </w:r>
          </w:p>
        </w:tc>
        <w:tc>
          <w:tcPr>
            <w:tcW w:w="1701" w:type="dxa"/>
          </w:tcPr>
          <w:p w:rsidR="00394B73" w:rsidRPr="00C84BC8" w:rsidRDefault="00394B73" w:rsidP="00394B73">
            <w:pPr>
              <w:ind w:left="300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</w:rPr>
              <w:t>(4 + 3)/2 = 3.5</w:t>
            </w:r>
          </w:p>
        </w:tc>
        <w:tc>
          <w:tcPr>
            <w:tcW w:w="1405" w:type="dxa"/>
          </w:tcPr>
          <w:p w:rsidR="00394B73" w:rsidRPr="00C84BC8" w:rsidRDefault="00394B73" w:rsidP="00394B73">
            <w:pPr>
              <w:jc w:val="center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</w:tc>
      </w:tr>
    </w:tbl>
    <w:p w:rsidR="009A0C29" w:rsidRDefault="009A0C29" w:rsidP="007A6089">
      <w:pPr>
        <w:jc w:val="center"/>
        <w:rPr>
          <w:rFonts w:ascii="TH Sarabun New" w:hAnsi="TH Sarabun New" w:cs="TH Sarabun New"/>
          <w:b/>
          <w:bCs/>
          <w:sz w:val="26"/>
          <w:szCs w:val="26"/>
        </w:rPr>
      </w:pPr>
    </w:p>
    <w:p w:rsidR="009A0C29" w:rsidRDefault="009A0C29" w:rsidP="00394B73">
      <w:pPr>
        <w:rPr>
          <w:rFonts w:ascii="TH Sarabun New" w:hAnsi="TH Sarabun New" w:cs="TH Sarabun New"/>
          <w:b/>
          <w:bCs/>
          <w:sz w:val="26"/>
          <w:szCs w:val="26"/>
          <w:cs/>
        </w:rPr>
      </w:pPr>
      <w:bookmarkStart w:id="0" w:name="_GoBack"/>
      <w:bookmarkEnd w:id="0"/>
    </w:p>
    <w:p w:rsidR="009A0C29" w:rsidRPr="00C84BC8" w:rsidRDefault="009A0C29" w:rsidP="009A0C29">
      <w:pPr>
        <w:ind w:firstLine="993"/>
        <w:jc w:val="thaiDistribute"/>
        <w:rPr>
          <w:rFonts w:asciiTheme="minorBidi" w:hAnsiTheme="minorBidi"/>
          <w:cs/>
        </w:rPr>
      </w:pPr>
      <w:r w:rsidRPr="00C84BC8">
        <w:rPr>
          <w:rFonts w:asciiTheme="minorBidi" w:hAnsiTheme="minorBidi"/>
          <w:cs/>
        </w:rPr>
        <w:lastRenderedPageBreak/>
        <w:t xml:space="preserve">ผลสรุปความพึงพอใจในการใช้ ด้านต่าง ๆโดยภาพรวม ดังตารางดังต่อไปนี้ </w:t>
      </w: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bookmarkStart w:id="1" w:name="_Toc472166578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33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ความพึงพอใจภาพรวมการใช้งานโมบายแอปพลิเคของผู้ป่วย</w:t>
      </w:r>
      <w:bookmarkEnd w:id="1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0"/>
        <w:gridCol w:w="1849"/>
        <w:gridCol w:w="2245"/>
      </w:tblGrid>
      <w:tr w:rsidR="009A0C29" w:rsidRPr="00C84BC8" w:rsidTr="004C7E39">
        <w:trPr>
          <w:trHeight w:val="951"/>
          <w:jc w:val="center"/>
        </w:trPr>
        <w:tc>
          <w:tcPr>
            <w:tcW w:w="4820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ความพึงพอใจในการใช้งานโมบายแอปพลิเคชัน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ของผู้ป่วย</w:t>
            </w:r>
          </w:p>
        </w:tc>
        <w:tc>
          <w:tcPr>
            <w:tcW w:w="1849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3.63</w:t>
            </w:r>
          </w:p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17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3.83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4.20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20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49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4.00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C84BC8" w:rsidRDefault="009A0C29" w:rsidP="009A0C29">
      <w:pPr>
        <w:rPr>
          <w:rFonts w:asciiTheme="minorBidi" w:hAnsiTheme="minorBidi"/>
        </w:rPr>
      </w:pP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r w:rsidRPr="00C84BC8">
        <w:rPr>
          <w:rFonts w:asciiTheme="minorBidi" w:hAnsiTheme="minorBidi" w:cstheme="minorBidi"/>
          <w:cs/>
        </w:rPr>
        <w:t xml:space="preserve"> </w:t>
      </w:r>
      <w:bookmarkStart w:id="2" w:name="_Toc472166579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ความพึงพอใจภาพรวมการใช้งานโมบายแอปพลิเคของนักโภชนาการ</w:t>
      </w:r>
      <w:bookmarkEnd w:id="2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6"/>
        <w:gridCol w:w="1831"/>
        <w:gridCol w:w="2257"/>
      </w:tblGrid>
      <w:tr w:rsidR="009A0C29" w:rsidRPr="00C84BC8" w:rsidTr="004C7E39">
        <w:trPr>
          <w:trHeight w:val="951"/>
          <w:jc w:val="center"/>
        </w:trPr>
        <w:tc>
          <w:tcPr>
            <w:tcW w:w="4826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ความพึงพอใจในการใช้งานโมบายแอปพลิเคชัน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ของนักโภชนาการ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57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3.88</w:t>
            </w:r>
          </w:p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17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4.50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4.50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ระดับมากสุด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3.90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26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17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17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7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C84BC8" w:rsidRDefault="009A0C29" w:rsidP="009A0C29">
      <w:pPr>
        <w:rPr>
          <w:rFonts w:asciiTheme="minorBidi" w:hAnsiTheme="minorBidi"/>
        </w:rPr>
      </w:pPr>
    </w:p>
    <w:p w:rsidR="009A0C29" w:rsidRPr="00C84BC8" w:rsidRDefault="009A0C29" w:rsidP="009A0C29">
      <w:pPr>
        <w:pStyle w:val="Caption"/>
        <w:keepNext/>
        <w:ind w:firstLine="0"/>
        <w:rPr>
          <w:rFonts w:asciiTheme="minorBidi" w:hAnsiTheme="minorBidi" w:cstheme="minorBidi"/>
        </w:rPr>
      </w:pPr>
      <w:bookmarkStart w:id="3" w:name="_Toc472166580"/>
      <w:r w:rsidRPr="00C84BC8">
        <w:rPr>
          <w:rFonts w:asciiTheme="minorBidi" w:hAnsiTheme="minorBidi" w:cstheme="minorBidi"/>
          <w:cs/>
        </w:rPr>
        <w:t xml:space="preserve">ตารางที่ </w:t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STYLEREF 1 \s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4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  <w:cs/>
        </w:rPr>
        <w:noBreakHyphen/>
      </w:r>
      <w:r w:rsidRPr="00C84BC8">
        <w:rPr>
          <w:rFonts w:asciiTheme="minorBidi" w:hAnsiTheme="minorBidi" w:cstheme="minorBidi"/>
        </w:rPr>
        <w:fldChar w:fldCharType="begin"/>
      </w:r>
      <w:r w:rsidRPr="00C84BC8">
        <w:rPr>
          <w:rFonts w:asciiTheme="minorBidi" w:hAnsiTheme="minorBidi" w:cstheme="minorBidi"/>
        </w:rPr>
        <w:instrText xml:space="preserve"> SEQ </w:instrText>
      </w:r>
      <w:r w:rsidRPr="00C84BC8">
        <w:rPr>
          <w:rFonts w:asciiTheme="minorBidi" w:hAnsiTheme="minorBidi" w:cstheme="minorBidi"/>
          <w:cs/>
        </w:rPr>
        <w:instrText xml:space="preserve">ตารางที่ </w:instrText>
      </w:r>
      <w:r w:rsidRPr="00C84BC8">
        <w:rPr>
          <w:rFonts w:asciiTheme="minorBidi" w:hAnsiTheme="minorBidi" w:cstheme="minorBidi"/>
        </w:rPr>
        <w:instrText xml:space="preserve">\* ARABIC \s 1 </w:instrText>
      </w:r>
      <w:r w:rsidRPr="00C84BC8">
        <w:rPr>
          <w:rFonts w:asciiTheme="minorBidi" w:hAnsiTheme="minorBidi" w:cstheme="minorBidi"/>
        </w:rPr>
        <w:fldChar w:fldCharType="separate"/>
      </w:r>
      <w:r>
        <w:rPr>
          <w:rFonts w:asciiTheme="minorBidi" w:hAnsiTheme="minorBidi" w:cstheme="minorBidi"/>
          <w:noProof/>
        </w:rPr>
        <w:t>35</w:t>
      </w:r>
      <w:r w:rsidRPr="00C84BC8">
        <w:rPr>
          <w:rFonts w:asciiTheme="minorBidi" w:hAnsiTheme="minorBidi" w:cstheme="minorBidi"/>
          <w:noProof/>
        </w:rPr>
        <w:fldChar w:fldCharType="end"/>
      </w:r>
      <w:r w:rsidRPr="00C84BC8">
        <w:rPr>
          <w:rFonts w:asciiTheme="minorBidi" w:hAnsiTheme="minorBidi" w:cstheme="minorBidi"/>
        </w:rPr>
        <w:t xml:space="preserve"> </w:t>
      </w:r>
      <w:r w:rsidRPr="00C84BC8">
        <w:rPr>
          <w:rFonts w:asciiTheme="minorBidi" w:hAnsiTheme="minorBidi" w:cstheme="minorBidi"/>
          <w:cs/>
        </w:rPr>
        <w:t>ตารางสรุป</w:t>
      </w:r>
      <w:r w:rsidRPr="00C84BC8">
        <w:rPr>
          <w:rFonts w:asciiTheme="minorBidi" w:hAnsiTheme="minorBidi" w:cstheme="minorBidi"/>
          <w:spacing w:val="-1"/>
          <w:cs/>
        </w:rPr>
        <w:t>ความพึงพอใจภาพรวมการใช้งานเว็บแอปพลิเคของนักโภชนาการ</w:t>
      </w:r>
      <w:bookmarkEnd w:id="3"/>
    </w:p>
    <w:tbl>
      <w:tblPr>
        <w:tblW w:w="89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2"/>
        <w:gridCol w:w="1831"/>
        <w:gridCol w:w="2251"/>
      </w:tblGrid>
      <w:tr w:rsidR="009A0C29" w:rsidRPr="00C84BC8" w:rsidTr="004C7E39">
        <w:trPr>
          <w:trHeight w:val="951"/>
          <w:jc w:val="center"/>
        </w:trPr>
        <w:tc>
          <w:tcPr>
            <w:tcW w:w="4832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ความพึงพอใจในการใช้งานระบบเว็บแอปพลิเคชัน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pacing w:val="-1"/>
                <w:sz w:val="28"/>
                <w:szCs w:val="28"/>
                <w:cs/>
              </w:rPr>
              <w:t>ของนักโภชนาการ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ร</w:t>
            </w:r>
            <w:r w:rsidRPr="00C84BC8">
              <w:rPr>
                <w:rFonts w:asciiTheme="minorBidi" w:hAnsiTheme="minorBidi" w:cstheme="minorBidi"/>
                <w:b/>
                <w:bCs/>
                <w:spacing w:val="-2"/>
                <w:sz w:val="28"/>
                <w:szCs w:val="28"/>
                <w:cs/>
              </w:rPr>
              <w:t>ะ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ดับ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ค</w:t>
            </w:r>
            <w:r w:rsidRPr="00C84BC8">
              <w:rPr>
                <w:rFonts w:asciiTheme="minorBidi" w:hAnsiTheme="minorBidi" w:cstheme="minorBidi"/>
                <w:b/>
                <w:bCs/>
                <w:spacing w:val="1"/>
                <w:sz w:val="28"/>
                <w:szCs w:val="28"/>
                <w:cs/>
              </w:rPr>
              <w:t>ว</w:t>
            </w:r>
            <w:r w:rsidRPr="00C84BC8">
              <w:rPr>
                <w:rFonts w:asciiTheme="minorBidi" w:hAnsiTheme="minorBidi" w:cstheme="minorBidi"/>
                <w:b/>
                <w:bCs/>
                <w:sz w:val="28"/>
                <w:szCs w:val="28"/>
                <w:cs/>
              </w:rPr>
              <w:t>ามพึงพอใจเฉลี่ย</w:t>
            </w:r>
          </w:p>
        </w:tc>
        <w:tc>
          <w:tcPr>
            <w:tcW w:w="2251" w:type="dxa"/>
            <w:shd w:val="clear" w:color="auto" w:fill="D9D9D9" w:themeFill="background1" w:themeFillShade="D9"/>
            <w:vAlign w:val="center"/>
          </w:tcPr>
          <w:p w:rsidR="009A0C29" w:rsidRPr="00C84BC8" w:rsidRDefault="009A0C29" w:rsidP="004C7E39">
            <w:pPr>
              <w:pStyle w:val="TableParagraph"/>
              <w:spacing w:line="342" w:lineRule="exact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สรุปผล</w:t>
            </w:r>
          </w:p>
          <w:p w:rsidR="009A0C29" w:rsidRPr="00C84BC8" w:rsidRDefault="009A0C29" w:rsidP="004C7E39">
            <w:pPr>
              <w:pStyle w:val="TableParagraph"/>
              <w:jc w:val="center"/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 w:cstheme="minorBidi"/>
                <w:b/>
                <w:bCs/>
                <w:sz w:val="28"/>
                <w:szCs w:val="28"/>
                <w:cs/>
              </w:rPr>
              <w:t>ความพึงพอใจในภาพรวม</w:t>
            </w:r>
          </w:p>
        </w:tc>
      </w:tr>
      <w:tr w:rsidR="009A0C29" w:rsidRPr="00C84BC8" w:rsidTr="004C7E39">
        <w:trPr>
          <w:trHeight w:hRule="exact" w:val="444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ด้านการเรียนรู้(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Usability)</w:t>
            </w:r>
          </w:p>
          <w:p w:rsidR="009A0C29" w:rsidRPr="00C84BC8" w:rsidRDefault="009A0C29" w:rsidP="004C7E39">
            <w:pPr>
              <w:spacing w:after="200" w:line="276" w:lineRule="auto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462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3.80</w:t>
            </w:r>
          </w:p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ind w:left="704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4" w:lineRule="exact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45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ด้านประสิทธิภาพ(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Efficiency)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4.13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1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ด้านการจดจำ(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Memorability)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ด้านความถูกต้อง(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Correctness)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7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7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0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ด้านความพอใจ(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 Satisfaction)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3.75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10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  <w:tr w:rsidR="009A0C29" w:rsidRPr="00C84BC8" w:rsidTr="004C7E39">
        <w:trPr>
          <w:trHeight w:hRule="exact" w:val="431"/>
          <w:jc w:val="center"/>
        </w:trPr>
        <w:tc>
          <w:tcPr>
            <w:tcW w:w="4832" w:type="dxa"/>
            <w:shd w:val="clear" w:color="auto" w:fill="auto"/>
            <w:vAlign w:val="center"/>
          </w:tcPr>
          <w:p w:rsidR="009A0C29" w:rsidRPr="00C84BC8" w:rsidRDefault="009A0C29" w:rsidP="004C7E39">
            <w:pPr>
              <w:ind w:left="426"/>
              <w:rPr>
                <w:rFonts w:asciiTheme="minorBidi" w:hAnsiTheme="minorBidi"/>
                <w:sz w:val="28"/>
                <w:szCs w:val="28"/>
              </w:rPr>
            </w:pPr>
            <w:r w:rsidRPr="00C84BC8">
              <w:rPr>
                <w:rFonts w:asciiTheme="minorBidi" w:hAnsiTheme="minorBidi"/>
                <w:sz w:val="28"/>
                <w:szCs w:val="28"/>
                <w:cs/>
              </w:rPr>
              <w:t>ด้านประโยชน์การใช้งาน(</w:t>
            </w:r>
            <w:r w:rsidRPr="00C84BC8">
              <w:rPr>
                <w:rFonts w:asciiTheme="minorBidi" w:hAnsiTheme="minorBidi"/>
                <w:sz w:val="28"/>
                <w:szCs w:val="28"/>
              </w:rPr>
              <w:t>Useful Benefits)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183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ind w:left="704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eastAsia="Cordia New" w:hAnsiTheme="minorBidi"/>
                <w:sz w:val="28"/>
                <w:szCs w:val="28"/>
              </w:rPr>
              <w:t>4.00</w:t>
            </w:r>
          </w:p>
          <w:p w:rsidR="009A0C29" w:rsidRPr="00C84BC8" w:rsidRDefault="009A0C29" w:rsidP="004C7E39">
            <w:pPr>
              <w:pStyle w:val="TableParagraph"/>
              <w:spacing w:line="342" w:lineRule="exact"/>
              <w:ind w:left="704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  <w:tc>
          <w:tcPr>
            <w:tcW w:w="2251" w:type="dxa"/>
            <w:shd w:val="clear" w:color="auto" w:fill="auto"/>
            <w:vAlign w:val="center"/>
          </w:tcPr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  <w:r w:rsidRPr="00C84BC8">
              <w:rPr>
                <w:rFonts w:asciiTheme="minorBidi" w:hAnsiTheme="minorBidi"/>
                <w:cs/>
              </w:rPr>
              <w:t>ระดับมาก</w:t>
            </w:r>
          </w:p>
          <w:p w:rsidR="009A0C29" w:rsidRPr="00C84BC8" w:rsidRDefault="009A0C29" w:rsidP="004C7E39">
            <w:pPr>
              <w:spacing w:after="200" w:line="276" w:lineRule="auto"/>
              <w:jc w:val="center"/>
              <w:rPr>
                <w:rFonts w:asciiTheme="minorBidi" w:eastAsia="Cordia New" w:hAnsiTheme="minorBidi"/>
                <w:sz w:val="28"/>
                <w:szCs w:val="28"/>
                <w:cs/>
              </w:rPr>
            </w:pPr>
          </w:p>
          <w:p w:rsidR="009A0C29" w:rsidRPr="00C84BC8" w:rsidRDefault="009A0C29" w:rsidP="004C7E39">
            <w:pPr>
              <w:pStyle w:val="TableParagraph"/>
              <w:spacing w:line="342" w:lineRule="exact"/>
              <w:ind w:left="462"/>
              <w:jc w:val="center"/>
              <w:rPr>
                <w:rFonts w:asciiTheme="minorBidi" w:eastAsia="Cordia New" w:hAnsiTheme="minorBidi" w:cstheme="minorBidi"/>
                <w:sz w:val="28"/>
                <w:szCs w:val="28"/>
              </w:rPr>
            </w:pPr>
          </w:p>
        </w:tc>
      </w:tr>
    </w:tbl>
    <w:p w:rsidR="009A0C29" w:rsidRPr="005B0FE9" w:rsidRDefault="009A0C29" w:rsidP="007A6089">
      <w:pPr>
        <w:jc w:val="center"/>
        <w:rPr>
          <w:rFonts w:ascii="TH Sarabun New" w:hAnsi="TH Sarabun New" w:cs="TH Sarabun New" w:hint="cs"/>
          <w:b/>
          <w:bCs/>
          <w:sz w:val="26"/>
          <w:szCs w:val="26"/>
          <w:cs/>
        </w:rPr>
      </w:pPr>
    </w:p>
    <w:sectPr w:rsidR="009A0C29" w:rsidRPr="005B0FE9" w:rsidSect="00531159">
      <w:headerReference w:type="even" r:id="rId7"/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360" w:right="991" w:bottom="180" w:left="1418" w:header="709" w:footer="2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6C72" w:rsidRDefault="00846C72">
      <w:r>
        <w:separator/>
      </w:r>
    </w:p>
  </w:endnote>
  <w:endnote w:type="continuationSeparator" w:id="0">
    <w:p w:rsidR="00846C72" w:rsidRDefault="00846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F63C9E" w:rsidP="00C0318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E94E2C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E94E2C" w:rsidRDefault="00E94E2C" w:rsidP="0013268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E94E2C" w:rsidP="0013268C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6491A" w:rsidRPr="005953CC" w:rsidRDefault="0016491A" w:rsidP="009A0C29">
    <w:pPr>
      <w:ind w:right="-489"/>
      <w:jc w:val="center"/>
      <w:rPr>
        <w:rFonts w:asciiTheme="majorBidi" w:hAnsiTheme="majorBidi" w:cstheme="majorBidi" w:hint="cs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6C72" w:rsidRDefault="00846C72">
      <w:r>
        <w:separator/>
      </w:r>
    </w:p>
  </w:footnote>
  <w:footnote w:type="continuationSeparator" w:id="0">
    <w:p w:rsidR="00846C72" w:rsidRDefault="00846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F63C9E" w:rsidP="004F2DB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 w:rsidR="00E94E2C"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E94E2C" w:rsidRDefault="00E94E2C" w:rsidP="004F2DB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4E2C" w:rsidRDefault="00E94E2C" w:rsidP="004F2DB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456FE4"/>
    <w:multiLevelType w:val="hybridMultilevel"/>
    <w:tmpl w:val="B622ED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4D4"/>
    <w:rsid w:val="00006BFB"/>
    <w:rsid w:val="00054157"/>
    <w:rsid w:val="000618AC"/>
    <w:rsid w:val="00065280"/>
    <w:rsid w:val="00086F73"/>
    <w:rsid w:val="00096178"/>
    <w:rsid w:val="000C5D18"/>
    <w:rsid w:val="001010D7"/>
    <w:rsid w:val="00101B7A"/>
    <w:rsid w:val="00102BFD"/>
    <w:rsid w:val="00103F83"/>
    <w:rsid w:val="00126901"/>
    <w:rsid w:val="0013268C"/>
    <w:rsid w:val="00132A61"/>
    <w:rsid w:val="001334D0"/>
    <w:rsid w:val="001378D5"/>
    <w:rsid w:val="0016491A"/>
    <w:rsid w:val="00165DCC"/>
    <w:rsid w:val="00171881"/>
    <w:rsid w:val="0017326A"/>
    <w:rsid w:val="00185632"/>
    <w:rsid w:val="001A1104"/>
    <w:rsid w:val="001A72C7"/>
    <w:rsid w:val="001C6576"/>
    <w:rsid w:val="001C6E10"/>
    <w:rsid w:val="001D4229"/>
    <w:rsid w:val="001D6F13"/>
    <w:rsid w:val="001E55E7"/>
    <w:rsid w:val="00212FD2"/>
    <w:rsid w:val="002227F2"/>
    <w:rsid w:val="002426AF"/>
    <w:rsid w:val="00246B76"/>
    <w:rsid w:val="002622FA"/>
    <w:rsid w:val="002806F6"/>
    <w:rsid w:val="00283E70"/>
    <w:rsid w:val="0029278F"/>
    <w:rsid w:val="00292FAA"/>
    <w:rsid w:val="002B0B3B"/>
    <w:rsid w:val="002B5B61"/>
    <w:rsid w:val="002D67A2"/>
    <w:rsid w:val="002F7D7A"/>
    <w:rsid w:val="00310460"/>
    <w:rsid w:val="00330B3B"/>
    <w:rsid w:val="00336AEA"/>
    <w:rsid w:val="00375F44"/>
    <w:rsid w:val="00377021"/>
    <w:rsid w:val="00394B73"/>
    <w:rsid w:val="00396C21"/>
    <w:rsid w:val="003B6E1D"/>
    <w:rsid w:val="003B709F"/>
    <w:rsid w:val="003C6A2C"/>
    <w:rsid w:val="003E08E9"/>
    <w:rsid w:val="003F268D"/>
    <w:rsid w:val="003F3CB0"/>
    <w:rsid w:val="0040671D"/>
    <w:rsid w:val="0042138E"/>
    <w:rsid w:val="00437276"/>
    <w:rsid w:val="004572D7"/>
    <w:rsid w:val="00464DD9"/>
    <w:rsid w:val="00496E74"/>
    <w:rsid w:val="004A1BBA"/>
    <w:rsid w:val="004A2975"/>
    <w:rsid w:val="004A3838"/>
    <w:rsid w:val="004C381E"/>
    <w:rsid w:val="004D75E5"/>
    <w:rsid w:val="004F2DB2"/>
    <w:rsid w:val="00503E6E"/>
    <w:rsid w:val="0052496D"/>
    <w:rsid w:val="00526F94"/>
    <w:rsid w:val="00531159"/>
    <w:rsid w:val="00543576"/>
    <w:rsid w:val="0054581C"/>
    <w:rsid w:val="00565760"/>
    <w:rsid w:val="005953CC"/>
    <w:rsid w:val="005B0FE9"/>
    <w:rsid w:val="005E3CD1"/>
    <w:rsid w:val="005E4B94"/>
    <w:rsid w:val="005F092E"/>
    <w:rsid w:val="005F3D38"/>
    <w:rsid w:val="00602EEF"/>
    <w:rsid w:val="00642C4D"/>
    <w:rsid w:val="006648EC"/>
    <w:rsid w:val="00664A85"/>
    <w:rsid w:val="0067022D"/>
    <w:rsid w:val="0068669A"/>
    <w:rsid w:val="006B1F17"/>
    <w:rsid w:val="006C429A"/>
    <w:rsid w:val="006E3B80"/>
    <w:rsid w:val="00701EBF"/>
    <w:rsid w:val="00710FDA"/>
    <w:rsid w:val="00727E3A"/>
    <w:rsid w:val="00746781"/>
    <w:rsid w:val="0078062E"/>
    <w:rsid w:val="00781733"/>
    <w:rsid w:val="007A6089"/>
    <w:rsid w:val="007D59A8"/>
    <w:rsid w:val="007E5570"/>
    <w:rsid w:val="0080261C"/>
    <w:rsid w:val="008026B8"/>
    <w:rsid w:val="008045B8"/>
    <w:rsid w:val="008057EA"/>
    <w:rsid w:val="00811D89"/>
    <w:rsid w:val="00846C72"/>
    <w:rsid w:val="008546DD"/>
    <w:rsid w:val="0087688E"/>
    <w:rsid w:val="0088276B"/>
    <w:rsid w:val="008A3AA8"/>
    <w:rsid w:val="008B2438"/>
    <w:rsid w:val="008C2F11"/>
    <w:rsid w:val="008C5EA5"/>
    <w:rsid w:val="008D1E6F"/>
    <w:rsid w:val="008E5AA6"/>
    <w:rsid w:val="008E77AA"/>
    <w:rsid w:val="008F542C"/>
    <w:rsid w:val="00905EE7"/>
    <w:rsid w:val="00925B30"/>
    <w:rsid w:val="00932A08"/>
    <w:rsid w:val="0098342D"/>
    <w:rsid w:val="00991013"/>
    <w:rsid w:val="00995479"/>
    <w:rsid w:val="009A0C29"/>
    <w:rsid w:val="009E3E8B"/>
    <w:rsid w:val="00A02EAE"/>
    <w:rsid w:val="00A370C0"/>
    <w:rsid w:val="00A4671C"/>
    <w:rsid w:val="00A4676A"/>
    <w:rsid w:val="00A54E8D"/>
    <w:rsid w:val="00A565B6"/>
    <w:rsid w:val="00A87DC0"/>
    <w:rsid w:val="00A90A55"/>
    <w:rsid w:val="00AF51C9"/>
    <w:rsid w:val="00B017C6"/>
    <w:rsid w:val="00B0627F"/>
    <w:rsid w:val="00B117C8"/>
    <w:rsid w:val="00B153C3"/>
    <w:rsid w:val="00B34446"/>
    <w:rsid w:val="00B37806"/>
    <w:rsid w:val="00B600C3"/>
    <w:rsid w:val="00B614AC"/>
    <w:rsid w:val="00B6718C"/>
    <w:rsid w:val="00B725BC"/>
    <w:rsid w:val="00B75717"/>
    <w:rsid w:val="00B765FF"/>
    <w:rsid w:val="00BB1AD2"/>
    <w:rsid w:val="00BE3D3D"/>
    <w:rsid w:val="00BE44A9"/>
    <w:rsid w:val="00BF5669"/>
    <w:rsid w:val="00C03182"/>
    <w:rsid w:val="00C21040"/>
    <w:rsid w:val="00C55D77"/>
    <w:rsid w:val="00C73F77"/>
    <w:rsid w:val="00C80CB3"/>
    <w:rsid w:val="00CB162E"/>
    <w:rsid w:val="00CB246D"/>
    <w:rsid w:val="00CD40A7"/>
    <w:rsid w:val="00CE4382"/>
    <w:rsid w:val="00CF2609"/>
    <w:rsid w:val="00CF3617"/>
    <w:rsid w:val="00D04A13"/>
    <w:rsid w:val="00D07F2E"/>
    <w:rsid w:val="00D10B7C"/>
    <w:rsid w:val="00D174BD"/>
    <w:rsid w:val="00D1760D"/>
    <w:rsid w:val="00D2661A"/>
    <w:rsid w:val="00D36B56"/>
    <w:rsid w:val="00D57075"/>
    <w:rsid w:val="00D720E1"/>
    <w:rsid w:val="00D833D0"/>
    <w:rsid w:val="00D97053"/>
    <w:rsid w:val="00DC1454"/>
    <w:rsid w:val="00DC2690"/>
    <w:rsid w:val="00DC4906"/>
    <w:rsid w:val="00DD59C7"/>
    <w:rsid w:val="00DE3A86"/>
    <w:rsid w:val="00DF4EEC"/>
    <w:rsid w:val="00DF7AF8"/>
    <w:rsid w:val="00E109BC"/>
    <w:rsid w:val="00E237E3"/>
    <w:rsid w:val="00E42DE8"/>
    <w:rsid w:val="00E434D4"/>
    <w:rsid w:val="00E57D7E"/>
    <w:rsid w:val="00E62558"/>
    <w:rsid w:val="00E75CA7"/>
    <w:rsid w:val="00E87A24"/>
    <w:rsid w:val="00E918F0"/>
    <w:rsid w:val="00E92DA8"/>
    <w:rsid w:val="00E94E2C"/>
    <w:rsid w:val="00EC46D0"/>
    <w:rsid w:val="00ED07ED"/>
    <w:rsid w:val="00ED293B"/>
    <w:rsid w:val="00ED56AC"/>
    <w:rsid w:val="00ED6FCF"/>
    <w:rsid w:val="00EF0183"/>
    <w:rsid w:val="00EF280E"/>
    <w:rsid w:val="00F20548"/>
    <w:rsid w:val="00F434A5"/>
    <w:rsid w:val="00F63C9E"/>
    <w:rsid w:val="00FA41E1"/>
    <w:rsid w:val="00F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45DBC"/>
  <w15:docId w15:val="{D87BDD93-B219-4E9A-8D32-87E73ED20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E3D3D"/>
    <w:rPr>
      <w:rFonts w:ascii="Angsana New" w:hAnsi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3268C"/>
    <w:pPr>
      <w:tabs>
        <w:tab w:val="center" w:pos="4153"/>
        <w:tab w:val="right" w:pos="8306"/>
      </w:tabs>
    </w:pPr>
    <w:rPr>
      <w:szCs w:val="37"/>
    </w:rPr>
  </w:style>
  <w:style w:type="character" w:styleId="PageNumber">
    <w:name w:val="page number"/>
    <w:basedOn w:val="DefaultParagraphFont"/>
    <w:rsid w:val="0013268C"/>
  </w:style>
  <w:style w:type="paragraph" w:styleId="Header">
    <w:name w:val="header"/>
    <w:basedOn w:val="Normal"/>
    <w:rsid w:val="004F2DB2"/>
    <w:pPr>
      <w:tabs>
        <w:tab w:val="center" w:pos="4153"/>
        <w:tab w:val="right" w:pos="8306"/>
      </w:tabs>
    </w:pPr>
    <w:rPr>
      <w:szCs w:val="37"/>
    </w:rPr>
  </w:style>
  <w:style w:type="character" w:customStyle="1" w:styleId="apple-converted-space">
    <w:name w:val="apple-converted-space"/>
    <w:basedOn w:val="DefaultParagraphFont"/>
    <w:rsid w:val="005B0FE9"/>
  </w:style>
  <w:style w:type="paragraph" w:customStyle="1" w:styleId="TableParagraph">
    <w:name w:val="Table Paragraph"/>
    <w:basedOn w:val="Normal"/>
    <w:uiPriority w:val="1"/>
    <w:qFormat/>
    <w:rsid w:val="005B0FE9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9A0C29"/>
    <w:pPr>
      <w:spacing w:after="200"/>
      <w:ind w:firstLine="720"/>
      <w:jc w:val="center"/>
    </w:pPr>
    <w:rPr>
      <w:rFonts w:ascii="Cordia New" w:eastAsia="Cordia New" w:hAnsi="Cordia New" w:cs="Cordia New"/>
      <w:b/>
      <w:bCs/>
      <w:kern w:val="36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CKUP\&#3652;&#3627;&#3623;&#3657;&#3588;&#3619;&#3641;\1_55\Template&#3649;&#3610;&#3610;&#3611;&#3619;&#3632;&#3648;&#3617;&#3636;&#3609;&#3588;&#3623;&#3634;&#3617;&#3614;&#3638;&#3591;&#3614;&#3629;&#3651;&#3592;%5b&#3649;&#3610;&#3610;&#3607;&#3637;&#3656;3_&#3592;&#3633;&#3604;&#3611;&#3619;&#3632;&#3594;&#3640;&#3617;&#3651;&#3609;&#3588;&#3603;&#3632;&#3652;&#3617;&#3656;&#3617;&#3637;&#3623;&#3636;&#3607;&#3618;&#3634;&#3585;&#3619;%5d.dot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Templateแบบประเมินความพึงพอใจ[แบบที่3_จัดประชุมในคณะไม่มีวิทยากร]</Template>
  <TotalTime>0</TotalTime>
  <Pages>3</Pages>
  <Words>828</Words>
  <Characters>4726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แบบรายงานผลการประเมินโครงการบริการแก่สังคม</vt:lpstr>
      <vt:lpstr>แบบรายงานผลการประเมินโครงการบริการแก่สังคม</vt:lpstr>
    </vt:vector>
  </TitlesOfParts>
  <Company>sci</Company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แบบรายงานผลการประเมินโครงการบริการแก่สังคม</dc:title>
  <dc:subject/>
  <dc:creator>cptd</dc:creator>
  <cp:keywords/>
  <dc:description/>
  <cp:lastModifiedBy>Ben Dechawonganun</cp:lastModifiedBy>
  <cp:revision>2</cp:revision>
  <cp:lastPrinted>2012-07-25T03:15:00Z</cp:lastPrinted>
  <dcterms:created xsi:type="dcterms:W3CDTF">2018-04-08T09:19:00Z</dcterms:created>
  <dcterms:modified xsi:type="dcterms:W3CDTF">2018-04-08T09:19:00Z</dcterms:modified>
</cp:coreProperties>
</file>