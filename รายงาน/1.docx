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23" w:rsidRDefault="007E1023" w:rsidP="00B545E4">
      <w:pPr>
        <w:tabs>
          <w:tab w:val="left" w:pos="3686"/>
          <w:tab w:val="left" w:pos="3828"/>
        </w:tabs>
        <w:spacing w:before="0"/>
        <w:ind w:firstLine="0"/>
        <w:jc w:val="center"/>
      </w:pPr>
      <w:r w:rsidRPr="00961FDF">
        <w:rPr>
          <w:noProof/>
          <w:cs/>
        </w:rPr>
        <w:drawing>
          <wp:inline distT="0" distB="0" distL="0" distR="0" wp14:anchorId="52C34FD6" wp14:editId="29DAB1FD">
            <wp:extent cx="923925" cy="9239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923925" cy="923925"/>
                    </a:xfrm>
                    <a:prstGeom prst="rect">
                      <a:avLst/>
                    </a:prstGeom>
                    <a:noFill/>
                    <a:ln w="9525">
                      <a:noFill/>
                      <a:miter lim="800000"/>
                      <a:headEnd/>
                      <a:tailEnd/>
                    </a:ln>
                  </pic:spPr>
                </pic:pic>
              </a:graphicData>
            </a:graphic>
          </wp:inline>
        </w:drawing>
      </w:r>
    </w:p>
    <w:p w:rsidR="007E1023" w:rsidRPr="00B93756" w:rsidRDefault="007E1023" w:rsidP="007E1023">
      <w:pPr>
        <w:ind w:firstLine="0"/>
        <w:jc w:val="center"/>
        <w:rPr>
          <w:sz w:val="36"/>
          <w:szCs w:val="36"/>
        </w:rPr>
      </w:pPr>
    </w:p>
    <w:p w:rsidR="007E1023" w:rsidRPr="00D9354D" w:rsidRDefault="00F04E81" w:rsidP="007E1023">
      <w:pPr>
        <w:ind w:firstLine="0"/>
        <w:jc w:val="center"/>
        <w:rPr>
          <w:b/>
          <w:bCs/>
          <w:sz w:val="40"/>
          <w:szCs w:val="40"/>
        </w:rPr>
      </w:pPr>
      <w:r>
        <w:rPr>
          <w:b/>
          <w:bCs/>
          <w:sz w:val="40"/>
          <w:szCs w:val="40"/>
          <w:cs/>
        </w:rPr>
        <w:fldChar w:fldCharType="begin">
          <w:ffData>
            <w:name w:val="Text1"/>
            <w:enabled/>
            <w:calcOnExit w:val="0"/>
            <w:textInput>
              <w:default w:val="ชื่อหัวข้อโครงงาน (ภาษาไทยเท่านั้น)"/>
            </w:textInput>
          </w:ffData>
        </w:fldChar>
      </w:r>
      <w:bookmarkStart w:id="0" w:name="Text1"/>
      <w:r>
        <w:rPr>
          <w:b/>
          <w:bCs/>
          <w:sz w:val="40"/>
          <w:szCs w:val="40"/>
          <w:cs/>
        </w:rPr>
        <w:instrText xml:space="preserve"> </w:instrText>
      </w:r>
      <w:r>
        <w:rPr>
          <w:b/>
          <w:bCs/>
          <w:sz w:val="40"/>
          <w:szCs w:val="40"/>
        </w:rPr>
        <w:instrText>FORMTEXT</w:instrText>
      </w:r>
      <w:r>
        <w:rPr>
          <w:b/>
          <w:bCs/>
          <w:sz w:val="40"/>
          <w:szCs w:val="40"/>
          <w:cs/>
        </w:rPr>
        <w:instrText xml:space="preserve"> </w:instrText>
      </w:r>
      <w:r>
        <w:rPr>
          <w:b/>
          <w:bCs/>
          <w:sz w:val="40"/>
          <w:szCs w:val="40"/>
          <w:cs/>
        </w:rPr>
      </w:r>
      <w:r>
        <w:rPr>
          <w:b/>
          <w:bCs/>
          <w:sz w:val="40"/>
          <w:szCs w:val="40"/>
          <w:cs/>
        </w:rPr>
        <w:fldChar w:fldCharType="separate"/>
      </w:r>
      <w:r>
        <w:rPr>
          <w:b/>
          <w:bCs/>
          <w:noProof/>
          <w:sz w:val="40"/>
          <w:szCs w:val="40"/>
          <w:cs/>
        </w:rPr>
        <w:t>ชื่อหัวข้อโครงงาน (ภาษาไทยเท่านั้น)</w:t>
      </w:r>
      <w:r>
        <w:rPr>
          <w:b/>
          <w:bCs/>
          <w:sz w:val="40"/>
          <w:szCs w:val="40"/>
          <w:cs/>
        </w:rPr>
        <w:fldChar w:fldCharType="end"/>
      </w:r>
      <w:bookmarkEnd w:id="0"/>
    </w:p>
    <w:p w:rsidR="007E1023" w:rsidRDefault="007E1023" w:rsidP="007E1023">
      <w:pPr>
        <w:ind w:firstLine="0"/>
        <w:jc w:val="center"/>
        <w:rPr>
          <w:b/>
          <w:bCs/>
          <w:sz w:val="36"/>
          <w:szCs w:val="36"/>
        </w:rPr>
      </w:pPr>
    </w:p>
    <w:p w:rsidR="007E1023" w:rsidRDefault="007E1023" w:rsidP="007E1023">
      <w:pPr>
        <w:ind w:firstLine="0"/>
        <w:jc w:val="center"/>
        <w:rPr>
          <w:b/>
          <w:bCs/>
          <w:sz w:val="36"/>
          <w:szCs w:val="36"/>
        </w:rPr>
      </w:pPr>
    </w:p>
    <w:p w:rsidR="007E1023" w:rsidRDefault="007E1023" w:rsidP="007E1023">
      <w:pPr>
        <w:ind w:firstLine="0"/>
        <w:jc w:val="center"/>
        <w:rPr>
          <w:b/>
          <w:bCs/>
          <w:sz w:val="36"/>
          <w:szCs w:val="36"/>
        </w:rPr>
      </w:pPr>
    </w:p>
    <w:p w:rsidR="007E1023" w:rsidRDefault="0021537F" w:rsidP="0021537F">
      <w:pPr>
        <w:tabs>
          <w:tab w:val="left" w:pos="7399"/>
        </w:tabs>
        <w:ind w:firstLine="0"/>
        <w:rPr>
          <w:b/>
          <w:bCs/>
          <w:sz w:val="36"/>
          <w:szCs w:val="36"/>
        </w:rPr>
      </w:pPr>
      <w:r>
        <w:rPr>
          <w:b/>
          <w:bCs/>
          <w:sz w:val="36"/>
          <w:szCs w:val="36"/>
        </w:rPr>
        <w:tab/>
      </w:r>
    </w:p>
    <w:p w:rsidR="007E1023" w:rsidRDefault="007E1023" w:rsidP="007E1023">
      <w:pPr>
        <w:ind w:firstLine="0"/>
        <w:jc w:val="center"/>
        <w:rPr>
          <w:b/>
          <w:bCs/>
          <w:sz w:val="36"/>
          <w:szCs w:val="36"/>
        </w:rPr>
      </w:pPr>
    </w:p>
    <w:p w:rsidR="007E1023" w:rsidRPr="00D9354D" w:rsidRDefault="007E1023" w:rsidP="007E1023">
      <w:pPr>
        <w:spacing w:before="0"/>
        <w:ind w:firstLine="0"/>
        <w:jc w:val="center"/>
        <w:rPr>
          <w:b/>
          <w:bCs/>
          <w:sz w:val="36"/>
          <w:szCs w:val="36"/>
        </w:rPr>
      </w:pPr>
      <w:r w:rsidRPr="00D9354D">
        <w:rPr>
          <w:b/>
          <w:bCs/>
          <w:sz w:val="36"/>
          <w:szCs w:val="36"/>
          <w:cs/>
        </w:rPr>
        <w:t>โดย</w:t>
      </w:r>
    </w:p>
    <w:p w:rsidR="007E1023" w:rsidRPr="00D9354D" w:rsidRDefault="007E1023" w:rsidP="007E1023">
      <w:pPr>
        <w:spacing w:before="0"/>
        <w:ind w:firstLine="0"/>
        <w:jc w:val="center"/>
        <w:rPr>
          <w:b/>
          <w:bCs/>
          <w:sz w:val="36"/>
          <w:szCs w:val="36"/>
        </w:rPr>
      </w:pPr>
    </w:p>
    <w:bookmarkStart w:id="1" w:name="Text2"/>
    <w:p w:rsidR="007E1023" w:rsidRPr="00D9354D" w:rsidRDefault="007E1023" w:rsidP="007E1023">
      <w:pPr>
        <w:spacing w:before="0"/>
        <w:ind w:firstLine="0"/>
        <w:jc w:val="center"/>
        <w:rPr>
          <w:b/>
          <w:bCs/>
          <w:sz w:val="36"/>
          <w:szCs w:val="36"/>
          <w:cs/>
        </w:rPr>
      </w:pPr>
      <w:r w:rsidRPr="00D9354D">
        <w:rPr>
          <w:b/>
          <w:bCs/>
          <w:sz w:val="36"/>
          <w:szCs w:val="36"/>
        </w:rPr>
        <w:fldChar w:fldCharType="begin">
          <w:ffData>
            <w:name w:val="Text2"/>
            <w:enabled/>
            <w:calcOnExit w:val="0"/>
            <w:textInput>
              <w:default w:val="คำนำหน้าชื่อ"/>
            </w:textInput>
          </w:ffData>
        </w:fldChar>
      </w:r>
      <w:r w:rsidRPr="00D9354D">
        <w:rPr>
          <w:b/>
          <w:bCs/>
          <w:sz w:val="36"/>
          <w:szCs w:val="36"/>
        </w:rPr>
        <w:instrText xml:space="preserve"> FORMTEXT </w:instrText>
      </w:r>
      <w:r w:rsidRPr="00D9354D">
        <w:rPr>
          <w:b/>
          <w:bCs/>
          <w:sz w:val="36"/>
          <w:szCs w:val="36"/>
        </w:rPr>
      </w:r>
      <w:r w:rsidRPr="00D9354D">
        <w:rPr>
          <w:b/>
          <w:bCs/>
          <w:sz w:val="36"/>
          <w:szCs w:val="36"/>
        </w:rPr>
        <w:fldChar w:fldCharType="separate"/>
      </w:r>
      <w:r w:rsidRPr="00D9354D">
        <w:rPr>
          <w:b/>
          <w:bCs/>
          <w:noProof/>
          <w:sz w:val="36"/>
          <w:szCs w:val="36"/>
          <w:cs/>
        </w:rPr>
        <w:t>คำนำหน้าชื่อ</w:t>
      </w:r>
      <w:r w:rsidRPr="00D9354D">
        <w:rPr>
          <w:b/>
          <w:bCs/>
          <w:sz w:val="36"/>
          <w:szCs w:val="36"/>
        </w:rPr>
        <w:fldChar w:fldCharType="end"/>
      </w:r>
      <w:bookmarkStart w:id="2" w:name="Text3"/>
      <w:bookmarkEnd w:id="1"/>
      <w:r w:rsidRPr="00D9354D">
        <w:rPr>
          <w:b/>
          <w:bCs/>
          <w:sz w:val="36"/>
          <w:szCs w:val="36"/>
        </w:rPr>
        <w:fldChar w:fldCharType="begin">
          <w:ffData>
            <w:name w:val="Text3"/>
            <w:enabled/>
            <w:calcOnExit w:val="0"/>
            <w:textInput>
              <w:default w:val="ชื่อผู้เขียน"/>
            </w:textInput>
          </w:ffData>
        </w:fldChar>
      </w:r>
      <w:r w:rsidRPr="00D9354D">
        <w:rPr>
          <w:b/>
          <w:bCs/>
          <w:sz w:val="36"/>
          <w:szCs w:val="36"/>
        </w:rPr>
        <w:instrText xml:space="preserve"> FORMTEXT </w:instrText>
      </w:r>
      <w:r w:rsidRPr="00D9354D">
        <w:rPr>
          <w:b/>
          <w:bCs/>
          <w:sz w:val="36"/>
          <w:szCs w:val="36"/>
        </w:rPr>
      </w:r>
      <w:r w:rsidRPr="00D9354D">
        <w:rPr>
          <w:b/>
          <w:bCs/>
          <w:sz w:val="36"/>
          <w:szCs w:val="36"/>
        </w:rPr>
        <w:fldChar w:fldCharType="separate"/>
      </w:r>
      <w:r w:rsidRPr="00D9354D">
        <w:rPr>
          <w:b/>
          <w:bCs/>
          <w:noProof/>
          <w:sz w:val="36"/>
          <w:szCs w:val="36"/>
          <w:cs/>
        </w:rPr>
        <w:t>ชื่อผู้เขียน</w:t>
      </w:r>
      <w:r w:rsidRPr="00D9354D">
        <w:rPr>
          <w:b/>
          <w:bCs/>
          <w:sz w:val="36"/>
          <w:szCs w:val="36"/>
        </w:rPr>
        <w:fldChar w:fldCharType="end"/>
      </w:r>
      <w:bookmarkEnd w:id="2"/>
      <w:r w:rsidRPr="00D9354D">
        <w:rPr>
          <w:b/>
          <w:bCs/>
          <w:sz w:val="36"/>
          <w:szCs w:val="36"/>
        </w:rPr>
        <w:t xml:space="preserve"> </w:t>
      </w:r>
      <w:bookmarkStart w:id="3" w:name="Text4"/>
      <w:r w:rsidRPr="00D9354D">
        <w:rPr>
          <w:b/>
          <w:bCs/>
          <w:sz w:val="36"/>
          <w:szCs w:val="36"/>
        </w:rPr>
        <w:fldChar w:fldCharType="begin">
          <w:ffData>
            <w:name w:val="Text4"/>
            <w:enabled/>
            <w:calcOnExit w:val="0"/>
            <w:textInput>
              <w:default w:val="ชื่อสกุล"/>
            </w:textInput>
          </w:ffData>
        </w:fldChar>
      </w:r>
      <w:r w:rsidRPr="00D9354D">
        <w:rPr>
          <w:b/>
          <w:bCs/>
          <w:sz w:val="36"/>
          <w:szCs w:val="36"/>
        </w:rPr>
        <w:instrText xml:space="preserve"> FORMTEXT </w:instrText>
      </w:r>
      <w:r w:rsidRPr="00D9354D">
        <w:rPr>
          <w:b/>
          <w:bCs/>
          <w:sz w:val="36"/>
          <w:szCs w:val="36"/>
        </w:rPr>
      </w:r>
      <w:r w:rsidRPr="00D9354D">
        <w:rPr>
          <w:b/>
          <w:bCs/>
          <w:sz w:val="36"/>
          <w:szCs w:val="36"/>
        </w:rPr>
        <w:fldChar w:fldCharType="separate"/>
      </w:r>
      <w:r w:rsidRPr="00D9354D">
        <w:rPr>
          <w:b/>
          <w:bCs/>
          <w:noProof/>
          <w:sz w:val="36"/>
          <w:szCs w:val="36"/>
          <w:cs/>
        </w:rPr>
        <w:t>ชื่อสกุล</w:t>
      </w:r>
      <w:r w:rsidRPr="00D9354D">
        <w:rPr>
          <w:b/>
          <w:bCs/>
          <w:sz w:val="36"/>
          <w:szCs w:val="36"/>
        </w:rPr>
        <w:fldChar w:fldCharType="end"/>
      </w:r>
      <w:bookmarkEnd w:id="3"/>
    </w:p>
    <w:p w:rsidR="00FD1DA0" w:rsidRPr="00D9354D" w:rsidRDefault="00FD1DA0" w:rsidP="00FD1DA0">
      <w:pPr>
        <w:spacing w:before="0"/>
        <w:ind w:firstLine="0"/>
        <w:jc w:val="center"/>
        <w:rPr>
          <w:b/>
          <w:bCs/>
          <w:sz w:val="36"/>
          <w:szCs w:val="36"/>
        </w:rPr>
      </w:pPr>
      <w:r w:rsidRPr="00D9354D">
        <w:rPr>
          <w:b/>
          <w:bCs/>
          <w:sz w:val="36"/>
          <w:szCs w:val="36"/>
        </w:rPr>
        <w:fldChar w:fldCharType="begin">
          <w:ffData>
            <w:name w:val="Text2"/>
            <w:enabled/>
            <w:calcOnExit w:val="0"/>
            <w:textInput>
              <w:default w:val="คำนำหน้าชื่อ"/>
            </w:textInput>
          </w:ffData>
        </w:fldChar>
      </w:r>
      <w:r w:rsidRPr="00D9354D">
        <w:rPr>
          <w:b/>
          <w:bCs/>
          <w:sz w:val="36"/>
          <w:szCs w:val="36"/>
        </w:rPr>
        <w:instrText xml:space="preserve"> FORMTEXT </w:instrText>
      </w:r>
      <w:r w:rsidRPr="00D9354D">
        <w:rPr>
          <w:b/>
          <w:bCs/>
          <w:sz w:val="36"/>
          <w:szCs w:val="36"/>
        </w:rPr>
      </w:r>
      <w:r w:rsidRPr="00D9354D">
        <w:rPr>
          <w:b/>
          <w:bCs/>
          <w:sz w:val="36"/>
          <w:szCs w:val="36"/>
        </w:rPr>
        <w:fldChar w:fldCharType="separate"/>
      </w:r>
      <w:r w:rsidRPr="00D9354D">
        <w:rPr>
          <w:b/>
          <w:bCs/>
          <w:noProof/>
          <w:sz w:val="36"/>
          <w:szCs w:val="36"/>
          <w:cs/>
        </w:rPr>
        <w:t>คำนำหน้าชื่อ</w:t>
      </w:r>
      <w:r w:rsidRPr="00D9354D">
        <w:rPr>
          <w:b/>
          <w:bCs/>
          <w:sz w:val="36"/>
          <w:szCs w:val="36"/>
        </w:rPr>
        <w:fldChar w:fldCharType="end"/>
      </w:r>
      <w:r w:rsidRPr="00D9354D">
        <w:rPr>
          <w:b/>
          <w:bCs/>
          <w:sz w:val="36"/>
          <w:szCs w:val="36"/>
        </w:rPr>
        <w:fldChar w:fldCharType="begin">
          <w:ffData>
            <w:name w:val="Text3"/>
            <w:enabled/>
            <w:calcOnExit w:val="0"/>
            <w:textInput>
              <w:default w:val="ชื่อผู้เขียน"/>
            </w:textInput>
          </w:ffData>
        </w:fldChar>
      </w:r>
      <w:r w:rsidRPr="00D9354D">
        <w:rPr>
          <w:b/>
          <w:bCs/>
          <w:sz w:val="36"/>
          <w:szCs w:val="36"/>
        </w:rPr>
        <w:instrText xml:space="preserve"> FORMTEXT </w:instrText>
      </w:r>
      <w:r w:rsidRPr="00D9354D">
        <w:rPr>
          <w:b/>
          <w:bCs/>
          <w:sz w:val="36"/>
          <w:szCs w:val="36"/>
        </w:rPr>
      </w:r>
      <w:r w:rsidRPr="00D9354D">
        <w:rPr>
          <w:b/>
          <w:bCs/>
          <w:sz w:val="36"/>
          <w:szCs w:val="36"/>
        </w:rPr>
        <w:fldChar w:fldCharType="separate"/>
      </w:r>
      <w:r w:rsidRPr="00D9354D">
        <w:rPr>
          <w:b/>
          <w:bCs/>
          <w:noProof/>
          <w:sz w:val="36"/>
          <w:szCs w:val="36"/>
          <w:cs/>
        </w:rPr>
        <w:t>ชื่อผู้เขียน</w:t>
      </w:r>
      <w:r w:rsidRPr="00D9354D">
        <w:rPr>
          <w:b/>
          <w:bCs/>
          <w:sz w:val="36"/>
          <w:szCs w:val="36"/>
        </w:rPr>
        <w:fldChar w:fldCharType="end"/>
      </w:r>
      <w:r w:rsidRPr="00D9354D">
        <w:rPr>
          <w:b/>
          <w:bCs/>
          <w:sz w:val="36"/>
          <w:szCs w:val="36"/>
        </w:rPr>
        <w:t xml:space="preserve"> </w:t>
      </w:r>
      <w:r w:rsidRPr="00D9354D">
        <w:rPr>
          <w:b/>
          <w:bCs/>
          <w:sz w:val="36"/>
          <w:szCs w:val="36"/>
        </w:rPr>
        <w:fldChar w:fldCharType="begin">
          <w:ffData>
            <w:name w:val="Text4"/>
            <w:enabled/>
            <w:calcOnExit w:val="0"/>
            <w:textInput>
              <w:default w:val="ชื่อสกุล"/>
            </w:textInput>
          </w:ffData>
        </w:fldChar>
      </w:r>
      <w:r w:rsidRPr="00D9354D">
        <w:rPr>
          <w:b/>
          <w:bCs/>
          <w:sz w:val="36"/>
          <w:szCs w:val="36"/>
        </w:rPr>
        <w:instrText xml:space="preserve"> FORMTEXT </w:instrText>
      </w:r>
      <w:r w:rsidRPr="00D9354D">
        <w:rPr>
          <w:b/>
          <w:bCs/>
          <w:sz w:val="36"/>
          <w:szCs w:val="36"/>
        </w:rPr>
      </w:r>
      <w:r w:rsidRPr="00D9354D">
        <w:rPr>
          <w:b/>
          <w:bCs/>
          <w:sz w:val="36"/>
          <w:szCs w:val="36"/>
        </w:rPr>
        <w:fldChar w:fldCharType="separate"/>
      </w:r>
      <w:r w:rsidRPr="00D9354D">
        <w:rPr>
          <w:b/>
          <w:bCs/>
          <w:noProof/>
          <w:sz w:val="36"/>
          <w:szCs w:val="36"/>
          <w:cs/>
        </w:rPr>
        <w:t>ชื่อสกุล</w:t>
      </w:r>
      <w:r w:rsidRPr="00D9354D">
        <w:rPr>
          <w:b/>
          <w:bCs/>
          <w:sz w:val="36"/>
          <w:szCs w:val="36"/>
        </w:rPr>
        <w:fldChar w:fldCharType="end"/>
      </w:r>
    </w:p>
    <w:p w:rsidR="007E1023" w:rsidRPr="00D9354D" w:rsidRDefault="007E1023" w:rsidP="005950EB">
      <w:pPr>
        <w:spacing w:before="0"/>
        <w:ind w:firstLine="0"/>
        <w:jc w:val="center"/>
        <w:rPr>
          <w:b/>
          <w:bCs/>
          <w:sz w:val="36"/>
          <w:szCs w:val="36"/>
        </w:rPr>
      </w:pPr>
    </w:p>
    <w:p w:rsidR="007E1023" w:rsidRPr="00D9354D" w:rsidRDefault="007E1023" w:rsidP="005950EB">
      <w:pPr>
        <w:spacing w:before="0"/>
        <w:ind w:firstLine="0"/>
        <w:jc w:val="center"/>
        <w:rPr>
          <w:b/>
          <w:bCs/>
          <w:sz w:val="36"/>
          <w:szCs w:val="36"/>
        </w:rPr>
      </w:pPr>
    </w:p>
    <w:p w:rsidR="007E1023" w:rsidRPr="00D9354D" w:rsidRDefault="007E1023" w:rsidP="005950EB">
      <w:pPr>
        <w:spacing w:before="0"/>
        <w:ind w:firstLine="0"/>
        <w:rPr>
          <w:b/>
          <w:bCs/>
          <w:sz w:val="36"/>
          <w:szCs w:val="36"/>
        </w:rPr>
      </w:pPr>
    </w:p>
    <w:p w:rsidR="007E1023" w:rsidRDefault="007E1023" w:rsidP="005950EB">
      <w:pPr>
        <w:spacing w:before="0"/>
        <w:ind w:firstLine="0"/>
        <w:jc w:val="center"/>
        <w:rPr>
          <w:b/>
          <w:bCs/>
          <w:sz w:val="36"/>
          <w:szCs w:val="36"/>
        </w:rPr>
      </w:pPr>
    </w:p>
    <w:p w:rsidR="005950EB" w:rsidRPr="00D9354D" w:rsidRDefault="005950EB" w:rsidP="005950EB">
      <w:pPr>
        <w:spacing w:before="0"/>
        <w:ind w:firstLine="0"/>
        <w:jc w:val="center"/>
        <w:rPr>
          <w:b/>
          <w:bCs/>
          <w:sz w:val="36"/>
          <w:szCs w:val="36"/>
        </w:rPr>
      </w:pPr>
    </w:p>
    <w:p w:rsidR="007E1023" w:rsidRDefault="00F04E81" w:rsidP="007E1023">
      <w:pPr>
        <w:spacing w:before="0"/>
        <w:ind w:firstLine="0"/>
        <w:jc w:val="center"/>
        <w:rPr>
          <w:b/>
          <w:bCs/>
          <w:sz w:val="36"/>
          <w:szCs w:val="36"/>
          <w:cs/>
        </w:rPr>
        <w:sectPr w:rsidR="007E1023" w:rsidSect="00E23B67">
          <w:pgSz w:w="11906" w:h="16838"/>
          <w:pgMar w:top="2160" w:right="1440" w:bottom="1440" w:left="2160" w:header="1440" w:footer="706" w:gutter="0"/>
          <w:pgNumType w:start="1"/>
          <w:cols w:space="708"/>
          <w:docGrid w:linePitch="435"/>
        </w:sectPr>
      </w:pPr>
      <w:bookmarkStart w:id="4" w:name="_Hlk499286672"/>
      <w:r w:rsidRPr="00F04E81">
        <w:rPr>
          <w:b/>
          <w:bCs/>
          <w:sz w:val="36"/>
          <w:szCs w:val="36"/>
          <w:cs/>
        </w:rPr>
        <w:t>โครงงานพิเศษ</w:t>
      </w:r>
      <w:r w:rsidR="007E1023" w:rsidRPr="00D9354D">
        <w:rPr>
          <w:b/>
          <w:bCs/>
          <w:sz w:val="36"/>
          <w:szCs w:val="36"/>
          <w:cs/>
        </w:rPr>
        <w:t>นี้เป็นส่วนหนึ่งของการศึกษาตามหลักสูตร</w:t>
      </w:r>
      <w:r w:rsidR="007E1023" w:rsidRPr="00D9354D">
        <w:rPr>
          <w:b/>
          <w:bCs/>
          <w:sz w:val="36"/>
          <w:szCs w:val="36"/>
          <w:cs/>
        </w:rPr>
        <w:br/>
      </w:r>
      <w:r>
        <w:rPr>
          <w:rFonts w:hint="cs"/>
          <w:b/>
          <w:bCs/>
          <w:sz w:val="36"/>
          <w:szCs w:val="36"/>
          <w:cs/>
        </w:rPr>
        <w:t>วิทยาศาสตร</w:t>
      </w:r>
      <w:r w:rsidR="00A5476B">
        <w:rPr>
          <w:rFonts w:hint="cs"/>
          <w:b/>
          <w:bCs/>
          <w:sz w:val="36"/>
          <w:szCs w:val="36"/>
          <w:cs/>
        </w:rPr>
        <w:t>บัณฑิต</w:t>
      </w:r>
      <w:r w:rsidR="007E1023" w:rsidRPr="00D9354D">
        <w:rPr>
          <w:b/>
          <w:bCs/>
          <w:sz w:val="36"/>
          <w:szCs w:val="36"/>
          <w:cs/>
        </w:rPr>
        <w:br/>
      </w:r>
      <w:r w:rsidR="00A5476B">
        <w:rPr>
          <w:rFonts w:hint="cs"/>
          <w:b/>
          <w:bCs/>
          <w:sz w:val="36"/>
          <w:szCs w:val="36"/>
          <w:cs/>
        </w:rPr>
        <w:t>สาขาวิชาวิทยาการคอมพิวเตอร์</w:t>
      </w:r>
      <w:r w:rsidR="007E1023" w:rsidRPr="00D9354D">
        <w:rPr>
          <w:b/>
          <w:bCs/>
          <w:sz w:val="36"/>
          <w:szCs w:val="36"/>
          <w:cs/>
        </w:rPr>
        <w:t xml:space="preserve"> </w:t>
      </w:r>
      <w:r w:rsidR="007E1023" w:rsidRPr="00D9354D">
        <w:rPr>
          <w:b/>
          <w:bCs/>
          <w:sz w:val="36"/>
          <w:szCs w:val="36"/>
          <w:cs/>
        </w:rPr>
        <w:br/>
      </w:r>
      <w:r w:rsidR="00A5476B">
        <w:rPr>
          <w:rFonts w:hint="cs"/>
          <w:b/>
          <w:bCs/>
          <w:sz w:val="36"/>
          <w:szCs w:val="36"/>
          <w:cs/>
        </w:rPr>
        <w:t>คณะวิทยาศาสตร์และเทคโนโลยี</w:t>
      </w:r>
      <w:r w:rsidR="007E1023" w:rsidRPr="00D9354D">
        <w:rPr>
          <w:b/>
          <w:bCs/>
          <w:sz w:val="36"/>
          <w:szCs w:val="36"/>
          <w:cs/>
        </w:rPr>
        <w:t xml:space="preserve"> มหาวิทยาลัยธรรมศาสตร์</w:t>
      </w:r>
      <w:r w:rsidR="007E1023" w:rsidRPr="00D9354D">
        <w:rPr>
          <w:b/>
          <w:bCs/>
          <w:sz w:val="36"/>
          <w:szCs w:val="36"/>
        </w:rPr>
        <w:br/>
      </w:r>
      <w:r w:rsidR="007E1023" w:rsidRPr="00D9354D">
        <w:rPr>
          <w:b/>
          <w:bCs/>
          <w:sz w:val="36"/>
          <w:szCs w:val="36"/>
          <w:cs/>
        </w:rPr>
        <w:t xml:space="preserve">ปีการศึกษา </w:t>
      </w:r>
      <w:r w:rsidR="00A5476B">
        <w:rPr>
          <w:b/>
          <w:bCs/>
          <w:sz w:val="36"/>
          <w:szCs w:val="36"/>
        </w:rPr>
        <w:t>2560</w:t>
      </w:r>
      <w:r w:rsidR="007E1023" w:rsidRPr="00D9354D">
        <w:rPr>
          <w:b/>
          <w:bCs/>
          <w:sz w:val="36"/>
          <w:szCs w:val="36"/>
          <w:cs/>
        </w:rPr>
        <w:br/>
      </w:r>
      <w:bookmarkEnd w:id="4"/>
      <w:r w:rsidR="007E1023" w:rsidRPr="00D9354D">
        <w:rPr>
          <w:b/>
          <w:bCs/>
          <w:sz w:val="36"/>
          <w:szCs w:val="36"/>
          <w:cs/>
        </w:rPr>
        <w:t>ลิขสิทธิ์ของมหาวิทยาลัยธรรมศาสตร์</w:t>
      </w:r>
    </w:p>
    <w:p w:rsidR="007E1023" w:rsidRPr="009A4B39" w:rsidRDefault="00733BF8" w:rsidP="007E1023">
      <w:pPr>
        <w:tabs>
          <w:tab w:val="left" w:pos="1958"/>
          <w:tab w:val="center" w:pos="4862"/>
        </w:tabs>
        <w:spacing w:before="0"/>
        <w:ind w:firstLine="0"/>
        <w:jc w:val="center"/>
        <w:rPr>
          <w:b/>
          <w:bCs/>
          <w:sz w:val="40"/>
          <w:szCs w:val="40"/>
        </w:rPr>
      </w:pPr>
      <w:r>
        <w:rPr>
          <w:b/>
          <w:bCs/>
          <w:sz w:val="40"/>
          <w:szCs w:val="40"/>
          <w:cs/>
        </w:rPr>
        <w:lastRenderedPageBreak/>
        <w:fldChar w:fldCharType="begin">
          <w:ffData>
            <w:name w:val=""/>
            <w:enabled/>
            <w:calcOnExit w:val="0"/>
            <w:textInput>
              <w:default w:val="ชื่อหัวข้อโครงงาน (ภาษาไทย)"/>
            </w:textInput>
          </w:ffData>
        </w:fldChar>
      </w:r>
      <w:r>
        <w:rPr>
          <w:b/>
          <w:bCs/>
          <w:sz w:val="40"/>
          <w:szCs w:val="40"/>
          <w:cs/>
        </w:rPr>
        <w:instrText xml:space="preserve"> </w:instrText>
      </w:r>
      <w:r>
        <w:rPr>
          <w:b/>
          <w:bCs/>
          <w:sz w:val="40"/>
          <w:szCs w:val="40"/>
        </w:rPr>
        <w:instrText>FORMTEXT</w:instrText>
      </w:r>
      <w:r>
        <w:rPr>
          <w:b/>
          <w:bCs/>
          <w:sz w:val="40"/>
          <w:szCs w:val="40"/>
          <w:cs/>
        </w:rPr>
        <w:instrText xml:space="preserve"> </w:instrText>
      </w:r>
      <w:r>
        <w:rPr>
          <w:b/>
          <w:bCs/>
          <w:sz w:val="40"/>
          <w:szCs w:val="40"/>
          <w:cs/>
        </w:rPr>
      </w:r>
      <w:r>
        <w:rPr>
          <w:b/>
          <w:bCs/>
          <w:sz w:val="40"/>
          <w:szCs w:val="40"/>
          <w:cs/>
        </w:rPr>
        <w:fldChar w:fldCharType="separate"/>
      </w:r>
      <w:r>
        <w:rPr>
          <w:b/>
          <w:bCs/>
          <w:noProof/>
          <w:sz w:val="40"/>
          <w:szCs w:val="40"/>
          <w:cs/>
        </w:rPr>
        <w:t>ชื่อหัวข้อโครงงาน (ภาษาไทย)</w:t>
      </w:r>
      <w:r>
        <w:rPr>
          <w:b/>
          <w:bCs/>
          <w:sz w:val="40"/>
          <w:szCs w:val="40"/>
          <w:cs/>
        </w:rPr>
        <w:fldChar w:fldCharType="end"/>
      </w:r>
    </w:p>
    <w:p w:rsidR="007E1023" w:rsidRPr="009A4B39" w:rsidRDefault="007E1023" w:rsidP="007E1023">
      <w:pPr>
        <w:spacing w:before="0"/>
        <w:rPr>
          <w:b/>
          <w:bCs/>
          <w:sz w:val="36"/>
          <w:szCs w:val="36"/>
        </w:rPr>
      </w:pPr>
    </w:p>
    <w:p w:rsidR="007E1023" w:rsidRPr="009A4B39" w:rsidRDefault="007E1023" w:rsidP="007E1023">
      <w:pPr>
        <w:spacing w:before="0"/>
        <w:rPr>
          <w:b/>
          <w:bCs/>
          <w:sz w:val="36"/>
          <w:szCs w:val="36"/>
        </w:rPr>
      </w:pPr>
    </w:p>
    <w:p w:rsidR="007E1023" w:rsidRPr="009A4B39" w:rsidRDefault="007E1023" w:rsidP="007E1023">
      <w:pPr>
        <w:spacing w:before="0"/>
        <w:ind w:firstLine="0"/>
        <w:jc w:val="center"/>
        <w:rPr>
          <w:b/>
          <w:bCs/>
          <w:sz w:val="36"/>
          <w:szCs w:val="36"/>
        </w:rPr>
      </w:pPr>
      <w:r w:rsidRPr="009A4B39">
        <w:rPr>
          <w:b/>
          <w:bCs/>
          <w:sz w:val="36"/>
          <w:szCs w:val="36"/>
          <w:cs/>
        </w:rPr>
        <w:t>โดย</w:t>
      </w:r>
    </w:p>
    <w:p w:rsidR="007E1023" w:rsidRPr="009A4B39" w:rsidRDefault="007E1023" w:rsidP="007E1023">
      <w:pPr>
        <w:spacing w:before="0"/>
        <w:rPr>
          <w:b/>
          <w:bCs/>
          <w:sz w:val="36"/>
          <w:szCs w:val="36"/>
        </w:rPr>
      </w:pPr>
    </w:p>
    <w:p w:rsidR="007E1023" w:rsidRPr="009A4B39" w:rsidRDefault="007E1023" w:rsidP="007E1023">
      <w:pPr>
        <w:spacing w:before="0"/>
        <w:ind w:firstLine="0"/>
        <w:jc w:val="center"/>
        <w:rPr>
          <w:b/>
          <w:bCs/>
          <w:sz w:val="36"/>
          <w:szCs w:val="36"/>
        </w:rPr>
      </w:pPr>
      <w:r w:rsidRPr="009A4B39">
        <w:rPr>
          <w:b/>
          <w:bCs/>
          <w:sz w:val="36"/>
          <w:szCs w:val="36"/>
        </w:rPr>
        <w:fldChar w:fldCharType="begin">
          <w:ffData>
            <w:name w:val="Text2"/>
            <w:enabled/>
            <w:calcOnExit w:val="0"/>
            <w:textInput>
              <w:default w:val="คำนำหน้าชื่อ"/>
            </w:textInput>
          </w:ffData>
        </w:fldChar>
      </w:r>
      <w:r w:rsidRPr="009A4B39">
        <w:rPr>
          <w:b/>
          <w:bCs/>
          <w:sz w:val="36"/>
          <w:szCs w:val="36"/>
        </w:rPr>
        <w:instrText xml:space="preserve"> FORMTEXT </w:instrText>
      </w:r>
      <w:r w:rsidRPr="009A4B39">
        <w:rPr>
          <w:b/>
          <w:bCs/>
          <w:sz w:val="36"/>
          <w:szCs w:val="36"/>
        </w:rPr>
      </w:r>
      <w:r w:rsidRPr="009A4B39">
        <w:rPr>
          <w:b/>
          <w:bCs/>
          <w:sz w:val="36"/>
          <w:szCs w:val="36"/>
        </w:rPr>
        <w:fldChar w:fldCharType="separate"/>
      </w:r>
      <w:r w:rsidRPr="009A4B39">
        <w:rPr>
          <w:b/>
          <w:bCs/>
          <w:noProof/>
          <w:sz w:val="36"/>
          <w:szCs w:val="36"/>
          <w:cs/>
        </w:rPr>
        <w:t>คำนำหน้าชื่อ</w:t>
      </w:r>
      <w:r w:rsidRPr="009A4B39">
        <w:rPr>
          <w:b/>
          <w:bCs/>
          <w:sz w:val="36"/>
          <w:szCs w:val="36"/>
        </w:rPr>
        <w:fldChar w:fldCharType="end"/>
      </w:r>
      <w:r w:rsidRPr="009A4B39">
        <w:rPr>
          <w:b/>
          <w:bCs/>
          <w:sz w:val="36"/>
          <w:szCs w:val="36"/>
        </w:rPr>
        <w:fldChar w:fldCharType="begin">
          <w:ffData>
            <w:name w:val="Text3"/>
            <w:enabled/>
            <w:calcOnExit w:val="0"/>
            <w:textInput>
              <w:default w:val="ชื่อผู้เขียน"/>
            </w:textInput>
          </w:ffData>
        </w:fldChar>
      </w:r>
      <w:r w:rsidRPr="009A4B39">
        <w:rPr>
          <w:b/>
          <w:bCs/>
          <w:sz w:val="36"/>
          <w:szCs w:val="36"/>
        </w:rPr>
        <w:instrText xml:space="preserve"> FORMTEXT </w:instrText>
      </w:r>
      <w:r w:rsidRPr="009A4B39">
        <w:rPr>
          <w:b/>
          <w:bCs/>
          <w:sz w:val="36"/>
          <w:szCs w:val="36"/>
        </w:rPr>
      </w:r>
      <w:r w:rsidRPr="009A4B39">
        <w:rPr>
          <w:b/>
          <w:bCs/>
          <w:sz w:val="36"/>
          <w:szCs w:val="36"/>
        </w:rPr>
        <w:fldChar w:fldCharType="separate"/>
      </w:r>
      <w:r w:rsidRPr="009A4B39">
        <w:rPr>
          <w:b/>
          <w:bCs/>
          <w:noProof/>
          <w:sz w:val="36"/>
          <w:szCs w:val="36"/>
          <w:cs/>
        </w:rPr>
        <w:t>ชื่อผู้เขียน</w:t>
      </w:r>
      <w:r w:rsidRPr="009A4B39">
        <w:rPr>
          <w:b/>
          <w:bCs/>
          <w:sz w:val="36"/>
          <w:szCs w:val="36"/>
        </w:rPr>
        <w:fldChar w:fldCharType="end"/>
      </w:r>
      <w:r w:rsidRPr="009A4B39">
        <w:rPr>
          <w:b/>
          <w:bCs/>
          <w:sz w:val="36"/>
          <w:szCs w:val="36"/>
        </w:rPr>
        <w:t xml:space="preserve"> </w:t>
      </w:r>
      <w:r w:rsidRPr="009A4B39">
        <w:rPr>
          <w:b/>
          <w:bCs/>
          <w:sz w:val="36"/>
          <w:szCs w:val="36"/>
        </w:rPr>
        <w:fldChar w:fldCharType="begin">
          <w:ffData>
            <w:name w:val="Text4"/>
            <w:enabled/>
            <w:calcOnExit w:val="0"/>
            <w:textInput>
              <w:default w:val="ชื่อสกุล"/>
            </w:textInput>
          </w:ffData>
        </w:fldChar>
      </w:r>
      <w:r w:rsidRPr="009A4B39">
        <w:rPr>
          <w:b/>
          <w:bCs/>
          <w:sz w:val="36"/>
          <w:szCs w:val="36"/>
        </w:rPr>
        <w:instrText xml:space="preserve"> FORMTEXT </w:instrText>
      </w:r>
      <w:r w:rsidRPr="009A4B39">
        <w:rPr>
          <w:b/>
          <w:bCs/>
          <w:sz w:val="36"/>
          <w:szCs w:val="36"/>
        </w:rPr>
      </w:r>
      <w:r w:rsidRPr="009A4B39">
        <w:rPr>
          <w:b/>
          <w:bCs/>
          <w:sz w:val="36"/>
          <w:szCs w:val="36"/>
        </w:rPr>
        <w:fldChar w:fldCharType="separate"/>
      </w:r>
      <w:r w:rsidRPr="009A4B39">
        <w:rPr>
          <w:b/>
          <w:bCs/>
          <w:noProof/>
          <w:sz w:val="36"/>
          <w:szCs w:val="36"/>
          <w:cs/>
        </w:rPr>
        <w:t>ชื่อสกุล</w:t>
      </w:r>
      <w:r w:rsidRPr="009A4B39">
        <w:rPr>
          <w:b/>
          <w:bCs/>
          <w:sz w:val="36"/>
          <w:szCs w:val="36"/>
        </w:rPr>
        <w:fldChar w:fldCharType="end"/>
      </w:r>
    </w:p>
    <w:p w:rsidR="00FD1DA0" w:rsidRPr="009A4B39" w:rsidRDefault="00FD1DA0" w:rsidP="00FD1DA0">
      <w:pPr>
        <w:spacing w:before="0"/>
        <w:ind w:firstLine="0"/>
        <w:jc w:val="center"/>
        <w:rPr>
          <w:b/>
          <w:bCs/>
          <w:sz w:val="36"/>
          <w:szCs w:val="36"/>
        </w:rPr>
      </w:pPr>
      <w:r w:rsidRPr="009A4B39">
        <w:rPr>
          <w:b/>
          <w:bCs/>
          <w:sz w:val="36"/>
          <w:szCs w:val="36"/>
        </w:rPr>
        <w:fldChar w:fldCharType="begin">
          <w:ffData>
            <w:name w:val="Text2"/>
            <w:enabled/>
            <w:calcOnExit w:val="0"/>
            <w:textInput>
              <w:default w:val="คำนำหน้าชื่อ"/>
            </w:textInput>
          </w:ffData>
        </w:fldChar>
      </w:r>
      <w:r w:rsidRPr="009A4B39">
        <w:rPr>
          <w:b/>
          <w:bCs/>
          <w:sz w:val="36"/>
          <w:szCs w:val="36"/>
        </w:rPr>
        <w:instrText xml:space="preserve"> FORMTEXT </w:instrText>
      </w:r>
      <w:r w:rsidRPr="009A4B39">
        <w:rPr>
          <w:b/>
          <w:bCs/>
          <w:sz w:val="36"/>
          <w:szCs w:val="36"/>
        </w:rPr>
      </w:r>
      <w:r w:rsidRPr="009A4B39">
        <w:rPr>
          <w:b/>
          <w:bCs/>
          <w:sz w:val="36"/>
          <w:szCs w:val="36"/>
        </w:rPr>
        <w:fldChar w:fldCharType="separate"/>
      </w:r>
      <w:r w:rsidRPr="009A4B39">
        <w:rPr>
          <w:b/>
          <w:bCs/>
          <w:noProof/>
          <w:sz w:val="36"/>
          <w:szCs w:val="36"/>
          <w:cs/>
        </w:rPr>
        <w:t>คำนำหน้าชื่อ</w:t>
      </w:r>
      <w:r w:rsidRPr="009A4B39">
        <w:rPr>
          <w:b/>
          <w:bCs/>
          <w:sz w:val="36"/>
          <w:szCs w:val="36"/>
        </w:rPr>
        <w:fldChar w:fldCharType="end"/>
      </w:r>
      <w:r w:rsidRPr="009A4B39">
        <w:rPr>
          <w:b/>
          <w:bCs/>
          <w:sz w:val="36"/>
          <w:szCs w:val="36"/>
        </w:rPr>
        <w:fldChar w:fldCharType="begin">
          <w:ffData>
            <w:name w:val="Text3"/>
            <w:enabled/>
            <w:calcOnExit w:val="0"/>
            <w:textInput>
              <w:default w:val="ชื่อผู้เขียน"/>
            </w:textInput>
          </w:ffData>
        </w:fldChar>
      </w:r>
      <w:r w:rsidRPr="009A4B39">
        <w:rPr>
          <w:b/>
          <w:bCs/>
          <w:sz w:val="36"/>
          <w:szCs w:val="36"/>
        </w:rPr>
        <w:instrText xml:space="preserve"> FORMTEXT </w:instrText>
      </w:r>
      <w:r w:rsidRPr="009A4B39">
        <w:rPr>
          <w:b/>
          <w:bCs/>
          <w:sz w:val="36"/>
          <w:szCs w:val="36"/>
        </w:rPr>
      </w:r>
      <w:r w:rsidRPr="009A4B39">
        <w:rPr>
          <w:b/>
          <w:bCs/>
          <w:sz w:val="36"/>
          <w:szCs w:val="36"/>
        </w:rPr>
        <w:fldChar w:fldCharType="separate"/>
      </w:r>
      <w:r w:rsidRPr="009A4B39">
        <w:rPr>
          <w:b/>
          <w:bCs/>
          <w:noProof/>
          <w:sz w:val="36"/>
          <w:szCs w:val="36"/>
          <w:cs/>
        </w:rPr>
        <w:t>ชื่อผู้เขียน</w:t>
      </w:r>
      <w:r w:rsidRPr="009A4B39">
        <w:rPr>
          <w:b/>
          <w:bCs/>
          <w:sz w:val="36"/>
          <w:szCs w:val="36"/>
        </w:rPr>
        <w:fldChar w:fldCharType="end"/>
      </w:r>
      <w:r w:rsidRPr="009A4B39">
        <w:rPr>
          <w:b/>
          <w:bCs/>
          <w:sz w:val="36"/>
          <w:szCs w:val="36"/>
        </w:rPr>
        <w:t xml:space="preserve"> </w:t>
      </w:r>
      <w:r w:rsidRPr="009A4B39">
        <w:rPr>
          <w:b/>
          <w:bCs/>
          <w:sz w:val="36"/>
          <w:szCs w:val="36"/>
        </w:rPr>
        <w:fldChar w:fldCharType="begin">
          <w:ffData>
            <w:name w:val="Text4"/>
            <w:enabled/>
            <w:calcOnExit w:val="0"/>
            <w:textInput>
              <w:default w:val="ชื่อสกุล"/>
            </w:textInput>
          </w:ffData>
        </w:fldChar>
      </w:r>
      <w:r w:rsidRPr="009A4B39">
        <w:rPr>
          <w:b/>
          <w:bCs/>
          <w:sz w:val="36"/>
          <w:szCs w:val="36"/>
        </w:rPr>
        <w:instrText xml:space="preserve"> FORMTEXT </w:instrText>
      </w:r>
      <w:r w:rsidRPr="009A4B39">
        <w:rPr>
          <w:b/>
          <w:bCs/>
          <w:sz w:val="36"/>
          <w:szCs w:val="36"/>
        </w:rPr>
      </w:r>
      <w:r w:rsidRPr="009A4B39">
        <w:rPr>
          <w:b/>
          <w:bCs/>
          <w:sz w:val="36"/>
          <w:szCs w:val="36"/>
        </w:rPr>
        <w:fldChar w:fldCharType="separate"/>
      </w:r>
      <w:r w:rsidRPr="009A4B39">
        <w:rPr>
          <w:b/>
          <w:bCs/>
          <w:noProof/>
          <w:sz w:val="36"/>
          <w:szCs w:val="36"/>
          <w:cs/>
        </w:rPr>
        <w:t>ชื่อสกุล</w:t>
      </w:r>
      <w:r w:rsidRPr="009A4B39">
        <w:rPr>
          <w:b/>
          <w:bCs/>
          <w:sz w:val="36"/>
          <w:szCs w:val="36"/>
        </w:rPr>
        <w:fldChar w:fldCharType="end"/>
      </w:r>
    </w:p>
    <w:p w:rsidR="007E1023" w:rsidRPr="00FD1DA0" w:rsidRDefault="007E1023" w:rsidP="007E1023">
      <w:pPr>
        <w:rPr>
          <w:b/>
          <w:bCs/>
          <w:sz w:val="36"/>
          <w:szCs w:val="36"/>
        </w:rPr>
      </w:pPr>
    </w:p>
    <w:p w:rsidR="007E1023" w:rsidRPr="009A4B39" w:rsidRDefault="007E1023" w:rsidP="007E1023">
      <w:pPr>
        <w:rPr>
          <w:b/>
          <w:bCs/>
          <w:sz w:val="36"/>
          <w:szCs w:val="36"/>
        </w:rPr>
      </w:pPr>
    </w:p>
    <w:p w:rsidR="007E1023" w:rsidRPr="009A4B39" w:rsidRDefault="007E1023" w:rsidP="007E1023">
      <w:pPr>
        <w:rPr>
          <w:b/>
          <w:bCs/>
          <w:sz w:val="36"/>
          <w:szCs w:val="36"/>
        </w:rPr>
      </w:pPr>
    </w:p>
    <w:p w:rsidR="007E1023" w:rsidRDefault="007E1023" w:rsidP="007E1023">
      <w:pPr>
        <w:rPr>
          <w:b/>
          <w:bCs/>
          <w:sz w:val="36"/>
          <w:szCs w:val="36"/>
        </w:rPr>
      </w:pPr>
    </w:p>
    <w:p w:rsidR="00FD1DA0" w:rsidRPr="009A4B39" w:rsidRDefault="00FD1DA0" w:rsidP="007E1023">
      <w:pPr>
        <w:rPr>
          <w:b/>
          <w:bCs/>
          <w:sz w:val="36"/>
          <w:szCs w:val="36"/>
        </w:rPr>
      </w:pPr>
    </w:p>
    <w:p w:rsidR="007E1023" w:rsidRPr="009A4B39" w:rsidRDefault="007E1023" w:rsidP="007E1023">
      <w:pPr>
        <w:rPr>
          <w:b/>
          <w:bCs/>
          <w:sz w:val="36"/>
          <w:szCs w:val="36"/>
        </w:rPr>
      </w:pPr>
    </w:p>
    <w:p w:rsidR="007E1023" w:rsidRPr="009A4B39" w:rsidRDefault="007E1023" w:rsidP="007E1023">
      <w:pPr>
        <w:rPr>
          <w:b/>
          <w:bCs/>
          <w:sz w:val="36"/>
          <w:szCs w:val="36"/>
        </w:rPr>
      </w:pPr>
    </w:p>
    <w:p w:rsidR="007E1023" w:rsidRPr="009A4B39" w:rsidRDefault="007E1023" w:rsidP="007E1023">
      <w:pPr>
        <w:rPr>
          <w:b/>
          <w:bCs/>
          <w:sz w:val="36"/>
          <w:szCs w:val="36"/>
        </w:rPr>
      </w:pPr>
    </w:p>
    <w:p w:rsidR="007E1023" w:rsidRPr="009A4B39" w:rsidRDefault="007E1023" w:rsidP="007E1023">
      <w:pPr>
        <w:rPr>
          <w:b/>
          <w:bCs/>
          <w:sz w:val="36"/>
          <w:szCs w:val="36"/>
        </w:rPr>
      </w:pPr>
    </w:p>
    <w:p w:rsidR="007E1023" w:rsidRDefault="007E1023" w:rsidP="007E1023">
      <w:pPr>
        <w:ind w:firstLine="0"/>
        <w:jc w:val="center"/>
        <w:rPr>
          <w:b/>
          <w:bCs/>
          <w:sz w:val="36"/>
          <w:szCs w:val="36"/>
        </w:rPr>
      </w:pPr>
    </w:p>
    <w:p w:rsidR="007E1023" w:rsidRDefault="007E1023" w:rsidP="007E1023">
      <w:pPr>
        <w:ind w:firstLine="0"/>
        <w:jc w:val="center"/>
        <w:rPr>
          <w:b/>
          <w:bCs/>
          <w:sz w:val="36"/>
          <w:szCs w:val="36"/>
        </w:rPr>
      </w:pPr>
    </w:p>
    <w:p w:rsidR="00A2033A" w:rsidRDefault="00733BF8" w:rsidP="00A2033A">
      <w:pPr>
        <w:ind w:firstLine="0"/>
        <w:jc w:val="center"/>
        <w:rPr>
          <w:b/>
          <w:bCs/>
          <w:sz w:val="36"/>
          <w:szCs w:val="36"/>
        </w:rPr>
      </w:pPr>
      <w:r w:rsidRPr="00F04E81">
        <w:rPr>
          <w:b/>
          <w:bCs/>
          <w:sz w:val="36"/>
          <w:szCs w:val="36"/>
          <w:cs/>
        </w:rPr>
        <w:t>โครงงานพิเศษ</w:t>
      </w:r>
      <w:r w:rsidRPr="00D9354D">
        <w:rPr>
          <w:b/>
          <w:bCs/>
          <w:sz w:val="36"/>
          <w:szCs w:val="36"/>
          <w:cs/>
        </w:rPr>
        <w:t>นี้เป็นส่วนหนึ่งของการศึกษาตามหลักสูตร</w:t>
      </w:r>
      <w:r w:rsidRPr="00D9354D">
        <w:rPr>
          <w:b/>
          <w:bCs/>
          <w:sz w:val="36"/>
          <w:szCs w:val="36"/>
          <w:cs/>
        </w:rPr>
        <w:br/>
      </w:r>
      <w:r>
        <w:rPr>
          <w:rFonts w:hint="cs"/>
          <w:b/>
          <w:bCs/>
          <w:sz w:val="36"/>
          <w:szCs w:val="36"/>
          <w:cs/>
        </w:rPr>
        <w:t>วิทยาศาสตรบัณฑิต</w:t>
      </w:r>
      <w:r w:rsidRPr="00D9354D">
        <w:rPr>
          <w:b/>
          <w:bCs/>
          <w:sz w:val="36"/>
          <w:szCs w:val="36"/>
          <w:cs/>
        </w:rPr>
        <w:br/>
      </w:r>
      <w:r>
        <w:rPr>
          <w:rFonts w:hint="cs"/>
          <w:b/>
          <w:bCs/>
          <w:sz w:val="36"/>
          <w:szCs w:val="36"/>
          <w:cs/>
        </w:rPr>
        <w:t>สาขาวิชาวิทยาการคอมพิวเตอร์</w:t>
      </w:r>
      <w:r w:rsidRPr="00D9354D">
        <w:rPr>
          <w:b/>
          <w:bCs/>
          <w:sz w:val="36"/>
          <w:szCs w:val="36"/>
          <w:cs/>
        </w:rPr>
        <w:t xml:space="preserve"> </w:t>
      </w:r>
      <w:r w:rsidRPr="00D9354D">
        <w:rPr>
          <w:b/>
          <w:bCs/>
          <w:sz w:val="36"/>
          <w:szCs w:val="36"/>
          <w:cs/>
        </w:rPr>
        <w:br/>
      </w:r>
      <w:r>
        <w:rPr>
          <w:rFonts w:hint="cs"/>
          <w:b/>
          <w:bCs/>
          <w:sz w:val="36"/>
          <w:szCs w:val="36"/>
          <w:cs/>
        </w:rPr>
        <w:t>คณะวิทยาศาสตร์และเทคโนโลยี</w:t>
      </w:r>
      <w:r w:rsidRPr="00D9354D">
        <w:rPr>
          <w:b/>
          <w:bCs/>
          <w:sz w:val="36"/>
          <w:szCs w:val="36"/>
          <w:cs/>
        </w:rPr>
        <w:t xml:space="preserve"> มหาวิทยาลัยธรรมศาสตร์</w:t>
      </w:r>
      <w:r w:rsidRPr="00D9354D">
        <w:rPr>
          <w:b/>
          <w:bCs/>
          <w:sz w:val="36"/>
          <w:szCs w:val="36"/>
        </w:rPr>
        <w:br/>
      </w:r>
      <w:r w:rsidRPr="00D9354D">
        <w:rPr>
          <w:b/>
          <w:bCs/>
          <w:sz w:val="36"/>
          <w:szCs w:val="36"/>
          <w:cs/>
        </w:rPr>
        <w:t xml:space="preserve">ปีการศึกษา </w:t>
      </w:r>
      <w:r>
        <w:rPr>
          <w:b/>
          <w:bCs/>
          <w:sz w:val="36"/>
          <w:szCs w:val="36"/>
        </w:rPr>
        <w:t>2560</w:t>
      </w:r>
      <w:r w:rsidR="007E1023" w:rsidRPr="009A4B39">
        <w:rPr>
          <w:b/>
          <w:bCs/>
          <w:sz w:val="36"/>
          <w:szCs w:val="36"/>
          <w:cs/>
        </w:rPr>
        <w:br/>
        <w:t>ลิขสิทธิ์ของมหาวิทยาลัยธรรมศาสตร์</w:t>
      </w:r>
    </w:p>
    <w:p w:rsidR="00A2033A" w:rsidRPr="000A58E8" w:rsidRDefault="00733BF8" w:rsidP="00A2033A">
      <w:pPr>
        <w:spacing w:before="0"/>
        <w:ind w:firstLine="0"/>
        <w:jc w:val="center"/>
        <w:rPr>
          <w:b/>
          <w:bCs/>
          <w:sz w:val="36"/>
          <w:szCs w:val="36"/>
        </w:rPr>
      </w:pPr>
      <w:r>
        <w:rPr>
          <w:b/>
          <w:bCs/>
          <w:sz w:val="40"/>
          <w:szCs w:val="40"/>
          <w:cs/>
        </w:rPr>
        <w:lastRenderedPageBreak/>
        <w:fldChar w:fldCharType="begin">
          <w:ffData>
            <w:name w:val=""/>
            <w:enabled/>
            <w:calcOnExit w:val="0"/>
            <w:textInput>
              <w:default w:val="SPECIAL PROJECT TITLE (ENGLISH)"/>
            </w:textInput>
          </w:ffData>
        </w:fldChar>
      </w:r>
      <w:r>
        <w:rPr>
          <w:b/>
          <w:bCs/>
          <w:sz w:val="40"/>
          <w:szCs w:val="40"/>
          <w:cs/>
        </w:rPr>
        <w:instrText xml:space="preserve"> </w:instrText>
      </w:r>
      <w:r>
        <w:rPr>
          <w:b/>
          <w:bCs/>
          <w:sz w:val="40"/>
          <w:szCs w:val="40"/>
        </w:rPr>
        <w:instrText>FORMTEXT</w:instrText>
      </w:r>
      <w:r>
        <w:rPr>
          <w:b/>
          <w:bCs/>
          <w:sz w:val="40"/>
          <w:szCs w:val="40"/>
          <w:cs/>
        </w:rPr>
        <w:instrText xml:space="preserve"> </w:instrText>
      </w:r>
      <w:r>
        <w:rPr>
          <w:b/>
          <w:bCs/>
          <w:sz w:val="40"/>
          <w:szCs w:val="40"/>
          <w:cs/>
        </w:rPr>
      </w:r>
      <w:r>
        <w:rPr>
          <w:b/>
          <w:bCs/>
          <w:sz w:val="40"/>
          <w:szCs w:val="40"/>
          <w:cs/>
        </w:rPr>
        <w:fldChar w:fldCharType="separate"/>
      </w:r>
      <w:r>
        <w:rPr>
          <w:b/>
          <w:bCs/>
          <w:noProof/>
          <w:sz w:val="40"/>
          <w:szCs w:val="40"/>
        </w:rPr>
        <w:t>SPECIAL PROJECT TITLE (ENGLISH)</w:t>
      </w:r>
      <w:r>
        <w:rPr>
          <w:b/>
          <w:bCs/>
          <w:sz w:val="40"/>
          <w:szCs w:val="40"/>
          <w:cs/>
        </w:rPr>
        <w:fldChar w:fldCharType="end"/>
      </w:r>
    </w:p>
    <w:p w:rsidR="00A2033A" w:rsidRPr="000A58E8" w:rsidRDefault="00A2033A" w:rsidP="00A2033A">
      <w:pPr>
        <w:spacing w:before="0"/>
        <w:rPr>
          <w:b/>
          <w:bCs/>
          <w:sz w:val="36"/>
          <w:szCs w:val="36"/>
        </w:rPr>
      </w:pPr>
    </w:p>
    <w:p w:rsidR="00A2033A" w:rsidRPr="000A58E8" w:rsidRDefault="00A2033A" w:rsidP="00A2033A">
      <w:pPr>
        <w:spacing w:before="0"/>
        <w:rPr>
          <w:b/>
          <w:bCs/>
          <w:sz w:val="36"/>
          <w:szCs w:val="36"/>
        </w:rPr>
      </w:pPr>
    </w:p>
    <w:p w:rsidR="00A2033A" w:rsidRPr="000A58E8" w:rsidRDefault="00A2033A" w:rsidP="00A2033A">
      <w:pPr>
        <w:spacing w:before="0"/>
        <w:ind w:firstLine="0"/>
        <w:jc w:val="center"/>
        <w:rPr>
          <w:b/>
          <w:bCs/>
          <w:sz w:val="36"/>
          <w:szCs w:val="36"/>
        </w:rPr>
      </w:pPr>
      <w:r>
        <w:rPr>
          <w:b/>
          <w:bCs/>
          <w:sz w:val="36"/>
          <w:szCs w:val="36"/>
        </w:rPr>
        <w:t>BY</w:t>
      </w:r>
    </w:p>
    <w:p w:rsidR="00A2033A" w:rsidRPr="000A58E8" w:rsidRDefault="00A2033A" w:rsidP="00A2033A">
      <w:pPr>
        <w:spacing w:before="0"/>
        <w:rPr>
          <w:b/>
          <w:bCs/>
          <w:sz w:val="36"/>
          <w:szCs w:val="36"/>
        </w:rPr>
      </w:pPr>
    </w:p>
    <w:p w:rsidR="00A2033A" w:rsidRPr="000A58E8" w:rsidRDefault="00A2033A" w:rsidP="00A2033A">
      <w:pPr>
        <w:spacing w:before="0"/>
        <w:ind w:firstLine="0"/>
        <w:jc w:val="center"/>
        <w:rPr>
          <w:b/>
          <w:bCs/>
          <w:sz w:val="36"/>
          <w:szCs w:val="36"/>
        </w:rPr>
      </w:pPr>
      <w:r w:rsidRPr="000A58E8">
        <w:rPr>
          <w:b/>
          <w:bCs/>
          <w:sz w:val="36"/>
          <w:szCs w:val="36"/>
          <w:cs/>
        </w:rPr>
        <w:fldChar w:fldCharType="begin">
          <w:ffData>
            <w:name w:val="Text3"/>
            <w:enabled/>
            <w:calcOnExit w:val="0"/>
            <w:textInput>
              <w:default w:val="TITLE"/>
            </w:textInput>
          </w:ffData>
        </w:fldChar>
      </w:r>
      <w:r w:rsidRPr="000A58E8">
        <w:rPr>
          <w:b/>
          <w:bCs/>
          <w:sz w:val="36"/>
          <w:szCs w:val="36"/>
          <w:cs/>
        </w:rPr>
        <w:instrText xml:space="preserve"> </w:instrText>
      </w:r>
      <w:r w:rsidRPr="000A58E8">
        <w:rPr>
          <w:b/>
          <w:bCs/>
          <w:sz w:val="36"/>
          <w:szCs w:val="36"/>
        </w:rPr>
        <w:instrText>FORMTEXT</w:instrText>
      </w:r>
      <w:r w:rsidRPr="000A58E8">
        <w:rPr>
          <w:b/>
          <w:bCs/>
          <w:sz w:val="36"/>
          <w:szCs w:val="36"/>
          <w:cs/>
        </w:rPr>
        <w:instrText xml:space="preserve"> </w:instrText>
      </w:r>
      <w:r w:rsidRPr="000A58E8">
        <w:rPr>
          <w:b/>
          <w:bCs/>
          <w:sz w:val="36"/>
          <w:szCs w:val="36"/>
          <w:cs/>
        </w:rPr>
      </w:r>
      <w:r w:rsidRPr="000A58E8">
        <w:rPr>
          <w:b/>
          <w:bCs/>
          <w:sz w:val="36"/>
          <w:szCs w:val="36"/>
          <w:cs/>
        </w:rPr>
        <w:fldChar w:fldCharType="separate"/>
      </w:r>
      <w:r w:rsidRPr="000A58E8">
        <w:rPr>
          <w:b/>
          <w:bCs/>
          <w:noProof/>
          <w:sz w:val="36"/>
          <w:szCs w:val="36"/>
        </w:rPr>
        <w:t>TITLE</w:t>
      </w:r>
      <w:r w:rsidRPr="000A58E8">
        <w:rPr>
          <w:b/>
          <w:bCs/>
          <w:sz w:val="36"/>
          <w:szCs w:val="36"/>
          <w:cs/>
        </w:rPr>
        <w:fldChar w:fldCharType="end"/>
      </w:r>
      <w:r w:rsidRPr="000A58E8">
        <w:rPr>
          <w:b/>
          <w:bCs/>
          <w:sz w:val="36"/>
          <w:szCs w:val="36"/>
          <w:cs/>
        </w:rPr>
        <w:t xml:space="preserve"> </w:t>
      </w:r>
      <w:r w:rsidRPr="000A58E8">
        <w:rPr>
          <w:b/>
          <w:bCs/>
          <w:sz w:val="36"/>
          <w:szCs w:val="36"/>
          <w:cs/>
        </w:rPr>
        <w:fldChar w:fldCharType="begin">
          <w:ffData>
            <w:name w:val="Text4"/>
            <w:enabled/>
            <w:calcOnExit w:val="0"/>
            <w:textInput>
              <w:default w:val="FIRSTNAME"/>
            </w:textInput>
          </w:ffData>
        </w:fldChar>
      </w:r>
      <w:r w:rsidRPr="000A58E8">
        <w:rPr>
          <w:b/>
          <w:bCs/>
          <w:sz w:val="36"/>
          <w:szCs w:val="36"/>
          <w:cs/>
        </w:rPr>
        <w:instrText xml:space="preserve"> </w:instrText>
      </w:r>
      <w:r w:rsidRPr="000A58E8">
        <w:rPr>
          <w:b/>
          <w:bCs/>
          <w:sz w:val="36"/>
          <w:szCs w:val="36"/>
        </w:rPr>
        <w:instrText>FORMTEXT</w:instrText>
      </w:r>
      <w:r w:rsidRPr="000A58E8">
        <w:rPr>
          <w:b/>
          <w:bCs/>
          <w:sz w:val="36"/>
          <w:szCs w:val="36"/>
          <w:cs/>
        </w:rPr>
        <w:instrText xml:space="preserve"> </w:instrText>
      </w:r>
      <w:r w:rsidRPr="000A58E8">
        <w:rPr>
          <w:b/>
          <w:bCs/>
          <w:sz w:val="36"/>
          <w:szCs w:val="36"/>
          <w:cs/>
        </w:rPr>
      </w:r>
      <w:r w:rsidRPr="000A58E8">
        <w:rPr>
          <w:b/>
          <w:bCs/>
          <w:sz w:val="36"/>
          <w:szCs w:val="36"/>
          <w:cs/>
        </w:rPr>
        <w:fldChar w:fldCharType="separate"/>
      </w:r>
      <w:r w:rsidRPr="000A58E8">
        <w:rPr>
          <w:b/>
          <w:bCs/>
          <w:noProof/>
          <w:sz w:val="36"/>
          <w:szCs w:val="36"/>
        </w:rPr>
        <w:t>FIRSTNAME</w:t>
      </w:r>
      <w:r w:rsidRPr="000A58E8">
        <w:rPr>
          <w:b/>
          <w:bCs/>
          <w:sz w:val="36"/>
          <w:szCs w:val="36"/>
          <w:cs/>
        </w:rPr>
        <w:fldChar w:fldCharType="end"/>
      </w:r>
      <w:r w:rsidRPr="000A58E8">
        <w:rPr>
          <w:b/>
          <w:bCs/>
          <w:sz w:val="36"/>
          <w:szCs w:val="36"/>
          <w:cs/>
        </w:rPr>
        <w:t xml:space="preserve"> </w:t>
      </w:r>
      <w:r w:rsidRPr="000A58E8">
        <w:rPr>
          <w:b/>
          <w:bCs/>
          <w:sz w:val="36"/>
          <w:szCs w:val="36"/>
          <w:cs/>
        </w:rPr>
        <w:fldChar w:fldCharType="begin">
          <w:ffData>
            <w:name w:val="Text5"/>
            <w:enabled/>
            <w:calcOnExit w:val="0"/>
            <w:textInput>
              <w:default w:val="SURNAME"/>
            </w:textInput>
          </w:ffData>
        </w:fldChar>
      </w:r>
      <w:r w:rsidRPr="000A58E8">
        <w:rPr>
          <w:b/>
          <w:bCs/>
          <w:sz w:val="36"/>
          <w:szCs w:val="36"/>
          <w:cs/>
        </w:rPr>
        <w:instrText xml:space="preserve"> </w:instrText>
      </w:r>
      <w:r w:rsidRPr="000A58E8">
        <w:rPr>
          <w:b/>
          <w:bCs/>
          <w:sz w:val="36"/>
          <w:szCs w:val="36"/>
        </w:rPr>
        <w:instrText>FORMTEXT</w:instrText>
      </w:r>
      <w:r w:rsidRPr="000A58E8">
        <w:rPr>
          <w:b/>
          <w:bCs/>
          <w:sz w:val="36"/>
          <w:szCs w:val="36"/>
          <w:cs/>
        </w:rPr>
        <w:instrText xml:space="preserve"> </w:instrText>
      </w:r>
      <w:r w:rsidRPr="000A58E8">
        <w:rPr>
          <w:b/>
          <w:bCs/>
          <w:sz w:val="36"/>
          <w:szCs w:val="36"/>
          <w:cs/>
        </w:rPr>
      </w:r>
      <w:r w:rsidRPr="000A58E8">
        <w:rPr>
          <w:b/>
          <w:bCs/>
          <w:sz w:val="36"/>
          <w:szCs w:val="36"/>
          <w:cs/>
        </w:rPr>
        <w:fldChar w:fldCharType="separate"/>
      </w:r>
      <w:r w:rsidRPr="000A58E8">
        <w:rPr>
          <w:b/>
          <w:bCs/>
          <w:noProof/>
          <w:sz w:val="36"/>
          <w:szCs w:val="36"/>
        </w:rPr>
        <w:t>SURNAME</w:t>
      </w:r>
      <w:r w:rsidRPr="000A58E8">
        <w:rPr>
          <w:b/>
          <w:bCs/>
          <w:sz w:val="36"/>
          <w:szCs w:val="36"/>
          <w:cs/>
        </w:rPr>
        <w:fldChar w:fldCharType="end"/>
      </w:r>
    </w:p>
    <w:p w:rsidR="00FD1DA0" w:rsidRPr="000A58E8" w:rsidRDefault="00FD1DA0" w:rsidP="00FD1DA0">
      <w:pPr>
        <w:spacing w:before="0"/>
        <w:ind w:firstLine="0"/>
        <w:jc w:val="center"/>
        <w:rPr>
          <w:b/>
          <w:bCs/>
          <w:sz w:val="36"/>
          <w:szCs w:val="36"/>
        </w:rPr>
      </w:pPr>
      <w:r w:rsidRPr="000A58E8">
        <w:rPr>
          <w:b/>
          <w:bCs/>
          <w:sz w:val="36"/>
          <w:szCs w:val="36"/>
          <w:cs/>
        </w:rPr>
        <w:fldChar w:fldCharType="begin">
          <w:ffData>
            <w:name w:val="Text3"/>
            <w:enabled/>
            <w:calcOnExit w:val="0"/>
            <w:textInput>
              <w:default w:val="TITLE"/>
            </w:textInput>
          </w:ffData>
        </w:fldChar>
      </w:r>
      <w:r w:rsidRPr="000A58E8">
        <w:rPr>
          <w:b/>
          <w:bCs/>
          <w:sz w:val="36"/>
          <w:szCs w:val="36"/>
          <w:cs/>
        </w:rPr>
        <w:instrText xml:space="preserve"> </w:instrText>
      </w:r>
      <w:r w:rsidRPr="000A58E8">
        <w:rPr>
          <w:b/>
          <w:bCs/>
          <w:sz w:val="36"/>
          <w:szCs w:val="36"/>
        </w:rPr>
        <w:instrText>FORMTEXT</w:instrText>
      </w:r>
      <w:r w:rsidRPr="000A58E8">
        <w:rPr>
          <w:b/>
          <w:bCs/>
          <w:sz w:val="36"/>
          <w:szCs w:val="36"/>
          <w:cs/>
        </w:rPr>
        <w:instrText xml:space="preserve"> </w:instrText>
      </w:r>
      <w:r w:rsidRPr="000A58E8">
        <w:rPr>
          <w:b/>
          <w:bCs/>
          <w:sz w:val="36"/>
          <w:szCs w:val="36"/>
          <w:cs/>
        </w:rPr>
      </w:r>
      <w:r w:rsidRPr="000A58E8">
        <w:rPr>
          <w:b/>
          <w:bCs/>
          <w:sz w:val="36"/>
          <w:szCs w:val="36"/>
          <w:cs/>
        </w:rPr>
        <w:fldChar w:fldCharType="separate"/>
      </w:r>
      <w:r w:rsidRPr="000A58E8">
        <w:rPr>
          <w:b/>
          <w:bCs/>
          <w:noProof/>
          <w:sz w:val="36"/>
          <w:szCs w:val="36"/>
        </w:rPr>
        <w:t>TITLE</w:t>
      </w:r>
      <w:r w:rsidRPr="000A58E8">
        <w:rPr>
          <w:b/>
          <w:bCs/>
          <w:sz w:val="36"/>
          <w:szCs w:val="36"/>
          <w:cs/>
        </w:rPr>
        <w:fldChar w:fldCharType="end"/>
      </w:r>
      <w:r w:rsidRPr="000A58E8">
        <w:rPr>
          <w:b/>
          <w:bCs/>
          <w:sz w:val="36"/>
          <w:szCs w:val="36"/>
          <w:cs/>
        </w:rPr>
        <w:t xml:space="preserve"> </w:t>
      </w:r>
      <w:r w:rsidRPr="000A58E8">
        <w:rPr>
          <w:b/>
          <w:bCs/>
          <w:sz w:val="36"/>
          <w:szCs w:val="36"/>
          <w:cs/>
        </w:rPr>
        <w:fldChar w:fldCharType="begin">
          <w:ffData>
            <w:name w:val="Text4"/>
            <w:enabled/>
            <w:calcOnExit w:val="0"/>
            <w:textInput>
              <w:default w:val="FIRSTNAME"/>
            </w:textInput>
          </w:ffData>
        </w:fldChar>
      </w:r>
      <w:r w:rsidRPr="000A58E8">
        <w:rPr>
          <w:b/>
          <w:bCs/>
          <w:sz w:val="36"/>
          <w:szCs w:val="36"/>
          <w:cs/>
        </w:rPr>
        <w:instrText xml:space="preserve"> </w:instrText>
      </w:r>
      <w:r w:rsidRPr="000A58E8">
        <w:rPr>
          <w:b/>
          <w:bCs/>
          <w:sz w:val="36"/>
          <w:szCs w:val="36"/>
        </w:rPr>
        <w:instrText>FORMTEXT</w:instrText>
      </w:r>
      <w:r w:rsidRPr="000A58E8">
        <w:rPr>
          <w:b/>
          <w:bCs/>
          <w:sz w:val="36"/>
          <w:szCs w:val="36"/>
          <w:cs/>
        </w:rPr>
        <w:instrText xml:space="preserve"> </w:instrText>
      </w:r>
      <w:r w:rsidRPr="000A58E8">
        <w:rPr>
          <w:b/>
          <w:bCs/>
          <w:sz w:val="36"/>
          <w:szCs w:val="36"/>
          <w:cs/>
        </w:rPr>
      </w:r>
      <w:r w:rsidRPr="000A58E8">
        <w:rPr>
          <w:b/>
          <w:bCs/>
          <w:sz w:val="36"/>
          <w:szCs w:val="36"/>
          <w:cs/>
        </w:rPr>
        <w:fldChar w:fldCharType="separate"/>
      </w:r>
      <w:r w:rsidRPr="000A58E8">
        <w:rPr>
          <w:b/>
          <w:bCs/>
          <w:noProof/>
          <w:sz w:val="36"/>
          <w:szCs w:val="36"/>
        </w:rPr>
        <w:t>FIRSTNAME</w:t>
      </w:r>
      <w:r w:rsidRPr="000A58E8">
        <w:rPr>
          <w:b/>
          <w:bCs/>
          <w:sz w:val="36"/>
          <w:szCs w:val="36"/>
          <w:cs/>
        </w:rPr>
        <w:fldChar w:fldCharType="end"/>
      </w:r>
      <w:r w:rsidRPr="000A58E8">
        <w:rPr>
          <w:b/>
          <w:bCs/>
          <w:sz w:val="36"/>
          <w:szCs w:val="36"/>
          <w:cs/>
        </w:rPr>
        <w:t xml:space="preserve"> </w:t>
      </w:r>
      <w:r w:rsidRPr="000A58E8">
        <w:rPr>
          <w:b/>
          <w:bCs/>
          <w:sz w:val="36"/>
          <w:szCs w:val="36"/>
          <w:cs/>
        </w:rPr>
        <w:fldChar w:fldCharType="begin">
          <w:ffData>
            <w:name w:val="Text5"/>
            <w:enabled/>
            <w:calcOnExit w:val="0"/>
            <w:textInput>
              <w:default w:val="SURNAME"/>
            </w:textInput>
          </w:ffData>
        </w:fldChar>
      </w:r>
      <w:r w:rsidRPr="000A58E8">
        <w:rPr>
          <w:b/>
          <w:bCs/>
          <w:sz w:val="36"/>
          <w:szCs w:val="36"/>
          <w:cs/>
        </w:rPr>
        <w:instrText xml:space="preserve"> </w:instrText>
      </w:r>
      <w:r w:rsidRPr="000A58E8">
        <w:rPr>
          <w:b/>
          <w:bCs/>
          <w:sz w:val="36"/>
          <w:szCs w:val="36"/>
        </w:rPr>
        <w:instrText>FORMTEXT</w:instrText>
      </w:r>
      <w:r w:rsidRPr="000A58E8">
        <w:rPr>
          <w:b/>
          <w:bCs/>
          <w:sz w:val="36"/>
          <w:szCs w:val="36"/>
          <w:cs/>
        </w:rPr>
        <w:instrText xml:space="preserve"> </w:instrText>
      </w:r>
      <w:r w:rsidRPr="000A58E8">
        <w:rPr>
          <w:b/>
          <w:bCs/>
          <w:sz w:val="36"/>
          <w:szCs w:val="36"/>
          <w:cs/>
        </w:rPr>
      </w:r>
      <w:r w:rsidRPr="000A58E8">
        <w:rPr>
          <w:b/>
          <w:bCs/>
          <w:sz w:val="36"/>
          <w:szCs w:val="36"/>
          <w:cs/>
        </w:rPr>
        <w:fldChar w:fldCharType="separate"/>
      </w:r>
      <w:r w:rsidRPr="000A58E8">
        <w:rPr>
          <w:b/>
          <w:bCs/>
          <w:noProof/>
          <w:sz w:val="36"/>
          <w:szCs w:val="36"/>
        </w:rPr>
        <w:t>SURNAME</w:t>
      </w:r>
      <w:r w:rsidRPr="000A58E8">
        <w:rPr>
          <w:b/>
          <w:bCs/>
          <w:sz w:val="36"/>
          <w:szCs w:val="36"/>
          <w:cs/>
        </w:rPr>
        <w:fldChar w:fldCharType="end"/>
      </w:r>
    </w:p>
    <w:p w:rsidR="00A2033A" w:rsidRPr="000A58E8" w:rsidRDefault="00A2033A" w:rsidP="00A2033A">
      <w:pPr>
        <w:spacing w:before="0"/>
        <w:rPr>
          <w:b/>
          <w:bCs/>
          <w:sz w:val="36"/>
          <w:szCs w:val="36"/>
        </w:rPr>
      </w:pPr>
    </w:p>
    <w:p w:rsidR="00A2033A" w:rsidRPr="0092043E" w:rsidRDefault="00A2033A" w:rsidP="00A2033A">
      <w:pPr>
        <w:spacing w:before="0"/>
        <w:rPr>
          <w:b/>
          <w:bCs/>
          <w:sz w:val="36"/>
          <w:szCs w:val="36"/>
        </w:rPr>
      </w:pPr>
    </w:p>
    <w:p w:rsidR="00A2033A" w:rsidRPr="000A58E8" w:rsidRDefault="00A2033A" w:rsidP="00A2033A">
      <w:pPr>
        <w:spacing w:before="0"/>
        <w:rPr>
          <w:b/>
          <w:bCs/>
          <w:sz w:val="36"/>
          <w:szCs w:val="36"/>
        </w:rPr>
      </w:pPr>
    </w:p>
    <w:p w:rsidR="00A2033A" w:rsidRPr="000A58E8" w:rsidRDefault="00A2033A" w:rsidP="00A2033A">
      <w:pPr>
        <w:spacing w:before="0"/>
        <w:jc w:val="both"/>
        <w:rPr>
          <w:b/>
          <w:bCs/>
          <w:sz w:val="36"/>
          <w:szCs w:val="36"/>
        </w:rPr>
      </w:pPr>
    </w:p>
    <w:p w:rsidR="00A2033A" w:rsidRPr="000A58E8" w:rsidRDefault="00A2033A" w:rsidP="00A2033A">
      <w:pPr>
        <w:spacing w:before="0"/>
        <w:rPr>
          <w:b/>
          <w:bCs/>
          <w:sz w:val="36"/>
          <w:szCs w:val="36"/>
        </w:rPr>
      </w:pPr>
    </w:p>
    <w:p w:rsidR="00A2033A" w:rsidRPr="000A58E8" w:rsidRDefault="00A2033A" w:rsidP="00A2033A">
      <w:pPr>
        <w:spacing w:before="0"/>
        <w:rPr>
          <w:b/>
          <w:bCs/>
          <w:sz w:val="36"/>
          <w:szCs w:val="36"/>
        </w:rPr>
      </w:pPr>
    </w:p>
    <w:p w:rsidR="00A2033A" w:rsidRPr="000A58E8" w:rsidRDefault="00A2033A" w:rsidP="00A2033A">
      <w:pPr>
        <w:spacing w:before="0"/>
        <w:rPr>
          <w:b/>
          <w:bCs/>
          <w:sz w:val="36"/>
          <w:szCs w:val="36"/>
        </w:rPr>
      </w:pPr>
    </w:p>
    <w:p w:rsidR="00A2033A" w:rsidRDefault="00A2033A" w:rsidP="00A2033A">
      <w:pPr>
        <w:spacing w:before="0"/>
        <w:ind w:firstLine="0"/>
        <w:jc w:val="center"/>
        <w:rPr>
          <w:b/>
          <w:bCs/>
          <w:sz w:val="36"/>
          <w:szCs w:val="36"/>
        </w:rPr>
      </w:pPr>
    </w:p>
    <w:p w:rsidR="00A2033A" w:rsidRDefault="00A2033A" w:rsidP="00A2033A">
      <w:pPr>
        <w:spacing w:before="0"/>
        <w:ind w:firstLine="0"/>
        <w:jc w:val="center"/>
        <w:rPr>
          <w:b/>
          <w:bCs/>
          <w:sz w:val="36"/>
          <w:szCs w:val="36"/>
        </w:rPr>
      </w:pPr>
    </w:p>
    <w:p w:rsidR="00A2033A" w:rsidRDefault="00A2033A" w:rsidP="00A2033A">
      <w:pPr>
        <w:spacing w:before="0"/>
        <w:ind w:firstLine="0"/>
        <w:jc w:val="center"/>
        <w:rPr>
          <w:b/>
          <w:bCs/>
          <w:sz w:val="36"/>
          <w:szCs w:val="36"/>
        </w:rPr>
      </w:pPr>
    </w:p>
    <w:p w:rsidR="00A2033A" w:rsidRDefault="00A2033A" w:rsidP="00A2033A">
      <w:pPr>
        <w:spacing w:before="0"/>
        <w:ind w:firstLine="0"/>
        <w:jc w:val="center"/>
        <w:rPr>
          <w:b/>
          <w:bCs/>
          <w:sz w:val="36"/>
          <w:szCs w:val="36"/>
        </w:rPr>
      </w:pPr>
    </w:p>
    <w:p w:rsidR="00A2033A" w:rsidRDefault="00A2033A" w:rsidP="00A2033A">
      <w:pPr>
        <w:spacing w:before="0"/>
        <w:ind w:firstLine="0"/>
        <w:jc w:val="center"/>
        <w:rPr>
          <w:b/>
          <w:bCs/>
          <w:sz w:val="36"/>
          <w:szCs w:val="36"/>
        </w:rPr>
      </w:pPr>
    </w:p>
    <w:p w:rsidR="00733BF8" w:rsidRPr="00733BF8" w:rsidRDefault="00A2033A" w:rsidP="00733BF8">
      <w:pPr>
        <w:ind w:firstLine="0"/>
        <w:rPr>
          <w:b/>
          <w:bCs/>
          <w:sz w:val="36"/>
          <w:szCs w:val="36"/>
        </w:rPr>
      </w:pPr>
      <w:r w:rsidRPr="000A58E8">
        <w:rPr>
          <w:b/>
          <w:bCs/>
          <w:sz w:val="36"/>
          <w:szCs w:val="36"/>
        </w:rPr>
        <w:t xml:space="preserve">A </w:t>
      </w:r>
      <w:r w:rsidR="00733BF8">
        <w:rPr>
          <w:b/>
          <w:bCs/>
          <w:sz w:val="36"/>
          <w:szCs w:val="36"/>
        </w:rPr>
        <w:t>FINAL-YEAR PROJECT REPORT</w:t>
      </w:r>
      <w:r w:rsidRPr="000A58E8">
        <w:rPr>
          <w:b/>
          <w:bCs/>
          <w:sz w:val="36"/>
          <w:szCs w:val="36"/>
          <w:cs/>
        </w:rPr>
        <w:t xml:space="preserve"> </w:t>
      </w:r>
      <w:r w:rsidRPr="000A58E8">
        <w:rPr>
          <w:b/>
          <w:bCs/>
          <w:sz w:val="36"/>
          <w:szCs w:val="36"/>
        </w:rPr>
        <w:t>SUBMITTED IN PARTIAL FULFILLMENT OF THE REQUIREMENTS FOR THE DEGREE OF</w:t>
      </w:r>
      <w:r>
        <w:rPr>
          <w:b/>
          <w:bCs/>
          <w:sz w:val="36"/>
          <w:szCs w:val="36"/>
        </w:rPr>
        <w:t xml:space="preserve"> </w:t>
      </w:r>
      <w:r w:rsidR="00733BF8" w:rsidRPr="00733BF8">
        <w:rPr>
          <w:b/>
          <w:bCs/>
          <w:sz w:val="36"/>
          <w:szCs w:val="36"/>
        </w:rPr>
        <w:t xml:space="preserve">BACHELOR OF SCIENCE </w:t>
      </w:r>
    </w:p>
    <w:p w:rsidR="00A2033A" w:rsidRPr="000A58E8" w:rsidRDefault="00733BF8" w:rsidP="00A2033A">
      <w:pPr>
        <w:spacing w:before="0"/>
        <w:ind w:firstLine="0"/>
        <w:jc w:val="center"/>
        <w:rPr>
          <w:b/>
          <w:bCs/>
          <w:sz w:val="36"/>
          <w:szCs w:val="36"/>
        </w:rPr>
      </w:pPr>
      <w:r w:rsidRPr="00733BF8">
        <w:rPr>
          <w:b/>
          <w:bCs/>
          <w:sz w:val="36"/>
          <w:szCs w:val="36"/>
        </w:rPr>
        <w:t>COMPUTER SCIENCE</w:t>
      </w:r>
      <w:r w:rsidR="00A2033A" w:rsidRPr="000A58E8">
        <w:rPr>
          <w:b/>
          <w:bCs/>
          <w:sz w:val="36"/>
          <w:szCs w:val="36"/>
        </w:rPr>
        <w:br/>
      </w:r>
      <w:r w:rsidR="00D537A5">
        <w:rPr>
          <w:b/>
          <w:bCs/>
          <w:sz w:val="36"/>
          <w:szCs w:val="36"/>
        </w:rPr>
        <w:t>FACULTY OF SCIENCE AND TECHNOLOGY</w:t>
      </w:r>
      <w:r w:rsidR="00A2033A" w:rsidRPr="000A58E8">
        <w:rPr>
          <w:b/>
          <w:bCs/>
          <w:sz w:val="36"/>
          <w:szCs w:val="36"/>
        </w:rPr>
        <w:br/>
        <w:t>THAMMASAT UNIVERSITY</w:t>
      </w:r>
      <w:r w:rsidR="00A2033A" w:rsidRPr="000A58E8">
        <w:rPr>
          <w:b/>
          <w:bCs/>
          <w:sz w:val="36"/>
          <w:szCs w:val="36"/>
        </w:rPr>
        <w:br/>
        <w:t xml:space="preserve">ACADEMIC YEAR </w:t>
      </w:r>
      <w:r w:rsidR="00D537A5">
        <w:rPr>
          <w:b/>
          <w:bCs/>
          <w:sz w:val="36"/>
          <w:szCs w:val="36"/>
        </w:rPr>
        <w:t>2017</w:t>
      </w:r>
    </w:p>
    <w:p w:rsidR="00A2033A" w:rsidRDefault="00A2033A" w:rsidP="00A2033A">
      <w:pPr>
        <w:spacing w:before="0"/>
        <w:ind w:firstLine="0"/>
        <w:jc w:val="center"/>
        <w:rPr>
          <w:b/>
          <w:bCs/>
          <w:sz w:val="36"/>
          <w:szCs w:val="36"/>
        </w:rPr>
        <w:sectPr w:rsidR="00A2033A" w:rsidSect="00BF5B6A">
          <w:headerReference w:type="default" r:id="rId9"/>
          <w:pgSz w:w="11906" w:h="16838"/>
          <w:pgMar w:top="2160" w:right="1440" w:bottom="1440" w:left="2160" w:header="1440" w:footer="706" w:gutter="0"/>
          <w:pgNumType w:start="1"/>
          <w:cols w:space="708"/>
          <w:docGrid w:linePitch="435"/>
        </w:sectPr>
      </w:pPr>
      <w:r w:rsidRPr="000A58E8">
        <w:rPr>
          <w:b/>
          <w:bCs/>
          <w:sz w:val="36"/>
          <w:szCs w:val="36"/>
        </w:rPr>
        <w:t>COPYRIGHT OF THAMMASAT UNIVERSITY</w:t>
      </w:r>
    </w:p>
    <w:p w:rsidR="007E1023" w:rsidRPr="00806917" w:rsidRDefault="007E1023" w:rsidP="007E1023">
      <w:pPr>
        <w:ind w:firstLine="0"/>
        <w:jc w:val="center"/>
      </w:pPr>
      <w:r w:rsidRPr="00806917">
        <w:rPr>
          <w:cs/>
        </w:rPr>
        <w:lastRenderedPageBreak/>
        <w:t>มหาวิทยาลัยธรรมศาสตร์</w:t>
      </w:r>
    </w:p>
    <w:p w:rsidR="007E1023" w:rsidRPr="00806917" w:rsidRDefault="00BF5B6A" w:rsidP="007E1023">
      <w:pPr>
        <w:spacing w:before="0"/>
        <w:ind w:firstLine="0"/>
        <w:jc w:val="center"/>
        <w:rPr>
          <w:cs/>
        </w:rPr>
      </w:pPr>
      <w:r>
        <w:rPr>
          <w:rFonts w:hint="cs"/>
          <w:cs/>
        </w:rPr>
        <w:t>คณะวิทยาศาสตร์และเทคโนโลยี</w:t>
      </w:r>
    </w:p>
    <w:p w:rsidR="007E1023" w:rsidRDefault="007E1023" w:rsidP="007E1023">
      <w:pPr>
        <w:spacing w:before="0"/>
        <w:ind w:firstLine="0"/>
        <w:jc w:val="center"/>
      </w:pPr>
    </w:p>
    <w:p w:rsidR="007E1023" w:rsidRPr="00806917" w:rsidRDefault="00BF5B6A" w:rsidP="007E1023">
      <w:pPr>
        <w:spacing w:before="0"/>
        <w:ind w:firstLine="0"/>
        <w:jc w:val="center"/>
        <w:rPr>
          <w:cs/>
        </w:rPr>
      </w:pPr>
      <w:r>
        <w:rPr>
          <w:rFonts w:hint="cs"/>
          <w:cs/>
        </w:rPr>
        <w:t>รายงาน</w:t>
      </w:r>
      <w:r w:rsidR="0074207B">
        <w:rPr>
          <w:rFonts w:hint="cs"/>
          <w:cs/>
        </w:rPr>
        <w:t>โครงงานพิเศษ</w:t>
      </w:r>
    </w:p>
    <w:p w:rsidR="007E1023" w:rsidRPr="00806917" w:rsidRDefault="007E1023" w:rsidP="007E1023">
      <w:pPr>
        <w:spacing w:before="0"/>
      </w:pPr>
    </w:p>
    <w:p w:rsidR="007E1023" w:rsidRPr="00806917" w:rsidRDefault="007E1023" w:rsidP="007E1023">
      <w:pPr>
        <w:spacing w:before="0"/>
        <w:ind w:firstLine="0"/>
        <w:jc w:val="center"/>
      </w:pPr>
      <w:r w:rsidRPr="00806917">
        <w:rPr>
          <w:cs/>
        </w:rPr>
        <w:t>ของ</w:t>
      </w:r>
    </w:p>
    <w:p w:rsidR="007E1023" w:rsidRPr="00806917" w:rsidRDefault="007E1023" w:rsidP="007E1023">
      <w:pPr>
        <w:spacing w:before="0"/>
      </w:pPr>
    </w:p>
    <w:p w:rsidR="007E1023" w:rsidRPr="00806917" w:rsidRDefault="007E1023" w:rsidP="007E1023">
      <w:pPr>
        <w:spacing w:before="0"/>
        <w:ind w:firstLine="0"/>
        <w:jc w:val="center"/>
      </w:pPr>
      <w:r w:rsidRPr="00806917">
        <w:rPr>
          <w:cs/>
        </w:rPr>
        <w:fldChar w:fldCharType="begin">
          <w:ffData>
            <w:name w:val="Text2"/>
            <w:enabled/>
            <w:calcOnExit w:val="0"/>
            <w:textInput>
              <w:default w:val="คำนำหน้าชื่อ"/>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คำนำหน้าชื่อ</w:t>
      </w:r>
      <w:r w:rsidRPr="00806917">
        <w:rPr>
          <w:cs/>
        </w:rPr>
        <w:fldChar w:fldCharType="end"/>
      </w:r>
      <w:r w:rsidRPr="00806917">
        <w:rPr>
          <w:cs/>
        </w:rPr>
        <w:fldChar w:fldCharType="begin">
          <w:ffData>
            <w:name w:val="Text3"/>
            <w:enabled/>
            <w:calcOnExit w:val="0"/>
            <w:textInput>
              <w:default w:val="ชื่อผู้เขียน"/>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ชื่อผู้เขียน</w:t>
      </w:r>
      <w:r w:rsidRPr="00806917">
        <w:rPr>
          <w:cs/>
        </w:rPr>
        <w:fldChar w:fldCharType="end"/>
      </w:r>
      <w:r w:rsidRPr="00806917">
        <w:rPr>
          <w:cs/>
        </w:rPr>
        <w:t xml:space="preserve"> </w:t>
      </w:r>
      <w:r w:rsidRPr="00806917">
        <w:rPr>
          <w:cs/>
        </w:rPr>
        <w:fldChar w:fldCharType="begin">
          <w:ffData>
            <w:name w:val="Text4"/>
            <w:enabled/>
            <w:calcOnExit w:val="0"/>
            <w:textInput>
              <w:default w:val="ชื่อสกุล"/>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ชื่อสกุล</w:t>
      </w:r>
      <w:r w:rsidRPr="00806917">
        <w:rPr>
          <w:cs/>
        </w:rPr>
        <w:fldChar w:fldCharType="end"/>
      </w:r>
    </w:p>
    <w:p w:rsidR="00FD1DA0" w:rsidRPr="00806917" w:rsidRDefault="00FD1DA0" w:rsidP="00FD1DA0">
      <w:pPr>
        <w:spacing w:before="0"/>
        <w:ind w:firstLine="0"/>
        <w:jc w:val="center"/>
      </w:pPr>
      <w:r w:rsidRPr="00806917">
        <w:rPr>
          <w:cs/>
        </w:rPr>
        <w:fldChar w:fldCharType="begin">
          <w:ffData>
            <w:name w:val="Text2"/>
            <w:enabled/>
            <w:calcOnExit w:val="0"/>
            <w:textInput>
              <w:default w:val="คำนำหน้าชื่อ"/>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คำนำหน้าชื่อ</w:t>
      </w:r>
      <w:r w:rsidRPr="00806917">
        <w:rPr>
          <w:cs/>
        </w:rPr>
        <w:fldChar w:fldCharType="end"/>
      </w:r>
      <w:r w:rsidRPr="00806917">
        <w:rPr>
          <w:cs/>
        </w:rPr>
        <w:fldChar w:fldCharType="begin">
          <w:ffData>
            <w:name w:val="Text3"/>
            <w:enabled/>
            <w:calcOnExit w:val="0"/>
            <w:textInput>
              <w:default w:val="ชื่อผู้เขียน"/>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ชื่อผู้เขียน</w:t>
      </w:r>
      <w:r w:rsidRPr="00806917">
        <w:rPr>
          <w:cs/>
        </w:rPr>
        <w:fldChar w:fldCharType="end"/>
      </w:r>
      <w:r w:rsidRPr="00806917">
        <w:rPr>
          <w:cs/>
        </w:rPr>
        <w:t xml:space="preserve"> </w:t>
      </w:r>
      <w:r w:rsidRPr="00806917">
        <w:rPr>
          <w:cs/>
        </w:rPr>
        <w:fldChar w:fldCharType="begin">
          <w:ffData>
            <w:name w:val="Text4"/>
            <w:enabled/>
            <w:calcOnExit w:val="0"/>
            <w:textInput>
              <w:default w:val="ชื่อสกุล"/>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ชื่อสกุล</w:t>
      </w:r>
      <w:r w:rsidRPr="00806917">
        <w:rPr>
          <w:cs/>
        </w:rPr>
        <w:fldChar w:fldCharType="end"/>
      </w:r>
    </w:p>
    <w:p w:rsidR="007E1023" w:rsidRPr="00806917" w:rsidRDefault="007E1023" w:rsidP="007E1023">
      <w:pPr>
        <w:spacing w:before="0"/>
      </w:pPr>
    </w:p>
    <w:p w:rsidR="007E1023" w:rsidRPr="00806917" w:rsidRDefault="007E1023" w:rsidP="007E1023">
      <w:pPr>
        <w:spacing w:before="0"/>
        <w:ind w:firstLine="0"/>
        <w:jc w:val="center"/>
      </w:pPr>
      <w:r w:rsidRPr="00806917">
        <w:rPr>
          <w:cs/>
        </w:rPr>
        <w:t>เรื่อง</w:t>
      </w:r>
    </w:p>
    <w:p w:rsidR="007E1023" w:rsidRPr="00806917" w:rsidRDefault="007E1023" w:rsidP="007E1023">
      <w:pPr>
        <w:spacing w:before="0"/>
      </w:pPr>
    </w:p>
    <w:p w:rsidR="007E1023" w:rsidRPr="00806917" w:rsidRDefault="0074207B" w:rsidP="007E1023">
      <w:pPr>
        <w:spacing w:before="0"/>
        <w:ind w:firstLine="0"/>
        <w:jc w:val="center"/>
      </w:pPr>
      <w:r>
        <w:rPr>
          <w:cs/>
        </w:rPr>
        <w:fldChar w:fldCharType="begin">
          <w:ffData>
            <w:name w:val="Text5"/>
            <w:enabled/>
            <w:calcOnExit w:val="0"/>
            <w:textInput>
              <w:default w:val="ชื่อโครงงาน (ภาษาไทย)"/>
            </w:textInput>
          </w:ffData>
        </w:fldChar>
      </w:r>
      <w:bookmarkStart w:id="5" w:name="Text5"/>
      <w:r>
        <w:rPr>
          <w:cs/>
        </w:rPr>
        <w:instrText xml:space="preserve"> </w:instrText>
      </w:r>
      <w:r>
        <w:instrText>FORMTEXT</w:instrText>
      </w:r>
      <w:r>
        <w:rPr>
          <w:cs/>
        </w:rPr>
        <w:instrText xml:space="preserve"> </w:instrText>
      </w:r>
      <w:r>
        <w:rPr>
          <w:cs/>
        </w:rPr>
      </w:r>
      <w:r>
        <w:rPr>
          <w:cs/>
        </w:rPr>
        <w:fldChar w:fldCharType="separate"/>
      </w:r>
      <w:r>
        <w:rPr>
          <w:noProof/>
          <w:cs/>
        </w:rPr>
        <w:t>ชื่อโครงงาน (ภาษาไทย)</w:t>
      </w:r>
      <w:r>
        <w:rPr>
          <w:cs/>
        </w:rPr>
        <w:fldChar w:fldCharType="end"/>
      </w:r>
      <w:bookmarkEnd w:id="5"/>
    </w:p>
    <w:p w:rsidR="007E1023" w:rsidRPr="00806917" w:rsidRDefault="007E1023" w:rsidP="007E1023">
      <w:pPr>
        <w:spacing w:before="0"/>
      </w:pPr>
    </w:p>
    <w:p w:rsidR="007E1023" w:rsidRPr="00806917" w:rsidRDefault="007E1023" w:rsidP="007E1023">
      <w:pPr>
        <w:spacing w:before="0"/>
        <w:ind w:firstLine="0"/>
        <w:jc w:val="center"/>
      </w:pPr>
      <w:r w:rsidRPr="00806917">
        <w:rPr>
          <w:cs/>
        </w:rPr>
        <w:t>ได้รับการตรวจสอบและอนุมัติ ให้เป็นส่วนหนึ่งของการศึกษาตามหลักสูตร</w:t>
      </w:r>
    </w:p>
    <w:p w:rsidR="007E1023" w:rsidRDefault="0074207B" w:rsidP="007E1023">
      <w:pPr>
        <w:spacing w:before="0"/>
        <w:ind w:firstLine="0"/>
        <w:jc w:val="center"/>
      </w:pPr>
      <w:r w:rsidRPr="0074207B">
        <w:rPr>
          <w:cs/>
        </w:rPr>
        <w:t>หลักสูตรวิทยาศาสตรบัณฑิต สาขาวิชาวิทยาการคอมพิวเตอร์</w:t>
      </w:r>
      <w:r w:rsidR="007E1023" w:rsidRPr="00806917">
        <w:br/>
      </w:r>
      <w:r w:rsidR="007E1023">
        <w:rPr>
          <w:rFonts w:hint="cs"/>
          <w:cs/>
        </w:rPr>
        <w:t>เมื่อ</w:t>
      </w:r>
      <w:r w:rsidR="007E1023" w:rsidRPr="00806917">
        <w:t xml:space="preserve"> </w:t>
      </w:r>
      <w:r w:rsidR="007E1023">
        <w:rPr>
          <w:rFonts w:hint="cs"/>
          <w:cs/>
        </w:rPr>
        <w:t xml:space="preserve">วันที่ </w:t>
      </w:r>
      <w:r w:rsidR="007E1023" w:rsidRPr="00806917">
        <w:rPr>
          <w:cs/>
        </w:rPr>
        <w:fldChar w:fldCharType="begin">
          <w:ffData>
            <w:name w:val="Text8"/>
            <w:enabled/>
            <w:calcOnExit w:val="0"/>
            <w:textInput>
              <w:default w:val="วันที่"/>
            </w:textInput>
          </w:ffData>
        </w:fldChar>
      </w:r>
      <w:r w:rsidR="007E1023" w:rsidRPr="00806917">
        <w:rPr>
          <w:cs/>
        </w:rPr>
        <w:instrText xml:space="preserve"> </w:instrText>
      </w:r>
      <w:r w:rsidR="007E1023" w:rsidRPr="00806917">
        <w:instrText>FORMTEXT</w:instrText>
      </w:r>
      <w:r w:rsidR="007E1023" w:rsidRPr="00806917">
        <w:rPr>
          <w:cs/>
        </w:rPr>
        <w:instrText xml:space="preserve"> </w:instrText>
      </w:r>
      <w:r w:rsidR="007E1023" w:rsidRPr="00806917">
        <w:rPr>
          <w:cs/>
        </w:rPr>
      </w:r>
      <w:r w:rsidR="007E1023" w:rsidRPr="00806917">
        <w:rPr>
          <w:cs/>
        </w:rPr>
        <w:fldChar w:fldCharType="separate"/>
      </w:r>
      <w:r w:rsidR="007E1023" w:rsidRPr="00806917">
        <w:rPr>
          <w:noProof/>
          <w:cs/>
        </w:rPr>
        <w:t>วันที่</w:t>
      </w:r>
      <w:r w:rsidR="007E1023" w:rsidRPr="00806917">
        <w:rPr>
          <w:cs/>
        </w:rPr>
        <w:fldChar w:fldCharType="end"/>
      </w:r>
      <w:r w:rsidR="007E1023" w:rsidRPr="00806917">
        <w:rPr>
          <w:cs/>
        </w:rPr>
        <w:t xml:space="preserve"> </w:t>
      </w:r>
      <w:r w:rsidR="007E1023" w:rsidRPr="00806917">
        <w:rPr>
          <w:cs/>
        </w:rPr>
        <w:fldChar w:fldCharType="begin">
          <w:ffData>
            <w:name w:val="Text9"/>
            <w:enabled/>
            <w:calcOnExit w:val="0"/>
            <w:textInput>
              <w:default w:val="ชื่อเต็มของเดือน"/>
            </w:textInput>
          </w:ffData>
        </w:fldChar>
      </w:r>
      <w:r w:rsidR="007E1023" w:rsidRPr="00806917">
        <w:rPr>
          <w:cs/>
        </w:rPr>
        <w:instrText xml:space="preserve"> </w:instrText>
      </w:r>
      <w:r w:rsidR="007E1023" w:rsidRPr="00806917">
        <w:instrText>FORMTEXT</w:instrText>
      </w:r>
      <w:r w:rsidR="007E1023" w:rsidRPr="00806917">
        <w:rPr>
          <w:cs/>
        </w:rPr>
        <w:instrText xml:space="preserve"> </w:instrText>
      </w:r>
      <w:r w:rsidR="007E1023" w:rsidRPr="00806917">
        <w:rPr>
          <w:cs/>
        </w:rPr>
      </w:r>
      <w:r w:rsidR="007E1023" w:rsidRPr="00806917">
        <w:rPr>
          <w:cs/>
        </w:rPr>
        <w:fldChar w:fldCharType="separate"/>
      </w:r>
      <w:r w:rsidR="007E1023" w:rsidRPr="00806917">
        <w:rPr>
          <w:noProof/>
          <w:cs/>
        </w:rPr>
        <w:t>ชื่อเต็มของเดือน</w:t>
      </w:r>
      <w:r w:rsidR="007E1023" w:rsidRPr="00806917">
        <w:rPr>
          <w:cs/>
        </w:rPr>
        <w:fldChar w:fldCharType="end"/>
      </w:r>
      <w:r w:rsidR="007E1023" w:rsidRPr="00806917">
        <w:rPr>
          <w:cs/>
        </w:rPr>
        <w:t xml:space="preserve"> พ.ศ. </w:t>
      </w:r>
      <w:r>
        <w:t>2561</w:t>
      </w:r>
    </w:p>
    <w:p w:rsidR="007E1023" w:rsidRDefault="007E1023" w:rsidP="007E1023">
      <w:pPr>
        <w:spacing w:before="0"/>
      </w:pPr>
    </w:p>
    <w:p w:rsidR="007E1023" w:rsidRPr="00806917" w:rsidRDefault="007E1023" w:rsidP="007E1023">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7E1023" w:rsidRPr="007E1023" w:rsidTr="0074207B">
        <w:tc>
          <w:tcPr>
            <w:tcW w:w="4141" w:type="dxa"/>
          </w:tcPr>
          <w:p w:rsidR="007E1023" w:rsidRPr="007E1023" w:rsidRDefault="0074207B" w:rsidP="007E1023">
            <w:pPr>
              <w:spacing w:before="0"/>
              <w:ind w:firstLine="0"/>
              <w:jc w:val="left"/>
            </w:pPr>
            <w:bookmarkStart w:id="6" w:name="_Hlk499287384"/>
            <w:r>
              <w:rPr>
                <w:rFonts w:hint="cs"/>
                <w:cs/>
              </w:rPr>
              <w:t>อาจารย์ที่ปรึกษา</w:t>
            </w:r>
          </w:p>
        </w:tc>
        <w:tc>
          <w:tcPr>
            <w:tcW w:w="4165" w:type="dxa"/>
          </w:tcPr>
          <w:p w:rsidR="007E1023" w:rsidRPr="007E1023" w:rsidRDefault="007E1023" w:rsidP="007E1023">
            <w:pPr>
              <w:spacing w:before="0"/>
              <w:ind w:firstLine="0"/>
              <w:jc w:val="left"/>
            </w:pPr>
            <w:r w:rsidRPr="007E1023">
              <w:rPr>
                <w:noProof/>
              </w:rPr>
              <mc:AlternateContent>
                <mc:Choice Requires="wps">
                  <w:drawing>
                    <wp:anchor distT="0" distB="0" distL="114300" distR="114300" simplePos="0" relativeHeight="251659264" behindDoc="0" locked="0" layoutInCell="1" allowOverlap="1" wp14:anchorId="5E28A563" wp14:editId="585DB5A2">
                      <wp:simplePos x="0" y="0"/>
                      <wp:positionH relativeFrom="column">
                        <wp:posOffset>-7620</wp:posOffset>
                      </wp:positionH>
                      <wp:positionV relativeFrom="paragraph">
                        <wp:posOffset>184785</wp:posOffset>
                      </wp:positionV>
                      <wp:extent cx="2615565" cy="0"/>
                      <wp:effectExtent l="11430" t="13335" r="11430" b="5715"/>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7FE6D1" id="_x0000_t32" coordsize="21600,21600" o:spt="32" o:oned="t" path="m,l21600,21600e" filled="f">
                      <v:path arrowok="t" fillok="f" o:connecttype="none"/>
                      <o:lock v:ext="edit" shapetype="t"/>
                    </v:shapetype>
                    <v:shape id="AutoShape 21" o:spid="_x0000_s1026" type="#_x0000_t32" style="position:absolute;margin-left:-.6pt;margin-top:14.55pt;width:205.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"/>
                  </w:pict>
                </mc:Fallback>
              </mc:AlternateContent>
            </w:r>
          </w:p>
          <w:p w:rsidR="007E1023" w:rsidRPr="007E1023" w:rsidRDefault="007E1023" w:rsidP="007E1023">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bookmarkEnd w:id="6"/>
      <w:tr w:rsidR="007E1023" w:rsidRPr="007E1023" w:rsidTr="0074207B">
        <w:trPr>
          <w:trHeight w:val="693"/>
        </w:trPr>
        <w:tc>
          <w:tcPr>
            <w:tcW w:w="4141" w:type="dxa"/>
          </w:tcPr>
          <w:p w:rsidR="007E1023" w:rsidRPr="007E1023" w:rsidRDefault="0074207B" w:rsidP="007E1023">
            <w:pPr>
              <w:spacing w:before="0"/>
              <w:ind w:firstLine="0"/>
              <w:jc w:val="left"/>
            </w:pPr>
            <w:r>
              <w:rPr>
                <w:rFonts w:hint="cs"/>
                <w:cs/>
              </w:rPr>
              <w:t>อาจารย์ที่ปรึกษาร่วม</w:t>
            </w:r>
          </w:p>
          <w:p w:rsidR="007E1023" w:rsidRPr="007E1023" w:rsidRDefault="007E1023" w:rsidP="007E1023">
            <w:pPr>
              <w:spacing w:before="0"/>
              <w:ind w:firstLine="0"/>
              <w:jc w:val="left"/>
              <w:rPr>
                <w:cs/>
              </w:rPr>
            </w:pPr>
          </w:p>
        </w:tc>
        <w:tc>
          <w:tcPr>
            <w:tcW w:w="4165" w:type="dxa"/>
          </w:tcPr>
          <w:p w:rsidR="007E1023" w:rsidRPr="007E1023" w:rsidRDefault="007E1023" w:rsidP="007E1023">
            <w:pPr>
              <w:spacing w:before="0"/>
              <w:ind w:firstLine="0"/>
            </w:pPr>
            <w:r w:rsidRPr="007E1023">
              <w:rPr>
                <w:noProof/>
              </w:rPr>
              <mc:AlternateContent>
                <mc:Choice Requires="wps">
                  <w:drawing>
                    <wp:anchor distT="0" distB="0" distL="114300" distR="114300" simplePos="0" relativeHeight="251660288" behindDoc="0" locked="0" layoutInCell="1" allowOverlap="1" wp14:anchorId="1E0DEC8F" wp14:editId="1738E239">
                      <wp:simplePos x="0" y="0"/>
                      <wp:positionH relativeFrom="column">
                        <wp:posOffset>-7620</wp:posOffset>
                      </wp:positionH>
                      <wp:positionV relativeFrom="paragraph">
                        <wp:posOffset>192405</wp:posOffset>
                      </wp:positionV>
                      <wp:extent cx="2615565" cy="0"/>
                      <wp:effectExtent l="11430" t="11430" r="11430" b="7620"/>
                      <wp:wrapNone/>
                      <wp:docPr id="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72AE6" id="AutoShape 22" o:spid="_x0000_s1026" type="#_x0000_t32" style="position:absolute;margin-left:-.6pt;margin-top:15.15pt;width:205.9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"/>
                  </w:pict>
                </mc:Fallback>
              </mc:AlternateContent>
            </w:r>
          </w:p>
          <w:p w:rsidR="007E1023" w:rsidRPr="007E1023" w:rsidRDefault="007E1023" w:rsidP="007E1023">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4207B" w:rsidRPr="007E1023" w:rsidTr="0074207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rsidR="0074207B" w:rsidRPr="007E1023" w:rsidRDefault="0074207B" w:rsidP="00406C59">
            <w:pPr>
              <w:spacing w:before="0"/>
              <w:ind w:firstLine="0"/>
              <w:jc w:val="left"/>
            </w:pPr>
            <w:r>
              <w:rPr>
                <w:rFonts w:hint="cs"/>
                <w:cs/>
              </w:rPr>
              <w:t>กรรมการสอบโครงงานพิเศษ</w:t>
            </w:r>
          </w:p>
        </w:tc>
        <w:tc>
          <w:tcPr>
            <w:tcW w:w="4165" w:type="dxa"/>
            <w:tcBorders>
              <w:top w:val="nil"/>
              <w:left w:val="nil"/>
              <w:bottom w:val="nil"/>
              <w:right w:val="nil"/>
            </w:tcBorders>
          </w:tcPr>
          <w:p w:rsidR="0074207B" w:rsidRPr="007E1023" w:rsidRDefault="0074207B" w:rsidP="00406C59">
            <w:pPr>
              <w:spacing w:before="0"/>
              <w:ind w:firstLine="0"/>
              <w:jc w:val="left"/>
            </w:pPr>
            <w:r w:rsidRPr="007E1023">
              <w:rPr>
                <w:noProof/>
              </w:rPr>
              <mc:AlternateContent>
                <mc:Choice Requires="wps">
                  <w:drawing>
                    <wp:anchor distT="0" distB="0" distL="114300" distR="114300" simplePos="0" relativeHeight="251670528" behindDoc="0" locked="0" layoutInCell="1" allowOverlap="1" wp14:anchorId="1A859BD3" wp14:editId="12B7BD87">
                      <wp:simplePos x="0" y="0"/>
                      <wp:positionH relativeFrom="column">
                        <wp:posOffset>-7620</wp:posOffset>
                      </wp:positionH>
                      <wp:positionV relativeFrom="paragraph">
                        <wp:posOffset>184785</wp:posOffset>
                      </wp:positionV>
                      <wp:extent cx="2615565" cy="0"/>
                      <wp:effectExtent l="11430" t="13335" r="11430" b="5715"/>
                      <wp:wrapNone/>
                      <wp:docPr id="1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28BB4" id="AutoShape 21" o:spid="_x0000_s1026" type="#_x0000_t32" style="position:absolute;margin-left:-.6pt;margin-top:14.55pt;width:205.9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"/>
                  </w:pict>
                </mc:Fallback>
              </mc:AlternateContent>
            </w:r>
          </w:p>
          <w:p w:rsidR="0074207B" w:rsidRPr="007E1023" w:rsidRDefault="0074207B" w:rsidP="00406C59">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E1023" w:rsidRPr="007E1023" w:rsidTr="0074207B">
        <w:trPr>
          <w:trHeight w:val="413"/>
        </w:trPr>
        <w:tc>
          <w:tcPr>
            <w:tcW w:w="4141" w:type="dxa"/>
          </w:tcPr>
          <w:p w:rsidR="007E1023" w:rsidRPr="007E1023" w:rsidRDefault="007E1023" w:rsidP="007E1023">
            <w:pPr>
              <w:spacing w:before="0"/>
              <w:ind w:firstLine="0"/>
              <w:jc w:val="left"/>
            </w:pPr>
            <w:r w:rsidRPr="007E1023">
              <w:rPr>
                <w:cs/>
              </w:rPr>
              <w:t>กรรมการสอบ</w:t>
            </w:r>
            <w:r w:rsidR="0074207B">
              <w:rPr>
                <w:rFonts w:hint="cs"/>
                <w:cs/>
              </w:rPr>
              <w:t>โครงงานพิเศษ</w:t>
            </w:r>
          </w:p>
        </w:tc>
        <w:tc>
          <w:tcPr>
            <w:tcW w:w="4165" w:type="dxa"/>
          </w:tcPr>
          <w:p w:rsidR="007E1023" w:rsidRPr="007E1023" w:rsidRDefault="007E1023" w:rsidP="007E1023">
            <w:pPr>
              <w:spacing w:before="0"/>
              <w:ind w:firstLine="0"/>
            </w:pPr>
            <w:r w:rsidRPr="007E1023">
              <w:rPr>
                <w:noProof/>
              </w:rPr>
              <mc:AlternateContent>
                <mc:Choice Requires="wps">
                  <w:drawing>
                    <wp:anchor distT="0" distB="0" distL="114300" distR="114300" simplePos="0" relativeHeight="251661312" behindDoc="0" locked="0" layoutInCell="1" allowOverlap="1" wp14:anchorId="7C4B67FD" wp14:editId="73E15975">
                      <wp:simplePos x="0" y="0"/>
                      <wp:positionH relativeFrom="column">
                        <wp:posOffset>-28575</wp:posOffset>
                      </wp:positionH>
                      <wp:positionV relativeFrom="paragraph">
                        <wp:posOffset>188595</wp:posOffset>
                      </wp:positionV>
                      <wp:extent cx="2615565" cy="0"/>
                      <wp:effectExtent l="9525" t="7620" r="13335" b="11430"/>
                      <wp:wrapNone/>
                      <wp:docPr id="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D514F9" id="AutoShape 23" o:spid="_x0000_s1026" type="#_x0000_t32" style="position:absolute;margin-left:-2.25pt;margin-top:14.85pt;width:205.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5quIAIAADwEAAAOAAAAZHJzL2Uyb0RvYy54bWysU9uO2jAQfa/Uf7D8DrlsQi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"/>
                  </w:pict>
                </mc:Fallback>
              </mc:AlternateContent>
            </w:r>
          </w:p>
          <w:p w:rsidR="007E1023" w:rsidRPr="007E1023" w:rsidRDefault="007E1023" w:rsidP="007E1023">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E1023" w:rsidRPr="007E1023" w:rsidTr="0074207B">
        <w:tc>
          <w:tcPr>
            <w:tcW w:w="4141" w:type="dxa"/>
          </w:tcPr>
          <w:p w:rsidR="007E1023" w:rsidRPr="007E1023" w:rsidRDefault="0074207B" w:rsidP="007E1023">
            <w:pPr>
              <w:spacing w:before="0"/>
              <w:ind w:firstLine="0"/>
              <w:jc w:val="left"/>
              <w:rPr>
                <w:cs/>
              </w:rPr>
            </w:pPr>
            <w:r>
              <w:rPr>
                <w:rFonts w:hint="cs"/>
                <w:cs/>
              </w:rPr>
              <w:t>กรรมการสอบโครงงานพิเศษ</w:t>
            </w:r>
          </w:p>
        </w:tc>
        <w:tc>
          <w:tcPr>
            <w:tcW w:w="4165" w:type="dxa"/>
          </w:tcPr>
          <w:p w:rsidR="007E1023" w:rsidRPr="007E1023" w:rsidRDefault="007E1023" w:rsidP="007E1023">
            <w:pPr>
              <w:spacing w:before="0"/>
              <w:ind w:firstLine="0"/>
            </w:pPr>
            <w:r w:rsidRPr="007E1023">
              <w:rPr>
                <w:noProof/>
              </w:rPr>
              <mc:AlternateContent>
                <mc:Choice Requires="wps">
                  <w:drawing>
                    <wp:anchor distT="0" distB="0" distL="114300" distR="114300" simplePos="0" relativeHeight="251662336" behindDoc="0" locked="0" layoutInCell="1" allowOverlap="1" wp14:anchorId="2731C3C8" wp14:editId="3B30A73F">
                      <wp:simplePos x="0" y="0"/>
                      <wp:positionH relativeFrom="column">
                        <wp:posOffset>-28575</wp:posOffset>
                      </wp:positionH>
                      <wp:positionV relativeFrom="paragraph">
                        <wp:posOffset>196215</wp:posOffset>
                      </wp:positionV>
                      <wp:extent cx="2615565" cy="0"/>
                      <wp:effectExtent l="9525" t="5715" r="13335" b="13335"/>
                      <wp:wrapNone/>
                      <wp:docPr id="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78DC1" id="AutoShape 25" o:spid="_x0000_s1026" type="#_x0000_t32" style="position:absolute;margin-left:-2.25pt;margin-top:15.45pt;width:205.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"/>
                  </w:pict>
                </mc:Fallback>
              </mc:AlternateContent>
            </w:r>
          </w:p>
          <w:p w:rsidR="007E1023" w:rsidRPr="007E1023" w:rsidRDefault="007E1023" w:rsidP="007E1023">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bl>
    <w:p w:rsidR="009911F3" w:rsidRDefault="009911F3" w:rsidP="007E1023">
      <w:pPr>
        <w:ind w:firstLine="0"/>
      </w:pPr>
    </w:p>
    <w:p w:rsidR="0074207B" w:rsidRPr="00806917" w:rsidRDefault="0074207B" w:rsidP="0074207B">
      <w:pPr>
        <w:ind w:firstLine="0"/>
        <w:jc w:val="center"/>
      </w:pPr>
      <w:r w:rsidRPr="00806917">
        <w:rPr>
          <w:cs/>
        </w:rPr>
        <w:lastRenderedPageBreak/>
        <w:t>มหาวิทยาลัยธรรมศาสตร์</w:t>
      </w:r>
    </w:p>
    <w:p w:rsidR="0074207B" w:rsidRPr="00806917" w:rsidRDefault="0074207B" w:rsidP="0074207B">
      <w:pPr>
        <w:spacing w:before="0"/>
        <w:ind w:firstLine="0"/>
        <w:jc w:val="center"/>
        <w:rPr>
          <w:cs/>
        </w:rPr>
      </w:pPr>
      <w:r>
        <w:rPr>
          <w:rFonts w:hint="cs"/>
          <w:cs/>
        </w:rPr>
        <w:t>คณะวิทยาศาสตร์และเทคโนโลยี</w:t>
      </w:r>
    </w:p>
    <w:p w:rsidR="0074207B" w:rsidRDefault="0074207B" w:rsidP="0074207B">
      <w:pPr>
        <w:spacing w:before="0"/>
        <w:ind w:firstLine="0"/>
        <w:jc w:val="center"/>
      </w:pPr>
    </w:p>
    <w:p w:rsidR="0074207B" w:rsidRPr="00806917" w:rsidRDefault="0074207B" w:rsidP="0074207B">
      <w:pPr>
        <w:spacing w:before="0"/>
        <w:ind w:firstLine="0"/>
        <w:jc w:val="center"/>
        <w:rPr>
          <w:cs/>
        </w:rPr>
      </w:pPr>
      <w:r>
        <w:rPr>
          <w:rFonts w:hint="cs"/>
          <w:cs/>
        </w:rPr>
        <w:t>รายงานโครงงานพิเศษ</w:t>
      </w:r>
    </w:p>
    <w:p w:rsidR="0074207B" w:rsidRPr="00806917" w:rsidRDefault="0074207B" w:rsidP="0074207B">
      <w:pPr>
        <w:spacing w:before="0"/>
      </w:pPr>
    </w:p>
    <w:p w:rsidR="0074207B" w:rsidRPr="00806917" w:rsidRDefault="0074207B" w:rsidP="0074207B">
      <w:pPr>
        <w:spacing w:before="0"/>
        <w:ind w:firstLine="0"/>
        <w:jc w:val="center"/>
      </w:pPr>
      <w:r w:rsidRPr="00806917">
        <w:rPr>
          <w:cs/>
        </w:rPr>
        <w:t>ของ</w:t>
      </w:r>
    </w:p>
    <w:p w:rsidR="0074207B" w:rsidRPr="00806917" w:rsidRDefault="0074207B" w:rsidP="0074207B">
      <w:pPr>
        <w:spacing w:before="0"/>
      </w:pPr>
    </w:p>
    <w:p w:rsidR="0074207B" w:rsidRPr="00806917" w:rsidRDefault="0074207B" w:rsidP="0074207B">
      <w:pPr>
        <w:spacing w:before="0"/>
        <w:ind w:firstLine="0"/>
        <w:jc w:val="center"/>
      </w:pPr>
      <w:r w:rsidRPr="00806917">
        <w:rPr>
          <w:cs/>
        </w:rPr>
        <w:fldChar w:fldCharType="begin">
          <w:ffData>
            <w:name w:val="Text2"/>
            <w:enabled/>
            <w:calcOnExit w:val="0"/>
            <w:textInput>
              <w:default w:val="คำนำหน้าชื่อ"/>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คำนำหน้าชื่อ</w:t>
      </w:r>
      <w:r w:rsidRPr="00806917">
        <w:rPr>
          <w:cs/>
        </w:rPr>
        <w:fldChar w:fldCharType="end"/>
      </w:r>
      <w:r w:rsidRPr="00806917">
        <w:rPr>
          <w:cs/>
        </w:rPr>
        <w:fldChar w:fldCharType="begin">
          <w:ffData>
            <w:name w:val="Text3"/>
            <w:enabled/>
            <w:calcOnExit w:val="0"/>
            <w:textInput>
              <w:default w:val="ชื่อผู้เขียน"/>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ชื่อผู้เขียน</w:t>
      </w:r>
      <w:r w:rsidRPr="00806917">
        <w:rPr>
          <w:cs/>
        </w:rPr>
        <w:fldChar w:fldCharType="end"/>
      </w:r>
      <w:r w:rsidRPr="00806917">
        <w:rPr>
          <w:cs/>
        </w:rPr>
        <w:t xml:space="preserve"> </w:t>
      </w:r>
      <w:r w:rsidRPr="00806917">
        <w:rPr>
          <w:cs/>
        </w:rPr>
        <w:fldChar w:fldCharType="begin">
          <w:ffData>
            <w:name w:val="Text4"/>
            <w:enabled/>
            <w:calcOnExit w:val="0"/>
            <w:textInput>
              <w:default w:val="ชื่อสกุล"/>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ชื่อสกุล</w:t>
      </w:r>
      <w:r w:rsidRPr="00806917">
        <w:rPr>
          <w:cs/>
        </w:rPr>
        <w:fldChar w:fldCharType="end"/>
      </w:r>
    </w:p>
    <w:p w:rsidR="00FD1DA0" w:rsidRPr="00806917" w:rsidRDefault="00FD1DA0" w:rsidP="00FD1DA0">
      <w:pPr>
        <w:spacing w:before="0"/>
        <w:ind w:firstLine="0"/>
        <w:jc w:val="center"/>
      </w:pPr>
      <w:r w:rsidRPr="00806917">
        <w:rPr>
          <w:cs/>
        </w:rPr>
        <w:fldChar w:fldCharType="begin">
          <w:ffData>
            <w:name w:val="Text2"/>
            <w:enabled/>
            <w:calcOnExit w:val="0"/>
            <w:textInput>
              <w:default w:val="คำนำหน้าชื่อ"/>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คำนำหน้าชื่อ</w:t>
      </w:r>
      <w:r w:rsidRPr="00806917">
        <w:rPr>
          <w:cs/>
        </w:rPr>
        <w:fldChar w:fldCharType="end"/>
      </w:r>
      <w:r w:rsidRPr="00806917">
        <w:rPr>
          <w:cs/>
        </w:rPr>
        <w:fldChar w:fldCharType="begin">
          <w:ffData>
            <w:name w:val="Text3"/>
            <w:enabled/>
            <w:calcOnExit w:val="0"/>
            <w:textInput>
              <w:default w:val="ชื่อผู้เขียน"/>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ชื่อผู้เขียน</w:t>
      </w:r>
      <w:r w:rsidRPr="00806917">
        <w:rPr>
          <w:cs/>
        </w:rPr>
        <w:fldChar w:fldCharType="end"/>
      </w:r>
      <w:r w:rsidRPr="00806917">
        <w:rPr>
          <w:cs/>
        </w:rPr>
        <w:t xml:space="preserve"> </w:t>
      </w:r>
      <w:r w:rsidRPr="00806917">
        <w:rPr>
          <w:cs/>
        </w:rPr>
        <w:fldChar w:fldCharType="begin">
          <w:ffData>
            <w:name w:val="Text4"/>
            <w:enabled/>
            <w:calcOnExit w:val="0"/>
            <w:textInput>
              <w:default w:val="ชื่อสกุล"/>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ชื่อสกุล</w:t>
      </w:r>
      <w:r w:rsidRPr="00806917">
        <w:rPr>
          <w:cs/>
        </w:rPr>
        <w:fldChar w:fldCharType="end"/>
      </w:r>
    </w:p>
    <w:p w:rsidR="0074207B" w:rsidRPr="00806917" w:rsidRDefault="0074207B" w:rsidP="0074207B">
      <w:pPr>
        <w:spacing w:before="0"/>
        <w:ind w:firstLine="0"/>
        <w:jc w:val="center"/>
      </w:pPr>
      <w:r w:rsidRPr="00806917">
        <w:rPr>
          <w:cs/>
        </w:rPr>
        <w:t>เรื่อง</w:t>
      </w:r>
    </w:p>
    <w:p w:rsidR="0074207B" w:rsidRPr="00806917" w:rsidRDefault="0074207B" w:rsidP="0074207B">
      <w:pPr>
        <w:spacing w:before="0"/>
      </w:pPr>
    </w:p>
    <w:p w:rsidR="0074207B" w:rsidRPr="00806917" w:rsidRDefault="0074207B" w:rsidP="0074207B">
      <w:pPr>
        <w:spacing w:before="0"/>
        <w:ind w:firstLine="0"/>
        <w:jc w:val="center"/>
      </w:pPr>
      <w:r>
        <w:rPr>
          <w:cs/>
        </w:rPr>
        <w:fldChar w:fldCharType="begin">
          <w:ffData>
            <w:name w:val="Text5"/>
            <w:enabled/>
            <w:calcOnExit w:val="0"/>
            <w:textInput>
              <w:default w:val="ชื่อโครงงาน (ภาษาไทย)"/>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ชื่อโครงงาน (ภาษาไทย)</w:t>
      </w:r>
      <w:r>
        <w:rPr>
          <w:cs/>
        </w:rPr>
        <w:fldChar w:fldCharType="end"/>
      </w:r>
    </w:p>
    <w:p w:rsidR="0074207B" w:rsidRPr="00806917" w:rsidRDefault="0074207B" w:rsidP="0074207B">
      <w:pPr>
        <w:spacing w:before="0"/>
      </w:pPr>
    </w:p>
    <w:p w:rsidR="0074207B" w:rsidRPr="00806917" w:rsidRDefault="0074207B" w:rsidP="0074207B">
      <w:pPr>
        <w:spacing w:before="0"/>
        <w:ind w:firstLine="0"/>
        <w:jc w:val="center"/>
      </w:pPr>
      <w:r w:rsidRPr="00806917">
        <w:rPr>
          <w:cs/>
        </w:rPr>
        <w:t>ได้รับการตรวจสอบและอนุมัติ ให้เป็นส่วนหนึ่งของการศึกษาตามหลักสูตร</w:t>
      </w:r>
    </w:p>
    <w:p w:rsidR="0074207B" w:rsidRDefault="0074207B" w:rsidP="0074207B">
      <w:pPr>
        <w:spacing w:before="0"/>
        <w:ind w:firstLine="0"/>
        <w:jc w:val="center"/>
      </w:pPr>
      <w:r w:rsidRPr="0074207B">
        <w:rPr>
          <w:cs/>
        </w:rPr>
        <w:t>หลักสูตรวิทยาศาสตรบัณฑิต สาขาวิชาวิทยาการคอมพิวเตอร์</w:t>
      </w:r>
      <w:r w:rsidRPr="00806917">
        <w:br/>
      </w:r>
      <w:r>
        <w:rPr>
          <w:rFonts w:hint="cs"/>
          <w:cs/>
        </w:rPr>
        <w:t>เมื่อ</w:t>
      </w:r>
      <w:r w:rsidRPr="00806917">
        <w:t xml:space="preserve"> </w:t>
      </w:r>
      <w:r>
        <w:rPr>
          <w:rFonts w:hint="cs"/>
          <w:cs/>
        </w:rPr>
        <w:t xml:space="preserve">วันที่ </w:t>
      </w:r>
      <w:r w:rsidRPr="00806917">
        <w:rPr>
          <w:cs/>
        </w:rPr>
        <w:fldChar w:fldCharType="begin">
          <w:ffData>
            <w:name w:val="Text8"/>
            <w:enabled/>
            <w:calcOnExit w:val="0"/>
            <w:textInput>
              <w:default w:val="วันที่"/>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วันที่</w:t>
      </w:r>
      <w:r w:rsidRPr="00806917">
        <w:rPr>
          <w:cs/>
        </w:rPr>
        <w:fldChar w:fldCharType="end"/>
      </w:r>
      <w:r w:rsidRPr="00806917">
        <w:rPr>
          <w:cs/>
        </w:rPr>
        <w:t xml:space="preserve"> </w:t>
      </w:r>
      <w:r w:rsidRPr="00806917">
        <w:rPr>
          <w:cs/>
        </w:rPr>
        <w:fldChar w:fldCharType="begin">
          <w:ffData>
            <w:name w:val="Text9"/>
            <w:enabled/>
            <w:calcOnExit w:val="0"/>
            <w:textInput>
              <w:default w:val="ชื่อเต็มของเดือน"/>
            </w:textInput>
          </w:ffData>
        </w:fldChar>
      </w:r>
      <w:r w:rsidRPr="00806917">
        <w:rPr>
          <w:cs/>
        </w:rPr>
        <w:instrText xml:space="preserve"> </w:instrText>
      </w:r>
      <w:r w:rsidRPr="00806917">
        <w:instrText>FORMTEXT</w:instrText>
      </w:r>
      <w:r w:rsidRPr="00806917">
        <w:rPr>
          <w:cs/>
        </w:rPr>
        <w:instrText xml:space="preserve"> </w:instrText>
      </w:r>
      <w:r w:rsidRPr="00806917">
        <w:rPr>
          <w:cs/>
        </w:rPr>
      </w:r>
      <w:r w:rsidRPr="00806917">
        <w:rPr>
          <w:cs/>
        </w:rPr>
        <w:fldChar w:fldCharType="separate"/>
      </w:r>
      <w:r w:rsidRPr="00806917">
        <w:rPr>
          <w:noProof/>
          <w:cs/>
        </w:rPr>
        <w:t>ชื่อเต็มของเดือน</w:t>
      </w:r>
      <w:r w:rsidRPr="00806917">
        <w:rPr>
          <w:cs/>
        </w:rPr>
        <w:fldChar w:fldCharType="end"/>
      </w:r>
      <w:r w:rsidRPr="00806917">
        <w:rPr>
          <w:cs/>
        </w:rPr>
        <w:t xml:space="preserve"> พ.ศ. </w:t>
      </w:r>
      <w:r>
        <w:t>2561</w:t>
      </w:r>
    </w:p>
    <w:p w:rsidR="0074207B" w:rsidRDefault="0074207B" w:rsidP="0074207B">
      <w:pPr>
        <w:spacing w:before="0"/>
      </w:pPr>
    </w:p>
    <w:p w:rsidR="0074207B" w:rsidRPr="00806917" w:rsidRDefault="0074207B" w:rsidP="0074207B">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65"/>
      </w:tblGrid>
      <w:tr w:rsidR="0074207B" w:rsidRPr="007E1023" w:rsidTr="00406C59">
        <w:tc>
          <w:tcPr>
            <w:tcW w:w="4141" w:type="dxa"/>
          </w:tcPr>
          <w:p w:rsidR="0074207B" w:rsidRPr="007E1023" w:rsidRDefault="0074207B" w:rsidP="00406C59">
            <w:pPr>
              <w:spacing w:before="0"/>
              <w:ind w:firstLine="0"/>
              <w:jc w:val="left"/>
            </w:pPr>
            <w:r>
              <w:rPr>
                <w:rFonts w:hint="cs"/>
                <w:cs/>
              </w:rPr>
              <w:t>อาจารย์ที่ปรึกษา</w:t>
            </w:r>
          </w:p>
        </w:tc>
        <w:tc>
          <w:tcPr>
            <w:tcW w:w="4165" w:type="dxa"/>
          </w:tcPr>
          <w:p w:rsidR="0074207B" w:rsidRPr="007E1023" w:rsidRDefault="0074207B" w:rsidP="00406C59">
            <w:pPr>
              <w:spacing w:before="0"/>
              <w:ind w:firstLine="0"/>
              <w:jc w:val="left"/>
            </w:pPr>
            <w:r w:rsidRPr="007E1023">
              <w:rPr>
                <w:noProof/>
              </w:rPr>
              <mc:AlternateContent>
                <mc:Choice Requires="wps">
                  <w:drawing>
                    <wp:anchor distT="0" distB="0" distL="114300" distR="114300" simplePos="0" relativeHeight="251672576" behindDoc="0" locked="0" layoutInCell="1" allowOverlap="1" wp14:anchorId="264C430E" wp14:editId="56B53744">
                      <wp:simplePos x="0" y="0"/>
                      <wp:positionH relativeFrom="column">
                        <wp:posOffset>-7620</wp:posOffset>
                      </wp:positionH>
                      <wp:positionV relativeFrom="paragraph">
                        <wp:posOffset>184785</wp:posOffset>
                      </wp:positionV>
                      <wp:extent cx="2615565" cy="0"/>
                      <wp:effectExtent l="11430" t="13335" r="11430" b="5715"/>
                      <wp:wrapNone/>
                      <wp:docPr id="1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9BA0DF" id="AutoShape 21" o:spid="_x0000_s1026" type="#_x0000_t32" style="position:absolute;margin-left:-.6pt;margin-top:14.55pt;width:205.9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"/>
                  </w:pict>
                </mc:Fallback>
              </mc:AlternateContent>
            </w:r>
          </w:p>
          <w:p w:rsidR="0074207B" w:rsidRPr="007E1023" w:rsidRDefault="0074207B" w:rsidP="00406C59">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4207B" w:rsidRPr="007E1023" w:rsidTr="00406C59">
        <w:trPr>
          <w:trHeight w:val="693"/>
        </w:trPr>
        <w:tc>
          <w:tcPr>
            <w:tcW w:w="4141" w:type="dxa"/>
          </w:tcPr>
          <w:p w:rsidR="0074207B" w:rsidRPr="007E1023" w:rsidRDefault="0074207B" w:rsidP="00406C59">
            <w:pPr>
              <w:spacing w:before="0"/>
              <w:ind w:firstLine="0"/>
              <w:jc w:val="left"/>
            </w:pPr>
            <w:r>
              <w:rPr>
                <w:rFonts w:hint="cs"/>
                <w:cs/>
              </w:rPr>
              <w:t>อาจารย์ที่ปรึกษาร่วม</w:t>
            </w:r>
          </w:p>
          <w:p w:rsidR="0074207B" w:rsidRPr="007E1023" w:rsidRDefault="0074207B" w:rsidP="00406C59">
            <w:pPr>
              <w:spacing w:before="0"/>
              <w:ind w:firstLine="0"/>
              <w:jc w:val="left"/>
              <w:rPr>
                <w:cs/>
              </w:rPr>
            </w:pPr>
          </w:p>
        </w:tc>
        <w:tc>
          <w:tcPr>
            <w:tcW w:w="4165" w:type="dxa"/>
          </w:tcPr>
          <w:p w:rsidR="0074207B" w:rsidRPr="007E1023" w:rsidRDefault="0074207B" w:rsidP="00406C59">
            <w:pPr>
              <w:spacing w:before="0"/>
              <w:ind w:firstLine="0"/>
            </w:pPr>
            <w:r w:rsidRPr="007E1023">
              <w:rPr>
                <w:noProof/>
              </w:rPr>
              <mc:AlternateContent>
                <mc:Choice Requires="wps">
                  <w:drawing>
                    <wp:anchor distT="0" distB="0" distL="114300" distR="114300" simplePos="0" relativeHeight="251673600" behindDoc="0" locked="0" layoutInCell="1" allowOverlap="1" wp14:anchorId="01161AFA" wp14:editId="4815922E">
                      <wp:simplePos x="0" y="0"/>
                      <wp:positionH relativeFrom="column">
                        <wp:posOffset>-7620</wp:posOffset>
                      </wp:positionH>
                      <wp:positionV relativeFrom="paragraph">
                        <wp:posOffset>192405</wp:posOffset>
                      </wp:positionV>
                      <wp:extent cx="2615565" cy="0"/>
                      <wp:effectExtent l="11430" t="11430" r="11430" b="7620"/>
                      <wp:wrapNone/>
                      <wp:docPr id="13"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5DD2D6" id="AutoShape 22" o:spid="_x0000_s1026" type="#_x0000_t32" style="position:absolute;margin-left:-.6pt;margin-top:15.15pt;width:205.9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ecoIAIAAD0EAAAOAAAAZHJzL2Uyb0RvYy54bWysU9uO2jAQfa/Uf7D8DrlsQi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"/>
                  </w:pict>
                </mc:Fallback>
              </mc:AlternateContent>
            </w:r>
          </w:p>
          <w:p w:rsidR="0074207B" w:rsidRPr="007E1023" w:rsidRDefault="0074207B" w:rsidP="00406C59">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4207B" w:rsidRPr="007E1023" w:rsidTr="00406C5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141" w:type="dxa"/>
            <w:tcBorders>
              <w:top w:val="nil"/>
              <w:left w:val="nil"/>
              <w:bottom w:val="nil"/>
              <w:right w:val="nil"/>
            </w:tcBorders>
          </w:tcPr>
          <w:p w:rsidR="0074207B" w:rsidRPr="007E1023" w:rsidRDefault="0074207B" w:rsidP="00406C59">
            <w:pPr>
              <w:spacing w:before="0"/>
              <w:ind w:firstLine="0"/>
              <w:jc w:val="left"/>
            </w:pPr>
            <w:r>
              <w:rPr>
                <w:rFonts w:hint="cs"/>
                <w:cs/>
              </w:rPr>
              <w:t>กรรมการสอบโครงงานพิเศษ</w:t>
            </w:r>
          </w:p>
        </w:tc>
        <w:tc>
          <w:tcPr>
            <w:tcW w:w="4165" w:type="dxa"/>
            <w:tcBorders>
              <w:top w:val="nil"/>
              <w:left w:val="nil"/>
              <w:bottom w:val="nil"/>
              <w:right w:val="nil"/>
            </w:tcBorders>
          </w:tcPr>
          <w:p w:rsidR="0074207B" w:rsidRPr="007E1023" w:rsidRDefault="0074207B" w:rsidP="00406C59">
            <w:pPr>
              <w:spacing w:before="0"/>
              <w:ind w:firstLine="0"/>
              <w:jc w:val="left"/>
            </w:pPr>
            <w:r w:rsidRPr="007E1023">
              <w:rPr>
                <w:noProof/>
              </w:rPr>
              <mc:AlternateContent>
                <mc:Choice Requires="wps">
                  <w:drawing>
                    <wp:anchor distT="0" distB="0" distL="114300" distR="114300" simplePos="0" relativeHeight="251676672" behindDoc="0" locked="0" layoutInCell="1" allowOverlap="1" wp14:anchorId="7E95D2BD" wp14:editId="54C294C5">
                      <wp:simplePos x="0" y="0"/>
                      <wp:positionH relativeFrom="column">
                        <wp:posOffset>-7620</wp:posOffset>
                      </wp:positionH>
                      <wp:positionV relativeFrom="paragraph">
                        <wp:posOffset>184785</wp:posOffset>
                      </wp:positionV>
                      <wp:extent cx="2615565" cy="0"/>
                      <wp:effectExtent l="11430" t="13335" r="11430" b="5715"/>
                      <wp:wrapNone/>
                      <wp:docPr id="1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A6BE42" id="AutoShape 21" o:spid="_x0000_s1026" type="#_x0000_t32" style="position:absolute;margin-left:-.6pt;margin-top:14.55pt;width:205.9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"/>
                  </w:pict>
                </mc:Fallback>
              </mc:AlternateContent>
            </w:r>
          </w:p>
          <w:p w:rsidR="0074207B" w:rsidRPr="007E1023" w:rsidRDefault="0074207B" w:rsidP="00406C59">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4207B" w:rsidRPr="007E1023" w:rsidTr="00406C59">
        <w:trPr>
          <w:trHeight w:val="413"/>
        </w:trPr>
        <w:tc>
          <w:tcPr>
            <w:tcW w:w="4141" w:type="dxa"/>
          </w:tcPr>
          <w:p w:rsidR="0074207B" w:rsidRPr="007E1023" w:rsidRDefault="0074207B" w:rsidP="00406C59">
            <w:pPr>
              <w:spacing w:before="0"/>
              <w:ind w:firstLine="0"/>
              <w:jc w:val="left"/>
            </w:pPr>
            <w:r w:rsidRPr="007E1023">
              <w:rPr>
                <w:cs/>
              </w:rPr>
              <w:t>กรรมการสอบ</w:t>
            </w:r>
            <w:r>
              <w:rPr>
                <w:rFonts w:hint="cs"/>
                <w:cs/>
              </w:rPr>
              <w:t>โครงงานพิเศษ</w:t>
            </w:r>
          </w:p>
        </w:tc>
        <w:tc>
          <w:tcPr>
            <w:tcW w:w="4165" w:type="dxa"/>
          </w:tcPr>
          <w:p w:rsidR="0074207B" w:rsidRPr="007E1023" w:rsidRDefault="0074207B" w:rsidP="00406C59">
            <w:pPr>
              <w:spacing w:before="0"/>
              <w:ind w:firstLine="0"/>
            </w:pPr>
            <w:r w:rsidRPr="007E1023">
              <w:rPr>
                <w:noProof/>
              </w:rPr>
              <mc:AlternateContent>
                <mc:Choice Requires="wps">
                  <w:drawing>
                    <wp:anchor distT="0" distB="0" distL="114300" distR="114300" simplePos="0" relativeHeight="251674624" behindDoc="0" locked="0" layoutInCell="1" allowOverlap="1" wp14:anchorId="47D22A00" wp14:editId="64A21312">
                      <wp:simplePos x="0" y="0"/>
                      <wp:positionH relativeFrom="column">
                        <wp:posOffset>-28575</wp:posOffset>
                      </wp:positionH>
                      <wp:positionV relativeFrom="paragraph">
                        <wp:posOffset>188595</wp:posOffset>
                      </wp:positionV>
                      <wp:extent cx="2615565" cy="0"/>
                      <wp:effectExtent l="9525" t="7620" r="13335" b="11430"/>
                      <wp:wrapNone/>
                      <wp:docPr id="15"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FFDE59" id="AutoShape 23" o:spid="_x0000_s1026" type="#_x0000_t32" style="position:absolute;margin-left:-2.25pt;margin-top:14.85pt;width:205.9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5IAIAAD0EAAAOAAAAZHJzL2Uyb0RvYy54bWysU9uO2jAQfa/Uf7D8DrlsQi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"/>
                  </w:pict>
                </mc:Fallback>
              </mc:AlternateContent>
            </w:r>
          </w:p>
          <w:p w:rsidR="0074207B" w:rsidRPr="007E1023" w:rsidRDefault="0074207B" w:rsidP="00406C59">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r w:rsidR="0074207B" w:rsidRPr="007E1023" w:rsidTr="00406C59">
        <w:tc>
          <w:tcPr>
            <w:tcW w:w="4141" w:type="dxa"/>
          </w:tcPr>
          <w:p w:rsidR="0074207B" w:rsidRPr="007E1023" w:rsidRDefault="0074207B" w:rsidP="00406C59">
            <w:pPr>
              <w:spacing w:before="0"/>
              <w:ind w:firstLine="0"/>
              <w:jc w:val="left"/>
              <w:rPr>
                <w:cs/>
              </w:rPr>
            </w:pPr>
            <w:r>
              <w:rPr>
                <w:rFonts w:hint="cs"/>
                <w:cs/>
              </w:rPr>
              <w:t>กรรมการสอบโครงงานพิเศษ</w:t>
            </w:r>
          </w:p>
        </w:tc>
        <w:tc>
          <w:tcPr>
            <w:tcW w:w="4165" w:type="dxa"/>
          </w:tcPr>
          <w:p w:rsidR="0074207B" w:rsidRPr="007E1023" w:rsidRDefault="0074207B" w:rsidP="00406C59">
            <w:pPr>
              <w:spacing w:before="0"/>
              <w:ind w:firstLine="0"/>
            </w:pPr>
            <w:r w:rsidRPr="007E1023">
              <w:rPr>
                <w:noProof/>
              </w:rPr>
              <mc:AlternateContent>
                <mc:Choice Requires="wps">
                  <w:drawing>
                    <wp:anchor distT="0" distB="0" distL="114300" distR="114300" simplePos="0" relativeHeight="251675648" behindDoc="0" locked="0" layoutInCell="1" allowOverlap="1" wp14:anchorId="38C287E9" wp14:editId="19E4BE7A">
                      <wp:simplePos x="0" y="0"/>
                      <wp:positionH relativeFrom="column">
                        <wp:posOffset>-28575</wp:posOffset>
                      </wp:positionH>
                      <wp:positionV relativeFrom="paragraph">
                        <wp:posOffset>196215</wp:posOffset>
                      </wp:positionV>
                      <wp:extent cx="2615565" cy="0"/>
                      <wp:effectExtent l="9525" t="5715" r="13335" b="13335"/>
                      <wp:wrapNone/>
                      <wp:docPr id="1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DC955" id="AutoShape 25" o:spid="_x0000_s1026" type="#_x0000_t32" style="position:absolute;margin-left:-2.25pt;margin-top:15.45pt;width:205.9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"/>
                  </w:pict>
                </mc:Fallback>
              </mc:AlternateContent>
            </w:r>
          </w:p>
          <w:p w:rsidR="0074207B" w:rsidRPr="007E1023" w:rsidRDefault="0074207B" w:rsidP="00406C59">
            <w:pPr>
              <w:spacing w:before="0"/>
              <w:ind w:firstLine="0"/>
            </w:pPr>
            <w:r w:rsidRPr="007E1023">
              <w:rPr>
                <w:cs/>
              </w:rPr>
              <w:t>(</w:t>
            </w:r>
            <w:r w:rsidRPr="007E1023">
              <w:rPr>
                <w:cs/>
              </w:rPr>
              <w:fldChar w:fldCharType="begin">
                <w:ffData>
                  <w:name w:val=""/>
                  <w:enabled/>
                  <w:calcOnExit w:val="0"/>
                  <w:textInput>
                    <w:default w:val="ชื่อตำแหน่งทางวิชาการ"/>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ชื่อตำแหน่งทางวิชาการ</w:t>
            </w:r>
            <w:r w:rsidRPr="007E1023">
              <w:rPr>
                <w:cs/>
              </w:rPr>
              <w:fldChar w:fldCharType="end"/>
            </w:r>
            <w:r w:rsidRPr="007E1023">
              <w:rPr>
                <w:cs/>
              </w:rPr>
              <w:t xml:space="preserve"> </w:t>
            </w:r>
            <w:r w:rsidRPr="007E1023">
              <w:fldChar w:fldCharType="begin">
                <w:ffData>
                  <w:name w:val=""/>
                  <w:enabled/>
                  <w:calcOnExit w:val="0"/>
                  <w:textInput>
                    <w:default w:val="ชื่อ"/>
                  </w:textInput>
                </w:ffData>
              </w:fldChar>
            </w:r>
            <w:r w:rsidRPr="007E1023">
              <w:instrText xml:space="preserve"> FORMTEXT </w:instrText>
            </w:r>
            <w:r w:rsidRPr="007E1023">
              <w:fldChar w:fldCharType="separate"/>
            </w:r>
            <w:r w:rsidRPr="007E1023">
              <w:rPr>
                <w:cs/>
              </w:rPr>
              <w:t>ชื่อ</w:t>
            </w:r>
            <w:r w:rsidRPr="007E1023">
              <w:fldChar w:fldCharType="end"/>
            </w:r>
            <w:r w:rsidRPr="007E1023">
              <w:rPr>
                <w:cs/>
              </w:rPr>
              <w:t xml:space="preserve"> </w:t>
            </w:r>
            <w:r w:rsidRPr="007E1023">
              <w:rPr>
                <w:cs/>
              </w:rPr>
              <w:fldChar w:fldCharType="begin">
                <w:ffData>
                  <w:name w:val=""/>
                  <w:enabled/>
                  <w:calcOnExit w:val="0"/>
                  <w:textInput>
                    <w:default w:val="ชื่อสกุลอาจารย์"/>
                  </w:textInput>
                </w:ffData>
              </w:fldChar>
            </w:r>
            <w:r w:rsidRPr="007E1023">
              <w:rPr>
                <w:cs/>
              </w:rPr>
              <w:instrText xml:space="preserve"> </w:instrText>
            </w:r>
            <w:r w:rsidRPr="007E1023">
              <w:instrText>FORMTEXT</w:instrText>
            </w:r>
            <w:r w:rsidRPr="007E1023">
              <w:rPr>
                <w:cs/>
              </w:rPr>
              <w:instrText xml:space="preserve"> </w:instrText>
            </w:r>
            <w:r w:rsidRPr="007E1023">
              <w:rPr>
                <w:cs/>
              </w:rPr>
            </w:r>
            <w:r w:rsidRPr="007E1023">
              <w:rPr>
                <w:cs/>
              </w:rPr>
              <w:fldChar w:fldCharType="separate"/>
            </w:r>
            <w:r w:rsidRPr="007E1023">
              <w:rPr>
                <w:cs/>
              </w:rPr>
              <w:t>ชื่อสกุลอาจารย์</w:t>
            </w:r>
            <w:r w:rsidRPr="007E1023">
              <w:rPr>
                <w:cs/>
              </w:rPr>
              <w:fldChar w:fldCharType="end"/>
            </w:r>
            <w:r w:rsidRPr="007E1023">
              <w:rPr>
                <w:cs/>
              </w:rPr>
              <w:t>)</w:t>
            </w:r>
          </w:p>
        </w:tc>
      </w:tr>
    </w:tbl>
    <w:p w:rsidR="0074207B" w:rsidRDefault="0074207B" w:rsidP="0074207B">
      <w:pPr>
        <w:ind w:firstLine="0"/>
      </w:pPr>
    </w:p>
    <w:p w:rsidR="0074207B" w:rsidRDefault="0074207B" w:rsidP="0074207B">
      <w:pPr>
        <w:ind w:firstLine="0"/>
      </w:pPr>
    </w:p>
    <w:p w:rsidR="005950EB" w:rsidRPr="0074207B" w:rsidRDefault="005950EB" w:rsidP="007E1023">
      <w:pPr>
        <w:ind w:firstLine="0"/>
        <w:sectPr w:rsidR="005950EB" w:rsidRPr="0074207B" w:rsidSect="007E1023">
          <w:headerReference w:type="default" r:id="rId10"/>
          <w:pgSz w:w="11906" w:h="16838"/>
          <w:pgMar w:top="2160" w:right="1440" w:bottom="1440" w:left="2160" w:header="706" w:footer="706" w:gutter="0"/>
          <w:cols w:space="708"/>
          <w:docGrid w:linePitch="360"/>
        </w:sectPr>
      </w:pPr>
    </w:p>
    <w:tbl>
      <w:tblPr>
        <w:tblStyle w:val="TableGrid"/>
        <w:tblW w:w="859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904"/>
      </w:tblGrid>
      <w:tr w:rsidR="005950EB" w:rsidRPr="005950EB" w:rsidTr="00AD0215">
        <w:tc>
          <w:tcPr>
            <w:tcW w:w="3686" w:type="dxa"/>
          </w:tcPr>
          <w:p w:rsidR="005950EB" w:rsidRPr="005950EB" w:rsidRDefault="005950EB" w:rsidP="005950EB">
            <w:pPr>
              <w:spacing w:before="0"/>
              <w:ind w:firstLine="0"/>
              <w:jc w:val="left"/>
            </w:pPr>
            <w:r w:rsidRPr="005950EB">
              <w:rPr>
                <w:cs/>
              </w:rPr>
              <w:lastRenderedPageBreak/>
              <w:t>หัวข้อ</w:t>
            </w:r>
            <w:r w:rsidR="0074207B">
              <w:rPr>
                <w:rFonts w:hint="cs"/>
                <w:cs/>
              </w:rPr>
              <w:t>โครงงานพิเศษ</w:t>
            </w:r>
          </w:p>
        </w:tc>
        <w:tc>
          <w:tcPr>
            <w:tcW w:w="4904" w:type="dxa"/>
          </w:tcPr>
          <w:p w:rsidR="005950EB" w:rsidRPr="005950EB" w:rsidRDefault="0074207B" w:rsidP="005950EB">
            <w:pPr>
              <w:spacing w:before="0"/>
              <w:ind w:firstLine="0"/>
              <w:jc w:val="left"/>
              <w:rPr>
                <w:cs/>
              </w:rPr>
            </w:pPr>
            <w:r>
              <w:rPr>
                <w:cs/>
              </w:rPr>
              <w:fldChar w:fldCharType="begin">
                <w:ffData>
                  <w:name w:val=""/>
                  <w:enabled/>
                  <w:calcOnExit w:val="0"/>
                  <w:textInput>
                    <w:default w:val="ชื่อหัวข้อโครงงาน (ภาษาไทย)"/>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ชื่อหัวข้อโครงงาน (ภาษาไทย)</w:t>
            </w:r>
            <w:r>
              <w:rPr>
                <w:cs/>
              </w:rPr>
              <w:fldChar w:fldCharType="end"/>
            </w:r>
          </w:p>
        </w:tc>
      </w:tr>
      <w:tr w:rsidR="005950EB" w:rsidRPr="005950EB" w:rsidTr="00AD0215">
        <w:tc>
          <w:tcPr>
            <w:tcW w:w="3686" w:type="dxa"/>
          </w:tcPr>
          <w:p w:rsidR="005950EB" w:rsidRPr="005950EB" w:rsidRDefault="005950EB" w:rsidP="005950EB">
            <w:pPr>
              <w:spacing w:before="0"/>
              <w:ind w:firstLine="0"/>
              <w:jc w:val="left"/>
            </w:pPr>
            <w:r w:rsidRPr="005950EB">
              <w:rPr>
                <w:cs/>
              </w:rPr>
              <w:t>ชื่อผู้เขียน</w:t>
            </w:r>
          </w:p>
        </w:tc>
        <w:tc>
          <w:tcPr>
            <w:tcW w:w="4904" w:type="dxa"/>
          </w:tcPr>
          <w:p w:rsidR="005950EB" w:rsidRPr="005950EB" w:rsidRDefault="005950EB" w:rsidP="005950EB">
            <w:pPr>
              <w:spacing w:before="0"/>
              <w:ind w:firstLine="0"/>
              <w:jc w:val="left"/>
            </w:pPr>
            <w:r w:rsidRPr="005950EB">
              <w:rPr>
                <w:cs/>
              </w:rPr>
              <w:fldChar w:fldCharType="begin">
                <w:ffData>
                  <w:name w:val="Text2"/>
                  <w:enabled/>
                  <w:calcOnExit w:val="0"/>
                  <w:textInput>
                    <w:default w:val="คำนำหน้าชื่อ"/>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คำนำหน้าชื่อ</w:t>
            </w:r>
            <w:r w:rsidRPr="005950EB">
              <w:rPr>
                <w:cs/>
              </w:rPr>
              <w:fldChar w:fldCharType="end"/>
            </w:r>
            <w:r w:rsidRPr="005950EB">
              <w:rPr>
                <w:cs/>
              </w:rPr>
              <w:fldChar w:fldCharType="begin">
                <w:ffData>
                  <w:name w:val="Text3"/>
                  <w:enabled/>
                  <w:calcOnExit w:val="0"/>
                  <w:textInput>
                    <w:default w:val="ชื่อผู้เขียน"/>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ชื่อผู้เขียน</w:t>
            </w:r>
            <w:r w:rsidRPr="005950EB">
              <w:rPr>
                <w:cs/>
              </w:rPr>
              <w:fldChar w:fldCharType="end"/>
            </w:r>
            <w:r w:rsidRPr="005950EB">
              <w:rPr>
                <w:cs/>
              </w:rPr>
              <w:t xml:space="preserve"> </w:t>
            </w:r>
            <w:r w:rsidRPr="005950EB">
              <w:rPr>
                <w:cs/>
              </w:rPr>
              <w:fldChar w:fldCharType="begin">
                <w:ffData>
                  <w:name w:val="Text4"/>
                  <w:enabled/>
                  <w:calcOnExit w:val="0"/>
                  <w:textInput>
                    <w:default w:val="ชื่อสกุล"/>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ชื่อสกุล</w:t>
            </w:r>
            <w:r w:rsidRPr="005950EB">
              <w:rPr>
                <w:cs/>
              </w:rPr>
              <w:fldChar w:fldCharType="end"/>
            </w:r>
          </w:p>
        </w:tc>
      </w:tr>
      <w:tr w:rsidR="0074207B" w:rsidRPr="005950EB" w:rsidTr="00AD0215">
        <w:tc>
          <w:tcPr>
            <w:tcW w:w="3686" w:type="dxa"/>
          </w:tcPr>
          <w:p w:rsidR="0074207B" w:rsidRPr="005950EB" w:rsidRDefault="0074207B" w:rsidP="0074207B">
            <w:pPr>
              <w:spacing w:before="0"/>
              <w:ind w:firstLine="0"/>
              <w:jc w:val="left"/>
            </w:pPr>
            <w:r w:rsidRPr="005950EB">
              <w:rPr>
                <w:cs/>
              </w:rPr>
              <w:t>ชื่อผู้เขียน</w:t>
            </w:r>
          </w:p>
        </w:tc>
        <w:tc>
          <w:tcPr>
            <w:tcW w:w="4904" w:type="dxa"/>
          </w:tcPr>
          <w:p w:rsidR="0074207B" w:rsidRPr="005950EB" w:rsidRDefault="0074207B" w:rsidP="0074207B">
            <w:pPr>
              <w:spacing w:before="0"/>
              <w:ind w:firstLine="0"/>
              <w:jc w:val="left"/>
            </w:pPr>
            <w:r w:rsidRPr="005950EB">
              <w:rPr>
                <w:cs/>
              </w:rPr>
              <w:fldChar w:fldCharType="begin">
                <w:ffData>
                  <w:name w:val="Text2"/>
                  <w:enabled/>
                  <w:calcOnExit w:val="0"/>
                  <w:textInput>
                    <w:default w:val="คำนำหน้าชื่อ"/>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คำนำหน้าชื่อ</w:t>
            </w:r>
            <w:r w:rsidRPr="005950EB">
              <w:rPr>
                <w:cs/>
              </w:rPr>
              <w:fldChar w:fldCharType="end"/>
            </w:r>
            <w:r w:rsidRPr="005950EB">
              <w:rPr>
                <w:cs/>
              </w:rPr>
              <w:fldChar w:fldCharType="begin">
                <w:ffData>
                  <w:name w:val="Text3"/>
                  <w:enabled/>
                  <w:calcOnExit w:val="0"/>
                  <w:textInput>
                    <w:default w:val="ชื่อผู้เขียน"/>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ชื่อผู้เขียน</w:t>
            </w:r>
            <w:r w:rsidRPr="005950EB">
              <w:rPr>
                <w:cs/>
              </w:rPr>
              <w:fldChar w:fldCharType="end"/>
            </w:r>
            <w:r w:rsidRPr="005950EB">
              <w:rPr>
                <w:cs/>
              </w:rPr>
              <w:t xml:space="preserve"> </w:t>
            </w:r>
            <w:r w:rsidRPr="005950EB">
              <w:rPr>
                <w:cs/>
              </w:rPr>
              <w:fldChar w:fldCharType="begin">
                <w:ffData>
                  <w:name w:val="Text4"/>
                  <w:enabled/>
                  <w:calcOnExit w:val="0"/>
                  <w:textInput>
                    <w:default w:val="ชื่อสกุล"/>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ชื่อสกุล</w:t>
            </w:r>
            <w:r w:rsidRPr="005950EB">
              <w:rPr>
                <w:cs/>
              </w:rPr>
              <w:fldChar w:fldCharType="end"/>
            </w:r>
          </w:p>
        </w:tc>
      </w:tr>
      <w:tr w:rsidR="005950EB" w:rsidRPr="005950EB" w:rsidTr="00AD0215">
        <w:tc>
          <w:tcPr>
            <w:tcW w:w="3686" w:type="dxa"/>
          </w:tcPr>
          <w:p w:rsidR="005950EB" w:rsidRPr="005950EB" w:rsidRDefault="005950EB" w:rsidP="005950EB">
            <w:pPr>
              <w:spacing w:before="0"/>
              <w:ind w:firstLine="0"/>
              <w:jc w:val="left"/>
            </w:pPr>
            <w:r w:rsidRPr="005950EB">
              <w:rPr>
                <w:cs/>
              </w:rPr>
              <w:t>ชื่อปริญญา</w:t>
            </w:r>
          </w:p>
        </w:tc>
        <w:tc>
          <w:tcPr>
            <w:tcW w:w="4904" w:type="dxa"/>
          </w:tcPr>
          <w:p w:rsidR="005950EB" w:rsidRPr="005950EB" w:rsidRDefault="0074207B" w:rsidP="005950EB">
            <w:pPr>
              <w:spacing w:before="0"/>
              <w:ind w:firstLine="0"/>
              <w:jc w:val="left"/>
            </w:pPr>
            <w:r w:rsidRPr="0074207B">
              <w:rPr>
                <w:cs/>
              </w:rPr>
              <w:t>วิทยาศาสตรบัณฑิต สาขาวิชาวิทยาการคอมพิวเตอร์</w:t>
            </w:r>
          </w:p>
        </w:tc>
      </w:tr>
      <w:tr w:rsidR="005950EB" w:rsidRPr="005950EB" w:rsidTr="00AD0215">
        <w:tc>
          <w:tcPr>
            <w:tcW w:w="3686" w:type="dxa"/>
          </w:tcPr>
          <w:p w:rsidR="005950EB" w:rsidRPr="005950EB" w:rsidRDefault="005950EB" w:rsidP="005950EB">
            <w:pPr>
              <w:spacing w:before="0"/>
              <w:ind w:firstLine="0"/>
              <w:jc w:val="left"/>
            </w:pPr>
            <w:r w:rsidRPr="005950EB">
              <w:rPr>
                <w:cs/>
              </w:rPr>
              <w:t>สาขาวิชา/คณะ/มหาวิทยาลัย</w:t>
            </w:r>
          </w:p>
        </w:tc>
        <w:tc>
          <w:tcPr>
            <w:tcW w:w="4904" w:type="dxa"/>
          </w:tcPr>
          <w:p w:rsidR="005950EB" w:rsidRPr="005950EB" w:rsidRDefault="0074207B" w:rsidP="005950EB">
            <w:pPr>
              <w:spacing w:before="0"/>
              <w:ind w:firstLine="0"/>
              <w:jc w:val="left"/>
            </w:pPr>
            <w:r>
              <w:rPr>
                <w:rFonts w:hint="cs"/>
                <w:cs/>
              </w:rPr>
              <w:t>สาขาวิชาวิทยาการคอมพิวเตอร์</w:t>
            </w:r>
          </w:p>
          <w:p w:rsidR="005950EB" w:rsidRPr="005950EB" w:rsidRDefault="0074207B" w:rsidP="005950EB">
            <w:pPr>
              <w:spacing w:before="0"/>
              <w:ind w:firstLine="0"/>
              <w:jc w:val="left"/>
            </w:pPr>
            <w:r>
              <w:rPr>
                <w:rFonts w:hint="cs"/>
                <w:cs/>
              </w:rPr>
              <w:t>คณะวิทยาศาสตร์และเทคโนโลยี</w:t>
            </w:r>
          </w:p>
          <w:p w:rsidR="005950EB" w:rsidRPr="005950EB" w:rsidRDefault="005950EB" w:rsidP="005950EB">
            <w:pPr>
              <w:spacing w:before="0"/>
              <w:ind w:firstLine="0"/>
              <w:jc w:val="left"/>
            </w:pPr>
            <w:r w:rsidRPr="005950EB">
              <w:rPr>
                <w:cs/>
              </w:rPr>
              <w:t>มหาวิทยาลัยธรรมศาสตร์</w:t>
            </w:r>
          </w:p>
        </w:tc>
      </w:tr>
      <w:tr w:rsidR="005950EB" w:rsidRPr="005950EB" w:rsidTr="00AD0215">
        <w:tc>
          <w:tcPr>
            <w:tcW w:w="3686" w:type="dxa"/>
          </w:tcPr>
          <w:p w:rsidR="005950EB" w:rsidRPr="005950EB" w:rsidRDefault="005950EB" w:rsidP="005950EB">
            <w:pPr>
              <w:spacing w:before="0"/>
              <w:ind w:firstLine="0"/>
              <w:jc w:val="left"/>
            </w:pPr>
            <w:r w:rsidRPr="005950EB">
              <w:rPr>
                <w:cs/>
              </w:rPr>
              <w:t>อาจารย์ที่ปรึกษา</w:t>
            </w:r>
            <w:r w:rsidR="0074207B">
              <w:rPr>
                <w:rFonts w:hint="cs"/>
                <w:cs/>
              </w:rPr>
              <w:t>โครงงานพิเศษ</w:t>
            </w:r>
          </w:p>
          <w:p w:rsidR="005950EB" w:rsidRPr="005950EB" w:rsidRDefault="005950EB" w:rsidP="005950EB">
            <w:pPr>
              <w:spacing w:before="0"/>
              <w:ind w:firstLine="0"/>
              <w:jc w:val="left"/>
            </w:pPr>
            <w:r w:rsidRPr="005950EB">
              <w:rPr>
                <w:cs/>
              </w:rPr>
              <w:t>อาจารย์ที่ปรึกษา</w:t>
            </w:r>
            <w:r w:rsidR="0074207B">
              <w:rPr>
                <w:rFonts w:hint="cs"/>
                <w:cs/>
              </w:rPr>
              <w:t>โครงงานพิเศษ</w:t>
            </w:r>
            <w:r w:rsidRPr="005950EB">
              <w:rPr>
                <w:cs/>
              </w:rPr>
              <w:t xml:space="preserve">ร่วม </w:t>
            </w:r>
          </w:p>
        </w:tc>
        <w:tc>
          <w:tcPr>
            <w:tcW w:w="4904" w:type="dxa"/>
          </w:tcPr>
          <w:p w:rsidR="005950EB" w:rsidRPr="005950EB" w:rsidRDefault="005950EB" w:rsidP="005950EB">
            <w:pPr>
              <w:spacing w:before="0"/>
              <w:ind w:firstLine="0"/>
              <w:jc w:val="left"/>
            </w:pPr>
            <w:r w:rsidRPr="005950EB">
              <w:rPr>
                <w:cs/>
              </w:rPr>
              <w:fldChar w:fldCharType="begin">
                <w:ffData>
                  <w:name w:val="Text8"/>
                  <w:enabled/>
                  <w:calcOnExit w:val="0"/>
                  <w:textInput>
                    <w:default w:val="ชื่อตำแหน่งทางวิชาการ"/>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ชื่อตำแหน่งทางวิชาการ</w:t>
            </w:r>
            <w:r w:rsidRPr="005950EB">
              <w:rPr>
                <w:cs/>
              </w:rPr>
              <w:fldChar w:fldCharType="end"/>
            </w:r>
            <w:r w:rsidRPr="005950EB">
              <w:t xml:space="preserve"> </w:t>
            </w:r>
            <w:r w:rsidRPr="005950EB">
              <w:fldChar w:fldCharType="begin">
                <w:ffData>
                  <w:name w:val=""/>
                  <w:enabled/>
                  <w:calcOnExit w:val="0"/>
                  <w:textInput>
                    <w:default w:val="ชื่อ"/>
                  </w:textInput>
                </w:ffData>
              </w:fldChar>
            </w:r>
            <w:r w:rsidRPr="005950EB">
              <w:instrText xml:space="preserve"> FORMTEXT </w:instrText>
            </w:r>
            <w:r w:rsidRPr="005950EB">
              <w:fldChar w:fldCharType="separate"/>
            </w:r>
            <w:r w:rsidRPr="005950EB">
              <w:rPr>
                <w:cs/>
              </w:rPr>
              <w:t>ชื่อ</w:t>
            </w:r>
            <w:r w:rsidRPr="005950EB">
              <w:fldChar w:fldCharType="end"/>
            </w:r>
            <w:r w:rsidRPr="005950EB">
              <w:t xml:space="preserve"> </w:t>
            </w:r>
            <w:r w:rsidR="0074207B">
              <w:rPr>
                <w:cs/>
              </w:rPr>
              <w:fldChar w:fldCharType="begin">
                <w:ffData>
                  <w:name w:val=""/>
                  <w:enabled/>
                  <w:calcOnExit w:val="0"/>
                  <w:textInput>
                    <w:default w:val="นามสกุลอาจารย์"/>
                  </w:textInput>
                </w:ffData>
              </w:fldChar>
            </w:r>
            <w:r w:rsidR="0074207B">
              <w:rPr>
                <w:cs/>
              </w:rPr>
              <w:instrText xml:space="preserve"> </w:instrText>
            </w:r>
            <w:r w:rsidR="0074207B">
              <w:instrText>FORMTEXT</w:instrText>
            </w:r>
            <w:r w:rsidR="0074207B">
              <w:rPr>
                <w:cs/>
              </w:rPr>
              <w:instrText xml:space="preserve"> </w:instrText>
            </w:r>
            <w:r w:rsidR="0074207B">
              <w:rPr>
                <w:cs/>
              </w:rPr>
            </w:r>
            <w:r w:rsidR="0074207B">
              <w:rPr>
                <w:cs/>
              </w:rPr>
              <w:fldChar w:fldCharType="separate"/>
            </w:r>
            <w:r w:rsidR="0074207B">
              <w:rPr>
                <w:noProof/>
                <w:cs/>
              </w:rPr>
              <w:t>นามสกุลอาจารย์</w:t>
            </w:r>
            <w:r w:rsidR="0074207B">
              <w:rPr>
                <w:cs/>
              </w:rPr>
              <w:fldChar w:fldCharType="end"/>
            </w:r>
          </w:p>
          <w:p w:rsidR="005950EB" w:rsidRPr="005950EB" w:rsidRDefault="005950EB" w:rsidP="005950EB">
            <w:pPr>
              <w:spacing w:before="0"/>
              <w:ind w:firstLine="0"/>
              <w:jc w:val="left"/>
              <w:rPr>
                <w:cs/>
              </w:rPr>
            </w:pPr>
            <w:r w:rsidRPr="005950EB">
              <w:rPr>
                <w:cs/>
              </w:rPr>
              <w:fldChar w:fldCharType="begin">
                <w:ffData>
                  <w:name w:val="Text8"/>
                  <w:enabled/>
                  <w:calcOnExit w:val="0"/>
                  <w:textInput>
                    <w:default w:val="ชื่อตำแหน่งทางวิชาการ"/>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rPr>
                <w:cs/>
              </w:rPr>
              <w:t>ชื่อตำแหน่งทางวิชาการ</w:t>
            </w:r>
            <w:r w:rsidRPr="005950EB">
              <w:rPr>
                <w:cs/>
              </w:rPr>
              <w:fldChar w:fldCharType="end"/>
            </w:r>
            <w:r w:rsidRPr="005950EB">
              <w:rPr>
                <w:cs/>
              </w:rPr>
              <w:t xml:space="preserve"> </w:t>
            </w:r>
            <w:r w:rsidRPr="005950EB">
              <w:fldChar w:fldCharType="begin">
                <w:ffData>
                  <w:name w:val=""/>
                  <w:enabled/>
                  <w:calcOnExit w:val="0"/>
                  <w:textInput>
                    <w:default w:val="ชื่อ"/>
                  </w:textInput>
                </w:ffData>
              </w:fldChar>
            </w:r>
            <w:r w:rsidRPr="005950EB">
              <w:instrText xml:space="preserve"> FORMTEXT </w:instrText>
            </w:r>
            <w:r w:rsidRPr="005950EB">
              <w:fldChar w:fldCharType="separate"/>
            </w:r>
            <w:r w:rsidRPr="005950EB">
              <w:rPr>
                <w:cs/>
              </w:rPr>
              <w:t>ชื่อ</w:t>
            </w:r>
            <w:r w:rsidRPr="005950EB">
              <w:fldChar w:fldCharType="end"/>
            </w:r>
            <w:r w:rsidRPr="005950EB">
              <w:rPr>
                <w:cs/>
              </w:rPr>
              <w:t xml:space="preserve"> </w:t>
            </w:r>
            <w:r w:rsidR="0074207B">
              <w:rPr>
                <w:cs/>
              </w:rPr>
              <w:fldChar w:fldCharType="begin">
                <w:ffData>
                  <w:name w:val=""/>
                  <w:enabled/>
                  <w:calcOnExit w:val="0"/>
                  <w:textInput>
                    <w:default w:val="นามสกุลอาจารย์"/>
                  </w:textInput>
                </w:ffData>
              </w:fldChar>
            </w:r>
            <w:r w:rsidR="0074207B">
              <w:rPr>
                <w:cs/>
              </w:rPr>
              <w:instrText xml:space="preserve"> </w:instrText>
            </w:r>
            <w:r w:rsidR="0074207B">
              <w:instrText>FORMTEXT</w:instrText>
            </w:r>
            <w:r w:rsidR="0074207B">
              <w:rPr>
                <w:cs/>
              </w:rPr>
              <w:instrText xml:space="preserve"> </w:instrText>
            </w:r>
            <w:r w:rsidR="0074207B">
              <w:rPr>
                <w:cs/>
              </w:rPr>
            </w:r>
            <w:r w:rsidR="0074207B">
              <w:rPr>
                <w:cs/>
              </w:rPr>
              <w:fldChar w:fldCharType="separate"/>
            </w:r>
            <w:r w:rsidR="0074207B">
              <w:rPr>
                <w:noProof/>
                <w:cs/>
              </w:rPr>
              <w:t>นามสกุลอาจารย์</w:t>
            </w:r>
            <w:r w:rsidR="0074207B">
              <w:rPr>
                <w:cs/>
              </w:rPr>
              <w:fldChar w:fldCharType="end"/>
            </w:r>
          </w:p>
        </w:tc>
      </w:tr>
      <w:tr w:rsidR="005950EB" w:rsidRPr="005950EB" w:rsidTr="00AD0215">
        <w:tc>
          <w:tcPr>
            <w:tcW w:w="3686" w:type="dxa"/>
          </w:tcPr>
          <w:p w:rsidR="005950EB" w:rsidRPr="005950EB" w:rsidRDefault="005950EB" w:rsidP="005950EB">
            <w:pPr>
              <w:spacing w:before="0"/>
              <w:ind w:firstLine="0"/>
              <w:jc w:val="left"/>
              <w:rPr>
                <w:cs/>
              </w:rPr>
            </w:pPr>
            <w:r w:rsidRPr="005950EB">
              <w:rPr>
                <w:cs/>
              </w:rPr>
              <w:t>ปีการศึกษา</w:t>
            </w:r>
          </w:p>
        </w:tc>
        <w:tc>
          <w:tcPr>
            <w:tcW w:w="4904" w:type="dxa"/>
          </w:tcPr>
          <w:p w:rsidR="005950EB" w:rsidRPr="005950EB" w:rsidRDefault="0074207B" w:rsidP="005950EB">
            <w:pPr>
              <w:spacing w:before="0"/>
              <w:ind w:firstLine="0"/>
              <w:jc w:val="left"/>
            </w:pPr>
            <w:r>
              <w:t>2560</w:t>
            </w:r>
          </w:p>
        </w:tc>
      </w:tr>
    </w:tbl>
    <w:p w:rsidR="005950EB" w:rsidRPr="00A60730" w:rsidRDefault="005950EB" w:rsidP="005950EB">
      <w:pPr>
        <w:spacing w:before="0"/>
      </w:pPr>
    </w:p>
    <w:p w:rsidR="005950EB" w:rsidRPr="00A60730" w:rsidRDefault="005950EB" w:rsidP="0037172E">
      <w:pPr>
        <w:pStyle w:val="AbstractThai"/>
      </w:pPr>
      <w:bookmarkStart w:id="7" w:name="_Toc499374820"/>
      <w:bookmarkStart w:id="8" w:name="_Toc499375185"/>
      <w:bookmarkStart w:id="9" w:name="_Toc499375313"/>
      <w:bookmarkStart w:id="10" w:name="_Toc513151660"/>
      <w:r w:rsidRPr="00A60730">
        <w:rPr>
          <w:cs/>
        </w:rPr>
        <w:t>บทคัดย่อ</w:t>
      </w:r>
      <w:bookmarkEnd w:id="7"/>
      <w:bookmarkEnd w:id="8"/>
      <w:bookmarkEnd w:id="9"/>
      <w:bookmarkEnd w:id="10"/>
    </w:p>
    <w:p w:rsidR="005950EB" w:rsidRPr="00A60730" w:rsidRDefault="005950EB" w:rsidP="00AD0215">
      <w:pPr>
        <w:tabs>
          <w:tab w:val="left" w:pos="3686"/>
        </w:tabs>
        <w:spacing w:before="0"/>
      </w:pPr>
    </w:p>
    <w:bookmarkStart w:id="11" w:name="Text11"/>
    <w:p w:rsidR="005950EB" w:rsidRPr="00A60730" w:rsidRDefault="005950EB" w:rsidP="005950EB">
      <w:pPr>
        <w:spacing w:before="0"/>
        <w:ind w:firstLine="1152"/>
      </w:pPr>
      <w:r w:rsidRPr="00A60730">
        <w:rPr>
          <w:cs/>
        </w:rPr>
        <w:fldChar w:fldCharType="begin">
          <w:ffData>
            <w:name w:val="Text11"/>
            <w:enabled/>
            <w:calcOnExit w:val="0"/>
            <w:textInput>
              <w:default w:val="เริ่มพิมพ์เนื้อหา"/>
            </w:textInput>
          </w:ffData>
        </w:fldChar>
      </w:r>
      <w:r w:rsidRPr="00A60730">
        <w:rPr>
          <w:cs/>
        </w:rPr>
        <w:instrText xml:space="preserve"> </w:instrText>
      </w:r>
      <w:r w:rsidRPr="00A60730">
        <w:instrText>FORMTEXT</w:instrText>
      </w:r>
      <w:r w:rsidRPr="00A60730">
        <w:rPr>
          <w:cs/>
        </w:rPr>
        <w:instrText xml:space="preserve"> </w:instrText>
      </w:r>
      <w:r w:rsidRPr="00A60730">
        <w:rPr>
          <w:cs/>
        </w:rPr>
      </w:r>
      <w:r w:rsidRPr="00A60730">
        <w:rPr>
          <w:cs/>
        </w:rPr>
        <w:fldChar w:fldCharType="separate"/>
      </w:r>
      <w:r w:rsidRPr="00A60730">
        <w:rPr>
          <w:noProof/>
          <w:cs/>
        </w:rPr>
        <w:t>เริ่มพิมพ์เนื้อหา</w:t>
      </w:r>
      <w:r w:rsidRPr="00A60730">
        <w:rPr>
          <w:cs/>
        </w:rPr>
        <w:fldChar w:fldCharType="end"/>
      </w:r>
      <w:bookmarkEnd w:id="11"/>
    </w:p>
    <w:p w:rsidR="005950EB" w:rsidRPr="00A60730" w:rsidRDefault="005950EB" w:rsidP="00AD0215">
      <w:pPr>
        <w:tabs>
          <w:tab w:val="left" w:pos="3686"/>
        </w:tabs>
        <w:spacing w:before="0"/>
        <w:ind w:firstLine="1152"/>
      </w:pPr>
      <w:r w:rsidRPr="00A60730">
        <w:rPr>
          <w:cs/>
        </w:rPr>
        <w:fldChar w:fldCharType="begin">
          <w:ffData>
            <w:name w:val="Text12"/>
            <w:enabled/>
            <w:calcOnExit w:val="0"/>
            <w:textInput>
              <w:default w:val="เริ่มพิมพ์ย่อหน้าใหม่"/>
            </w:textInput>
          </w:ffData>
        </w:fldChar>
      </w:r>
      <w:r w:rsidRPr="00A60730">
        <w:rPr>
          <w:cs/>
        </w:rPr>
        <w:instrText xml:space="preserve"> </w:instrText>
      </w:r>
      <w:r w:rsidRPr="00A60730">
        <w:instrText>FORMTEXT</w:instrText>
      </w:r>
      <w:r w:rsidRPr="00A60730">
        <w:rPr>
          <w:cs/>
        </w:rPr>
        <w:instrText xml:space="preserve"> </w:instrText>
      </w:r>
      <w:r w:rsidRPr="00A60730">
        <w:rPr>
          <w:cs/>
        </w:rPr>
      </w:r>
      <w:r w:rsidRPr="00A60730">
        <w:rPr>
          <w:cs/>
        </w:rPr>
        <w:fldChar w:fldCharType="separate"/>
      </w:r>
      <w:r w:rsidRPr="00A60730">
        <w:rPr>
          <w:noProof/>
          <w:cs/>
        </w:rPr>
        <w:t>เริ่มพิมพ์ย่อหน้าใหม่</w:t>
      </w:r>
      <w:r w:rsidRPr="00A60730">
        <w:rPr>
          <w:cs/>
        </w:rPr>
        <w:fldChar w:fldCharType="end"/>
      </w:r>
    </w:p>
    <w:p w:rsidR="005950EB" w:rsidRPr="00A60730" w:rsidRDefault="005950EB" w:rsidP="00AD0215">
      <w:pPr>
        <w:tabs>
          <w:tab w:val="left" w:pos="3686"/>
        </w:tabs>
        <w:spacing w:before="0"/>
        <w:ind w:firstLine="1152"/>
      </w:pPr>
      <w:r w:rsidRPr="00A60730">
        <w:rPr>
          <w:cs/>
        </w:rPr>
        <w:fldChar w:fldCharType="begin">
          <w:ffData>
            <w:name w:val="Text12"/>
            <w:enabled/>
            <w:calcOnExit w:val="0"/>
            <w:textInput>
              <w:default w:val="เริ่มพิมพ์ย่อหน้าใหม่"/>
            </w:textInput>
          </w:ffData>
        </w:fldChar>
      </w:r>
      <w:r w:rsidRPr="00A60730">
        <w:rPr>
          <w:cs/>
        </w:rPr>
        <w:instrText xml:space="preserve"> </w:instrText>
      </w:r>
      <w:r w:rsidRPr="00A60730">
        <w:instrText>FORMTEXT</w:instrText>
      </w:r>
      <w:r w:rsidRPr="00A60730">
        <w:rPr>
          <w:cs/>
        </w:rPr>
        <w:instrText xml:space="preserve"> </w:instrText>
      </w:r>
      <w:r w:rsidRPr="00A60730">
        <w:rPr>
          <w:cs/>
        </w:rPr>
      </w:r>
      <w:r w:rsidRPr="00A60730">
        <w:rPr>
          <w:cs/>
        </w:rPr>
        <w:fldChar w:fldCharType="separate"/>
      </w:r>
      <w:r w:rsidRPr="00A60730">
        <w:rPr>
          <w:noProof/>
          <w:cs/>
        </w:rPr>
        <w:t>เริ่มพิมพ์ย่อหน้าใหม่</w:t>
      </w:r>
      <w:r w:rsidRPr="00A60730">
        <w:rPr>
          <w:cs/>
        </w:rPr>
        <w:fldChar w:fldCharType="end"/>
      </w:r>
    </w:p>
    <w:p w:rsidR="005950EB" w:rsidRPr="00A60730" w:rsidRDefault="005950EB" w:rsidP="005950EB"/>
    <w:p w:rsidR="005950EB" w:rsidRDefault="005950EB" w:rsidP="005950EB">
      <w:pPr>
        <w:spacing w:before="0"/>
        <w:ind w:left="900" w:hanging="900"/>
      </w:pPr>
      <w:r w:rsidRPr="00A71588">
        <w:rPr>
          <w:b/>
          <w:bCs/>
          <w:cs/>
        </w:rPr>
        <w:t>คำสำคัญ</w:t>
      </w:r>
      <w:r w:rsidRPr="00A71588">
        <w:rPr>
          <w:b/>
          <w:bCs/>
        </w:rPr>
        <w:t>:</w:t>
      </w:r>
      <w:r w:rsidRPr="00A60730">
        <w:rPr>
          <w:b/>
          <w:bCs/>
          <w:cs/>
        </w:rPr>
        <w:t xml:space="preserve"> </w:t>
      </w:r>
      <w:r w:rsidRPr="00C22919">
        <w:rPr>
          <w:cs/>
        </w:rPr>
        <w:fldChar w:fldCharType="begin">
          <w:ffData>
            <w:name w:val=""/>
            <w:enabled/>
            <w:calcOnExit w:val="0"/>
            <w:textInput>
              <w:default w:val="พิมพ์คำสำคัญ"/>
            </w:textInput>
          </w:ffData>
        </w:fldChar>
      </w:r>
      <w:r w:rsidRPr="00C22919">
        <w:rPr>
          <w:cs/>
        </w:rPr>
        <w:instrText xml:space="preserve"> </w:instrText>
      </w:r>
      <w:r w:rsidRPr="00C22919">
        <w:instrText>FORMTEXT</w:instrText>
      </w:r>
      <w:r w:rsidRPr="00C22919">
        <w:rPr>
          <w:cs/>
        </w:rPr>
        <w:instrText xml:space="preserve"> </w:instrText>
      </w:r>
      <w:r w:rsidRPr="00C22919">
        <w:rPr>
          <w:cs/>
        </w:rPr>
      </w:r>
      <w:r w:rsidRPr="00C22919">
        <w:rPr>
          <w:cs/>
        </w:rPr>
        <w:fldChar w:fldCharType="separate"/>
      </w:r>
      <w:r w:rsidRPr="00C22919">
        <w:rPr>
          <w:noProof/>
          <w:cs/>
        </w:rPr>
        <w:t>พิมพ์คำสำคัญ</w:t>
      </w:r>
      <w:r w:rsidRPr="00C22919">
        <w:rPr>
          <w:cs/>
        </w:rPr>
        <w:fldChar w:fldCharType="end"/>
      </w:r>
      <w:r w:rsidRPr="00C22919">
        <w:t xml:space="preserve">, </w:t>
      </w:r>
      <w:r w:rsidRPr="00C22919">
        <w:rPr>
          <w:cs/>
        </w:rPr>
        <w:fldChar w:fldCharType="begin">
          <w:ffData>
            <w:name w:val=""/>
            <w:enabled/>
            <w:calcOnExit w:val="0"/>
            <w:textInput>
              <w:default w:val="พิมพ์คำสำคัญ"/>
            </w:textInput>
          </w:ffData>
        </w:fldChar>
      </w:r>
      <w:r w:rsidRPr="00C22919">
        <w:rPr>
          <w:cs/>
        </w:rPr>
        <w:instrText xml:space="preserve"> </w:instrText>
      </w:r>
      <w:r w:rsidRPr="00C22919">
        <w:instrText>FORMTEXT</w:instrText>
      </w:r>
      <w:r w:rsidRPr="00C22919">
        <w:rPr>
          <w:cs/>
        </w:rPr>
        <w:instrText xml:space="preserve"> </w:instrText>
      </w:r>
      <w:r w:rsidRPr="00C22919">
        <w:rPr>
          <w:cs/>
        </w:rPr>
      </w:r>
      <w:r w:rsidRPr="00C22919">
        <w:rPr>
          <w:cs/>
        </w:rPr>
        <w:fldChar w:fldCharType="separate"/>
      </w:r>
      <w:r w:rsidRPr="00C22919">
        <w:rPr>
          <w:noProof/>
          <w:cs/>
        </w:rPr>
        <w:t>พิมพ์คำสำคัญ</w:t>
      </w:r>
      <w:r w:rsidRPr="00C22919">
        <w:rPr>
          <w:cs/>
        </w:rPr>
        <w:fldChar w:fldCharType="end"/>
      </w:r>
      <w:r w:rsidRPr="00C22919">
        <w:t xml:space="preserve">, </w:t>
      </w:r>
      <w:r w:rsidRPr="00C22919">
        <w:rPr>
          <w:cs/>
        </w:rPr>
        <w:fldChar w:fldCharType="begin">
          <w:ffData>
            <w:name w:val=""/>
            <w:enabled/>
            <w:calcOnExit w:val="0"/>
            <w:textInput>
              <w:default w:val="พิมพ์คำสำคัญ"/>
            </w:textInput>
          </w:ffData>
        </w:fldChar>
      </w:r>
      <w:r w:rsidRPr="00C22919">
        <w:rPr>
          <w:cs/>
        </w:rPr>
        <w:instrText xml:space="preserve"> </w:instrText>
      </w:r>
      <w:r w:rsidRPr="00C22919">
        <w:instrText>FORMTEXT</w:instrText>
      </w:r>
      <w:r w:rsidRPr="00C22919">
        <w:rPr>
          <w:cs/>
        </w:rPr>
        <w:instrText xml:space="preserve"> </w:instrText>
      </w:r>
      <w:r w:rsidRPr="00C22919">
        <w:rPr>
          <w:cs/>
        </w:rPr>
      </w:r>
      <w:r w:rsidRPr="00C22919">
        <w:rPr>
          <w:cs/>
        </w:rPr>
        <w:fldChar w:fldCharType="separate"/>
      </w:r>
      <w:r w:rsidRPr="00C22919">
        <w:rPr>
          <w:noProof/>
          <w:cs/>
        </w:rPr>
        <w:t>พิมพ์คำสำคัญ</w:t>
      </w:r>
      <w:r w:rsidRPr="00C22919">
        <w:rPr>
          <w:cs/>
        </w:rPr>
        <w:fldChar w:fldCharType="end"/>
      </w: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left="900" w:hanging="900"/>
      </w:pPr>
    </w:p>
    <w:p w:rsidR="005950EB" w:rsidRDefault="005950EB" w:rsidP="005950EB">
      <w:pPr>
        <w:spacing w:before="0"/>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9"/>
        <w:gridCol w:w="4797"/>
      </w:tblGrid>
      <w:tr w:rsidR="005950EB" w:rsidRPr="005950EB" w:rsidTr="00AD0135">
        <w:tc>
          <w:tcPr>
            <w:tcW w:w="3509" w:type="dxa"/>
          </w:tcPr>
          <w:p w:rsidR="005950EB" w:rsidRPr="005950EB" w:rsidRDefault="005950EB" w:rsidP="005950EB">
            <w:pPr>
              <w:spacing w:before="0"/>
              <w:ind w:firstLine="0"/>
              <w:jc w:val="left"/>
            </w:pPr>
            <w:r w:rsidRPr="005950EB">
              <w:lastRenderedPageBreak/>
              <w:t>Thesis Title</w:t>
            </w:r>
          </w:p>
        </w:tc>
        <w:tc>
          <w:tcPr>
            <w:tcW w:w="4797" w:type="dxa"/>
          </w:tcPr>
          <w:p w:rsidR="005950EB" w:rsidRPr="005950EB" w:rsidRDefault="00522680" w:rsidP="005950EB">
            <w:pPr>
              <w:spacing w:before="0"/>
              <w:ind w:firstLine="0"/>
              <w:jc w:val="left"/>
            </w:pPr>
            <w:r>
              <w:rPr>
                <w:cs/>
              </w:rPr>
              <w:fldChar w:fldCharType="begin">
                <w:ffData>
                  <w:name w:val=""/>
                  <w:enabled/>
                  <w:calcOnExit w:val="0"/>
                  <w:textInput>
                    <w:default w:val="SPECIAL PROJECT TITLE"/>
                  </w:textInput>
                </w:ffData>
              </w:fldChar>
            </w:r>
            <w:r>
              <w:rPr>
                <w:cs/>
              </w:rPr>
              <w:instrText xml:space="preserve"> </w:instrText>
            </w:r>
            <w:r>
              <w:instrText>FORMTEXT</w:instrText>
            </w:r>
            <w:r>
              <w:rPr>
                <w:cs/>
              </w:rPr>
              <w:instrText xml:space="preserve"> </w:instrText>
            </w:r>
            <w:r>
              <w:rPr>
                <w:cs/>
              </w:rPr>
            </w:r>
            <w:r>
              <w:rPr>
                <w:cs/>
              </w:rPr>
              <w:fldChar w:fldCharType="separate"/>
            </w:r>
            <w:r>
              <w:rPr>
                <w:noProof/>
              </w:rPr>
              <w:t>SPECIAL PROJECT TITLE</w:t>
            </w:r>
            <w:r>
              <w:rPr>
                <w:cs/>
              </w:rPr>
              <w:fldChar w:fldCharType="end"/>
            </w:r>
          </w:p>
        </w:tc>
      </w:tr>
      <w:tr w:rsidR="005950EB" w:rsidRPr="005950EB" w:rsidTr="00522680">
        <w:tc>
          <w:tcPr>
            <w:tcW w:w="3509" w:type="dxa"/>
          </w:tcPr>
          <w:p w:rsidR="005950EB" w:rsidRPr="005950EB" w:rsidRDefault="005950EB" w:rsidP="005950EB">
            <w:pPr>
              <w:spacing w:before="0"/>
              <w:ind w:firstLine="0"/>
              <w:jc w:val="left"/>
            </w:pPr>
            <w:r w:rsidRPr="005950EB">
              <w:t>Author</w:t>
            </w:r>
          </w:p>
        </w:tc>
        <w:tc>
          <w:tcPr>
            <w:tcW w:w="4797" w:type="dxa"/>
          </w:tcPr>
          <w:p w:rsidR="005950EB" w:rsidRPr="005950EB" w:rsidRDefault="005950EB" w:rsidP="005950EB">
            <w:pPr>
              <w:spacing w:before="0"/>
              <w:ind w:firstLine="0"/>
              <w:jc w:val="left"/>
            </w:pPr>
            <w:r w:rsidRPr="005950EB">
              <w:rPr>
                <w:cs/>
              </w:rPr>
              <w:fldChar w:fldCharType="begin">
                <w:ffData>
                  <w:name w:val="Text2"/>
                  <w:enabled/>
                  <w:calcOnExit w:val="0"/>
                  <w:textInput>
                    <w:default w:val="Titl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Title</w:t>
            </w:r>
            <w:r w:rsidRPr="005950EB">
              <w:rPr>
                <w:cs/>
              </w:rPr>
              <w:fldChar w:fldCharType="end"/>
            </w:r>
            <w:r w:rsidRPr="005950EB">
              <w:rPr>
                <w:cs/>
              </w:rPr>
              <w:t xml:space="preserve"> </w:t>
            </w:r>
            <w:r w:rsidRPr="005950EB">
              <w:rPr>
                <w:cs/>
              </w:rPr>
              <w:fldChar w:fldCharType="begin">
                <w:ffData>
                  <w:name w:val=""/>
                  <w:enabled/>
                  <w:calcOnExit w:val="0"/>
                  <w:textInput>
                    <w:default w:val="First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Firstname</w:t>
            </w:r>
            <w:r w:rsidRPr="005950EB">
              <w:rPr>
                <w:cs/>
              </w:rPr>
              <w:fldChar w:fldCharType="end"/>
            </w:r>
            <w:r w:rsidRPr="005950EB">
              <w:rPr>
                <w:cs/>
              </w:rPr>
              <w:t xml:space="preserve"> </w:t>
            </w:r>
            <w:r w:rsidRPr="005950EB">
              <w:rPr>
                <w:cs/>
              </w:rPr>
              <w:fldChar w:fldCharType="begin">
                <w:ffData>
                  <w:name w:val="Text4"/>
                  <w:enabled/>
                  <w:calcOnExit w:val="0"/>
                  <w:textInput>
                    <w:default w:val="Sur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Surname</w:t>
            </w:r>
            <w:r w:rsidRPr="005950EB">
              <w:rPr>
                <w:cs/>
              </w:rPr>
              <w:fldChar w:fldCharType="end"/>
            </w:r>
          </w:p>
        </w:tc>
      </w:tr>
      <w:tr w:rsidR="00522680" w:rsidRPr="005950EB" w:rsidTr="0052268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509" w:type="dxa"/>
            <w:tcBorders>
              <w:top w:val="nil"/>
              <w:left w:val="nil"/>
              <w:bottom w:val="nil"/>
              <w:right w:val="nil"/>
            </w:tcBorders>
          </w:tcPr>
          <w:p w:rsidR="00522680" w:rsidRPr="005950EB" w:rsidRDefault="00522680" w:rsidP="00406C59">
            <w:pPr>
              <w:spacing w:before="0"/>
              <w:ind w:firstLine="0"/>
              <w:jc w:val="left"/>
            </w:pPr>
            <w:r w:rsidRPr="005950EB">
              <w:t>Author</w:t>
            </w:r>
          </w:p>
        </w:tc>
        <w:tc>
          <w:tcPr>
            <w:tcW w:w="4797" w:type="dxa"/>
            <w:tcBorders>
              <w:top w:val="nil"/>
              <w:left w:val="nil"/>
              <w:bottom w:val="nil"/>
              <w:right w:val="nil"/>
            </w:tcBorders>
          </w:tcPr>
          <w:p w:rsidR="00522680" w:rsidRPr="005950EB" w:rsidRDefault="00522680" w:rsidP="00406C59">
            <w:pPr>
              <w:spacing w:before="0"/>
              <w:ind w:firstLine="0"/>
              <w:jc w:val="left"/>
            </w:pPr>
            <w:r w:rsidRPr="005950EB">
              <w:rPr>
                <w:cs/>
              </w:rPr>
              <w:fldChar w:fldCharType="begin">
                <w:ffData>
                  <w:name w:val="Text2"/>
                  <w:enabled/>
                  <w:calcOnExit w:val="0"/>
                  <w:textInput>
                    <w:default w:val="Titl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Title</w:t>
            </w:r>
            <w:r w:rsidRPr="005950EB">
              <w:rPr>
                <w:cs/>
              </w:rPr>
              <w:fldChar w:fldCharType="end"/>
            </w:r>
            <w:r w:rsidRPr="005950EB">
              <w:rPr>
                <w:cs/>
              </w:rPr>
              <w:t xml:space="preserve"> </w:t>
            </w:r>
            <w:r w:rsidRPr="005950EB">
              <w:rPr>
                <w:cs/>
              </w:rPr>
              <w:fldChar w:fldCharType="begin">
                <w:ffData>
                  <w:name w:val=""/>
                  <w:enabled/>
                  <w:calcOnExit w:val="0"/>
                  <w:textInput>
                    <w:default w:val="First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Firstname</w:t>
            </w:r>
            <w:r w:rsidRPr="005950EB">
              <w:rPr>
                <w:cs/>
              </w:rPr>
              <w:fldChar w:fldCharType="end"/>
            </w:r>
            <w:r w:rsidRPr="005950EB">
              <w:rPr>
                <w:cs/>
              </w:rPr>
              <w:t xml:space="preserve"> </w:t>
            </w:r>
            <w:r w:rsidRPr="005950EB">
              <w:rPr>
                <w:cs/>
              </w:rPr>
              <w:fldChar w:fldCharType="begin">
                <w:ffData>
                  <w:name w:val="Text4"/>
                  <w:enabled/>
                  <w:calcOnExit w:val="0"/>
                  <w:textInput>
                    <w:default w:val="Sur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Surname</w:t>
            </w:r>
            <w:r w:rsidRPr="005950EB">
              <w:rPr>
                <w:cs/>
              </w:rPr>
              <w:fldChar w:fldCharType="end"/>
            </w:r>
          </w:p>
        </w:tc>
      </w:tr>
      <w:tr w:rsidR="005950EB" w:rsidRPr="005950EB" w:rsidTr="00522680">
        <w:tc>
          <w:tcPr>
            <w:tcW w:w="3509" w:type="dxa"/>
          </w:tcPr>
          <w:p w:rsidR="005950EB" w:rsidRPr="005950EB" w:rsidRDefault="005950EB" w:rsidP="005950EB">
            <w:pPr>
              <w:spacing w:before="0"/>
              <w:ind w:firstLine="0"/>
              <w:jc w:val="left"/>
            </w:pPr>
            <w:r w:rsidRPr="005950EB">
              <w:t>Degree</w:t>
            </w:r>
          </w:p>
        </w:tc>
        <w:tc>
          <w:tcPr>
            <w:tcW w:w="4797" w:type="dxa"/>
          </w:tcPr>
          <w:p w:rsidR="005950EB" w:rsidRPr="005950EB" w:rsidRDefault="00522680" w:rsidP="005950EB">
            <w:pPr>
              <w:spacing w:before="0"/>
              <w:ind w:firstLine="0"/>
              <w:jc w:val="left"/>
            </w:pPr>
            <w:r w:rsidRPr="00522680">
              <w:t xml:space="preserve">Bachelor of Science </w:t>
            </w:r>
          </w:p>
        </w:tc>
      </w:tr>
      <w:tr w:rsidR="005950EB" w:rsidRPr="005950EB" w:rsidTr="00AD0135">
        <w:tc>
          <w:tcPr>
            <w:tcW w:w="3509" w:type="dxa"/>
          </w:tcPr>
          <w:p w:rsidR="005950EB" w:rsidRPr="005950EB" w:rsidRDefault="00DA508F" w:rsidP="005950EB">
            <w:pPr>
              <w:spacing w:before="0"/>
              <w:ind w:firstLine="0"/>
              <w:jc w:val="left"/>
            </w:pPr>
            <w:r>
              <w:t>Major Field</w:t>
            </w:r>
            <w:r w:rsidR="005950EB" w:rsidRPr="005950EB">
              <w:rPr>
                <w:cs/>
              </w:rPr>
              <w:t>/</w:t>
            </w:r>
            <w:r w:rsidR="005950EB" w:rsidRPr="005950EB">
              <w:t>Faculty</w:t>
            </w:r>
            <w:r w:rsidR="005950EB" w:rsidRPr="005950EB">
              <w:rPr>
                <w:cs/>
              </w:rPr>
              <w:t>/</w:t>
            </w:r>
            <w:r w:rsidR="005950EB" w:rsidRPr="005950EB">
              <w:t>University</w:t>
            </w:r>
          </w:p>
        </w:tc>
        <w:tc>
          <w:tcPr>
            <w:tcW w:w="4797" w:type="dxa"/>
          </w:tcPr>
          <w:p w:rsidR="005950EB" w:rsidRPr="005950EB" w:rsidRDefault="0048597F" w:rsidP="005950EB">
            <w:pPr>
              <w:spacing w:before="0"/>
              <w:ind w:firstLine="0"/>
              <w:jc w:val="left"/>
            </w:pPr>
            <w:r>
              <w:t>Computer Science</w:t>
            </w:r>
          </w:p>
          <w:p w:rsidR="005950EB" w:rsidRPr="005950EB" w:rsidRDefault="0048597F" w:rsidP="005950EB">
            <w:pPr>
              <w:spacing w:before="0"/>
              <w:ind w:firstLine="0"/>
              <w:jc w:val="left"/>
            </w:pPr>
            <w:r>
              <w:t>Faculty of Science and Technology</w:t>
            </w:r>
          </w:p>
          <w:p w:rsidR="005950EB" w:rsidRPr="005950EB" w:rsidRDefault="005950EB" w:rsidP="005950EB">
            <w:pPr>
              <w:spacing w:before="0"/>
              <w:ind w:firstLine="0"/>
              <w:jc w:val="left"/>
            </w:pPr>
            <w:r w:rsidRPr="005950EB">
              <w:t>Thammasat University</w:t>
            </w:r>
          </w:p>
        </w:tc>
      </w:tr>
      <w:tr w:rsidR="005950EB" w:rsidRPr="005950EB" w:rsidTr="00AD0135">
        <w:tc>
          <w:tcPr>
            <w:tcW w:w="3509" w:type="dxa"/>
          </w:tcPr>
          <w:p w:rsidR="005950EB" w:rsidRPr="005950EB" w:rsidRDefault="0048597F" w:rsidP="005950EB">
            <w:pPr>
              <w:spacing w:before="0"/>
              <w:ind w:firstLine="0"/>
              <w:jc w:val="left"/>
            </w:pPr>
            <w:r>
              <w:t>Project</w:t>
            </w:r>
            <w:r w:rsidR="005950EB" w:rsidRPr="005950EB">
              <w:t xml:space="preserve"> Advisor</w:t>
            </w:r>
            <w:r w:rsidR="005950EB" w:rsidRPr="005950EB">
              <w:rPr>
                <w:cs/>
              </w:rPr>
              <w:t xml:space="preserve"> </w:t>
            </w:r>
          </w:p>
          <w:p w:rsidR="005950EB" w:rsidRPr="005950EB" w:rsidRDefault="0048597F" w:rsidP="005950EB">
            <w:pPr>
              <w:spacing w:before="0"/>
              <w:ind w:firstLine="0"/>
              <w:jc w:val="left"/>
              <w:rPr>
                <w:cs/>
              </w:rPr>
            </w:pPr>
            <w:r>
              <w:t xml:space="preserve">Project </w:t>
            </w:r>
            <w:r w:rsidR="005950EB" w:rsidRPr="005950EB">
              <w:t xml:space="preserve">Co-Advisor </w:t>
            </w:r>
          </w:p>
        </w:tc>
        <w:tc>
          <w:tcPr>
            <w:tcW w:w="4797" w:type="dxa"/>
          </w:tcPr>
          <w:p w:rsidR="005950EB" w:rsidRPr="005950EB" w:rsidRDefault="005950EB" w:rsidP="005950EB">
            <w:pPr>
              <w:spacing w:before="0"/>
              <w:ind w:firstLine="0"/>
              <w:jc w:val="left"/>
            </w:pPr>
            <w:r w:rsidRPr="005950EB">
              <w:rPr>
                <w:cs/>
              </w:rPr>
              <w:fldChar w:fldCharType="begin">
                <w:ffData>
                  <w:name w:val="Text8"/>
                  <w:enabled/>
                  <w:calcOnExit w:val="0"/>
                  <w:textInput>
                    <w:default w:val="Academic Titl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Academic Title</w:t>
            </w:r>
            <w:r w:rsidRPr="005950EB">
              <w:rPr>
                <w:cs/>
              </w:rPr>
              <w:fldChar w:fldCharType="end"/>
            </w:r>
            <w:r w:rsidRPr="005950EB">
              <w:rPr>
                <w:cs/>
              </w:rPr>
              <w:t xml:space="preserve"> </w:t>
            </w:r>
            <w:r w:rsidRPr="005950EB">
              <w:rPr>
                <w:cs/>
              </w:rPr>
              <w:fldChar w:fldCharType="begin">
                <w:ffData>
                  <w:name w:val="Text9"/>
                  <w:enabled/>
                  <w:calcOnExit w:val="0"/>
                  <w:textInput>
                    <w:default w:val="First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Firstname</w:t>
            </w:r>
            <w:r w:rsidRPr="005950EB">
              <w:rPr>
                <w:cs/>
              </w:rPr>
              <w:fldChar w:fldCharType="end"/>
            </w:r>
            <w:r w:rsidRPr="005950EB">
              <w:rPr>
                <w:cs/>
              </w:rPr>
              <w:t xml:space="preserve"> </w:t>
            </w:r>
            <w:r w:rsidRPr="005950EB">
              <w:rPr>
                <w:cs/>
              </w:rPr>
              <w:fldChar w:fldCharType="begin">
                <w:ffData>
                  <w:name w:val="Text4"/>
                  <w:enabled/>
                  <w:calcOnExit w:val="0"/>
                  <w:textInput>
                    <w:default w:val="Sur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Surname</w:t>
            </w:r>
            <w:r w:rsidRPr="005950EB">
              <w:rPr>
                <w:cs/>
              </w:rPr>
              <w:fldChar w:fldCharType="end"/>
            </w:r>
          </w:p>
          <w:p w:rsidR="005950EB" w:rsidRPr="005950EB" w:rsidRDefault="005950EB" w:rsidP="005950EB">
            <w:pPr>
              <w:spacing w:before="0"/>
              <w:ind w:firstLine="0"/>
              <w:jc w:val="left"/>
            </w:pPr>
            <w:r w:rsidRPr="005950EB">
              <w:rPr>
                <w:cs/>
              </w:rPr>
              <w:fldChar w:fldCharType="begin">
                <w:ffData>
                  <w:name w:val="Text8"/>
                  <w:enabled/>
                  <w:calcOnExit w:val="0"/>
                  <w:textInput>
                    <w:default w:val="Academic Titl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Academic Title</w:t>
            </w:r>
            <w:r w:rsidRPr="005950EB">
              <w:rPr>
                <w:cs/>
              </w:rPr>
              <w:fldChar w:fldCharType="end"/>
            </w:r>
            <w:r w:rsidRPr="005950EB">
              <w:rPr>
                <w:cs/>
              </w:rPr>
              <w:t xml:space="preserve"> </w:t>
            </w:r>
            <w:r w:rsidRPr="005950EB">
              <w:rPr>
                <w:cs/>
              </w:rPr>
              <w:fldChar w:fldCharType="begin">
                <w:ffData>
                  <w:name w:val="Text9"/>
                  <w:enabled/>
                  <w:calcOnExit w:val="0"/>
                  <w:textInput>
                    <w:default w:val="First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Firstname</w:t>
            </w:r>
            <w:r w:rsidRPr="005950EB">
              <w:rPr>
                <w:cs/>
              </w:rPr>
              <w:fldChar w:fldCharType="end"/>
            </w:r>
            <w:r w:rsidRPr="005950EB">
              <w:rPr>
                <w:cs/>
              </w:rPr>
              <w:t xml:space="preserve"> </w:t>
            </w:r>
            <w:r w:rsidRPr="005950EB">
              <w:rPr>
                <w:cs/>
              </w:rPr>
              <w:fldChar w:fldCharType="begin">
                <w:ffData>
                  <w:name w:val="Text4"/>
                  <w:enabled/>
                  <w:calcOnExit w:val="0"/>
                  <w:textInput>
                    <w:default w:val="Surname"/>
                  </w:textInput>
                </w:ffData>
              </w:fldChar>
            </w:r>
            <w:r w:rsidRPr="005950EB">
              <w:rPr>
                <w:cs/>
              </w:rPr>
              <w:instrText xml:space="preserve"> </w:instrText>
            </w:r>
            <w:r w:rsidRPr="005950EB">
              <w:instrText>FORMTEXT</w:instrText>
            </w:r>
            <w:r w:rsidRPr="005950EB">
              <w:rPr>
                <w:cs/>
              </w:rPr>
              <w:instrText xml:space="preserve"> </w:instrText>
            </w:r>
            <w:r w:rsidRPr="005950EB">
              <w:rPr>
                <w:cs/>
              </w:rPr>
            </w:r>
            <w:r w:rsidRPr="005950EB">
              <w:rPr>
                <w:cs/>
              </w:rPr>
              <w:fldChar w:fldCharType="separate"/>
            </w:r>
            <w:r w:rsidRPr="005950EB">
              <w:t>Surname</w:t>
            </w:r>
            <w:r w:rsidRPr="005950EB">
              <w:rPr>
                <w:cs/>
              </w:rPr>
              <w:fldChar w:fldCharType="end"/>
            </w:r>
          </w:p>
        </w:tc>
      </w:tr>
      <w:tr w:rsidR="005950EB" w:rsidRPr="005950EB" w:rsidTr="00AD0135">
        <w:tc>
          <w:tcPr>
            <w:tcW w:w="3509" w:type="dxa"/>
          </w:tcPr>
          <w:p w:rsidR="005950EB" w:rsidRPr="005950EB" w:rsidRDefault="005950EB" w:rsidP="005950EB">
            <w:pPr>
              <w:spacing w:before="0"/>
              <w:ind w:firstLine="0"/>
              <w:jc w:val="left"/>
              <w:rPr>
                <w:cs/>
              </w:rPr>
            </w:pPr>
            <w:r w:rsidRPr="005950EB">
              <w:t>Academic Years</w:t>
            </w:r>
          </w:p>
        </w:tc>
        <w:tc>
          <w:tcPr>
            <w:tcW w:w="4797" w:type="dxa"/>
          </w:tcPr>
          <w:p w:rsidR="005950EB" w:rsidRPr="005950EB" w:rsidRDefault="0048597F" w:rsidP="005950EB">
            <w:pPr>
              <w:spacing w:before="0"/>
              <w:ind w:firstLine="0"/>
              <w:jc w:val="left"/>
            </w:pPr>
            <w:r>
              <w:t>2017</w:t>
            </w:r>
          </w:p>
        </w:tc>
      </w:tr>
    </w:tbl>
    <w:p w:rsidR="00AD0135" w:rsidRDefault="00AD0135" w:rsidP="005950EB">
      <w:pPr>
        <w:spacing w:before="0"/>
        <w:ind w:firstLine="0"/>
        <w:rPr>
          <w:cs/>
        </w:rPr>
      </w:pPr>
    </w:p>
    <w:p w:rsidR="00AD0135" w:rsidRPr="0037172E" w:rsidRDefault="00AD0215" w:rsidP="0037172E">
      <w:pPr>
        <w:pStyle w:val="AbstractEnglish"/>
        <w:rPr>
          <w:cs/>
        </w:rPr>
      </w:pPr>
      <w:r w:rsidRPr="0037172E">
        <w:t xml:space="preserve"> </w:t>
      </w:r>
      <w:bookmarkStart w:id="12" w:name="_Toc499374821"/>
      <w:bookmarkStart w:id="13" w:name="_Toc499375186"/>
      <w:bookmarkStart w:id="14" w:name="_Toc499375314"/>
      <w:bookmarkStart w:id="15" w:name="_Toc513151661"/>
      <w:r w:rsidR="00AD0135" w:rsidRPr="0037172E">
        <w:t>ABSTRACT</w:t>
      </w:r>
      <w:bookmarkEnd w:id="12"/>
      <w:bookmarkEnd w:id="13"/>
      <w:bookmarkEnd w:id="14"/>
      <w:bookmarkEnd w:id="15"/>
    </w:p>
    <w:p w:rsidR="00AD0135" w:rsidRPr="00824AA2" w:rsidRDefault="00AD0135" w:rsidP="00AD0135">
      <w:pPr>
        <w:spacing w:before="0"/>
      </w:pPr>
    </w:p>
    <w:p w:rsidR="00AD0135" w:rsidRPr="00824AA2" w:rsidRDefault="00AD0135" w:rsidP="00AD0135">
      <w:pPr>
        <w:spacing w:before="0"/>
        <w:ind w:firstLine="1152"/>
      </w:pPr>
      <w:r w:rsidRPr="00824AA2">
        <w:rPr>
          <w:cs/>
        </w:rPr>
        <w:fldChar w:fldCharType="begin">
          <w:ffData>
            <w:name w:val="Text11"/>
            <w:enabled/>
            <w:calcOnExit w:val="0"/>
            <w:textInput>
              <w:default w:val="Insert text here"/>
            </w:textInput>
          </w:ffData>
        </w:fldChar>
      </w:r>
      <w:r w:rsidRPr="00824AA2">
        <w:rPr>
          <w:cs/>
        </w:rPr>
        <w:instrText xml:space="preserve"> </w:instrText>
      </w:r>
      <w:r w:rsidRPr="00824AA2">
        <w:instrText>FORMTEXT</w:instrText>
      </w:r>
      <w:r w:rsidRPr="00824AA2">
        <w:rPr>
          <w:cs/>
        </w:rPr>
        <w:instrText xml:space="preserve"> </w:instrText>
      </w:r>
      <w:r w:rsidRPr="00824AA2">
        <w:rPr>
          <w:cs/>
        </w:rPr>
      </w:r>
      <w:r w:rsidRPr="00824AA2">
        <w:rPr>
          <w:cs/>
        </w:rPr>
        <w:fldChar w:fldCharType="separate"/>
      </w:r>
      <w:r w:rsidRPr="00824AA2">
        <w:rPr>
          <w:noProof/>
        </w:rPr>
        <w:t>Insert text here</w:t>
      </w:r>
      <w:r w:rsidRPr="00824AA2">
        <w:rPr>
          <w:cs/>
        </w:rPr>
        <w:fldChar w:fldCharType="end"/>
      </w:r>
    </w:p>
    <w:p w:rsidR="00AD0135" w:rsidRPr="00824AA2" w:rsidRDefault="00AD0135" w:rsidP="00AD0135">
      <w:pPr>
        <w:spacing w:before="0"/>
        <w:ind w:firstLine="1152"/>
      </w:pPr>
      <w:r w:rsidRPr="00824AA2">
        <w:rPr>
          <w:cs/>
        </w:rPr>
        <w:fldChar w:fldCharType="begin">
          <w:ffData>
            <w:name w:val="Text11"/>
            <w:enabled/>
            <w:calcOnExit w:val="0"/>
            <w:textInput>
              <w:default w:val="Insert text here"/>
            </w:textInput>
          </w:ffData>
        </w:fldChar>
      </w:r>
      <w:r w:rsidRPr="00824AA2">
        <w:rPr>
          <w:cs/>
        </w:rPr>
        <w:instrText xml:space="preserve"> </w:instrText>
      </w:r>
      <w:r w:rsidRPr="00824AA2">
        <w:instrText>FORMTEXT</w:instrText>
      </w:r>
      <w:r w:rsidRPr="00824AA2">
        <w:rPr>
          <w:cs/>
        </w:rPr>
        <w:instrText xml:space="preserve"> </w:instrText>
      </w:r>
      <w:r w:rsidRPr="00824AA2">
        <w:rPr>
          <w:cs/>
        </w:rPr>
      </w:r>
      <w:r w:rsidRPr="00824AA2">
        <w:rPr>
          <w:cs/>
        </w:rPr>
        <w:fldChar w:fldCharType="separate"/>
      </w:r>
      <w:r w:rsidRPr="00824AA2">
        <w:rPr>
          <w:noProof/>
        </w:rPr>
        <w:t>Insert text here</w:t>
      </w:r>
      <w:r w:rsidRPr="00824AA2">
        <w:rPr>
          <w:cs/>
        </w:rPr>
        <w:fldChar w:fldCharType="end"/>
      </w:r>
    </w:p>
    <w:p w:rsidR="00AD0135" w:rsidRPr="00824AA2" w:rsidRDefault="00AD0135" w:rsidP="00AD0135">
      <w:pPr>
        <w:spacing w:before="0"/>
        <w:ind w:firstLine="1152"/>
        <w:rPr>
          <w:cs/>
        </w:rPr>
      </w:pPr>
      <w:r w:rsidRPr="00824AA2">
        <w:rPr>
          <w:cs/>
        </w:rPr>
        <w:fldChar w:fldCharType="begin">
          <w:ffData>
            <w:name w:val="Text11"/>
            <w:enabled/>
            <w:calcOnExit w:val="0"/>
            <w:textInput>
              <w:default w:val="Insert text here"/>
            </w:textInput>
          </w:ffData>
        </w:fldChar>
      </w:r>
      <w:r w:rsidRPr="00824AA2">
        <w:rPr>
          <w:cs/>
        </w:rPr>
        <w:instrText xml:space="preserve"> </w:instrText>
      </w:r>
      <w:r w:rsidRPr="00824AA2">
        <w:instrText>FORMTEXT</w:instrText>
      </w:r>
      <w:r w:rsidRPr="00824AA2">
        <w:rPr>
          <w:cs/>
        </w:rPr>
        <w:instrText xml:space="preserve"> </w:instrText>
      </w:r>
      <w:r w:rsidRPr="00824AA2">
        <w:rPr>
          <w:cs/>
        </w:rPr>
      </w:r>
      <w:r w:rsidRPr="00824AA2">
        <w:rPr>
          <w:cs/>
        </w:rPr>
        <w:fldChar w:fldCharType="separate"/>
      </w:r>
      <w:r w:rsidRPr="00824AA2">
        <w:rPr>
          <w:noProof/>
        </w:rPr>
        <w:t>Insert text here</w:t>
      </w:r>
      <w:r w:rsidRPr="00824AA2">
        <w:rPr>
          <w:cs/>
        </w:rPr>
        <w:fldChar w:fldCharType="end"/>
      </w:r>
    </w:p>
    <w:p w:rsidR="00AD0135" w:rsidRPr="00824AA2" w:rsidRDefault="00AD0135" w:rsidP="00AD0135">
      <w:pPr>
        <w:spacing w:before="0"/>
      </w:pPr>
    </w:p>
    <w:p w:rsidR="00AD0135" w:rsidRPr="00824AA2" w:rsidRDefault="00AD0135" w:rsidP="00AD0135">
      <w:pPr>
        <w:spacing w:before="0"/>
        <w:ind w:firstLine="0"/>
      </w:pPr>
      <w:r w:rsidRPr="00B772D2">
        <w:rPr>
          <w:b/>
          <w:bCs/>
        </w:rPr>
        <w:t>Keywords:</w:t>
      </w:r>
      <w:r w:rsidRPr="00824AA2">
        <w:rPr>
          <w:cs/>
        </w:rPr>
        <w:t xml:space="preserve"> </w:t>
      </w:r>
      <w:r w:rsidRPr="00824AA2">
        <w:rPr>
          <w:cs/>
        </w:rPr>
        <w:fldChar w:fldCharType="begin">
          <w:ffData>
            <w:name w:val=""/>
            <w:enabled/>
            <w:calcOnExit w:val="0"/>
            <w:textInput>
              <w:default w:val="Insert keyword here"/>
            </w:textInput>
          </w:ffData>
        </w:fldChar>
      </w:r>
      <w:r w:rsidRPr="00824AA2">
        <w:rPr>
          <w:cs/>
        </w:rPr>
        <w:instrText xml:space="preserve"> </w:instrText>
      </w:r>
      <w:r w:rsidRPr="00824AA2">
        <w:instrText>FORMTEXT</w:instrText>
      </w:r>
      <w:r w:rsidRPr="00824AA2">
        <w:rPr>
          <w:cs/>
        </w:rPr>
        <w:instrText xml:space="preserve"> </w:instrText>
      </w:r>
      <w:r w:rsidRPr="00824AA2">
        <w:rPr>
          <w:cs/>
        </w:rPr>
      </w:r>
      <w:r w:rsidRPr="00824AA2">
        <w:rPr>
          <w:cs/>
        </w:rPr>
        <w:fldChar w:fldCharType="separate"/>
      </w:r>
      <w:r w:rsidRPr="00824AA2">
        <w:rPr>
          <w:noProof/>
        </w:rPr>
        <w:t>Insert keyword here</w:t>
      </w:r>
      <w:r w:rsidRPr="00824AA2">
        <w:rPr>
          <w:cs/>
        </w:rPr>
        <w:fldChar w:fldCharType="end"/>
      </w:r>
      <w:r w:rsidRPr="00824AA2">
        <w:t xml:space="preserve">, </w:t>
      </w:r>
      <w:r w:rsidRPr="00824AA2">
        <w:rPr>
          <w:cs/>
        </w:rPr>
        <w:fldChar w:fldCharType="begin">
          <w:ffData>
            <w:name w:val=""/>
            <w:enabled/>
            <w:calcOnExit w:val="0"/>
            <w:textInput>
              <w:default w:val="Insert keyword here"/>
            </w:textInput>
          </w:ffData>
        </w:fldChar>
      </w:r>
      <w:r w:rsidRPr="00824AA2">
        <w:rPr>
          <w:cs/>
        </w:rPr>
        <w:instrText xml:space="preserve"> </w:instrText>
      </w:r>
      <w:r w:rsidRPr="00824AA2">
        <w:instrText>FORMTEXT</w:instrText>
      </w:r>
      <w:r w:rsidRPr="00824AA2">
        <w:rPr>
          <w:cs/>
        </w:rPr>
        <w:instrText xml:space="preserve"> </w:instrText>
      </w:r>
      <w:r w:rsidRPr="00824AA2">
        <w:rPr>
          <w:cs/>
        </w:rPr>
      </w:r>
      <w:r w:rsidRPr="00824AA2">
        <w:rPr>
          <w:cs/>
        </w:rPr>
        <w:fldChar w:fldCharType="separate"/>
      </w:r>
      <w:r w:rsidRPr="00824AA2">
        <w:rPr>
          <w:noProof/>
        </w:rPr>
        <w:t>Insert keyword here</w:t>
      </w:r>
      <w:r w:rsidRPr="00824AA2">
        <w:rPr>
          <w:cs/>
        </w:rPr>
        <w:fldChar w:fldCharType="end"/>
      </w:r>
      <w:r w:rsidRPr="00824AA2">
        <w:t xml:space="preserve">, </w:t>
      </w:r>
      <w:r w:rsidRPr="00824AA2">
        <w:rPr>
          <w:cs/>
        </w:rPr>
        <w:fldChar w:fldCharType="begin">
          <w:ffData>
            <w:name w:val=""/>
            <w:enabled/>
            <w:calcOnExit w:val="0"/>
            <w:textInput>
              <w:default w:val="Insert keyword here"/>
            </w:textInput>
          </w:ffData>
        </w:fldChar>
      </w:r>
      <w:r w:rsidRPr="00824AA2">
        <w:rPr>
          <w:cs/>
        </w:rPr>
        <w:instrText xml:space="preserve"> </w:instrText>
      </w:r>
      <w:r w:rsidRPr="00824AA2">
        <w:instrText>FORMTEXT</w:instrText>
      </w:r>
      <w:r w:rsidRPr="00824AA2">
        <w:rPr>
          <w:cs/>
        </w:rPr>
        <w:instrText xml:space="preserve"> </w:instrText>
      </w:r>
      <w:r w:rsidRPr="00824AA2">
        <w:rPr>
          <w:cs/>
        </w:rPr>
      </w:r>
      <w:r w:rsidRPr="00824AA2">
        <w:rPr>
          <w:cs/>
        </w:rPr>
        <w:fldChar w:fldCharType="separate"/>
      </w:r>
      <w:r w:rsidRPr="00824AA2">
        <w:rPr>
          <w:noProof/>
        </w:rPr>
        <w:t>Insert keyword here</w:t>
      </w:r>
      <w:r w:rsidRPr="00824AA2">
        <w:rPr>
          <w:cs/>
        </w:rPr>
        <w:fldChar w:fldCharType="end"/>
      </w:r>
      <w:r w:rsidRPr="00824AA2">
        <w:br/>
      </w:r>
    </w:p>
    <w:p w:rsidR="00E23B67" w:rsidRDefault="00E23B67" w:rsidP="00AD0135">
      <w:pPr>
        <w:rPr>
          <w:cs/>
        </w:rPr>
      </w:pPr>
    </w:p>
    <w:p w:rsidR="00E23B67" w:rsidRPr="00E23B67" w:rsidRDefault="00E23B67" w:rsidP="00E23B67">
      <w:pPr>
        <w:rPr>
          <w:cs/>
        </w:rPr>
      </w:pPr>
    </w:p>
    <w:p w:rsidR="00E23B67" w:rsidRDefault="00E23B67" w:rsidP="00E23B67"/>
    <w:p w:rsidR="00E23B67" w:rsidRDefault="00E23B67" w:rsidP="00E23B67"/>
    <w:p w:rsidR="00E23B67" w:rsidRDefault="00E23B67" w:rsidP="00E23B67"/>
    <w:p w:rsidR="00E23B67" w:rsidRDefault="00E23B67" w:rsidP="00E23B67"/>
    <w:p w:rsidR="00E23B67" w:rsidRDefault="00E23B67" w:rsidP="00E23B67"/>
    <w:p w:rsidR="00E23B67" w:rsidRDefault="00E23B67" w:rsidP="00E23B67"/>
    <w:p w:rsidR="00E23B67" w:rsidRDefault="00E23B67" w:rsidP="00E23B67"/>
    <w:p w:rsidR="002E1665" w:rsidRPr="008E78D8" w:rsidRDefault="002E1665" w:rsidP="002E1665">
      <w:pPr>
        <w:pStyle w:val="AbstractThai"/>
      </w:pPr>
      <w:bookmarkStart w:id="16" w:name="_Toc499374822"/>
      <w:bookmarkStart w:id="17" w:name="_Toc499375187"/>
      <w:bookmarkStart w:id="18" w:name="_Toc499375315"/>
      <w:bookmarkStart w:id="19" w:name="_Toc499374823"/>
      <w:bookmarkStart w:id="20" w:name="_Toc499375188"/>
      <w:bookmarkStart w:id="21" w:name="_Toc499375316"/>
      <w:bookmarkStart w:id="22" w:name="_Toc513151662"/>
      <w:r w:rsidRPr="008E78D8">
        <w:rPr>
          <w:cs/>
        </w:rPr>
        <w:lastRenderedPageBreak/>
        <w:t>กิตติกรรมประกาศ</w:t>
      </w:r>
      <w:bookmarkEnd w:id="16"/>
      <w:bookmarkEnd w:id="17"/>
      <w:bookmarkEnd w:id="18"/>
      <w:bookmarkEnd w:id="22"/>
      <w:r w:rsidRPr="008E78D8">
        <w:rPr>
          <w:cs/>
        </w:rPr>
        <w:br/>
      </w:r>
    </w:p>
    <w:p w:rsidR="002E1665" w:rsidRPr="008E78D8" w:rsidRDefault="002E1665" w:rsidP="002E1665">
      <w:pPr>
        <w:tabs>
          <w:tab w:val="center" w:pos="6804"/>
        </w:tabs>
        <w:spacing w:before="0"/>
        <w:ind w:firstLine="1152"/>
      </w:pPr>
      <w:r w:rsidRPr="008E78D8">
        <w:fldChar w:fldCharType="begin">
          <w:ffData>
            <w:name w:val="Text1"/>
            <w:enabled/>
            <w:calcOnExit w:val="0"/>
            <w:textInput>
              <w:default w:val="เริ่มพิมพ์เนื้อหา"/>
            </w:textInput>
          </w:ffData>
        </w:fldChar>
      </w:r>
      <w:r w:rsidRPr="008E78D8">
        <w:instrText xml:space="preserve"> FORMTEXT </w:instrText>
      </w:r>
      <w:r w:rsidRPr="008E78D8">
        <w:fldChar w:fldCharType="separate"/>
      </w:r>
      <w:r w:rsidRPr="008E78D8">
        <w:rPr>
          <w:noProof/>
          <w:cs/>
        </w:rPr>
        <w:t>เริ่มพิมพ์เนื้อหา</w:t>
      </w:r>
      <w:r w:rsidRPr="008E78D8">
        <w:fldChar w:fldCharType="end"/>
      </w:r>
    </w:p>
    <w:p w:rsidR="002E1665" w:rsidRPr="008E78D8" w:rsidRDefault="002E1665" w:rsidP="002E1665">
      <w:pPr>
        <w:tabs>
          <w:tab w:val="center" w:pos="6804"/>
        </w:tabs>
        <w:spacing w:before="0"/>
      </w:pPr>
    </w:p>
    <w:p w:rsidR="002E1665" w:rsidRPr="008E78D8" w:rsidRDefault="002E1665" w:rsidP="002E1665">
      <w:pPr>
        <w:tabs>
          <w:tab w:val="center" w:pos="6804"/>
        </w:tabs>
        <w:spacing w:before="0"/>
        <w:ind w:firstLine="1152"/>
      </w:pPr>
      <w:r w:rsidRPr="008E78D8">
        <w:fldChar w:fldCharType="begin">
          <w:ffData>
            <w:name w:val=""/>
            <w:enabled/>
            <w:calcOnExit w:val="0"/>
            <w:textInput>
              <w:default w:val="เริ่มพิมพ์เนื้อหา"/>
            </w:textInput>
          </w:ffData>
        </w:fldChar>
      </w:r>
      <w:r w:rsidRPr="008E78D8">
        <w:instrText xml:space="preserve"> FORMTEXT </w:instrText>
      </w:r>
      <w:r w:rsidRPr="008E78D8">
        <w:fldChar w:fldCharType="separate"/>
      </w:r>
      <w:r w:rsidRPr="008E78D8">
        <w:rPr>
          <w:noProof/>
          <w:cs/>
        </w:rPr>
        <w:t>เริ่มพิมพ์เนื้อหา</w:t>
      </w:r>
      <w:r w:rsidRPr="008E78D8">
        <w:fldChar w:fldCharType="end"/>
      </w:r>
    </w:p>
    <w:p w:rsidR="002E1665" w:rsidRPr="008E78D8" w:rsidRDefault="002E1665" w:rsidP="002E1665">
      <w:pPr>
        <w:spacing w:before="0"/>
      </w:pPr>
    </w:p>
    <w:p w:rsidR="002E1665" w:rsidRPr="008E78D8" w:rsidRDefault="002E1665" w:rsidP="002E1665">
      <w:pPr>
        <w:spacing w:before="0"/>
      </w:pPr>
    </w:p>
    <w:p w:rsidR="002E1665" w:rsidRPr="008E78D8" w:rsidRDefault="002E1665" w:rsidP="002E1665">
      <w:pPr>
        <w:tabs>
          <w:tab w:val="center" w:pos="6804"/>
        </w:tabs>
        <w:spacing w:before="0"/>
        <w:rPr>
          <w:cs/>
        </w:rPr>
      </w:pPr>
      <w:r w:rsidRPr="008E78D8">
        <w:tab/>
      </w:r>
      <w:r w:rsidRPr="008E78D8">
        <w:rPr>
          <w:cs/>
        </w:rPr>
        <w:fldChar w:fldCharType="begin">
          <w:ffData>
            <w:name w:val="Text3"/>
            <w:enabled/>
            <w:calcOnExit w:val="0"/>
            <w:textInput>
              <w:default w:val="คำนำหน้าชื่อ"/>
            </w:textInput>
          </w:ffData>
        </w:fldChar>
      </w:r>
      <w:r w:rsidRPr="008E78D8">
        <w:rPr>
          <w:cs/>
        </w:rPr>
        <w:instrText xml:space="preserve"> </w:instrText>
      </w:r>
      <w:r w:rsidRPr="008E78D8">
        <w:instrText>FORMTEXT</w:instrText>
      </w:r>
      <w:r w:rsidRPr="008E78D8">
        <w:rPr>
          <w:cs/>
        </w:rPr>
        <w:instrText xml:space="preserve"> </w:instrText>
      </w:r>
      <w:r w:rsidRPr="008E78D8">
        <w:rPr>
          <w:cs/>
        </w:rPr>
      </w:r>
      <w:r w:rsidRPr="008E78D8">
        <w:rPr>
          <w:cs/>
        </w:rPr>
        <w:fldChar w:fldCharType="separate"/>
      </w:r>
      <w:r w:rsidRPr="008E78D8">
        <w:rPr>
          <w:noProof/>
          <w:cs/>
        </w:rPr>
        <w:t>คำนำหน้าชื่อ</w:t>
      </w:r>
      <w:r w:rsidRPr="008E78D8">
        <w:rPr>
          <w:cs/>
        </w:rPr>
        <w:fldChar w:fldCharType="end"/>
      </w:r>
      <w:r w:rsidRPr="008E78D8">
        <w:rPr>
          <w:cs/>
        </w:rPr>
        <w:fldChar w:fldCharType="begin">
          <w:ffData>
            <w:name w:val="Text4"/>
            <w:enabled/>
            <w:calcOnExit w:val="0"/>
            <w:textInput>
              <w:default w:val="ชื่อผู้เขียน"/>
            </w:textInput>
          </w:ffData>
        </w:fldChar>
      </w:r>
      <w:r w:rsidRPr="008E78D8">
        <w:rPr>
          <w:cs/>
        </w:rPr>
        <w:instrText xml:space="preserve"> </w:instrText>
      </w:r>
      <w:r w:rsidRPr="008E78D8">
        <w:instrText>FORMTEXT</w:instrText>
      </w:r>
      <w:r w:rsidRPr="008E78D8">
        <w:rPr>
          <w:cs/>
        </w:rPr>
        <w:instrText xml:space="preserve"> </w:instrText>
      </w:r>
      <w:r w:rsidRPr="008E78D8">
        <w:rPr>
          <w:cs/>
        </w:rPr>
      </w:r>
      <w:r w:rsidRPr="008E78D8">
        <w:rPr>
          <w:cs/>
        </w:rPr>
        <w:fldChar w:fldCharType="separate"/>
      </w:r>
      <w:r w:rsidRPr="008E78D8">
        <w:rPr>
          <w:noProof/>
          <w:cs/>
        </w:rPr>
        <w:t>ชื่อผู้เขียน</w:t>
      </w:r>
      <w:r w:rsidRPr="008E78D8">
        <w:rPr>
          <w:cs/>
        </w:rPr>
        <w:fldChar w:fldCharType="end"/>
      </w:r>
      <w:r w:rsidRPr="008E78D8">
        <w:rPr>
          <w:cs/>
        </w:rPr>
        <w:t xml:space="preserve"> </w:t>
      </w:r>
      <w:r w:rsidRPr="008E78D8">
        <w:rPr>
          <w:cs/>
        </w:rPr>
        <w:fldChar w:fldCharType="begin">
          <w:ffData>
            <w:name w:val="Text5"/>
            <w:enabled/>
            <w:calcOnExit w:val="0"/>
            <w:textInput>
              <w:default w:val="ชื่อสกุล"/>
            </w:textInput>
          </w:ffData>
        </w:fldChar>
      </w:r>
      <w:r w:rsidRPr="008E78D8">
        <w:rPr>
          <w:cs/>
        </w:rPr>
        <w:instrText xml:space="preserve"> </w:instrText>
      </w:r>
      <w:r w:rsidRPr="008E78D8">
        <w:instrText>FORMTEXT</w:instrText>
      </w:r>
      <w:r w:rsidRPr="008E78D8">
        <w:rPr>
          <w:cs/>
        </w:rPr>
        <w:instrText xml:space="preserve"> </w:instrText>
      </w:r>
      <w:r w:rsidRPr="008E78D8">
        <w:rPr>
          <w:cs/>
        </w:rPr>
      </w:r>
      <w:r w:rsidRPr="008E78D8">
        <w:rPr>
          <w:cs/>
        </w:rPr>
        <w:fldChar w:fldCharType="separate"/>
      </w:r>
      <w:r w:rsidRPr="008E78D8">
        <w:rPr>
          <w:noProof/>
          <w:cs/>
        </w:rPr>
        <w:t>ชื่อสกุล</w:t>
      </w:r>
      <w:r w:rsidRPr="008E78D8">
        <w:rPr>
          <w:cs/>
        </w:rPr>
        <w:fldChar w:fldCharType="end"/>
      </w:r>
    </w:p>
    <w:p w:rsidR="002E1665" w:rsidRPr="00E23B67" w:rsidRDefault="002E1665" w:rsidP="002E1665">
      <w:pPr>
        <w:rPr>
          <w:cs/>
        </w:rPr>
      </w:pPr>
    </w:p>
    <w:p w:rsidR="002E1665" w:rsidRDefault="002E1665" w:rsidP="002E1665">
      <w:pPr>
        <w:tabs>
          <w:tab w:val="left" w:pos="4125"/>
        </w:tabs>
      </w:pPr>
      <w:r>
        <w:tab/>
      </w: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pPr>
    </w:p>
    <w:p w:rsidR="002E1665" w:rsidRDefault="002E1665" w:rsidP="002E1665">
      <w:pPr>
        <w:tabs>
          <w:tab w:val="left" w:pos="4125"/>
        </w:tabs>
        <w:spacing w:before="0"/>
      </w:pPr>
    </w:p>
    <w:p w:rsidR="00E23B67" w:rsidRPr="008F4AA5" w:rsidRDefault="00E23B67" w:rsidP="00566510">
      <w:pPr>
        <w:pStyle w:val="AbstractThai"/>
        <w:rPr>
          <w:rFonts w:hint="cs"/>
          <w:cs/>
        </w:rPr>
      </w:pPr>
      <w:bookmarkStart w:id="23" w:name="_Toc513151663"/>
      <w:r w:rsidRPr="00566510">
        <w:rPr>
          <w:cs/>
        </w:rPr>
        <w:lastRenderedPageBreak/>
        <w:t>สารบัญ</w:t>
      </w:r>
      <w:bookmarkEnd w:id="19"/>
      <w:bookmarkEnd w:id="20"/>
      <w:bookmarkEnd w:id="21"/>
      <w:bookmarkEnd w:id="23"/>
    </w:p>
    <w:p w:rsidR="00E23B67" w:rsidRPr="008F4AA5" w:rsidRDefault="00E23B67" w:rsidP="00E23B67">
      <w:pPr>
        <w:spacing w:before="0"/>
      </w:pPr>
    </w:p>
    <w:p w:rsidR="00E23B67" w:rsidRDefault="00E23B67" w:rsidP="00E23B67">
      <w:pPr>
        <w:tabs>
          <w:tab w:val="right" w:pos="8100"/>
        </w:tabs>
        <w:spacing w:before="0"/>
      </w:pPr>
      <w:r w:rsidRPr="008F4AA5">
        <w:rPr>
          <w:cs/>
        </w:rPr>
        <w:tab/>
      </w:r>
      <w:r>
        <w:rPr>
          <w:rFonts w:hint="cs"/>
          <w:cs/>
        </w:rPr>
        <w:t xml:space="preserve">       </w:t>
      </w:r>
      <w:r w:rsidRPr="008F4AA5">
        <w:rPr>
          <w:cs/>
        </w:rPr>
        <w:t>หน้า</w:t>
      </w:r>
    </w:p>
    <w:p w:rsidR="00231B18" w:rsidRDefault="00566510">
      <w:pPr>
        <w:pStyle w:val="TOC1"/>
        <w:tabs>
          <w:tab w:val="right" w:pos="8296"/>
        </w:tabs>
        <w:rPr>
          <w:rFonts w:asciiTheme="minorHAnsi" w:eastAsiaTheme="minorEastAsia" w:hAnsiTheme="minorHAnsi" w:cstheme="minorBidi"/>
          <w:noProof/>
          <w:sz w:val="22"/>
          <w:szCs w:val="28"/>
        </w:rPr>
      </w:pPr>
      <w:r>
        <w:fldChar w:fldCharType="begin"/>
      </w:r>
      <w:r>
        <w:instrText xml:space="preserve"> TOC \o "1-3" \h \z \u </w:instrText>
      </w:r>
      <w:r>
        <w:fldChar w:fldCharType="separate"/>
      </w:r>
      <w:hyperlink w:anchor="_Toc513151660" w:history="1">
        <w:r w:rsidR="00231B18" w:rsidRPr="00052FAA">
          <w:rPr>
            <w:rStyle w:val="Hyperlink"/>
            <w:noProof/>
            <w:cs/>
          </w:rPr>
          <w:t>บทคัดย่อ</w:t>
        </w:r>
        <w:r w:rsidR="00231B18">
          <w:rPr>
            <w:noProof/>
            <w:webHidden/>
          </w:rPr>
          <w:tab/>
        </w:r>
        <w:r w:rsidR="00231B18">
          <w:rPr>
            <w:noProof/>
            <w:webHidden/>
          </w:rPr>
          <w:fldChar w:fldCharType="begin"/>
        </w:r>
        <w:r w:rsidR="00231B18">
          <w:rPr>
            <w:noProof/>
            <w:webHidden/>
          </w:rPr>
          <w:instrText xml:space="preserve"> PAGEREF _Toc513151660 \h </w:instrText>
        </w:r>
        <w:r w:rsidR="00231B18">
          <w:rPr>
            <w:noProof/>
            <w:webHidden/>
          </w:rPr>
        </w:r>
        <w:r w:rsidR="00231B18">
          <w:rPr>
            <w:noProof/>
            <w:webHidden/>
          </w:rPr>
          <w:fldChar w:fldCharType="separate"/>
        </w:r>
        <w:r w:rsidR="00231B18">
          <w:rPr>
            <w:noProof/>
            <w:webHidden/>
          </w:rPr>
          <w:t>1</w:t>
        </w:r>
        <w:r w:rsidR="00231B18">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61" w:history="1">
        <w:r w:rsidRPr="00052FAA">
          <w:rPr>
            <w:rStyle w:val="Hyperlink"/>
            <w:noProof/>
          </w:rPr>
          <w:t>ABSTRACT</w:t>
        </w:r>
        <w:r>
          <w:rPr>
            <w:noProof/>
            <w:webHidden/>
          </w:rPr>
          <w:tab/>
        </w:r>
        <w:r>
          <w:rPr>
            <w:noProof/>
            <w:webHidden/>
          </w:rPr>
          <w:fldChar w:fldCharType="begin"/>
        </w:r>
        <w:r>
          <w:rPr>
            <w:noProof/>
            <w:webHidden/>
          </w:rPr>
          <w:instrText xml:space="preserve"> PAGEREF _Toc513151661 \h </w:instrText>
        </w:r>
        <w:r>
          <w:rPr>
            <w:noProof/>
            <w:webHidden/>
          </w:rPr>
        </w:r>
        <w:r>
          <w:rPr>
            <w:noProof/>
            <w:webHidden/>
          </w:rPr>
          <w:fldChar w:fldCharType="separate"/>
        </w:r>
        <w:r>
          <w:rPr>
            <w:noProof/>
            <w:webHidden/>
          </w:rPr>
          <w:t>2</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62" w:history="1">
        <w:r w:rsidRPr="00052FAA">
          <w:rPr>
            <w:rStyle w:val="Hyperlink"/>
            <w:noProof/>
            <w:cs/>
          </w:rPr>
          <w:t>กิตติกรรมประกาศ</w:t>
        </w:r>
        <w:r>
          <w:rPr>
            <w:noProof/>
            <w:webHidden/>
          </w:rPr>
          <w:tab/>
        </w:r>
        <w:r>
          <w:rPr>
            <w:noProof/>
            <w:webHidden/>
          </w:rPr>
          <w:fldChar w:fldCharType="begin"/>
        </w:r>
        <w:r>
          <w:rPr>
            <w:noProof/>
            <w:webHidden/>
          </w:rPr>
          <w:instrText xml:space="preserve"> PAGEREF _Toc513151662 \h </w:instrText>
        </w:r>
        <w:r>
          <w:rPr>
            <w:noProof/>
            <w:webHidden/>
          </w:rPr>
        </w:r>
        <w:r>
          <w:rPr>
            <w:noProof/>
            <w:webHidden/>
          </w:rPr>
          <w:fldChar w:fldCharType="separate"/>
        </w:r>
        <w:r>
          <w:rPr>
            <w:noProof/>
            <w:webHidden/>
          </w:rPr>
          <w:t>3</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63" w:history="1">
        <w:r w:rsidRPr="00052FAA">
          <w:rPr>
            <w:rStyle w:val="Hyperlink"/>
            <w:noProof/>
            <w:cs/>
          </w:rPr>
          <w:t>สารบัญ</w:t>
        </w:r>
        <w:r>
          <w:rPr>
            <w:noProof/>
            <w:webHidden/>
          </w:rPr>
          <w:tab/>
        </w:r>
        <w:r>
          <w:rPr>
            <w:noProof/>
            <w:webHidden/>
          </w:rPr>
          <w:fldChar w:fldCharType="begin"/>
        </w:r>
        <w:r>
          <w:rPr>
            <w:noProof/>
            <w:webHidden/>
          </w:rPr>
          <w:instrText xml:space="preserve"> PAGEREF _Toc513151663 \h </w:instrText>
        </w:r>
        <w:r>
          <w:rPr>
            <w:noProof/>
            <w:webHidden/>
          </w:rPr>
        </w:r>
        <w:r>
          <w:rPr>
            <w:noProof/>
            <w:webHidden/>
          </w:rPr>
          <w:fldChar w:fldCharType="separate"/>
        </w:r>
        <w:r>
          <w:rPr>
            <w:noProof/>
            <w:webHidden/>
          </w:rPr>
          <w:t>4</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64" w:history="1">
        <w:r w:rsidRPr="00052FAA">
          <w:rPr>
            <w:rStyle w:val="Hyperlink"/>
            <w:noProof/>
            <w:cs/>
          </w:rPr>
          <w:t>สารบัญตาราง</w:t>
        </w:r>
        <w:r>
          <w:rPr>
            <w:noProof/>
            <w:webHidden/>
          </w:rPr>
          <w:tab/>
        </w:r>
        <w:r>
          <w:rPr>
            <w:noProof/>
            <w:webHidden/>
          </w:rPr>
          <w:fldChar w:fldCharType="begin"/>
        </w:r>
        <w:r>
          <w:rPr>
            <w:noProof/>
            <w:webHidden/>
          </w:rPr>
          <w:instrText xml:space="preserve"> PAGEREF _Toc513151664 \h </w:instrText>
        </w:r>
        <w:r>
          <w:rPr>
            <w:noProof/>
            <w:webHidden/>
          </w:rPr>
        </w:r>
        <w:r>
          <w:rPr>
            <w:noProof/>
            <w:webHidden/>
          </w:rPr>
          <w:fldChar w:fldCharType="separate"/>
        </w:r>
        <w:r>
          <w:rPr>
            <w:noProof/>
            <w:webHidden/>
          </w:rPr>
          <w:t>7</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65" w:history="1">
        <w:r w:rsidRPr="00052FAA">
          <w:rPr>
            <w:rStyle w:val="Hyperlink"/>
            <w:noProof/>
            <w:cs/>
          </w:rPr>
          <w:t>สารบัญภาพ</w:t>
        </w:r>
        <w:r>
          <w:rPr>
            <w:noProof/>
            <w:webHidden/>
          </w:rPr>
          <w:tab/>
        </w:r>
        <w:r>
          <w:rPr>
            <w:noProof/>
            <w:webHidden/>
          </w:rPr>
          <w:fldChar w:fldCharType="begin"/>
        </w:r>
        <w:r>
          <w:rPr>
            <w:noProof/>
            <w:webHidden/>
          </w:rPr>
          <w:instrText xml:space="preserve"> PAGEREF _Toc513151665 \h </w:instrText>
        </w:r>
        <w:r>
          <w:rPr>
            <w:noProof/>
            <w:webHidden/>
          </w:rPr>
        </w:r>
        <w:r>
          <w:rPr>
            <w:noProof/>
            <w:webHidden/>
          </w:rPr>
          <w:fldChar w:fldCharType="separate"/>
        </w:r>
        <w:r>
          <w:rPr>
            <w:noProof/>
            <w:webHidden/>
          </w:rPr>
          <w:t>8</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66" w:history="1">
        <w:r w:rsidRPr="00052FAA">
          <w:rPr>
            <w:rStyle w:val="Hyperlink"/>
            <w:noProof/>
            <w:cs/>
          </w:rPr>
          <w:t>รายการสัญลักษณ์และคำย่อ</w:t>
        </w:r>
        <w:r>
          <w:rPr>
            <w:noProof/>
            <w:webHidden/>
          </w:rPr>
          <w:tab/>
        </w:r>
        <w:r>
          <w:rPr>
            <w:noProof/>
            <w:webHidden/>
          </w:rPr>
          <w:fldChar w:fldCharType="begin"/>
        </w:r>
        <w:r>
          <w:rPr>
            <w:noProof/>
            <w:webHidden/>
          </w:rPr>
          <w:instrText xml:space="preserve"> PAGEREF _Toc513151666 \h </w:instrText>
        </w:r>
        <w:r>
          <w:rPr>
            <w:noProof/>
            <w:webHidden/>
          </w:rPr>
        </w:r>
        <w:r>
          <w:rPr>
            <w:noProof/>
            <w:webHidden/>
          </w:rPr>
          <w:fldChar w:fldCharType="separate"/>
        </w:r>
        <w:r>
          <w:rPr>
            <w:noProof/>
            <w:webHidden/>
          </w:rPr>
          <w:t>9</w:t>
        </w:r>
        <w:r>
          <w:rPr>
            <w:noProof/>
            <w:webHidden/>
          </w:rPr>
          <w:fldChar w:fldCharType="end"/>
        </w:r>
      </w:hyperlink>
    </w:p>
    <w:p w:rsidR="00231B18" w:rsidRDefault="00231B18">
      <w:pPr>
        <w:pStyle w:val="TOC1"/>
        <w:tabs>
          <w:tab w:val="left" w:pos="880"/>
          <w:tab w:val="right" w:pos="8296"/>
        </w:tabs>
        <w:rPr>
          <w:rFonts w:asciiTheme="minorHAnsi" w:eastAsiaTheme="minorEastAsia" w:hAnsiTheme="minorHAnsi" w:cstheme="minorBidi"/>
          <w:noProof/>
          <w:sz w:val="22"/>
          <w:szCs w:val="28"/>
        </w:rPr>
      </w:pPr>
      <w:hyperlink w:anchor="_Toc513151667" w:history="1">
        <w:r w:rsidRPr="00052FAA">
          <w:rPr>
            <w:rStyle w:val="Hyperlink"/>
            <w:noProof/>
            <w:cs/>
          </w:rPr>
          <w:t xml:space="preserve">บทที่ </w:t>
        </w:r>
        <w:r w:rsidRPr="00052FAA">
          <w:rPr>
            <w:rStyle w:val="Hyperlink"/>
            <w:noProof/>
          </w:rPr>
          <w:t>1</w:t>
        </w:r>
        <w:r>
          <w:rPr>
            <w:rFonts w:asciiTheme="minorHAnsi" w:eastAsiaTheme="minorEastAsia" w:hAnsiTheme="minorHAnsi" w:cstheme="minorBidi"/>
            <w:noProof/>
            <w:sz w:val="22"/>
            <w:szCs w:val="28"/>
          </w:rPr>
          <w:tab/>
        </w:r>
        <w:r w:rsidRPr="00052FAA">
          <w:rPr>
            <w:rStyle w:val="Hyperlink"/>
            <w:noProof/>
            <w:cs/>
          </w:rPr>
          <w:t>บทนำ</w:t>
        </w:r>
        <w:r>
          <w:rPr>
            <w:noProof/>
            <w:webHidden/>
          </w:rPr>
          <w:tab/>
        </w:r>
        <w:r>
          <w:rPr>
            <w:noProof/>
            <w:webHidden/>
          </w:rPr>
          <w:fldChar w:fldCharType="begin"/>
        </w:r>
        <w:r>
          <w:rPr>
            <w:noProof/>
            <w:webHidden/>
          </w:rPr>
          <w:instrText xml:space="preserve"> PAGEREF _Toc513151667 \h </w:instrText>
        </w:r>
        <w:r>
          <w:rPr>
            <w:noProof/>
            <w:webHidden/>
          </w:rPr>
        </w:r>
        <w:r>
          <w:rPr>
            <w:noProof/>
            <w:webHidden/>
          </w:rPr>
          <w:fldChar w:fldCharType="separate"/>
        </w:r>
        <w:r>
          <w:rPr>
            <w:noProof/>
            <w:webHidden/>
          </w:rPr>
          <w:t>10</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68" w:history="1">
        <w:r w:rsidRPr="00052FAA">
          <w:rPr>
            <w:rStyle w:val="Hyperlink"/>
            <w:rFonts w:eastAsia="Times New Roman"/>
            <w:noProof/>
          </w:rPr>
          <w:t>1.1</w:t>
        </w:r>
        <w:r>
          <w:rPr>
            <w:rFonts w:asciiTheme="minorHAnsi" w:eastAsiaTheme="minorEastAsia" w:hAnsiTheme="minorHAnsi" w:cstheme="minorBidi"/>
            <w:noProof/>
            <w:sz w:val="22"/>
            <w:szCs w:val="28"/>
          </w:rPr>
          <w:tab/>
        </w:r>
        <w:r w:rsidRPr="00052FAA">
          <w:rPr>
            <w:rStyle w:val="Hyperlink"/>
            <w:rFonts w:eastAsia="Times New Roman"/>
            <w:noProof/>
            <w:cs/>
          </w:rPr>
          <w:t>ความเป็นมาและความสำคัญของโครงงาน</w:t>
        </w:r>
        <w:r>
          <w:rPr>
            <w:noProof/>
            <w:webHidden/>
          </w:rPr>
          <w:tab/>
        </w:r>
        <w:r>
          <w:rPr>
            <w:noProof/>
            <w:webHidden/>
          </w:rPr>
          <w:fldChar w:fldCharType="begin"/>
        </w:r>
        <w:r>
          <w:rPr>
            <w:noProof/>
            <w:webHidden/>
          </w:rPr>
          <w:instrText xml:space="preserve"> PAGEREF _Toc513151668 \h </w:instrText>
        </w:r>
        <w:r>
          <w:rPr>
            <w:noProof/>
            <w:webHidden/>
          </w:rPr>
        </w:r>
        <w:r>
          <w:rPr>
            <w:noProof/>
            <w:webHidden/>
          </w:rPr>
          <w:fldChar w:fldCharType="separate"/>
        </w:r>
        <w:r>
          <w:rPr>
            <w:noProof/>
            <w:webHidden/>
          </w:rPr>
          <w:t>10</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69" w:history="1">
        <w:r w:rsidRPr="00052FAA">
          <w:rPr>
            <w:rStyle w:val="Hyperlink"/>
            <w:noProof/>
          </w:rPr>
          <w:t>1.2</w:t>
        </w:r>
        <w:r>
          <w:rPr>
            <w:rFonts w:asciiTheme="minorHAnsi" w:eastAsiaTheme="minorEastAsia" w:hAnsiTheme="minorHAnsi" w:cstheme="minorBidi"/>
            <w:noProof/>
            <w:sz w:val="22"/>
            <w:szCs w:val="28"/>
          </w:rPr>
          <w:tab/>
        </w:r>
        <w:r w:rsidRPr="00052FAA">
          <w:rPr>
            <w:rStyle w:val="Hyperlink"/>
            <w:noProof/>
            <w:cs/>
          </w:rPr>
          <w:t>วัตถุประสงค์</w:t>
        </w:r>
        <w:r>
          <w:rPr>
            <w:noProof/>
            <w:webHidden/>
          </w:rPr>
          <w:tab/>
        </w:r>
        <w:r>
          <w:rPr>
            <w:noProof/>
            <w:webHidden/>
          </w:rPr>
          <w:fldChar w:fldCharType="begin"/>
        </w:r>
        <w:r>
          <w:rPr>
            <w:noProof/>
            <w:webHidden/>
          </w:rPr>
          <w:instrText xml:space="preserve"> PAGEREF _Toc513151669 \h </w:instrText>
        </w:r>
        <w:r>
          <w:rPr>
            <w:noProof/>
            <w:webHidden/>
          </w:rPr>
        </w:r>
        <w:r>
          <w:rPr>
            <w:noProof/>
            <w:webHidden/>
          </w:rPr>
          <w:fldChar w:fldCharType="separate"/>
        </w:r>
        <w:r>
          <w:rPr>
            <w:noProof/>
            <w:webHidden/>
          </w:rPr>
          <w:t>10</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70" w:history="1">
        <w:r w:rsidRPr="00052FAA">
          <w:rPr>
            <w:rStyle w:val="Hyperlink"/>
            <w:noProof/>
          </w:rPr>
          <w:t>1.3</w:t>
        </w:r>
        <w:r>
          <w:rPr>
            <w:rFonts w:asciiTheme="minorHAnsi" w:eastAsiaTheme="minorEastAsia" w:hAnsiTheme="minorHAnsi" w:cstheme="minorBidi"/>
            <w:noProof/>
            <w:sz w:val="22"/>
            <w:szCs w:val="28"/>
          </w:rPr>
          <w:tab/>
        </w:r>
        <w:r w:rsidRPr="00052FAA">
          <w:rPr>
            <w:rStyle w:val="Hyperlink"/>
            <w:noProof/>
            <w:cs/>
          </w:rPr>
          <w:t>ขอบเขตของโครงงาน</w:t>
        </w:r>
        <w:r>
          <w:rPr>
            <w:noProof/>
            <w:webHidden/>
          </w:rPr>
          <w:tab/>
        </w:r>
        <w:r>
          <w:rPr>
            <w:noProof/>
            <w:webHidden/>
          </w:rPr>
          <w:fldChar w:fldCharType="begin"/>
        </w:r>
        <w:r>
          <w:rPr>
            <w:noProof/>
            <w:webHidden/>
          </w:rPr>
          <w:instrText xml:space="preserve"> PAGEREF _Toc513151670 \h </w:instrText>
        </w:r>
        <w:r>
          <w:rPr>
            <w:noProof/>
            <w:webHidden/>
          </w:rPr>
        </w:r>
        <w:r>
          <w:rPr>
            <w:noProof/>
            <w:webHidden/>
          </w:rPr>
          <w:fldChar w:fldCharType="separate"/>
        </w:r>
        <w:r>
          <w:rPr>
            <w:noProof/>
            <w:webHidden/>
          </w:rPr>
          <w:t>11</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71" w:history="1">
        <w:r w:rsidRPr="00052FAA">
          <w:rPr>
            <w:rStyle w:val="Hyperlink"/>
            <w:noProof/>
          </w:rPr>
          <w:t>1.3.1</w:t>
        </w:r>
        <w:r>
          <w:rPr>
            <w:rFonts w:asciiTheme="minorHAnsi" w:eastAsiaTheme="minorEastAsia" w:hAnsiTheme="minorHAnsi" w:cstheme="minorBidi"/>
            <w:noProof/>
            <w:sz w:val="22"/>
            <w:szCs w:val="28"/>
          </w:rPr>
          <w:tab/>
        </w:r>
        <w:r w:rsidRPr="00052FAA">
          <w:rPr>
            <w:rStyle w:val="Hyperlink"/>
            <w:noProof/>
            <w:cs/>
          </w:rPr>
          <w:t>ขอบเขตของการพัฒนาแอปพลิเคชัน</w:t>
        </w:r>
        <w:r>
          <w:rPr>
            <w:noProof/>
            <w:webHidden/>
          </w:rPr>
          <w:tab/>
        </w:r>
        <w:r>
          <w:rPr>
            <w:noProof/>
            <w:webHidden/>
          </w:rPr>
          <w:fldChar w:fldCharType="begin"/>
        </w:r>
        <w:r>
          <w:rPr>
            <w:noProof/>
            <w:webHidden/>
          </w:rPr>
          <w:instrText xml:space="preserve"> PAGEREF _Toc513151671 \h </w:instrText>
        </w:r>
        <w:r>
          <w:rPr>
            <w:noProof/>
            <w:webHidden/>
          </w:rPr>
        </w:r>
        <w:r>
          <w:rPr>
            <w:noProof/>
            <w:webHidden/>
          </w:rPr>
          <w:fldChar w:fldCharType="separate"/>
        </w:r>
        <w:r>
          <w:rPr>
            <w:noProof/>
            <w:webHidden/>
          </w:rPr>
          <w:t>11</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72" w:history="1">
        <w:r w:rsidRPr="00052FAA">
          <w:rPr>
            <w:rStyle w:val="Hyperlink"/>
            <w:noProof/>
          </w:rPr>
          <w:t>1.3.2</w:t>
        </w:r>
        <w:r>
          <w:rPr>
            <w:rFonts w:asciiTheme="minorHAnsi" w:eastAsiaTheme="minorEastAsia" w:hAnsiTheme="minorHAnsi" w:cstheme="minorBidi"/>
            <w:noProof/>
            <w:sz w:val="22"/>
            <w:szCs w:val="28"/>
          </w:rPr>
          <w:tab/>
        </w:r>
        <w:r w:rsidRPr="00052FAA">
          <w:rPr>
            <w:rStyle w:val="Hyperlink"/>
            <w:noProof/>
            <w:cs/>
          </w:rPr>
          <w:t>ข้อจำกัดของแอปพลิเคชัน</w:t>
        </w:r>
        <w:r>
          <w:rPr>
            <w:noProof/>
            <w:webHidden/>
          </w:rPr>
          <w:tab/>
        </w:r>
        <w:r>
          <w:rPr>
            <w:noProof/>
            <w:webHidden/>
          </w:rPr>
          <w:fldChar w:fldCharType="begin"/>
        </w:r>
        <w:r>
          <w:rPr>
            <w:noProof/>
            <w:webHidden/>
          </w:rPr>
          <w:instrText xml:space="preserve"> PAGEREF _Toc513151672 \h </w:instrText>
        </w:r>
        <w:r>
          <w:rPr>
            <w:noProof/>
            <w:webHidden/>
          </w:rPr>
        </w:r>
        <w:r>
          <w:rPr>
            <w:noProof/>
            <w:webHidden/>
          </w:rPr>
          <w:fldChar w:fldCharType="separate"/>
        </w:r>
        <w:r>
          <w:rPr>
            <w:noProof/>
            <w:webHidden/>
          </w:rPr>
          <w:t>11</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73" w:history="1">
        <w:r w:rsidRPr="00052FAA">
          <w:rPr>
            <w:rStyle w:val="Hyperlink"/>
            <w:noProof/>
          </w:rPr>
          <w:t>1.4</w:t>
        </w:r>
        <w:r>
          <w:rPr>
            <w:rFonts w:asciiTheme="minorHAnsi" w:eastAsiaTheme="minorEastAsia" w:hAnsiTheme="minorHAnsi" w:cstheme="minorBidi"/>
            <w:noProof/>
            <w:sz w:val="22"/>
            <w:szCs w:val="28"/>
          </w:rPr>
          <w:tab/>
        </w:r>
        <w:r w:rsidRPr="00052FAA">
          <w:rPr>
            <w:rStyle w:val="Hyperlink"/>
            <w:noProof/>
            <w:cs/>
          </w:rPr>
          <w:t>ขอบเขตของโครงงาน</w:t>
        </w:r>
        <w:r>
          <w:rPr>
            <w:noProof/>
            <w:webHidden/>
          </w:rPr>
          <w:tab/>
        </w:r>
        <w:r>
          <w:rPr>
            <w:noProof/>
            <w:webHidden/>
          </w:rPr>
          <w:fldChar w:fldCharType="begin"/>
        </w:r>
        <w:r>
          <w:rPr>
            <w:noProof/>
            <w:webHidden/>
          </w:rPr>
          <w:instrText xml:space="preserve"> PAGEREF _Toc513151673 \h </w:instrText>
        </w:r>
        <w:r>
          <w:rPr>
            <w:noProof/>
            <w:webHidden/>
          </w:rPr>
        </w:r>
        <w:r>
          <w:rPr>
            <w:noProof/>
            <w:webHidden/>
          </w:rPr>
          <w:fldChar w:fldCharType="separate"/>
        </w:r>
        <w:r>
          <w:rPr>
            <w:noProof/>
            <w:webHidden/>
          </w:rPr>
          <w:t>11</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74" w:history="1">
        <w:r w:rsidRPr="00052FAA">
          <w:rPr>
            <w:rStyle w:val="Hyperlink"/>
            <w:noProof/>
            <w:cs/>
          </w:rPr>
          <w:t>1.5</w:t>
        </w:r>
        <w:r>
          <w:rPr>
            <w:rFonts w:asciiTheme="minorHAnsi" w:eastAsiaTheme="minorEastAsia" w:hAnsiTheme="minorHAnsi" w:cstheme="minorBidi"/>
            <w:noProof/>
            <w:sz w:val="22"/>
            <w:szCs w:val="28"/>
          </w:rPr>
          <w:tab/>
        </w:r>
        <w:r w:rsidRPr="00052FAA">
          <w:rPr>
            <w:rStyle w:val="Hyperlink"/>
            <w:noProof/>
            <w:cs/>
          </w:rPr>
          <w:t>ประโยชน์ของโครงงาน</w:t>
        </w:r>
        <w:r>
          <w:rPr>
            <w:noProof/>
            <w:webHidden/>
          </w:rPr>
          <w:tab/>
        </w:r>
        <w:r>
          <w:rPr>
            <w:noProof/>
            <w:webHidden/>
          </w:rPr>
          <w:fldChar w:fldCharType="begin"/>
        </w:r>
        <w:r>
          <w:rPr>
            <w:noProof/>
            <w:webHidden/>
          </w:rPr>
          <w:instrText xml:space="preserve"> PAGEREF _Toc513151674 \h </w:instrText>
        </w:r>
        <w:r>
          <w:rPr>
            <w:noProof/>
            <w:webHidden/>
          </w:rPr>
        </w:r>
        <w:r>
          <w:rPr>
            <w:noProof/>
            <w:webHidden/>
          </w:rPr>
          <w:fldChar w:fldCharType="separate"/>
        </w:r>
        <w:r>
          <w:rPr>
            <w:noProof/>
            <w:webHidden/>
          </w:rPr>
          <w:t>12</w:t>
        </w:r>
        <w:r>
          <w:rPr>
            <w:noProof/>
            <w:webHidden/>
          </w:rPr>
          <w:fldChar w:fldCharType="end"/>
        </w:r>
      </w:hyperlink>
    </w:p>
    <w:p w:rsidR="00231B18" w:rsidRDefault="00231B18">
      <w:pPr>
        <w:pStyle w:val="TOC1"/>
        <w:tabs>
          <w:tab w:val="left" w:pos="880"/>
          <w:tab w:val="right" w:pos="8296"/>
        </w:tabs>
        <w:rPr>
          <w:rFonts w:asciiTheme="minorHAnsi" w:eastAsiaTheme="minorEastAsia" w:hAnsiTheme="minorHAnsi" w:cstheme="minorBidi"/>
          <w:noProof/>
          <w:sz w:val="22"/>
          <w:szCs w:val="28"/>
        </w:rPr>
      </w:pPr>
      <w:hyperlink w:anchor="_Toc513151675" w:history="1">
        <w:r w:rsidRPr="00052FAA">
          <w:rPr>
            <w:rStyle w:val="Hyperlink"/>
            <w:noProof/>
            <w:cs/>
          </w:rPr>
          <w:t xml:space="preserve">บทที่ </w:t>
        </w:r>
        <w:r w:rsidRPr="00052FAA">
          <w:rPr>
            <w:rStyle w:val="Hyperlink"/>
            <w:noProof/>
          </w:rPr>
          <w:t>2</w:t>
        </w:r>
        <w:r>
          <w:rPr>
            <w:rFonts w:asciiTheme="minorHAnsi" w:eastAsiaTheme="minorEastAsia" w:hAnsiTheme="minorHAnsi" w:cstheme="minorBidi"/>
            <w:noProof/>
            <w:sz w:val="22"/>
            <w:szCs w:val="28"/>
          </w:rPr>
          <w:tab/>
        </w:r>
        <w:r w:rsidRPr="00052FAA">
          <w:rPr>
            <w:rStyle w:val="Hyperlink"/>
            <w:noProof/>
            <w:cs/>
          </w:rPr>
          <w:t>วรรณกรรมและงานวิจัยที่เกี่ยวข้อง</w:t>
        </w:r>
        <w:r>
          <w:rPr>
            <w:noProof/>
            <w:webHidden/>
          </w:rPr>
          <w:tab/>
        </w:r>
        <w:r>
          <w:rPr>
            <w:noProof/>
            <w:webHidden/>
          </w:rPr>
          <w:fldChar w:fldCharType="begin"/>
        </w:r>
        <w:r>
          <w:rPr>
            <w:noProof/>
            <w:webHidden/>
          </w:rPr>
          <w:instrText xml:space="preserve"> PAGEREF _Toc513151675 \h </w:instrText>
        </w:r>
        <w:r>
          <w:rPr>
            <w:noProof/>
            <w:webHidden/>
          </w:rPr>
        </w:r>
        <w:r>
          <w:rPr>
            <w:noProof/>
            <w:webHidden/>
          </w:rPr>
          <w:fldChar w:fldCharType="separate"/>
        </w:r>
        <w:r>
          <w:rPr>
            <w:noProof/>
            <w:webHidden/>
          </w:rPr>
          <w:t>13</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76" w:history="1">
        <w:r w:rsidRPr="00052FAA">
          <w:rPr>
            <w:rStyle w:val="Hyperlink"/>
            <w:noProof/>
          </w:rPr>
          <w:t>2.1</w:t>
        </w:r>
        <w:r>
          <w:rPr>
            <w:rFonts w:asciiTheme="minorHAnsi" w:eastAsiaTheme="minorEastAsia" w:hAnsiTheme="minorHAnsi" w:cstheme="minorBidi"/>
            <w:noProof/>
            <w:sz w:val="22"/>
            <w:szCs w:val="28"/>
          </w:rPr>
          <w:tab/>
        </w:r>
        <w:r w:rsidRPr="00052FAA">
          <w:rPr>
            <w:rStyle w:val="Hyperlink"/>
            <w:noProof/>
            <w:cs/>
          </w:rPr>
          <w:t>โรค</w:t>
        </w:r>
        <w:r>
          <w:rPr>
            <w:noProof/>
            <w:webHidden/>
          </w:rPr>
          <w:tab/>
        </w:r>
        <w:r>
          <w:rPr>
            <w:noProof/>
            <w:webHidden/>
          </w:rPr>
          <w:fldChar w:fldCharType="begin"/>
        </w:r>
        <w:r>
          <w:rPr>
            <w:noProof/>
            <w:webHidden/>
          </w:rPr>
          <w:instrText xml:space="preserve"> PAGEREF _Toc513151676 \h </w:instrText>
        </w:r>
        <w:r>
          <w:rPr>
            <w:noProof/>
            <w:webHidden/>
          </w:rPr>
        </w:r>
        <w:r>
          <w:rPr>
            <w:noProof/>
            <w:webHidden/>
          </w:rPr>
          <w:fldChar w:fldCharType="separate"/>
        </w:r>
        <w:r>
          <w:rPr>
            <w:noProof/>
            <w:webHidden/>
          </w:rPr>
          <w:t>13</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77" w:history="1">
        <w:r w:rsidRPr="00052FAA">
          <w:rPr>
            <w:rStyle w:val="Hyperlink"/>
            <w:noProof/>
          </w:rPr>
          <w:t>2.1.1</w:t>
        </w:r>
        <w:r>
          <w:rPr>
            <w:rFonts w:asciiTheme="minorHAnsi" w:eastAsiaTheme="minorEastAsia" w:hAnsiTheme="minorHAnsi" w:cstheme="minorBidi"/>
            <w:noProof/>
            <w:sz w:val="22"/>
            <w:szCs w:val="28"/>
          </w:rPr>
          <w:tab/>
        </w:r>
        <w:r w:rsidRPr="00052FAA">
          <w:rPr>
            <w:rStyle w:val="Hyperlink"/>
            <w:noProof/>
            <w:cs/>
          </w:rPr>
          <w:t>ตัวอย่างโรค</w:t>
        </w:r>
        <w:r>
          <w:rPr>
            <w:noProof/>
            <w:webHidden/>
          </w:rPr>
          <w:tab/>
        </w:r>
        <w:r>
          <w:rPr>
            <w:noProof/>
            <w:webHidden/>
          </w:rPr>
          <w:fldChar w:fldCharType="begin"/>
        </w:r>
        <w:r>
          <w:rPr>
            <w:noProof/>
            <w:webHidden/>
          </w:rPr>
          <w:instrText xml:space="preserve"> PAGEREF _Toc513151677 \h </w:instrText>
        </w:r>
        <w:r>
          <w:rPr>
            <w:noProof/>
            <w:webHidden/>
          </w:rPr>
        </w:r>
        <w:r>
          <w:rPr>
            <w:noProof/>
            <w:webHidden/>
          </w:rPr>
          <w:fldChar w:fldCharType="separate"/>
        </w:r>
        <w:r>
          <w:rPr>
            <w:noProof/>
            <w:webHidden/>
          </w:rPr>
          <w:t>13</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78" w:history="1">
        <w:r w:rsidRPr="00052FAA">
          <w:rPr>
            <w:rStyle w:val="Hyperlink"/>
            <w:noProof/>
          </w:rPr>
          <w:t>2.1.2</w:t>
        </w:r>
        <w:r>
          <w:rPr>
            <w:rFonts w:asciiTheme="minorHAnsi" w:eastAsiaTheme="minorEastAsia" w:hAnsiTheme="minorHAnsi" w:cstheme="minorBidi"/>
            <w:noProof/>
            <w:sz w:val="22"/>
            <w:szCs w:val="28"/>
          </w:rPr>
          <w:tab/>
        </w:r>
        <w:r w:rsidRPr="00052FAA">
          <w:rPr>
            <w:rStyle w:val="Hyperlink"/>
            <w:noProof/>
            <w:cs/>
          </w:rPr>
          <w:t xml:space="preserve">ผลตรวจเลือดทางเคมีที่นำมาวิเคราะห์ประกอบด้วย </w:t>
        </w:r>
        <w:r w:rsidRPr="00052FAA">
          <w:rPr>
            <w:rStyle w:val="Hyperlink"/>
            <w:noProof/>
          </w:rPr>
          <w:t xml:space="preserve">7 </w:t>
        </w:r>
        <w:r w:rsidRPr="00052FAA">
          <w:rPr>
            <w:rStyle w:val="Hyperlink"/>
            <w:noProof/>
            <w:cs/>
          </w:rPr>
          <w:t>ค่า</w:t>
        </w:r>
        <w:r>
          <w:rPr>
            <w:noProof/>
            <w:webHidden/>
          </w:rPr>
          <w:tab/>
        </w:r>
        <w:r>
          <w:rPr>
            <w:noProof/>
            <w:webHidden/>
          </w:rPr>
          <w:fldChar w:fldCharType="begin"/>
        </w:r>
        <w:r>
          <w:rPr>
            <w:noProof/>
            <w:webHidden/>
          </w:rPr>
          <w:instrText xml:space="preserve"> PAGEREF _Toc513151678 \h </w:instrText>
        </w:r>
        <w:r>
          <w:rPr>
            <w:noProof/>
            <w:webHidden/>
          </w:rPr>
        </w:r>
        <w:r>
          <w:rPr>
            <w:noProof/>
            <w:webHidden/>
          </w:rPr>
          <w:fldChar w:fldCharType="separate"/>
        </w:r>
        <w:r>
          <w:rPr>
            <w:noProof/>
            <w:webHidden/>
          </w:rPr>
          <w:t>13</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79" w:history="1">
        <w:r w:rsidRPr="00052FAA">
          <w:rPr>
            <w:rStyle w:val="Hyperlink"/>
            <w:noProof/>
          </w:rPr>
          <w:t>2.2</w:t>
        </w:r>
        <w:r>
          <w:rPr>
            <w:rFonts w:asciiTheme="minorHAnsi" w:eastAsiaTheme="minorEastAsia" w:hAnsiTheme="minorHAnsi" w:cstheme="minorBidi"/>
            <w:noProof/>
            <w:sz w:val="22"/>
            <w:szCs w:val="28"/>
          </w:rPr>
          <w:tab/>
        </w:r>
        <w:r w:rsidRPr="00052FAA">
          <w:rPr>
            <w:rStyle w:val="Hyperlink"/>
            <w:noProof/>
            <w:cs/>
          </w:rPr>
          <w:t>เทคโนโลยีโอซีอาร์ (</w:t>
        </w:r>
        <w:r w:rsidRPr="00052FAA">
          <w:rPr>
            <w:rStyle w:val="Hyperlink"/>
            <w:noProof/>
          </w:rPr>
          <w:t>OCR Technology)</w:t>
        </w:r>
        <w:r>
          <w:rPr>
            <w:noProof/>
            <w:webHidden/>
          </w:rPr>
          <w:tab/>
        </w:r>
        <w:r>
          <w:rPr>
            <w:noProof/>
            <w:webHidden/>
          </w:rPr>
          <w:fldChar w:fldCharType="begin"/>
        </w:r>
        <w:r>
          <w:rPr>
            <w:noProof/>
            <w:webHidden/>
          </w:rPr>
          <w:instrText xml:space="preserve"> PAGEREF _Toc513151679 \h </w:instrText>
        </w:r>
        <w:r>
          <w:rPr>
            <w:noProof/>
            <w:webHidden/>
          </w:rPr>
        </w:r>
        <w:r>
          <w:rPr>
            <w:noProof/>
            <w:webHidden/>
          </w:rPr>
          <w:fldChar w:fldCharType="separate"/>
        </w:r>
        <w:r>
          <w:rPr>
            <w:noProof/>
            <w:webHidden/>
          </w:rPr>
          <w:t>14</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80" w:history="1">
        <w:r w:rsidRPr="00052FAA">
          <w:rPr>
            <w:rStyle w:val="Hyperlink"/>
            <w:noProof/>
          </w:rPr>
          <w:t>2.2.1</w:t>
        </w:r>
        <w:r>
          <w:rPr>
            <w:rFonts w:asciiTheme="minorHAnsi" w:eastAsiaTheme="minorEastAsia" w:hAnsiTheme="minorHAnsi" w:cstheme="minorBidi"/>
            <w:noProof/>
            <w:sz w:val="22"/>
            <w:szCs w:val="28"/>
          </w:rPr>
          <w:tab/>
        </w:r>
        <w:r w:rsidRPr="00052FAA">
          <w:rPr>
            <w:rStyle w:val="Hyperlink"/>
            <w:noProof/>
            <w:cs/>
          </w:rPr>
          <w:t>องค์ประกอบของเทคโนโลยีโอซีอาร์ (</w:t>
        </w:r>
        <w:r w:rsidRPr="00052FAA">
          <w:rPr>
            <w:rStyle w:val="Hyperlink"/>
            <w:noProof/>
          </w:rPr>
          <w:t>Components of OCR system)</w:t>
        </w:r>
        <w:r>
          <w:rPr>
            <w:noProof/>
            <w:webHidden/>
          </w:rPr>
          <w:tab/>
        </w:r>
        <w:r>
          <w:rPr>
            <w:noProof/>
            <w:webHidden/>
          </w:rPr>
          <w:fldChar w:fldCharType="begin"/>
        </w:r>
        <w:r>
          <w:rPr>
            <w:noProof/>
            <w:webHidden/>
          </w:rPr>
          <w:instrText xml:space="preserve"> PAGEREF _Toc513151680 \h </w:instrText>
        </w:r>
        <w:r>
          <w:rPr>
            <w:noProof/>
            <w:webHidden/>
          </w:rPr>
        </w:r>
        <w:r>
          <w:rPr>
            <w:noProof/>
            <w:webHidden/>
          </w:rPr>
          <w:fldChar w:fldCharType="separate"/>
        </w:r>
        <w:r>
          <w:rPr>
            <w:noProof/>
            <w:webHidden/>
          </w:rPr>
          <w:t>14</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81" w:history="1">
        <w:r w:rsidRPr="00052FAA">
          <w:rPr>
            <w:rStyle w:val="Hyperlink"/>
            <w:noProof/>
          </w:rPr>
          <w:t>2.2.2</w:t>
        </w:r>
        <w:r>
          <w:rPr>
            <w:rFonts w:asciiTheme="minorHAnsi" w:eastAsiaTheme="minorEastAsia" w:hAnsiTheme="minorHAnsi" w:cstheme="minorBidi"/>
            <w:noProof/>
            <w:sz w:val="22"/>
            <w:szCs w:val="28"/>
          </w:rPr>
          <w:tab/>
        </w:r>
        <w:r w:rsidRPr="00052FAA">
          <w:rPr>
            <w:rStyle w:val="Hyperlink"/>
            <w:noProof/>
            <w:cs/>
          </w:rPr>
          <w:t>การทำงานของระบบโอซีอาร์ (</w:t>
        </w:r>
        <w:r w:rsidRPr="00052FAA">
          <w:rPr>
            <w:rStyle w:val="Hyperlink"/>
            <w:noProof/>
          </w:rPr>
          <w:t>Working of OCR System</w:t>
        </w:r>
        <w:r w:rsidRPr="00052FAA">
          <w:rPr>
            <w:rStyle w:val="Hyperlink"/>
            <w:noProof/>
          </w:rPr>
          <w:t>)</w:t>
        </w:r>
        <w:r>
          <w:rPr>
            <w:noProof/>
            <w:webHidden/>
          </w:rPr>
          <w:tab/>
        </w:r>
        <w:r>
          <w:rPr>
            <w:noProof/>
            <w:webHidden/>
          </w:rPr>
          <w:fldChar w:fldCharType="begin"/>
        </w:r>
        <w:r>
          <w:rPr>
            <w:noProof/>
            <w:webHidden/>
          </w:rPr>
          <w:instrText xml:space="preserve"> PAGEREF _Toc513151681 \h </w:instrText>
        </w:r>
        <w:r>
          <w:rPr>
            <w:noProof/>
            <w:webHidden/>
          </w:rPr>
        </w:r>
        <w:r>
          <w:rPr>
            <w:noProof/>
            <w:webHidden/>
          </w:rPr>
          <w:fldChar w:fldCharType="separate"/>
        </w:r>
        <w:r>
          <w:rPr>
            <w:noProof/>
            <w:webHidden/>
          </w:rPr>
          <w:t>14</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82" w:history="1">
        <w:r w:rsidRPr="00052FAA">
          <w:rPr>
            <w:rStyle w:val="Hyperlink"/>
            <w:noProof/>
          </w:rPr>
          <w:t>2.3</w:t>
        </w:r>
        <w:r>
          <w:rPr>
            <w:rFonts w:asciiTheme="minorHAnsi" w:eastAsiaTheme="minorEastAsia" w:hAnsiTheme="minorHAnsi" w:cstheme="minorBidi"/>
            <w:noProof/>
            <w:sz w:val="22"/>
            <w:szCs w:val="28"/>
          </w:rPr>
          <w:tab/>
        </w:r>
        <w:r w:rsidRPr="00052FAA">
          <w:rPr>
            <w:rStyle w:val="Hyperlink"/>
            <w:noProof/>
            <w:cs/>
          </w:rPr>
          <w:t>งานวิจัยที่เกี่ยวข้อง</w:t>
        </w:r>
        <w:r>
          <w:rPr>
            <w:noProof/>
            <w:webHidden/>
          </w:rPr>
          <w:tab/>
        </w:r>
        <w:r>
          <w:rPr>
            <w:noProof/>
            <w:webHidden/>
          </w:rPr>
          <w:fldChar w:fldCharType="begin"/>
        </w:r>
        <w:r>
          <w:rPr>
            <w:noProof/>
            <w:webHidden/>
          </w:rPr>
          <w:instrText xml:space="preserve"> PAGEREF _Toc513151682 \h </w:instrText>
        </w:r>
        <w:r>
          <w:rPr>
            <w:noProof/>
            <w:webHidden/>
          </w:rPr>
        </w:r>
        <w:r>
          <w:rPr>
            <w:noProof/>
            <w:webHidden/>
          </w:rPr>
          <w:fldChar w:fldCharType="separate"/>
        </w:r>
        <w:r>
          <w:rPr>
            <w:noProof/>
            <w:webHidden/>
          </w:rPr>
          <w:t>14</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83" w:history="1">
        <w:r w:rsidRPr="00052FAA">
          <w:rPr>
            <w:rStyle w:val="Hyperlink"/>
            <w:noProof/>
          </w:rPr>
          <w:t>2.3</w:t>
        </w:r>
        <w:r>
          <w:rPr>
            <w:rFonts w:asciiTheme="minorHAnsi" w:eastAsiaTheme="minorEastAsia" w:hAnsiTheme="minorHAnsi" w:cstheme="minorBidi"/>
            <w:noProof/>
            <w:sz w:val="22"/>
            <w:szCs w:val="28"/>
          </w:rPr>
          <w:tab/>
        </w:r>
        <w:r w:rsidRPr="00052FAA">
          <w:rPr>
            <w:rStyle w:val="Hyperlink"/>
            <w:noProof/>
            <w:cs/>
          </w:rPr>
          <w:t>ระบบที่พัฒนาด้วยเทคโนโลยีโอซีอาร์</w:t>
        </w:r>
        <w:r>
          <w:rPr>
            <w:noProof/>
            <w:webHidden/>
          </w:rPr>
          <w:tab/>
        </w:r>
        <w:r>
          <w:rPr>
            <w:noProof/>
            <w:webHidden/>
          </w:rPr>
          <w:fldChar w:fldCharType="begin"/>
        </w:r>
        <w:r>
          <w:rPr>
            <w:noProof/>
            <w:webHidden/>
          </w:rPr>
          <w:instrText xml:space="preserve"> PAGEREF _Toc513151683 \h </w:instrText>
        </w:r>
        <w:r>
          <w:rPr>
            <w:noProof/>
            <w:webHidden/>
          </w:rPr>
        </w:r>
        <w:r>
          <w:rPr>
            <w:noProof/>
            <w:webHidden/>
          </w:rPr>
          <w:fldChar w:fldCharType="separate"/>
        </w:r>
        <w:r>
          <w:rPr>
            <w:noProof/>
            <w:webHidden/>
          </w:rPr>
          <w:t>14</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84" w:history="1">
        <w:r w:rsidRPr="00052FAA">
          <w:rPr>
            <w:rStyle w:val="Hyperlink"/>
            <w:noProof/>
          </w:rPr>
          <w:t>2.3.1</w:t>
        </w:r>
        <w:r>
          <w:rPr>
            <w:rFonts w:asciiTheme="minorHAnsi" w:eastAsiaTheme="minorEastAsia" w:hAnsiTheme="minorHAnsi" w:cstheme="minorBidi"/>
            <w:noProof/>
            <w:sz w:val="22"/>
            <w:szCs w:val="28"/>
          </w:rPr>
          <w:tab/>
        </w:r>
        <w:r w:rsidRPr="00052FAA">
          <w:rPr>
            <w:rStyle w:val="Hyperlink"/>
            <w:noProof/>
          </w:rPr>
          <w:t>Implement of OCR Technology in Nakhon Ratchasima Vocational College</w:t>
        </w:r>
        <w:r>
          <w:rPr>
            <w:noProof/>
            <w:webHidden/>
          </w:rPr>
          <w:tab/>
        </w:r>
        <w:r>
          <w:rPr>
            <w:noProof/>
            <w:webHidden/>
          </w:rPr>
          <w:fldChar w:fldCharType="begin"/>
        </w:r>
        <w:r>
          <w:rPr>
            <w:noProof/>
            <w:webHidden/>
          </w:rPr>
          <w:instrText xml:space="preserve"> PAGEREF _Toc513151684 \h </w:instrText>
        </w:r>
        <w:r>
          <w:rPr>
            <w:noProof/>
            <w:webHidden/>
          </w:rPr>
        </w:r>
        <w:r>
          <w:rPr>
            <w:noProof/>
            <w:webHidden/>
          </w:rPr>
          <w:fldChar w:fldCharType="separate"/>
        </w:r>
        <w:r>
          <w:rPr>
            <w:noProof/>
            <w:webHidden/>
          </w:rPr>
          <w:t>14</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85" w:history="1">
        <w:r w:rsidRPr="00052FAA">
          <w:rPr>
            <w:rStyle w:val="Hyperlink"/>
            <w:noProof/>
          </w:rPr>
          <w:t>2.3.2</w:t>
        </w:r>
        <w:r>
          <w:rPr>
            <w:rFonts w:asciiTheme="minorHAnsi" w:eastAsiaTheme="minorEastAsia" w:hAnsiTheme="minorHAnsi" w:cstheme="minorBidi"/>
            <w:noProof/>
            <w:sz w:val="22"/>
            <w:szCs w:val="28"/>
          </w:rPr>
          <w:tab/>
        </w:r>
        <w:r w:rsidRPr="00052FAA">
          <w:rPr>
            <w:rStyle w:val="Hyperlink"/>
            <w:noProof/>
            <w:cs/>
          </w:rPr>
          <w:t>ตัวอย่</w:t>
        </w:r>
        <w:r w:rsidRPr="00052FAA">
          <w:rPr>
            <w:rStyle w:val="Hyperlink"/>
            <w:noProof/>
            <w:cs/>
          </w:rPr>
          <w:t>างแอบพลิเคชัน (</w:t>
        </w:r>
        <w:r w:rsidRPr="00052FAA">
          <w:rPr>
            <w:rStyle w:val="Hyperlink"/>
            <w:noProof/>
          </w:rPr>
          <w:t>OCR Optical Character Recognition</w:t>
        </w:r>
        <w:r w:rsidRPr="00052FAA">
          <w:rPr>
            <w:rStyle w:val="Hyperlink"/>
            <w:noProof/>
            <w:cs/>
          </w:rPr>
          <w:t>)</w:t>
        </w:r>
        <w:r>
          <w:rPr>
            <w:noProof/>
            <w:webHidden/>
          </w:rPr>
          <w:tab/>
        </w:r>
        <w:r>
          <w:rPr>
            <w:noProof/>
            <w:webHidden/>
          </w:rPr>
          <w:fldChar w:fldCharType="begin"/>
        </w:r>
        <w:r>
          <w:rPr>
            <w:noProof/>
            <w:webHidden/>
          </w:rPr>
          <w:instrText xml:space="preserve"> PAGEREF _Toc513151685 \h </w:instrText>
        </w:r>
        <w:r>
          <w:rPr>
            <w:noProof/>
            <w:webHidden/>
          </w:rPr>
        </w:r>
        <w:r>
          <w:rPr>
            <w:noProof/>
            <w:webHidden/>
          </w:rPr>
          <w:fldChar w:fldCharType="separate"/>
        </w:r>
        <w:r>
          <w:rPr>
            <w:noProof/>
            <w:webHidden/>
          </w:rPr>
          <w:t>17</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86" w:history="1">
        <w:r w:rsidRPr="00052FAA">
          <w:rPr>
            <w:rStyle w:val="Hyperlink"/>
            <w:noProof/>
          </w:rPr>
          <w:t>2.3.3</w:t>
        </w:r>
        <w:r>
          <w:rPr>
            <w:rFonts w:asciiTheme="minorHAnsi" w:eastAsiaTheme="minorEastAsia" w:hAnsiTheme="minorHAnsi" w:cstheme="minorBidi"/>
            <w:noProof/>
            <w:sz w:val="22"/>
            <w:szCs w:val="28"/>
          </w:rPr>
          <w:tab/>
        </w:r>
        <w:r w:rsidRPr="00052FAA">
          <w:rPr>
            <w:rStyle w:val="Hyperlink"/>
            <w:noProof/>
            <w:cs/>
          </w:rPr>
          <w:t>ตัวอย่างแอบพลิเคชัน (</w:t>
        </w:r>
        <w:r w:rsidRPr="00052FAA">
          <w:rPr>
            <w:rStyle w:val="Hyperlink"/>
            <w:noProof/>
          </w:rPr>
          <w:t>OCR Optical Character Recognition</w:t>
        </w:r>
        <w:r w:rsidRPr="00052FAA">
          <w:rPr>
            <w:rStyle w:val="Hyperlink"/>
            <w:noProof/>
            <w:cs/>
          </w:rPr>
          <w:t>)</w:t>
        </w:r>
        <w:r>
          <w:rPr>
            <w:noProof/>
            <w:webHidden/>
          </w:rPr>
          <w:tab/>
        </w:r>
        <w:r>
          <w:rPr>
            <w:noProof/>
            <w:webHidden/>
          </w:rPr>
          <w:fldChar w:fldCharType="begin"/>
        </w:r>
        <w:r>
          <w:rPr>
            <w:noProof/>
            <w:webHidden/>
          </w:rPr>
          <w:instrText xml:space="preserve"> PAGEREF _Toc513151686 \h </w:instrText>
        </w:r>
        <w:r>
          <w:rPr>
            <w:noProof/>
            <w:webHidden/>
          </w:rPr>
        </w:r>
        <w:r>
          <w:rPr>
            <w:noProof/>
            <w:webHidden/>
          </w:rPr>
          <w:fldChar w:fldCharType="separate"/>
        </w:r>
        <w:r>
          <w:rPr>
            <w:noProof/>
            <w:webHidden/>
          </w:rPr>
          <w:t>18</w:t>
        </w:r>
        <w:r>
          <w:rPr>
            <w:noProof/>
            <w:webHidden/>
          </w:rPr>
          <w:fldChar w:fldCharType="end"/>
        </w:r>
      </w:hyperlink>
    </w:p>
    <w:p w:rsidR="00231B18" w:rsidRDefault="00231B18">
      <w:pPr>
        <w:pStyle w:val="TOC1"/>
        <w:tabs>
          <w:tab w:val="left" w:pos="880"/>
          <w:tab w:val="right" w:pos="8296"/>
        </w:tabs>
        <w:rPr>
          <w:rFonts w:asciiTheme="minorHAnsi" w:eastAsiaTheme="minorEastAsia" w:hAnsiTheme="minorHAnsi" w:cstheme="minorBidi"/>
          <w:noProof/>
          <w:sz w:val="22"/>
          <w:szCs w:val="28"/>
        </w:rPr>
      </w:pPr>
      <w:hyperlink w:anchor="_Toc513151687" w:history="1">
        <w:r w:rsidRPr="00052FAA">
          <w:rPr>
            <w:rStyle w:val="Hyperlink"/>
            <w:noProof/>
            <w:cs/>
          </w:rPr>
          <w:t xml:space="preserve">บทที่ </w:t>
        </w:r>
        <w:r w:rsidRPr="00052FAA">
          <w:rPr>
            <w:rStyle w:val="Hyperlink"/>
            <w:noProof/>
          </w:rPr>
          <w:t>3</w:t>
        </w:r>
        <w:r>
          <w:rPr>
            <w:rFonts w:asciiTheme="minorHAnsi" w:eastAsiaTheme="minorEastAsia" w:hAnsiTheme="minorHAnsi" w:cstheme="minorBidi"/>
            <w:noProof/>
            <w:sz w:val="22"/>
            <w:szCs w:val="28"/>
          </w:rPr>
          <w:tab/>
        </w:r>
        <w:r w:rsidRPr="00052FAA">
          <w:rPr>
            <w:rStyle w:val="Hyperlink"/>
            <w:noProof/>
            <w:cs/>
          </w:rPr>
          <w:t>วิธีการวิจัย</w:t>
        </w:r>
        <w:r>
          <w:rPr>
            <w:noProof/>
            <w:webHidden/>
          </w:rPr>
          <w:tab/>
        </w:r>
        <w:r>
          <w:rPr>
            <w:noProof/>
            <w:webHidden/>
          </w:rPr>
          <w:fldChar w:fldCharType="begin"/>
        </w:r>
        <w:r>
          <w:rPr>
            <w:noProof/>
            <w:webHidden/>
          </w:rPr>
          <w:instrText xml:space="preserve"> PAGEREF _Toc513151687 \h </w:instrText>
        </w:r>
        <w:r>
          <w:rPr>
            <w:noProof/>
            <w:webHidden/>
          </w:rPr>
        </w:r>
        <w:r>
          <w:rPr>
            <w:noProof/>
            <w:webHidden/>
          </w:rPr>
          <w:fldChar w:fldCharType="separate"/>
        </w:r>
        <w:r>
          <w:rPr>
            <w:noProof/>
            <w:webHidden/>
          </w:rPr>
          <w:t>19</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88" w:history="1">
        <w:r w:rsidRPr="00052FAA">
          <w:rPr>
            <w:rStyle w:val="Hyperlink"/>
            <w:noProof/>
            <w:cs/>
          </w:rPr>
          <w:t>บทที่ 3 วิธีการวิจัย</w:t>
        </w:r>
        <w:r>
          <w:rPr>
            <w:noProof/>
            <w:webHidden/>
          </w:rPr>
          <w:tab/>
        </w:r>
        <w:r>
          <w:rPr>
            <w:noProof/>
            <w:webHidden/>
          </w:rPr>
          <w:fldChar w:fldCharType="begin"/>
        </w:r>
        <w:r>
          <w:rPr>
            <w:noProof/>
            <w:webHidden/>
          </w:rPr>
          <w:instrText xml:space="preserve"> PAGEREF _Toc513151688 \h </w:instrText>
        </w:r>
        <w:r>
          <w:rPr>
            <w:noProof/>
            <w:webHidden/>
          </w:rPr>
        </w:r>
        <w:r>
          <w:rPr>
            <w:noProof/>
            <w:webHidden/>
          </w:rPr>
          <w:fldChar w:fldCharType="separate"/>
        </w:r>
        <w:r>
          <w:rPr>
            <w:noProof/>
            <w:webHidden/>
          </w:rPr>
          <w:t>20</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89" w:history="1">
        <w:r w:rsidRPr="00052FAA">
          <w:rPr>
            <w:rStyle w:val="Hyperlink"/>
            <w:noProof/>
          </w:rPr>
          <w:t>3.1</w:t>
        </w:r>
        <w:r>
          <w:rPr>
            <w:rFonts w:asciiTheme="minorHAnsi" w:eastAsiaTheme="minorEastAsia" w:hAnsiTheme="minorHAnsi" w:cstheme="minorBidi"/>
            <w:noProof/>
            <w:sz w:val="22"/>
            <w:szCs w:val="28"/>
          </w:rPr>
          <w:tab/>
        </w:r>
        <w:r w:rsidRPr="00052FAA">
          <w:rPr>
            <w:rStyle w:val="Hyperlink"/>
            <w:noProof/>
            <w:cs/>
          </w:rPr>
          <w:t>ภาพรวมและสภาพแวดล้อม (</w:t>
        </w:r>
        <w:r w:rsidRPr="00052FAA">
          <w:rPr>
            <w:rStyle w:val="Hyperlink"/>
            <w:noProof/>
          </w:rPr>
          <w:t>Overall Architecture and Environment</w:t>
        </w:r>
        <w:r w:rsidRPr="00052FAA">
          <w:rPr>
            <w:rStyle w:val="Hyperlink"/>
            <w:noProof/>
            <w:cs/>
          </w:rPr>
          <w:t>)</w:t>
        </w:r>
        <w:r>
          <w:rPr>
            <w:noProof/>
            <w:webHidden/>
          </w:rPr>
          <w:tab/>
        </w:r>
        <w:r>
          <w:rPr>
            <w:noProof/>
            <w:webHidden/>
          </w:rPr>
          <w:fldChar w:fldCharType="begin"/>
        </w:r>
        <w:r>
          <w:rPr>
            <w:noProof/>
            <w:webHidden/>
          </w:rPr>
          <w:instrText xml:space="preserve"> PAGEREF _Toc513151689 \h </w:instrText>
        </w:r>
        <w:r>
          <w:rPr>
            <w:noProof/>
            <w:webHidden/>
          </w:rPr>
        </w:r>
        <w:r>
          <w:rPr>
            <w:noProof/>
            <w:webHidden/>
          </w:rPr>
          <w:fldChar w:fldCharType="separate"/>
        </w:r>
        <w:r>
          <w:rPr>
            <w:noProof/>
            <w:webHidden/>
          </w:rPr>
          <w:t>20</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90" w:history="1">
        <w:r w:rsidRPr="00052FAA">
          <w:rPr>
            <w:rStyle w:val="Hyperlink"/>
            <w:noProof/>
          </w:rPr>
          <w:t>3.1.1</w:t>
        </w:r>
        <w:r>
          <w:rPr>
            <w:rFonts w:asciiTheme="minorHAnsi" w:eastAsiaTheme="minorEastAsia" w:hAnsiTheme="minorHAnsi" w:cstheme="minorBidi"/>
            <w:noProof/>
            <w:sz w:val="22"/>
            <w:szCs w:val="28"/>
          </w:rPr>
          <w:tab/>
        </w:r>
        <w:r w:rsidRPr="00052FAA">
          <w:rPr>
            <w:rStyle w:val="Hyperlink"/>
            <w:noProof/>
            <w:cs/>
          </w:rPr>
          <w:t>เอกสารผลตรวจเลือด</w:t>
        </w:r>
        <w:r>
          <w:rPr>
            <w:noProof/>
            <w:webHidden/>
          </w:rPr>
          <w:tab/>
        </w:r>
        <w:r>
          <w:rPr>
            <w:noProof/>
            <w:webHidden/>
          </w:rPr>
          <w:fldChar w:fldCharType="begin"/>
        </w:r>
        <w:r>
          <w:rPr>
            <w:noProof/>
            <w:webHidden/>
          </w:rPr>
          <w:instrText xml:space="preserve"> PAGEREF _Toc513151690 \h </w:instrText>
        </w:r>
        <w:r>
          <w:rPr>
            <w:noProof/>
            <w:webHidden/>
          </w:rPr>
        </w:r>
        <w:r>
          <w:rPr>
            <w:noProof/>
            <w:webHidden/>
          </w:rPr>
          <w:fldChar w:fldCharType="separate"/>
        </w:r>
        <w:r>
          <w:rPr>
            <w:noProof/>
            <w:webHidden/>
          </w:rPr>
          <w:t>20</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91" w:history="1">
        <w:r w:rsidRPr="00052FAA">
          <w:rPr>
            <w:rStyle w:val="Hyperlink"/>
            <w:noProof/>
          </w:rPr>
          <w:t>3.1.2</w:t>
        </w:r>
        <w:r>
          <w:rPr>
            <w:rFonts w:asciiTheme="minorHAnsi" w:eastAsiaTheme="minorEastAsia" w:hAnsiTheme="minorHAnsi" w:cstheme="minorBidi"/>
            <w:noProof/>
            <w:sz w:val="22"/>
            <w:szCs w:val="28"/>
          </w:rPr>
          <w:tab/>
        </w:r>
        <w:r w:rsidRPr="00052FAA">
          <w:rPr>
            <w:rStyle w:val="Hyperlink"/>
            <w:noProof/>
            <w:cs/>
          </w:rPr>
          <w:t>กระบวนการทำงานโอซีอาร์</w:t>
        </w:r>
        <w:r>
          <w:rPr>
            <w:noProof/>
            <w:webHidden/>
          </w:rPr>
          <w:tab/>
        </w:r>
        <w:r>
          <w:rPr>
            <w:noProof/>
            <w:webHidden/>
          </w:rPr>
          <w:fldChar w:fldCharType="begin"/>
        </w:r>
        <w:r>
          <w:rPr>
            <w:noProof/>
            <w:webHidden/>
          </w:rPr>
          <w:instrText xml:space="preserve"> PAGEREF _Toc513151691 \h </w:instrText>
        </w:r>
        <w:r>
          <w:rPr>
            <w:noProof/>
            <w:webHidden/>
          </w:rPr>
        </w:r>
        <w:r>
          <w:rPr>
            <w:noProof/>
            <w:webHidden/>
          </w:rPr>
          <w:fldChar w:fldCharType="separate"/>
        </w:r>
        <w:r>
          <w:rPr>
            <w:noProof/>
            <w:webHidden/>
          </w:rPr>
          <w:t>20</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92" w:history="1">
        <w:r w:rsidRPr="00052FAA">
          <w:rPr>
            <w:rStyle w:val="Hyperlink"/>
            <w:noProof/>
          </w:rPr>
          <w:t>3.1.3</w:t>
        </w:r>
        <w:r>
          <w:rPr>
            <w:rFonts w:asciiTheme="minorHAnsi" w:eastAsiaTheme="minorEastAsia" w:hAnsiTheme="minorHAnsi" w:cstheme="minorBidi"/>
            <w:noProof/>
            <w:sz w:val="22"/>
            <w:szCs w:val="28"/>
          </w:rPr>
          <w:tab/>
        </w:r>
        <w:r w:rsidRPr="00052FAA">
          <w:rPr>
            <w:rStyle w:val="Hyperlink"/>
            <w:noProof/>
            <w:cs/>
          </w:rPr>
          <w:t xml:space="preserve">อัลกอริทึม </w:t>
        </w:r>
        <w:r w:rsidRPr="00052FAA">
          <w:rPr>
            <w:rStyle w:val="Hyperlink"/>
            <w:noProof/>
          </w:rPr>
          <w:t>(Algorithm)</w:t>
        </w:r>
        <w:r>
          <w:rPr>
            <w:noProof/>
            <w:webHidden/>
          </w:rPr>
          <w:tab/>
        </w:r>
        <w:r>
          <w:rPr>
            <w:noProof/>
            <w:webHidden/>
          </w:rPr>
          <w:fldChar w:fldCharType="begin"/>
        </w:r>
        <w:r>
          <w:rPr>
            <w:noProof/>
            <w:webHidden/>
          </w:rPr>
          <w:instrText xml:space="preserve"> PAGEREF _Toc513151692 \h </w:instrText>
        </w:r>
        <w:r>
          <w:rPr>
            <w:noProof/>
            <w:webHidden/>
          </w:rPr>
        </w:r>
        <w:r>
          <w:rPr>
            <w:noProof/>
            <w:webHidden/>
          </w:rPr>
          <w:fldChar w:fldCharType="separate"/>
        </w:r>
        <w:r>
          <w:rPr>
            <w:noProof/>
            <w:webHidden/>
          </w:rPr>
          <w:t>20</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93" w:history="1">
        <w:r w:rsidRPr="00052FAA">
          <w:rPr>
            <w:rStyle w:val="Hyperlink"/>
            <w:noProof/>
          </w:rPr>
          <w:t>3.2</w:t>
        </w:r>
        <w:r>
          <w:rPr>
            <w:rFonts w:asciiTheme="minorHAnsi" w:eastAsiaTheme="minorEastAsia" w:hAnsiTheme="minorHAnsi" w:cstheme="minorBidi"/>
            <w:noProof/>
            <w:sz w:val="22"/>
            <w:szCs w:val="28"/>
          </w:rPr>
          <w:tab/>
        </w:r>
        <w:r w:rsidRPr="00052FAA">
          <w:rPr>
            <w:rStyle w:val="Hyperlink"/>
            <w:noProof/>
            <w:cs/>
          </w:rPr>
          <w:t>การวิเคราะห์และขอบเขตความต้องการระบบ</w:t>
        </w:r>
        <w:r>
          <w:rPr>
            <w:noProof/>
            <w:webHidden/>
          </w:rPr>
          <w:tab/>
        </w:r>
        <w:r>
          <w:rPr>
            <w:noProof/>
            <w:webHidden/>
          </w:rPr>
          <w:fldChar w:fldCharType="begin"/>
        </w:r>
        <w:r>
          <w:rPr>
            <w:noProof/>
            <w:webHidden/>
          </w:rPr>
          <w:instrText xml:space="preserve"> PAGEREF _Toc513151693 \h </w:instrText>
        </w:r>
        <w:r>
          <w:rPr>
            <w:noProof/>
            <w:webHidden/>
          </w:rPr>
        </w:r>
        <w:r>
          <w:rPr>
            <w:noProof/>
            <w:webHidden/>
          </w:rPr>
          <w:fldChar w:fldCharType="separate"/>
        </w:r>
        <w:r>
          <w:rPr>
            <w:noProof/>
            <w:webHidden/>
          </w:rPr>
          <w:t>21</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94" w:history="1">
        <w:r w:rsidRPr="00052FAA">
          <w:rPr>
            <w:rStyle w:val="Hyperlink"/>
            <w:noProof/>
          </w:rPr>
          <w:t>3.2.1</w:t>
        </w:r>
        <w:r>
          <w:rPr>
            <w:rFonts w:asciiTheme="minorHAnsi" w:eastAsiaTheme="minorEastAsia" w:hAnsiTheme="minorHAnsi" w:cstheme="minorBidi"/>
            <w:noProof/>
            <w:sz w:val="22"/>
            <w:szCs w:val="28"/>
          </w:rPr>
          <w:tab/>
        </w:r>
        <w:r w:rsidRPr="00052FAA">
          <w:rPr>
            <w:rStyle w:val="Hyperlink"/>
            <w:noProof/>
            <w:cs/>
          </w:rPr>
          <w:t>กรณีการใช้งานในภาพรวม</w:t>
        </w:r>
        <w:r>
          <w:rPr>
            <w:noProof/>
            <w:webHidden/>
          </w:rPr>
          <w:tab/>
        </w:r>
        <w:r>
          <w:rPr>
            <w:noProof/>
            <w:webHidden/>
          </w:rPr>
          <w:fldChar w:fldCharType="begin"/>
        </w:r>
        <w:r>
          <w:rPr>
            <w:noProof/>
            <w:webHidden/>
          </w:rPr>
          <w:instrText xml:space="preserve"> PAGEREF _Toc513151694 \h </w:instrText>
        </w:r>
        <w:r>
          <w:rPr>
            <w:noProof/>
            <w:webHidden/>
          </w:rPr>
        </w:r>
        <w:r>
          <w:rPr>
            <w:noProof/>
            <w:webHidden/>
          </w:rPr>
          <w:fldChar w:fldCharType="separate"/>
        </w:r>
        <w:r>
          <w:rPr>
            <w:noProof/>
            <w:webHidden/>
          </w:rPr>
          <w:t>21</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695" w:history="1">
        <w:r w:rsidRPr="00052FAA">
          <w:rPr>
            <w:rStyle w:val="Hyperlink"/>
            <w:noProof/>
            <w:cs/>
          </w:rPr>
          <w:t>ตารางที่ 3.3 รายละเอียดยูสเคสเข้าสู่ระบบ</w:t>
        </w:r>
        <w:r>
          <w:rPr>
            <w:noProof/>
            <w:webHidden/>
          </w:rPr>
          <w:tab/>
        </w:r>
        <w:r>
          <w:rPr>
            <w:noProof/>
            <w:webHidden/>
          </w:rPr>
          <w:fldChar w:fldCharType="begin"/>
        </w:r>
        <w:r>
          <w:rPr>
            <w:noProof/>
            <w:webHidden/>
          </w:rPr>
          <w:instrText xml:space="preserve"> PAGEREF _Toc513151695 \h </w:instrText>
        </w:r>
        <w:r>
          <w:rPr>
            <w:noProof/>
            <w:webHidden/>
          </w:rPr>
        </w:r>
        <w:r>
          <w:rPr>
            <w:noProof/>
            <w:webHidden/>
          </w:rPr>
          <w:fldChar w:fldCharType="separate"/>
        </w:r>
        <w:r>
          <w:rPr>
            <w:noProof/>
            <w:webHidden/>
          </w:rPr>
          <w:t>22</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96" w:history="1">
        <w:r w:rsidRPr="00052FAA">
          <w:rPr>
            <w:rStyle w:val="Hyperlink"/>
            <w:noProof/>
          </w:rPr>
          <w:t>3.3</w:t>
        </w:r>
        <w:r>
          <w:rPr>
            <w:rFonts w:asciiTheme="minorHAnsi" w:eastAsiaTheme="minorEastAsia" w:hAnsiTheme="minorHAnsi" w:cstheme="minorBidi"/>
            <w:noProof/>
            <w:sz w:val="22"/>
            <w:szCs w:val="28"/>
          </w:rPr>
          <w:tab/>
        </w:r>
        <w:r w:rsidRPr="00052FAA">
          <w:rPr>
            <w:rStyle w:val="Hyperlink"/>
            <w:rFonts w:eastAsia="Times New Roman"/>
            <w:noProof/>
            <w:cs/>
          </w:rPr>
          <w:t>ประเด็นที่น่าสนใจและสิ่งที่ท้าทาย</w:t>
        </w:r>
        <w:r>
          <w:rPr>
            <w:noProof/>
            <w:webHidden/>
          </w:rPr>
          <w:tab/>
        </w:r>
        <w:r>
          <w:rPr>
            <w:noProof/>
            <w:webHidden/>
          </w:rPr>
          <w:fldChar w:fldCharType="begin"/>
        </w:r>
        <w:r>
          <w:rPr>
            <w:noProof/>
            <w:webHidden/>
          </w:rPr>
          <w:instrText xml:space="preserve"> PAGEREF _Toc513151696 \h </w:instrText>
        </w:r>
        <w:r>
          <w:rPr>
            <w:noProof/>
            <w:webHidden/>
          </w:rPr>
        </w:r>
        <w:r>
          <w:rPr>
            <w:noProof/>
            <w:webHidden/>
          </w:rPr>
          <w:fldChar w:fldCharType="separate"/>
        </w:r>
        <w:r>
          <w:rPr>
            <w:noProof/>
            <w:webHidden/>
          </w:rPr>
          <w:t>26</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697" w:history="1">
        <w:r w:rsidRPr="00052FAA">
          <w:rPr>
            <w:rStyle w:val="Hyperlink"/>
            <w:noProof/>
          </w:rPr>
          <w:t>3.4</w:t>
        </w:r>
        <w:r>
          <w:rPr>
            <w:rFonts w:asciiTheme="minorHAnsi" w:eastAsiaTheme="minorEastAsia" w:hAnsiTheme="minorHAnsi" w:cstheme="minorBidi"/>
            <w:noProof/>
            <w:sz w:val="22"/>
            <w:szCs w:val="28"/>
          </w:rPr>
          <w:tab/>
        </w:r>
        <w:r w:rsidRPr="00052FAA">
          <w:rPr>
            <w:rStyle w:val="Hyperlink"/>
            <w:noProof/>
            <w:cs/>
          </w:rPr>
          <w:t>ผลลัพธ์ที่คาดหวัง</w:t>
        </w:r>
        <w:r>
          <w:rPr>
            <w:noProof/>
            <w:webHidden/>
          </w:rPr>
          <w:tab/>
        </w:r>
        <w:r>
          <w:rPr>
            <w:noProof/>
            <w:webHidden/>
          </w:rPr>
          <w:fldChar w:fldCharType="begin"/>
        </w:r>
        <w:r>
          <w:rPr>
            <w:noProof/>
            <w:webHidden/>
          </w:rPr>
          <w:instrText xml:space="preserve"> PAGEREF _Toc513151697 \h </w:instrText>
        </w:r>
        <w:r>
          <w:rPr>
            <w:noProof/>
            <w:webHidden/>
          </w:rPr>
        </w:r>
        <w:r>
          <w:rPr>
            <w:noProof/>
            <w:webHidden/>
          </w:rPr>
          <w:fldChar w:fldCharType="separate"/>
        </w:r>
        <w:r>
          <w:rPr>
            <w:noProof/>
            <w:webHidden/>
          </w:rPr>
          <w:t>27</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98" w:history="1">
        <w:r w:rsidRPr="00052FAA">
          <w:rPr>
            <w:rStyle w:val="Hyperlink"/>
            <w:noProof/>
          </w:rPr>
          <w:t>3.4.1</w:t>
        </w:r>
        <w:r>
          <w:rPr>
            <w:rFonts w:asciiTheme="minorHAnsi" w:eastAsiaTheme="minorEastAsia" w:hAnsiTheme="minorHAnsi" w:cstheme="minorBidi"/>
            <w:noProof/>
            <w:sz w:val="22"/>
            <w:szCs w:val="28"/>
          </w:rPr>
          <w:tab/>
        </w:r>
        <w:r w:rsidRPr="00052FAA">
          <w:rPr>
            <w:rStyle w:val="Hyperlink"/>
            <w:noProof/>
            <w:cs/>
          </w:rPr>
          <w:t>ด้านผู้ใช้งานทั่วไป</w:t>
        </w:r>
        <w:r>
          <w:rPr>
            <w:noProof/>
            <w:webHidden/>
          </w:rPr>
          <w:tab/>
        </w:r>
        <w:r>
          <w:rPr>
            <w:noProof/>
            <w:webHidden/>
          </w:rPr>
          <w:fldChar w:fldCharType="begin"/>
        </w:r>
        <w:r>
          <w:rPr>
            <w:noProof/>
            <w:webHidden/>
          </w:rPr>
          <w:instrText xml:space="preserve"> PAGEREF _Toc513151698 \h </w:instrText>
        </w:r>
        <w:r>
          <w:rPr>
            <w:noProof/>
            <w:webHidden/>
          </w:rPr>
        </w:r>
        <w:r>
          <w:rPr>
            <w:noProof/>
            <w:webHidden/>
          </w:rPr>
          <w:fldChar w:fldCharType="separate"/>
        </w:r>
        <w:r>
          <w:rPr>
            <w:noProof/>
            <w:webHidden/>
          </w:rPr>
          <w:t>27</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699" w:history="1">
        <w:r w:rsidRPr="00052FAA">
          <w:rPr>
            <w:rStyle w:val="Hyperlink"/>
            <w:noProof/>
          </w:rPr>
          <w:t>3.4.2</w:t>
        </w:r>
        <w:r>
          <w:rPr>
            <w:rFonts w:asciiTheme="minorHAnsi" w:eastAsiaTheme="minorEastAsia" w:hAnsiTheme="minorHAnsi" w:cstheme="minorBidi"/>
            <w:noProof/>
            <w:sz w:val="22"/>
            <w:szCs w:val="28"/>
          </w:rPr>
          <w:tab/>
        </w:r>
        <w:r w:rsidRPr="00052FAA">
          <w:rPr>
            <w:rStyle w:val="Hyperlink"/>
            <w:noProof/>
            <w:cs/>
          </w:rPr>
          <w:t>ด้านผู้ดูแลร</w:t>
        </w:r>
        <w:r w:rsidRPr="00052FAA">
          <w:rPr>
            <w:rStyle w:val="Hyperlink"/>
            <w:noProof/>
            <w:cs/>
          </w:rPr>
          <w:t>ะบบ</w:t>
        </w:r>
        <w:r>
          <w:rPr>
            <w:noProof/>
            <w:webHidden/>
          </w:rPr>
          <w:tab/>
        </w:r>
        <w:r>
          <w:rPr>
            <w:noProof/>
            <w:webHidden/>
          </w:rPr>
          <w:fldChar w:fldCharType="begin"/>
        </w:r>
        <w:r>
          <w:rPr>
            <w:noProof/>
            <w:webHidden/>
          </w:rPr>
          <w:instrText xml:space="preserve"> PAGEREF _Toc513151699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700" w:history="1">
        <w:r w:rsidRPr="00052FAA">
          <w:rPr>
            <w:rStyle w:val="Hyperlink"/>
            <w:noProof/>
          </w:rPr>
          <w:t>3.4.3</w:t>
        </w:r>
        <w:r>
          <w:rPr>
            <w:rFonts w:asciiTheme="minorHAnsi" w:eastAsiaTheme="minorEastAsia" w:hAnsiTheme="minorHAnsi" w:cstheme="minorBidi"/>
            <w:noProof/>
            <w:sz w:val="22"/>
            <w:szCs w:val="28"/>
          </w:rPr>
          <w:tab/>
        </w:r>
        <w:r w:rsidRPr="00052FAA">
          <w:rPr>
            <w:rStyle w:val="Hyperlink"/>
            <w:noProof/>
            <w:cs/>
          </w:rPr>
          <w:t>การทำงานข</w:t>
        </w:r>
        <w:r w:rsidRPr="00052FAA">
          <w:rPr>
            <w:rStyle w:val="Hyperlink"/>
            <w:noProof/>
            <w:cs/>
          </w:rPr>
          <w:t>องระบบ</w:t>
        </w:r>
        <w:r>
          <w:rPr>
            <w:noProof/>
            <w:webHidden/>
          </w:rPr>
          <w:tab/>
        </w:r>
        <w:r>
          <w:rPr>
            <w:noProof/>
            <w:webHidden/>
          </w:rPr>
          <w:fldChar w:fldCharType="begin"/>
        </w:r>
        <w:r>
          <w:rPr>
            <w:noProof/>
            <w:webHidden/>
          </w:rPr>
          <w:instrText xml:space="preserve"> PAGEREF _Toc513151700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701" w:history="1">
        <w:r w:rsidRPr="00052FAA">
          <w:rPr>
            <w:rStyle w:val="Hyperlink"/>
            <w:noProof/>
            <w:cs/>
          </w:rPr>
          <w:t>3.5</w:t>
        </w:r>
        <w:r>
          <w:rPr>
            <w:rFonts w:asciiTheme="minorHAnsi" w:eastAsiaTheme="minorEastAsia" w:hAnsiTheme="minorHAnsi" w:cstheme="minorBidi"/>
            <w:noProof/>
            <w:sz w:val="22"/>
            <w:szCs w:val="28"/>
          </w:rPr>
          <w:tab/>
        </w:r>
        <w:r w:rsidRPr="00052FAA">
          <w:rPr>
            <w:rStyle w:val="Hyperlink"/>
            <w:noProof/>
            <w:cs/>
          </w:rPr>
          <w:t>การวิเคราะห์ขอบเขตและความต้องการของระบบ</w:t>
        </w:r>
        <w:r>
          <w:rPr>
            <w:noProof/>
            <w:webHidden/>
          </w:rPr>
          <w:tab/>
        </w:r>
        <w:r>
          <w:rPr>
            <w:noProof/>
            <w:webHidden/>
          </w:rPr>
          <w:fldChar w:fldCharType="begin"/>
        </w:r>
        <w:r>
          <w:rPr>
            <w:noProof/>
            <w:webHidden/>
          </w:rPr>
          <w:instrText xml:space="preserve"> PAGEREF _Toc513151701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702" w:history="1">
        <w:r w:rsidRPr="00052FAA">
          <w:rPr>
            <w:rStyle w:val="Hyperlink"/>
            <w:noProof/>
          </w:rPr>
          <w:t>3.6</w:t>
        </w:r>
        <w:r>
          <w:rPr>
            <w:rFonts w:asciiTheme="minorHAnsi" w:eastAsiaTheme="minorEastAsia" w:hAnsiTheme="minorHAnsi" w:cstheme="minorBidi"/>
            <w:noProof/>
            <w:sz w:val="22"/>
            <w:szCs w:val="28"/>
          </w:rPr>
          <w:tab/>
        </w:r>
        <w:r w:rsidRPr="00052FAA">
          <w:rPr>
            <w:rStyle w:val="Hyperlink"/>
            <w:noProof/>
            <w:cs/>
          </w:rPr>
          <w:t>ประเด็นที่น่าสนใจและสิ่งที่ท้าทาย</w:t>
        </w:r>
        <w:r>
          <w:rPr>
            <w:noProof/>
            <w:webHidden/>
          </w:rPr>
          <w:tab/>
        </w:r>
        <w:r>
          <w:rPr>
            <w:noProof/>
            <w:webHidden/>
          </w:rPr>
          <w:fldChar w:fldCharType="begin"/>
        </w:r>
        <w:r>
          <w:rPr>
            <w:noProof/>
            <w:webHidden/>
          </w:rPr>
          <w:instrText xml:space="preserve"> PAGEREF _Toc513151702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703" w:history="1">
        <w:r w:rsidRPr="00052FAA">
          <w:rPr>
            <w:rStyle w:val="Hyperlink"/>
            <w:noProof/>
            <w:cs/>
          </w:rPr>
          <w:t>3.6.1</w:t>
        </w:r>
        <w:r>
          <w:rPr>
            <w:rFonts w:asciiTheme="minorHAnsi" w:eastAsiaTheme="minorEastAsia" w:hAnsiTheme="minorHAnsi" w:cstheme="minorBidi"/>
            <w:noProof/>
            <w:sz w:val="22"/>
            <w:szCs w:val="28"/>
          </w:rPr>
          <w:tab/>
        </w:r>
        <w:r w:rsidRPr="00052FAA">
          <w:rPr>
            <w:rStyle w:val="Hyperlink"/>
            <w:noProof/>
            <w:cs/>
          </w:rPr>
          <w:t xml:space="preserve">หัวข้อย่อยระดับที่ </w:t>
        </w:r>
        <w:r w:rsidRPr="00052FAA">
          <w:rPr>
            <w:rStyle w:val="Hyperlink"/>
            <w:noProof/>
          </w:rPr>
          <w:t>1 (Heading 3)</w:t>
        </w:r>
        <w:r>
          <w:rPr>
            <w:noProof/>
            <w:webHidden/>
          </w:rPr>
          <w:tab/>
        </w:r>
        <w:r>
          <w:rPr>
            <w:noProof/>
            <w:webHidden/>
          </w:rPr>
          <w:fldChar w:fldCharType="begin"/>
        </w:r>
        <w:r>
          <w:rPr>
            <w:noProof/>
            <w:webHidden/>
          </w:rPr>
          <w:instrText xml:space="preserve"> PAGEREF _Toc513151703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704" w:history="1">
        <w:r w:rsidRPr="00052FAA">
          <w:rPr>
            <w:rStyle w:val="Hyperlink"/>
            <w:noProof/>
          </w:rPr>
          <w:t>3.7</w:t>
        </w:r>
        <w:r>
          <w:rPr>
            <w:rFonts w:asciiTheme="minorHAnsi" w:eastAsiaTheme="minorEastAsia" w:hAnsiTheme="minorHAnsi" w:cstheme="minorBidi"/>
            <w:noProof/>
            <w:sz w:val="22"/>
            <w:szCs w:val="28"/>
          </w:rPr>
          <w:tab/>
        </w:r>
        <w:r w:rsidRPr="00052FAA">
          <w:rPr>
            <w:rStyle w:val="Hyperlink"/>
            <w:noProof/>
            <w:cs/>
          </w:rPr>
          <w:t>ผลลัพธ์ที่คาดหวัง</w:t>
        </w:r>
        <w:r>
          <w:rPr>
            <w:noProof/>
            <w:webHidden/>
          </w:rPr>
          <w:tab/>
        </w:r>
        <w:r>
          <w:rPr>
            <w:noProof/>
            <w:webHidden/>
          </w:rPr>
          <w:fldChar w:fldCharType="begin"/>
        </w:r>
        <w:r>
          <w:rPr>
            <w:noProof/>
            <w:webHidden/>
          </w:rPr>
          <w:instrText xml:space="preserve"> PAGEREF _Toc513151704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705" w:history="1">
        <w:r w:rsidRPr="00052FAA">
          <w:rPr>
            <w:rStyle w:val="Hyperlink"/>
            <w:noProof/>
            <w:cs/>
          </w:rPr>
          <w:t>3.8</w:t>
        </w:r>
        <w:r>
          <w:rPr>
            <w:rFonts w:asciiTheme="minorHAnsi" w:eastAsiaTheme="minorEastAsia" w:hAnsiTheme="minorHAnsi" w:cstheme="minorBidi"/>
            <w:noProof/>
            <w:sz w:val="22"/>
            <w:szCs w:val="28"/>
          </w:rPr>
          <w:tab/>
        </w:r>
        <w:r w:rsidRPr="00052FAA">
          <w:rPr>
            <w:rStyle w:val="Hyperlink"/>
            <w:noProof/>
            <w:cs/>
          </w:rPr>
          <w:t>ระบบต้นแบบและผลลัพธ์เบื้องต้น</w:t>
        </w:r>
        <w:r>
          <w:rPr>
            <w:noProof/>
            <w:webHidden/>
          </w:rPr>
          <w:tab/>
        </w:r>
        <w:r>
          <w:rPr>
            <w:noProof/>
            <w:webHidden/>
          </w:rPr>
          <w:fldChar w:fldCharType="begin"/>
        </w:r>
        <w:r>
          <w:rPr>
            <w:noProof/>
            <w:webHidden/>
          </w:rPr>
          <w:instrText xml:space="preserve"> PAGEREF _Toc513151705 \h </w:instrText>
        </w:r>
        <w:r>
          <w:rPr>
            <w:noProof/>
            <w:webHidden/>
          </w:rPr>
        </w:r>
        <w:r>
          <w:rPr>
            <w:noProof/>
            <w:webHidden/>
          </w:rPr>
          <w:fldChar w:fldCharType="separate"/>
        </w:r>
        <w:r>
          <w:rPr>
            <w:noProof/>
            <w:webHidden/>
          </w:rPr>
          <w:t>28</w:t>
        </w:r>
        <w:r>
          <w:rPr>
            <w:noProof/>
            <w:webHidden/>
          </w:rPr>
          <w:fldChar w:fldCharType="end"/>
        </w:r>
      </w:hyperlink>
    </w:p>
    <w:p w:rsidR="00231B18" w:rsidRDefault="00231B18">
      <w:pPr>
        <w:pStyle w:val="TOC1"/>
        <w:tabs>
          <w:tab w:val="left" w:pos="880"/>
          <w:tab w:val="right" w:pos="8296"/>
        </w:tabs>
        <w:rPr>
          <w:rFonts w:asciiTheme="minorHAnsi" w:eastAsiaTheme="minorEastAsia" w:hAnsiTheme="minorHAnsi" w:cstheme="minorBidi"/>
          <w:noProof/>
          <w:sz w:val="22"/>
          <w:szCs w:val="28"/>
        </w:rPr>
      </w:pPr>
      <w:hyperlink w:anchor="_Toc513151706" w:history="1">
        <w:r w:rsidRPr="00052FAA">
          <w:rPr>
            <w:rStyle w:val="Hyperlink"/>
            <w:noProof/>
            <w:cs/>
          </w:rPr>
          <w:t xml:space="preserve">บทที่ </w:t>
        </w:r>
        <w:r w:rsidRPr="00052FAA">
          <w:rPr>
            <w:rStyle w:val="Hyperlink"/>
            <w:noProof/>
          </w:rPr>
          <w:t>4</w:t>
        </w:r>
        <w:r>
          <w:rPr>
            <w:rFonts w:asciiTheme="minorHAnsi" w:eastAsiaTheme="minorEastAsia" w:hAnsiTheme="minorHAnsi" w:cstheme="minorBidi"/>
            <w:noProof/>
            <w:sz w:val="22"/>
            <w:szCs w:val="28"/>
          </w:rPr>
          <w:tab/>
        </w:r>
        <w:r w:rsidRPr="00052FAA">
          <w:rPr>
            <w:rStyle w:val="Hyperlink"/>
            <w:noProof/>
            <w:cs/>
          </w:rPr>
          <w:t>ทรัพยากรและแผนการดำเนินงาน</w:t>
        </w:r>
        <w:r>
          <w:rPr>
            <w:noProof/>
            <w:webHidden/>
          </w:rPr>
          <w:tab/>
        </w:r>
        <w:r>
          <w:rPr>
            <w:noProof/>
            <w:webHidden/>
          </w:rPr>
          <w:fldChar w:fldCharType="begin"/>
        </w:r>
        <w:r>
          <w:rPr>
            <w:noProof/>
            <w:webHidden/>
          </w:rPr>
          <w:instrText xml:space="preserve"> PAGEREF _Toc513151706 \h </w:instrText>
        </w:r>
        <w:r>
          <w:rPr>
            <w:noProof/>
            <w:webHidden/>
          </w:rPr>
        </w:r>
        <w:r>
          <w:rPr>
            <w:noProof/>
            <w:webHidden/>
          </w:rPr>
          <w:fldChar w:fldCharType="separate"/>
        </w:r>
        <w:r>
          <w:rPr>
            <w:noProof/>
            <w:webHidden/>
          </w:rPr>
          <w:t>29</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707" w:history="1">
        <w:r w:rsidRPr="00052FAA">
          <w:rPr>
            <w:rStyle w:val="Hyperlink"/>
            <w:noProof/>
          </w:rPr>
          <w:t>4.1</w:t>
        </w:r>
        <w:r>
          <w:rPr>
            <w:rFonts w:asciiTheme="minorHAnsi" w:eastAsiaTheme="minorEastAsia" w:hAnsiTheme="minorHAnsi" w:cstheme="minorBidi"/>
            <w:noProof/>
            <w:sz w:val="22"/>
            <w:szCs w:val="28"/>
          </w:rPr>
          <w:tab/>
        </w:r>
        <w:r w:rsidRPr="00052FAA">
          <w:rPr>
            <w:rStyle w:val="Hyperlink"/>
            <w:noProof/>
            <w:cs/>
          </w:rPr>
          <w:t>การจัดเตรียมฮาร์ดแวร์และซอฟต์แวร์</w:t>
        </w:r>
        <w:r>
          <w:rPr>
            <w:noProof/>
            <w:webHidden/>
          </w:rPr>
          <w:tab/>
        </w:r>
        <w:r>
          <w:rPr>
            <w:noProof/>
            <w:webHidden/>
          </w:rPr>
          <w:fldChar w:fldCharType="begin"/>
        </w:r>
        <w:r>
          <w:rPr>
            <w:noProof/>
            <w:webHidden/>
          </w:rPr>
          <w:instrText xml:space="preserve"> PAGEREF _Toc513151707 \h </w:instrText>
        </w:r>
        <w:r>
          <w:rPr>
            <w:noProof/>
            <w:webHidden/>
          </w:rPr>
        </w:r>
        <w:r>
          <w:rPr>
            <w:noProof/>
            <w:webHidden/>
          </w:rPr>
          <w:fldChar w:fldCharType="separate"/>
        </w:r>
        <w:r>
          <w:rPr>
            <w:noProof/>
            <w:webHidden/>
          </w:rPr>
          <w:t>29</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708" w:history="1">
        <w:r w:rsidRPr="00052FAA">
          <w:rPr>
            <w:rStyle w:val="Hyperlink"/>
            <w:noProof/>
          </w:rPr>
          <w:t>4.1.1</w:t>
        </w:r>
        <w:r>
          <w:rPr>
            <w:rFonts w:asciiTheme="minorHAnsi" w:eastAsiaTheme="minorEastAsia" w:hAnsiTheme="minorHAnsi" w:cstheme="minorBidi"/>
            <w:noProof/>
            <w:sz w:val="22"/>
            <w:szCs w:val="28"/>
          </w:rPr>
          <w:tab/>
        </w:r>
        <w:r w:rsidRPr="00052FAA">
          <w:rPr>
            <w:rStyle w:val="Hyperlink"/>
            <w:noProof/>
            <w:cs/>
          </w:rPr>
          <w:t>ทรัพยากรด้านด้านฮาร์ดแวร์</w:t>
        </w:r>
        <w:r>
          <w:rPr>
            <w:noProof/>
            <w:webHidden/>
          </w:rPr>
          <w:tab/>
        </w:r>
        <w:r>
          <w:rPr>
            <w:noProof/>
            <w:webHidden/>
          </w:rPr>
          <w:fldChar w:fldCharType="begin"/>
        </w:r>
        <w:r>
          <w:rPr>
            <w:noProof/>
            <w:webHidden/>
          </w:rPr>
          <w:instrText xml:space="preserve"> PAGEREF _Toc513151708 \h </w:instrText>
        </w:r>
        <w:r>
          <w:rPr>
            <w:noProof/>
            <w:webHidden/>
          </w:rPr>
        </w:r>
        <w:r>
          <w:rPr>
            <w:noProof/>
            <w:webHidden/>
          </w:rPr>
          <w:fldChar w:fldCharType="separate"/>
        </w:r>
        <w:r>
          <w:rPr>
            <w:noProof/>
            <w:webHidden/>
          </w:rPr>
          <w:t>29</w:t>
        </w:r>
        <w:r>
          <w:rPr>
            <w:noProof/>
            <w:webHidden/>
          </w:rPr>
          <w:fldChar w:fldCharType="end"/>
        </w:r>
      </w:hyperlink>
    </w:p>
    <w:p w:rsidR="00231B18" w:rsidRDefault="00231B18">
      <w:pPr>
        <w:pStyle w:val="TOC3"/>
        <w:tabs>
          <w:tab w:val="left" w:pos="1320"/>
          <w:tab w:val="right" w:pos="8296"/>
        </w:tabs>
        <w:rPr>
          <w:rFonts w:asciiTheme="minorHAnsi" w:eastAsiaTheme="minorEastAsia" w:hAnsiTheme="minorHAnsi" w:cstheme="minorBidi"/>
          <w:noProof/>
          <w:sz w:val="22"/>
          <w:szCs w:val="28"/>
        </w:rPr>
      </w:pPr>
      <w:hyperlink w:anchor="_Toc513151709" w:history="1">
        <w:r w:rsidRPr="00052FAA">
          <w:rPr>
            <w:rStyle w:val="Hyperlink"/>
            <w:noProof/>
          </w:rPr>
          <w:t>4.1.2</w:t>
        </w:r>
        <w:r>
          <w:rPr>
            <w:rFonts w:asciiTheme="minorHAnsi" w:eastAsiaTheme="minorEastAsia" w:hAnsiTheme="minorHAnsi" w:cstheme="minorBidi"/>
            <w:noProof/>
            <w:sz w:val="22"/>
            <w:szCs w:val="28"/>
          </w:rPr>
          <w:tab/>
        </w:r>
        <w:r w:rsidRPr="00052FAA">
          <w:rPr>
            <w:rStyle w:val="Hyperlink"/>
            <w:noProof/>
            <w:cs/>
          </w:rPr>
          <w:t>ทรัพยากรด้านด้านฮาร์ดแวร์</w:t>
        </w:r>
        <w:r>
          <w:rPr>
            <w:noProof/>
            <w:webHidden/>
          </w:rPr>
          <w:tab/>
        </w:r>
        <w:r>
          <w:rPr>
            <w:noProof/>
            <w:webHidden/>
          </w:rPr>
          <w:fldChar w:fldCharType="begin"/>
        </w:r>
        <w:r>
          <w:rPr>
            <w:noProof/>
            <w:webHidden/>
          </w:rPr>
          <w:instrText xml:space="preserve"> PAGEREF _Toc513151709 \h </w:instrText>
        </w:r>
        <w:r>
          <w:rPr>
            <w:noProof/>
            <w:webHidden/>
          </w:rPr>
        </w:r>
        <w:r>
          <w:rPr>
            <w:noProof/>
            <w:webHidden/>
          </w:rPr>
          <w:fldChar w:fldCharType="separate"/>
        </w:r>
        <w:r>
          <w:rPr>
            <w:noProof/>
            <w:webHidden/>
          </w:rPr>
          <w:t>29</w:t>
        </w:r>
        <w:r>
          <w:rPr>
            <w:noProof/>
            <w:webHidden/>
          </w:rPr>
          <w:fldChar w:fldCharType="end"/>
        </w:r>
      </w:hyperlink>
    </w:p>
    <w:p w:rsidR="00231B18" w:rsidRDefault="00231B18">
      <w:pPr>
        <w:pStyle w:val="TOC2"/>
        <w:tabs>
          <w:tab w:val="left" w:pos="880"/>
          <w:tab w:val="right" w:pos="8296"/>
        </w:tabs>
        <w:rPr>
          <w:rFonts w:asciiTheme="minorHAnsi" w:eastAsiaTheme="minorEastAsia" w:hAnsiTheme="minorHAnsi" w:cstheme="minorBidi"/>
          <w:noProof/>
          <w:sz w:val="22"/>
          <w:szCs w:val="28"/>
        </w:rPr>
      </w:pPr>
      <w:hyperlink w:anchor="_Toc513151710" w:history="1">
        <w:r w:rsidRPr="00052FAA">
          <w:rPr>
            <w:rStyle w:val="Hyperlink"/>
            <w:noProof/>
          </w:rPr>
          <w:t>4.2</w:t>
        </w:r>
        <w:r>
          <w:rPr>
            <w:rFonts w:asciiTheme="minorHAnsi" w:eastAsiaTheme="minorEastAsia" w:hAnsiTheme="minorHAnsi" w:cstheme="minorBidi"/>
            <w:noProof/>
            <w:sz w:val="22"/>
            <w:szCs w:val="28"/>
          </w:rPr>
          <w:tab/>
        </w:r>
        <w:r w:rsidRPr="00052FAA">
          <w:rPr>
            <w:rStyle w:val="Hyperlink"/>
            <w:noProof/>
            <w:cs/>
          </w:rPr>
          <w:t>แผนการดำเนินงาน</w:t>
        </w:r>
        <w:r>
          <w:rPr>
            <w:noProof/>
            <w:webHidden/>
          </w:rPr>
          <w:tab/>
        </w:r>
        <w:r>
          <w:rPr>
            <w:noProof/>
            <w:webHidden/>
          </w:rPr>
          <w:fldChar w:fldCharType="begin"/>
        </w:r>
        <w:r>
          <w:rPr>
            <w:noProof/>
            <w:webHidden/>
          </w:rPr>
          <w:instrText xml:space="preserve"> PAGEREF _Toc513151710 \h </w:instrText>
        </w:r>
        <w:r>
          <w:rPr>
            <w:noProof/>
            <w:webHidden/>
          </w:rPr>
        </w:r>
        <w:r>
          <w:rPr>
            <w:noProof/>
            <w:webHidden/>
          </w:rPr>
          <w:fldChar w:fldCharType="separate"/>
        </w:r>
        <w:r>
          <w:rPr>
            <w:noProof/>
            <w:webHidden/>
          </w:rPr>
          <w:t>30</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711" w:history="1">
        <w:r w:rsidRPr="00052FAA">
          <w:rPr>
            <w:rStyle w:val="Hyperlink"/>
            <w:noProof/>
            <w:cs/>
          </w:rPr>
          <w:t xml:space="preserve">บทที่ </w:t>
        </w:r>
        <w:r w:rsidRPr="00052FAA">
          <w:rPr>
            <w:rStyle w:val="Hyperlink"/>
            <w:noProof/>
          </w:rPr>
          <w:t xml:space="preserve">5 </w:t>
        </w:r>
        <w:r w:rsidRPr="00052FAA">
          <w:rPr>
            <w:rStyle w:val="Hyperlink"/>
            <w:noProof/>
            <w:cs/>
          </w:rPr>
          <w:t>สรุป</w:t>
        </w:r>
        <w:r>
          <w:rPr>
            <w:noProof/>
            <w:webHidden/>
          </w:rPr>
          <w:tab/>
        </w:r>
        <w:r>
          <w:rPr>
            <w:noProof/>
            <w:webHidden/>
          </w:rPr>
          <w:fldChar w:fldCharType="begin"/>
        </w:r>
        <w:r>
          <w:rPr>
            <w:noProof/>
            <w:webHidden/>
          </w:rPr>
          <w:instrText xml:space="preserve"> PAGEREF _Toc513151711 \h </w:instrText>
        </w:r>
        <w:r>
          <w:rPr>
            <w:noProof/>
            <w:webHidden/>
          </w:rPr>
        </w:r>
        <w:r>
          <w:rPr>
            <w:noProof/>
            <w:webHidden/>
          </w:rPr>
          <w:fldChar w:fldCharType="separate"/>
        </w:r>
        <w:r>
          <w:rPr>
            <w:noProof/>
            <w:webHidden/>
          </w:rPr>
          <w:t>32</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712" w:history="1">
        <w:r w:rsidRPr="00052FAA">
          <w:rPr>
            <w:rStyle w:val="Hyperlink"/>
            <w:noProof/>
            <w:cs/>
          </w:rPr>
          <w:t>รายการอ้างอิง</w:t>
        </w:r>
        <w:r>
          <w:rPr>
            <w:noProof/>
            <w:webHidden/>
          </w:rPr>
          <w:tab/>
        </w:r>
        <w:r>
          <w:rPr>
            <w:noProof/>
            <w:webHidden/>
          </w:rPr>
          <w:fldChar w:fldCharType="begin"/>
        </w:r>
        <w:r>
          <w:rPr>
            <w:noProof/>
            <w:webHidden/>
          </w:rPr>
          <w:instrText xml:space="preserve"> PAGEREF _Toc513151712 \h </w:instrText>
        </w:r>
        <w:r>
          <w:rPr>
            <w:noProof/>
            <w:webHidden/>
          </w:rPr>
        </w:r>
        <w:r>
          <w:rPr>
            <w:noProof/>
            <w:webHidden/>
          </w:rPr>
          <w:fldChar w:fldCharType="separate"/>
        </w:r>
        <w:r>
          <w:rPr>
            <w:noProof/>
            <w:webHidden/>
          </w:rPr>
          <w:t>33</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713" w:history="1">
        <w:r w:rsidRPr="00052FAA">
          <w:rPr>
            <w:rStyle w:val="Hyperlink"/>
            <w:noProof/>
            <w:cs/>
          </w:rPr>
          <w:t>รายการอ้างอิง</w:t>
        </w:r>
        <w:r>
          <w:rPr>
            <w:noProof/>
            <w:webHidden/>
          </w:rPr>
          <w:tab/>
        </w:r>
        <w:r>
          <w:rPr>
            <w:noProof/>
            <w:webHidden/>
          </w:rPr>
          <w:fldChar w:fldCharType="begin"/>
        </w:r>
        <w:r>
          <w:rPr>
            <w:noProof/>
            <w:webHidden/>
          </w:rPr>
          <w:instrText xml:space="preserve"> PAGEREF _Toc513151713 \h </w:instrText>
        </w:r>
        <w:r>
          <w:rPr>
            <w:noProof/>
            <w:webHidden/>
          </w:rPr>
        </w:r>
        <w:r>
          <w:rPr>
            <w:noProof/>
            <w:webHidden/>
          </w:rPr>
          <w:fldChar w:fldCharType="separate"/>
        </w:r>
        <w:r>
          <w:rPr>
            <w:noProof/>
            <w:webHidden/>
          </w:rPr>
          <w:t>36</w:t>
        </w:r>
        <w:r>
          <w:rPr>
            <w:noProof/>
            <w:webHidden/>
          </w:rPr>
          <w:fldChar w:fldCharType="end"/>
        </w:r>
      </w:hyperlink>
    </w:p>
    <w:p w:rsidR="00231B18" w:rsidRDefault="00231B18">
      <w:pPr>
        <w:pStyle w:val="TOC1"/>
        <w:tabs>
          <w:tab w:val="right" w:pos="8296"/>
        </w:tabs>
        <w:rPr>
          <w:rFonts w:asciiTheme="minorHAnsi" w:eastAsiaTheme="minorEastAsia" w:hAnsiTheme="minorHAnsi" w:cstheme="minorBidi"/>
          <w:noProof/>
          <w:sz w:val="22"/>
          <w:szCs w:val="28"/>
        </w:rPr>
      </w:pPr>
      <w:hyperlink w:anchor="_Toc513151714" w:history="1">
        <w:r w:rsidRPr="00052FAA">
          <w:rPr>
            <w:rStyle w:val="Hyperlink"/>
            <w:noProof/>
            <w:cs/>
          </w:rPr>
          <w:t>ภาคผนวก</w:t>
        </w:r>
        <w:r>
          <w:rPr>
            <w:noProof/>
            <w:webHidden/>
          </w:rPr>
          <w:tab/>
        </w:r>
        <w:r>
          <w:rPr>
            <w:noProof/>
            <w:webHidden/>
          </w:rPr>
          <w:fldChar w:fldCharType="begin"/>
        </w:r>
        <w:r>
          <w:rPr>
            <w:noProof/>
            <w:webHidden/>
          </w:rPr>
          <w:instrText xml:space="preserve"> PAGEREF _Toc513151714 \h </w:instrText>
        </w:r>
        <w:r>
          <w:rPr>
            <w:noProof/>
            <w:webHidden/>
          </w:rPr>
        </w:r>
        <w:r>
          <w:rPr>
            <w:noProof/>
            <w:webHidden/>
          </w:rPr>
          <w:fldChar w:fldCharType="separate"/>
        </w:r>
        <w:r>
          <w:rPr>
            <w:noProof/>
            <w:webHidden/>
          </w:rPr>
          <w:t>37</w:t>
        </w:r>
        <w:r>
          <w:rPr>
            <w:noProof/>
            <w:webHidden/>
          </w:rPr>
          <w:fldChar w:fldCharType="end"/>
        </w:r>
      </w:hyperlink>
    </w:p>
    <w:p w:rsidR="00231B18" w:rsidRDefault="00231B18">
      <w:pPr>
        <w:pStyle w:val="TOC2"/>
        <w:tabs>
          <w:tab w:val="right" w:pos="8296"/>
        </w:tabs>
        <w:rPr>
          <w:rFonts w:asciiTheme="minorHAnsi" w:eastAsiaTheme="minorEastAsia" w:hAnsiTheme="minorHAnsi" w:cstheme="minorBidi"/>
          <w:noProof/>
          <w:sz w:val="22"/>
          <w:szCs w:val="28"/>
        </w:rPr>
      </w:pPr>
      <w:hyperlink w:anchor="_Toc513151715" w:history="1">
        <w:r w:rsidRPr="00052FAA">
          <w:rPr>
            <w:rStyle w:val="Hyperlink"/>
            <w:noProof/>
            <w:cs/>
          </w:rPr>
          <w:t>ภาคผนวก ก. ชื่อภาคผนวก</w:t>
        </w:r>
        <w:r>
          <w:rPr>
            <w:noProof/>
            <w:webHidden/>
          </w:rPr>
          <w:tab/>
        </w:r>
        <w:r>
          <w:rPr>
            <w:noProof/>
            <w:webHidden/>
          </w:rPr>
          <w:fldChar w:fldCharType="begin"/>
        </w:r>
        <w:r>
          <w:rPr>
            <w:noProof/>
            <w:webHidden/>
          </w:rPr>
          <w:instrText xml:space="preserve"> PAGEREF _Toc513151715 \h </w:instrText>
        </w:r>
        <w:r>
          <w:rPr>
            <w:noProof/>
            <w:webHidden/>
          </w:rPr>
        </w:r>
        <w:r>
          <w:rPr>
            <w:noProof/>
            <w:webHidden/>
          </w:rPr>
          <w:fldChar w:fldCharType="separate"/>
        </w:r>
        <w:r>
          <w:rPr>
            <w:noProof/>
            <w:webHidden/>
          </w:rPr>
          <w:t>38</w:t>
        </w:r>
        <w:r>
          <w:rPr>
            <w:noProof/>
            <w:webHidden/>
          </w:rPr>
          <w:fldChar w:fldCharType="end"/>
        </w:r>
      </w:hyperlink>
    </w:p>
    <w:p w:rsidR="00231B18" w:rsidRDefault="00231B18">
      <w:pPr>
        <w:pStyle w:val="TOC2"/>
        <w:tabs>
          <w:tab w:val="right" w:pos="8296"/>
        </w:tabs>
        <w:rPr>
          <w:rFonts w:asciiTheme="minorHAnsi" w:eastAsiaTheme="minorEastAsia" w:hAnsiTheme="minorHAnsi" w:cstheme="minorBidi"/>
          <w:noProof/>
          <w:sz w:val="22"/>
          <w:szCs w:val="28"/>
        </w:rPr>
      </w:pPr>
      <w:hyperlink w:anchor="_Toc513151716" w:history="1">
        <w:r w:rsidRPr="00052FAA">
          <w:rPr>
            <w:rStyle w:val="Hyperlink"/>
            <w:noProof/>
            <w:cs/>
          </w:rPr>
          <w:t>ภาคผนวก ข. ชื่อภาคผนวก</w:t>
        </w:r>
        <w:r>
          <w:rPr>
            <w:noProof/>
            <w:webHidden/>
          </w:rPr>
          <w:tab/>
        </w:r>
        <w:r>
          <w:rPr>
            <w:noProof/>
            <w:webHidden/>
          </w:rPr>
          <w:fldChar w:fldCharType="begin"/>
        </w:r>
        <w:r>
          <w:rPr>
            <w:noProof/>
            <w:webHidden/>
          </w:rPr>
          <w:instrText xml:space="preserve"> PAGEREF _Toc513151716 \h </w:instrText>
        </w:r>
        <w:r>
          <w:rPr>
            <w:noProof/>
            <w:webHidden/>
          </w:rPr>
        </w:r>
        <w:r>
          <w:rPr>
            <w:noProof/>
            <w:webHidden/>
          </w:rPr>
          <w:fldChar w:fldCharType="separate"/>
        </w:r>
        <w:r>
          <w:rPr>
            <w:noProof/>
            <w:webHidden/>
          </w:rPr>
          <w:t>39</w:t>
        </w:r>
        <w:r>
          <w:rPr>
            <w:noProof/>
            <w:webHidden/>
          </w:rPr>
          <w:fldChar w:fldCharType="end"/>
        </w:r>
      </w:hyperlink>
    </w:p>
    <w:p w:rsidR="00231B18" w:rsidRDefault="00231B18">
      <w:pPr>
        <w:pStyle w:val="TOC2"/>
        <w:tabs>
          <w:tab w:val="right" w:pos="8296"/>
        </w:tabs>
        <w:rPr>
          <w:rFonts w:asciiTheme="minorHAnsi" w:eastAsiaTheme="minorEastAsia" w:hAnsiTheme="minorHAnsi" w:cstheme="minorBidi"/>
          <w:noProof/>
          <w:sz w:val="22"/>
          <w:szCs w:val="28"/>
        </w:rPr>
      </w:pPr>
      <w:hyperlink w:anchor="_Toc513151717" w:history="1">
        <w:r w:rsidRPr="00052FAA">
          <w:rPr>
            <w:rStyle w:val="Hyperlink"/>
            <w:noProof/>
            <w:cs/>
          </w:rPr>
          <w:t>ภาคผนวก ค. ชื่อภาคผนวก</w:t>
        </w:r>
        <w:r>
          <w:rPr>
            <w:noProof/>
            <w:webHidden/>
          </w:rPr>
          <w:tab/>
        </w:r>
        <w:r>
          <w:rPr>
            <w:noProof/>
            <w:webHidden/>
          </w:rPr>
          <w:fldChar w:fldCharType="begin"/>
        </w:r>
        <w:r>
          <w:rPr>
            <w:noProof/>
            <w:webHidden/>
          </w:rPr>
          <w:instrText xml:space="preserve"> PAGEREF _Toc513151717 \h </w:instrText>
        </w:r>
        <w:r>
          <w:rPr>
            <w:noProof/>
            <w:webHidden/>
          </w:rPr>
        </w:r>
        <w:r>
          <w:rPr>
            <w:noProof/>
            <w:webHidden/>
          </w:rPr>
          <w:fldChar w:fldCharType="separate"/>
        </w:r>
        <w:r>
          <w:rPr>
            <w:noProof/>
            <w:webHidden/>
          </w:rPr>
          <w:t>40</w:t>
        </w:r>
        <w:r>
          <w:rPr>
            <w:noProof/>
            <w:webHidden/>
          </w:rPr>
          <w:fldChar w:fldCharType="end"/>
        </w:r>
      </w:hyperlink>
    </w:p>
    <w:p w:rsidR="0053073B" w:rsidRPr="008F4AA5" w:rsidRDefault="00566510" w:rsidP="0053073B">
      <w:pPr>
        <w:tabs>
          <w:tab w:val="right" w:pos="8100"/>
        </w:tabs>
        <w:spacing w:before="0"/>
        <w:ind w:firstLine="0"/>
      </w:pPr>
      <w:r>
        <w:fldChar w:fldCharType="end"/>
      </w:r>
    </w:p>
    <w:p w:rsidR="00E14C10" w:rsidRDefault="00E14C10" w:rsidP="00484224"/>
    <w:p w:rsidR="00E14C10" w:rsidRDefault="00E14C10" w:rsidP="00484224"/>
    <w:p w:rsidR="00E14C10" w:rsidRDefault="00E14C10" w:rsidP="00E14C10">
      <w:pPr>
        <w:tabs>
          <w:tab w:val="right" w:pos="8100"/>
        </w:tabs>
        <w:spacing w:before="0"/>
        <w:ind w:firstLine="0"/>
      </w:pPr>
    </w:p>
    <w:p w:rsidR="00E14C10" w:rsidRDefault="00E14C10" w:rsidP="00E14C10">
      <w:pPr>
        <w:tabs>
          <w:tab w:val="right" w:pos="8100"/>
        </w:tabs>
        <w:spacing w:before="0"/>
        <w:ind w:firstLine="0"/>
      </w:pPr>
    </w:p>
    <w:p w:rsidR="00E14C10" w:rsidRDefault="00E14C10" w:rsidP="00E14C10">
      <w:pPr>
        <w:tabs>
          <w:tab w:val="right" w:pos="8100"/>
        </w:tabs>
        <w:spacing w:before="0"/>
        <w:ind w:firstLine="0"/>
      </w:pPr>
    </w:p>
    <w:p w:rsidR="00E14C10" w:rsidRPr="00494F3D" w:rsidRDefault="00E14C10" w:rsidP="002E1665">
      <w:pPr>
        <w:pStyle w:val="AbstractThai"/>
      </w:pPr>
      <w:bookmarkStart w:id="24" w:name="_Toc499374824"/>
      <w:bookmarkStart w:id="25" w:name="_Toc499375189"/>
      <w:bookmarkStart w:id="26" w:name="_Toc499375317"/>
      <w:bookmarkStart w:id="27" w:name="_Toc513151664"/>
      <w:r w:rsidRPr="00494F3D">
        <w:rPr>
          <w:cs/>
        </w:rPr>
        <w:t>สารบัญตาราง</w:t>
      </w:r>
      <w:bookmarkEnd w:id="24"/>
      <w:bookmarkEnd w:id="25"/>
      <w:bookmarkEnd w:id="26"/>
      <w:bookmarkEnd w:id="27"/>
    </w:p>
    <w:p w:rsidR="00E14C10" w:rsidRPr="00494F3D" w:rsidRDefault="00E14C10" w:rsidP="00E14C10">
      <w:pPr>
        <w:spacing w:before="0"/>
      </w:pPr>
    </w:p>
    <w:p w:rsidR="00E14C10" w:rsidRDefault="00E14C10" w:rsidP="00E14C10">
      <w:pPr>
        <w:tabs>
          <w:tab w:val="right" w:pos="8100"/>
        </w:tabs>
        <w:spacing w:before="0"/>
        <w:ind w:firstLine="0"/>
      </w:pPr>
      <w:r w:rsidRPr="00494F3D">
        <w:rPr>
          <w:cs/>
        </w:rPr>
        <w:tab/>
        <w:t>หน้า</w:t>
      </w:r>
    </w:p>
    <w:p w:rsidR="00231B18" w:rsidRDefault="00275FB9">
      <w:pPr>
        <w:pStyle w:val="TableofFigures"/>
        <w:tabs>
          <w:tab w:val="right" w:pos="8296"/>
        </w:tabs>
        <w:rPr>
          <w:rFonts w:asciiTheme="minorHAnsi" w:eastAsiaTheme="minorEastAsia" w:hAnsiTheme="minorHAnsi" w:cstheme="minorBidi"/>
          <w:noProof/>
          <w:sz w:val="22"/>
          <w:szCs w:val="28"/>
        </w:rPr>
      </w:pPr>
      <w:r>
        <w:fldChar w:fldCharType="begin"/>
      </w:r>
      <w:r>
        <w:instrText xml:space="preserve"> TOC \h \z \c "</w:instrText>
      </w:r>
      <w:r>
        <w:rPr>
          <w:cs/>
        </w:rPr>
        <w:instrText>ตารางที่"</w:instrText>
      </w:r>
      <w:r>
        <w:instrText xml:space="preserve"> </w:instrText>
      </w:r>
      <w:r>
        <w:fldChar w:fldCharType="separate"/>
      </w:r>
      <w:hyperlink w:anchor="_Toc513152148" w:history="1">
        <w:r w:rsidR="00231B18" w:rsidRPr="003B3D4B">
          <w:rPr>
            <w:rStyle w:val="Hyperlink"/>
            <w:noProof/>
            <w:cs/>
          </w:rPr>
          <w:t xml:space="preserve">ตารางที่ </w:t>
        </w:r>
        <w:r w:rsidR="00231B18" w:rsidRPr="003B3D4B">
          <w:rPr>
            <w:rStyle w:val="Hyperlink"/>
            <w:noProof/>
          </w:rPr>
          <w:t>4</w:t>
        </w:r>
        <w:r w:rsidR="00231B18" w:rsidRPr="003B3D4B">
          <w:rPr>
            <w:rStyle w:val="Hyperlink"/>
            <w:noProof/>
            <w:cs/>
          </w:rPr>
          <w:t>.</w:t>
        </w:r>
        <w:r w:rsidR="00231B18" w:rsidRPr="003B3D4B">
          <w:rPr>
            <w:rStyle w:val="Hyperlink"/>
            <w:noProof/>
          </w:rPr>
          <w:t>1</w:t>
        </w:r>
        <w:r w:rsidR="00231B18" w:rsidRPr="003B3D4B">
          <w:rPr>
            <w:rStyle w:val="Hyperlink"/>
            <w:noProof/>
            <w:cs/>
          </w:rPr>
          <w:t xml:space="preserve"> แผนการดำเนินงานปี พ.ศ. 256</w:t>
        </w:r>
        <w:bookmarkStart w:id="28" w:name="_GoBack"/>
        <w:bookmarkEnd w:id="28"/>
        <w:r w:rsidR="00231B18" w:rsidRPr="003B3D4B">
          <w:rPr>
            <w:rStyle w:val="Hyperlink"/>
            <w:noProof/>
            <w:cs/>
          </w:rPr>
          <w:t>0</w:t>
        </w:r>
        <w:r w:rsidR="00231B18">
          <w:rPr>
            <w:noProof/>
            <w:webHidden/>
          </w:rPr>
          <w:tab/>
        </w:r>
        <w:r w:rsidR="00231B18">
          <w:rPr>
            <w:rStyle w:val="Hyperlink"/>
            <w:noProof/>
            <w:cs/>
          </w:rPr>
          <w:fldChar w:fldCharType="begin"/>
        </w:r>
        <w:r w:rsidR="00231B18">
          <w:rPr>
            <w:noProof/>
            <w:webHidden/>
          </w:rPr>
          <w:instrText xml:space="preserve"> PAGEREF _Toc513152148 \h </w:instrText>
        </w:r>
        <w:r w:rsidR="00231B18">
          <w:rPr>
            <w:rStyle w:val="Hyperlink"/>
            <w:noProof/>
            <w:cs/>
          </w:rPr>
        </w:r>
        <w:r w:rsidR="00231B18">
          <w:rPr>
            <w:rStyle w:val="Hyperlink"/>
            <w:noProof/>
            <w:cs/>
          </w:rPr>
          <w:fldChar w:fldCharType="separate"/>
        </w:r>
        <w:r w:rsidR="00231B18">
          <w:rPr>
            <w:noProof/>
            <w:webHidden/>
          </w:rPr>
          <w:t>30</w:t>
        </w:r>
        <w:r w:rsidR="00231B18">
          <w:rPr>
            <w:rStyle w:val="Hyperlink"/>
            <w:noProof/>
            <w:cs/>
          </w:rPr>
          <w:fldChar w:fldCharType="end"/>
        </w:r>
      </w:hyperlink>
    </w:p>
    <w:p w:rsidR="00231B18" w:rsidRDefault="00231B18">
      <w:pPr>
        <w:pStyle w:val="TableofFigures"/>
        <w:tabs>
          <w:tab w:val="right" w:pos="8296"/>
        </w:tabs>
        <w:rPr>
          <w:rFonts w:asciiTheme="minorHAnsi" w:eastAsiaTheme="minorEastAsia" w:hAnsiTheme="minorHAnsi" w:cstheme="minorBidi"/>
          <w:noProof/>
          <w:sz w:val="22"/>
          <w:szCs w:val="28"/>
        </w:rPr>
      </w:pPr>
      <w:hyperlink w:anchor="_Toc513152149" w:history="1">
        <w:r w:rsidRPr="003B3D4B">
          <w:rPr>
            <w:rStyle w:val="Hyperlink"/>
            <w:noProof/>
            <w:cs/>
          </w:rPr>
          <w:t xml:space="preserve">ตารางที่ </w:t>
        </w:r>
        <w:r w:rsidRPr="003B3D4B">
          <w:rPr>
            <w:rStyle w:val="Hyperlink"/>
            <w:noProof/>
          </w:rPr>
          <w:t>4</w:t>
        </w:r>
        <w:r w:rsidRPr="003B3D4B">
          <w:rPr>
            <w:rStyle w:val="Hyperlink"/>
            <w:noProof/>
            <w:cs/>
          </w:rPr>
          <w:t>.</w:t>
        </w:r>
        <w:r w:rsidRPr="003B3D4B">
          <w:rPr>
            <w:rStyle w:val="Hyperlink"/>
            <w:noProof/>
          </w:rPr>
          <w:t>2</w:t>
        </w:r>
        <w:r w:rsidRPr="003B3D4B">
          <w:rPr>
            <w:rStyle w:val="Hyperlink"/>
            <w:noProof/>
            <w:cs/>
          </w:rPr>
          <w:t xml:space="preserve"> แผนการดำเนินงานปี พ.ศ. 256</w:t>
        </w:r>
        <w:r w:rsidRPr="003B3D4B">
          <w:rPr>
            <w:rStyle w:val="Hyperlink"/>
            <w:noProof/>
          </w:rPr>
          <w:t>1</w:t>
        </w:r>
        <w:r>
          <w:rPr>
            <w:noProof/>
            <w:webHidden/>
          </w:rPr>
          <w:tab/>
        </w:r>
        <w:r>
          <w:rPr>
            <w:rStyle w:val="Hyperlink"/>
            <w:noProof/>
            <w:cs/>
          </w:rPr>
          <w:fldChar w:fldCharType="begin"/>
        </w:r>
        <w:r>
          <w:rPr>
            <w:noProof/>
            <w:webHidden/>
          </w:rPr>
          <w:instrText xml:space="preserve"> PAGEREF _Toc513152149 \h </w:instrText>
        </w:r>
        <w:r>
          <w:rPr>
            <w:rStyle w:val="Hyperlink"/>
            <w:noProof/>
            <w:cs/>
          </w:rPr>
        </w:r>
        <w:r>
          <w:rPr>
            <w:rStyle w:val="Hyperlink"/>
            <w:noProof/>
            <w:cs/>
          </w:rPr>
          <w:fldChar w:fldCharType="separate"/>
        </w:r>
        <w:r>
          <w:rPr>
            <w:noProof/>
            <w:webHidden/>
          </w:rPr>
          <w:t>31</w:t>
        </w:r>
        <w:r>
          <w:rPr>
            <w:rStyle w:val="Hyperlink"/>
            <w:noProof/>
            <w:cs/>
          </w:rPr>
          <w:fldChar w:fldCharType="end"/>
        </w:r>
      </w:hyperlink>
    </w:p>
    <w:p w:rsidR="00275FB9" w:rsidRPr="00494F3D" w:rsidRDefault="00275FB9" w:rsidP="00E14C10">
      <w:pPr>
        <w:tabs>
          <w:tab w:val="right" w:pos="8100"/>
        </w:tabs>
        <w:spacing w:before="0"/>
        <w:ind w:firstLine="0"/>
      </w:pPr>
      <w:r>
        <w:fldChar w:fldCharType="end"/>
      </w:r>
    </w:p>
    <w:p w:rsidR="00E14C10" w:rsidRDefault="00E14C10" w:rsidP="00E14C10">
      <w:pPr>
        <w:spacing w:before="0"/>
        <w:rPr>
          <w:b/>
          <w:bCs/>
          <w:sz w:val="36"/>
          <w:szCs w:val="36"/>
        </w:rPr>
      </w:pPr>
    </w:p>
    <w:p w:rsidR="00E14C10" w:rsidRDefault="00E14C10" w:rsidP="00E14C10">
      <w:pPr>
        <w:spacing w:before="0"/>
        <w:ind w:firstLine="0"/>
        <w:rPr>
          <w:b/>
          <w:bCs/>
          <w:sz w:val="36"/>
          <w:szCs w:val="36"/>
        </w:rPr>
      </w:pPr>
    </w:p>
    <w:p w:rsidR="005512B5" w:rsidRDefault="005512B5">
      <w:pPr>
        <w:spacing w:before="0" w:after="160" w:line="259" w:lineRule="auto"/>
        <w:ind w:firstLine="0"/>
        <w:rPr>
          <w:rFonts w:eastAsiaTheme="majorEastAsia" w:hint="cs"/>
          <w:b/>
          <w:bCs/>
          <w:color w:val="000000" w:themeColor="text1"/>
          <w:sz w:val="36"/>
          <w:szCs w:val="36"/>
          <w:cs/>
        </w:rPr>
      </w:pPr>
      <w:bookmarkStart w:id="29" w:name="_Toc499374825"/>
      <w:bookmarkStart w:id="30" w:name="_Toc499375190"/>
      <w:bookmarkStart w:id="31" w:name="_Toc499375318"/>
      <w:r>
        <w:rPr>
          <w:cs/>
        </w:rPr>
        <w:br w:type="page"/>
      </w:r>
    </w:p>
    <w:p w:rsidR="00E14C10" w:rsidRPr="00616604" w:rsidRDefault="00E14C10" w:rsidP="00484224">
      <w:pPr>
        <w:pStyle w:val="AbstractThai"/>
      </w:pPr>
      <w:bookmarkStart w:id="32" w:name="_Toc513151665"/>
      <w:r w:rsidRPr="00616604">
        <w:rPr>
          <w:cs/>
        </w:rPr>
        <w:lastRenderedPageBreak/>
        <w:t>สารบัญภาพ</w:t>
      </w:r>
      <w:bookmarkEnd w:id="29"/>
      <w:bookmarkEnd w:id="30"/>
      <w:bookmarkEnd w:id="31"/>
      <w:bookmarkEnd w:id="32"/>
    </w:p>
    <w:p w:rsidR="00E14C10" w:rsidRDefault="00E14C10" w:rsidP="00E14C10">
      <w:pPr>
        <w:tabs>
          <w:tab w:val="right" w:pos="8100"/>
        </w:tabs>
        <w:spacing w:before="0"/>
        <w:ind w:firstLine="0"/>
      </w:pPr>
      <w:r w:rsidRPr="00616604">
        <w:rPr>
          <w:cs/>
        </w:rPr>
        <w:tab/>
        <w:t>หน้า</w:t>
      </w:r>
    </w:p>
    <w:p w:rsidR="00B073FB" w:rsidRDefault="00B073FB">
      <w:pPr>
        <w:pStyle w:val="TableofFigures"/>
        <w:tabs>
          <w:tab w:val="right" w:pos="8296"/>
        </w:tabs>
        <w:rPr>
          <w:rFonts w:asciiTheme="minorHAnsi" w:eastAsiaTheme="minorEastAsia" w:hAnsiTheme="minorHAnsi" w:cstheme="minorBidi"/>
          <w:noProof/>
          <w:sz w:val="22"/>
          <w:szCs w:val="28"/>
        </w:rPr>
      </w:pPr>
      <w:r>
        <w:rPr>
          <w:cs/>
        </w:rPr>
        <w:fldChar w:fldCharType="begin"/>
      </w:r>
      <w:r>
        <w:rPr>
          <w:cs/>
        </w:rPr>
        <w:instrText xml:space="preserve"> </w:instrText>
      </w:r>
      <w:r>
        <w:rPr>
          <w:rFonts w:hint="cs"/>
        </w:rPr>
        <w:instrText>TOC \h \z \c "</w:instrText>
      </w:r>
      <w:r>
        <w:rPr>
          <w:rFonts w:hint="cs"/>
          <w:cs/>
        </w:rPr>
        <w:instrText>ภาพที่ "</w:instrText>
      </w:r>
      <w:r>
        <w:rPr>
          <w:cs/>
        </w:rPr>
        <w:instrText xml:space="preserve"> </w:instrText>
      </w:r>
      <w:r>
        <w:rPr>
          <w:cs/>
        </w:rPr>
        <w:fldChar w:fldCharType="separate"/>
      </w:r>
      <w:hyperlink w:anchor="_Toc499413700" w:history="1">
        <w:r w:rsidRPr="007E28D0">
          <w:rPr>
            <w:rStyle w:val="Hyperlink"/>
            <w:noProof/>
            <w:cs/>
          </w:rPr>
          <w:t>ภาพที่  2.1 คำอธิบายภาพ</w:t>
        </w:r>
        <w:r>
          <w:rPr>
            <w:noProof/>
            <w:webHidden/>
          </w:rPr>
          <w:tab/>
        </w:r>
        <w:r>
          <w:rPr>
            <w:noProof/>
            <w:webHidden/>
          </w:rPr>
          <w:fldChar w:fldCharType="begin"/>
        </w:r>
        <w:r>
          <w:rPr>
            <w:noProof/>
            <w:webHidden/>
          </w:rPr>
          <w:instrText xml:space="preserve"> PAGEREF _Toc499413700 \h </w:instrText>
        </w:r>
        <w:r>
          <w:rPr>
            <w:noProof/>
            <w:webHidden/>
          </w:rPr>
        </w:r>
        <w:r>
          <w:rPr>
            <w:noProof/>
            <w:webHidden/>
          </w:rPr>
          <w:fldChar w:fldCharType="separate"/>
        </w:r>
        <w:r w:rsidR="00632E5B">
          <w:rPr>
            <w:noProof/>
            <w:webHidden/>
          </w:rPr>
          <w:t>2</w:t>
        </w:r>
        <w:r>
          <w:rPr>
            <w:noProof/>
            <w:webHidden/>
          </w:rPr>
          <w:fldChar w:fldCharType="end"/>
        </w:r>
      </w:hyperlink>
    </w:p>
    <w:p w:rsidR="00B073FB" w:rsidRDefault="00632E5B">
      <w:pPr>
        <w:pStyle w:val="TableofFigures"/>
        <w:tabs>
          <w:tab w:val="right" w:pos="8296"/>
        </w:tabs>
        <w:rPr>
          <w:rFonts w:asciiTheme="minorHAnsi" w:eastAsiaTheme="minorEastAsia" w:hAnsiTheme="minorHAnsi" w:cstheme="minorBidi"/>
          <w:noProof/>
          <w:sz w:val="22"/>
          <w:szCs w:val="28"/>
        </w:rPr>
      </w:pPr>
      <w:hyperlink w:anchor="_Toc499413701" w:history="1">
        <w:r w:rsidR="00B073FB" w:rsidRPr="007E28D0">
          <w:rPr>
            <w:rStyle w:val="Hyperlink"/>
            <w:noProof/>
            <w:cs/>
          </w:rPr>
          <w:t>ภาพที่  2.2 คำอธิบายภาพ</w:t>
        </w:r>
        <w:r w:rsidR="00B073FB">
          <w:rPr>
            <w:noProof/>
            <w:webHidden/>
          </w:rPr>
          <w:tab/>
        </w:r>
        <w:r w:rsidR="00B073FB">
          <w:rPr>
            <w:noProof/>
            <w:webHidden/>
          </w:rPr>
          <w:fldChar w:fldCharType="begin"/>
        </w:r>
        <w:r w:rsidR="00B073FB">
          <w:rPr>
            <w:noProof/>
            <w:webHidden/>
          </w:rPr>
          <w:instrText xml:space="preserve"> PAGEREF _Toc499413701 \h </w:instrText>
        </w:r>
        <w:r w:rsidR="00B073FB">
          <w:rPr>
            <w:noProof/>
            <w:webHidden/>
          </w:rPr>
        </w:r>
        <w:r w:rsidR="00B073FB">
          <w:rPr>
            <w:noProof/>
            <w:webHidden/>
          </w:rPr>
          <w:fldChar w:fldCharType="separate"/>
        </w:r>
        <w:r>
          <w:rPr>
            <w:noProof/>
            <w:webHidden/>
          </w:rPr>
          <w:t>2</w:t>
        </w:r>
        <w:r w:rsidR="00B073FB">
          <w:rPr>
            <w:noProof/>
            <w:webHidden/>
          </w:rPr>
          <w:fldChar w:fldCharType="end"/>
        </w:r>
      </w:hyperlink>
    </w:p>
    <w:p w:rsidR="00B073FB" w:rsidRPr="00616604" w:rsidRDefault="00B073FB" w:rsidP="00E14C10">
      <w:pPr>
        <w:tabs>
          <w:tab w:val="right" w:pos="8100"/>
        </w:tabs>
        <w:spacing w:before="0"/>
        <w:ind w:firstLine="0"/>
      </w:pPr>
      <w:r>
        <w:rPr>
          <w:cs/>
        </w:rPr>
        <w:fldChar w:fldCharType="end"/>
      </w: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rPr>
          <w:b/>
          <w:bCs/>
          <w:sz w:val="36"/>
          <w:szCs w:val="36"/>
        </w:rPr>
      </w:pPr>
    </w:p>
    <w:p w:rsidR="00E14C10" w:rsidRDefault="00E14C10" w:rsidP="00E14C10">
      <w:pPr>
        <w:spacing w:before="0"/>
        <w:ind w:firstLine="0"/>
        <w:rPr>
          <w:b/>
          <w:bCs/>
          <w:sz w:val="36"/>
          <w:szCs w:val="36"/>
        </w:rPr>
      </w:pPr>
    </w:p>
    <w:p w:rsidR="00242F9A" w:rsidRDefault="00242F9A">
      <w:pPr>
        <w:spacing w:before="0" w:after="160" w:line="259" w:lineRule="auto"/>
        <w:ind w:firstLine="0"/>
        <w:rPr>
          <w:rFonts w:eastAsiaTheme="majorEastAsia"/>
          <w:b/>
          <w:bCs/>
          <w:color w:val="000000" w:themeColor="text1"/>
          <w:sz w:val="36"/>
          <w:szCs w:val="36"/>
          <w:cs/>
        </w:rPr>
      </w:pPr>
      <w:bookmarkStart w:id="33" w:name="_Toc499374826"/>
      <w:bookmarkStart w:id="34" w:name="_Toc499375191"/>
      <w:bookmarkStart w:id="35" w:name="_Toc499375319"/>
      <w:r>
        <w:rPr>
          <w:cs/>
        </w:rPr>
        <w:br w:type="page"/>
      </w:r>
    </w:p>
    <w:p w:rsidR="00E14C10" w:rsidRDefault="00E14C10" w:rsidP="00484224">
      <w:pPr>
        <w:pStyle w:val="AbstractThai"/>
      </w:pPr>
      <w:bookmarkStart w:id="36" w:name="_Toc513151666"/>
      <w:r>
        <w:rPr>
          <w:cs/>
        </w:rPr>
        <w:lastRenderedPageBreak/>
        <w:t>รายการสัญลักษณ์และคำย่</w:t>
      </w:r>
      <w:r>
        <w:rPr>
          <w:rFonts w:hint="cs"/>
          <w:cs/>
        </w:rPr>
        <w:t>อ</w:t>
      </w:r>
      <w:bookmarkEnd w:id="33"/>
      <w:bookmarkEnd w:id="34"/>
      <w:bookmarkEnd w:id="35"/>
      <w:bookmarkEnd w:id="36"/>
    </w:p>
    <w:p w:rsidR="00E14C10" w:rsidRPr="00E14C10" w:rsidRDefault="00E14C10" w:rsidP="00E14C10">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14C10" w:rsidRPr="00F13C79" w:rsidTr="00E14C10">
        <w:tc>
          <w:tcPr>
            <w:tcW w:w="4261" w:type="dxa"/>
          </w:tcPr>
          <w:p w:rsidR="00E14C10" w:rsidRPr="00F13C79" w:rsidRDefault="00E14C10" w:rsidP="00E14C10">
            <w:pPr>
              <w:ind w:firstLine="0"/>
              <w:jc w:val="left"/>
              <w:rPr>
                <w:b/>
                <w:bCs/>
              </w:rPr>
            </w:pPr>
            <w:r w:rsidRPr="00F13C79">
              <w:rPr>
                <w:b/>
                <w:bCs/>
                <w:cs/>
              </w:rPr>
              <w:t>สัญลักษณ์/คำย่อ</w:t>
            </w:r>
          </w:p>
        </w:tc>
        <w:tc>
          <w:tcPr>
            <w:tcW w:w="4261" w:type="dxa"/>
          </w:tcPr>
          <w:p w:rsidR="00E14C10" w:rsidRPr="00F13C79" w:rsidRDefault="00E14C10" w:rsidP="00E14C10">
            <w:pPr>
              <w:ind w:firstLine="0"/>
              <w:jc w:val="both"/>
              <w:rPr>
                <w:b/>
                <w:bCs/>
              </w:rPr>
            </w:pPr>
            <w:r w:rsidRPr="00F13C79">
              <w:rPr>
                <w:b/>
                <w:bCs/>
                <w:cs/>
              </w:rPr>
              <w:t>คำเต็ม/คำจำกัดความ</w:t>
            </w:r>
          </w:p>
        </w:tc>
      </w:tr>
      <w:tr w:rsidR="00E14C10" w:rsidRPr="00F13C79" w:rsidTr="00E14C10">
        <w:tc>
          <w:tcPr>
            <w:tcW w:w="4261" w:type="dxa"/>
          </w:tcPr>
          <w:p w:rsidR="00E14C10" w:rsidRDefault="00E14C10" w:rsidP="00E14C10">
            <w:pPr>
              <w:spacing w:before="0"/>
              <w:jc w:val="left"/>
            </w:pPr>
          </w:p>
          <w:p w:rsidR="00E14C10" w:rsidRPr="0086263D" w:rsidRDefault="00E14C10" w:rsidP="00E14C10">
            <w:pPr>
              <w:spacing w:before="0"/>
              <w:ind w:firstLine="0"/>
              <w:jc w:val="left"/>
            </w:pPr>
            <w:r>
              <w:rPr>
                <w:cs/>
              </w:rPr>
              <w:fldChar w:fldCharType="begin">
                <w:ffData>
                  <w:name w:val="Text2"/>
                  <w:enabled/>
                  <w:calcOnExit w:val="0"/>
                  <w:textInput>
                    <w:default w:val="พิมพ์สัญลักษณ์/คำย่อ"/>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พิมพ์สัญลักษณ์/คำย่อ</w:t>
            </w:r>
            <w:r>
              <w:rPr>
                <w:cs/>
              </w:rPr>
              <w:fldChar w:fldCharType="end"/>
            </w:r>
          </w:p>
          <w:p w:rsidR="00E14C10" w:rsidRPr="00F13C79" w:rsidRDefault="00E14C10" w:rsidP="00E14C10">
            <w:pPr>
              <w:spacing w:before="0"/>
              <w:ind w:firstLine="0"/>
              <w:jc w:val="left"/>
            </w:pPr>
            <w:r>
              <w:rPr>
                <w:cs/>
              </w:rPr>
              <w:fldChar w:fldCharType="begin">
                <w:ffData>
                  <w:name w:val="Text2"/>
                  <w:enabled/>
                  <w:calcOnExit w:val="0"/>
                  <w:textInput>
                    <w:default w:val="พิมพ์สัญลักษณ์/คำย่อ"/>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พิมพ์สัญลักษณ์/คำย่อ</w:t>
            </w:r>
            <w:r>
              <w:rPr>
                <w:cs/>
              </w:rPr>
              <w:fldChar w:fldCharType="end"/>
            </w:r>
          </w:p>
          <w:p w:rsidR="00E14C10" w:rsidRPr="00F13C79" w:rsidRDefault="00E14C10" w:rsidP="00E14C10">
            <w:pPr>
              <w:spacing w:before="0"/>
              <w:ind w:firstLine="0"/>
              <w:jc w:val="left"/>
            </w:pPr>
            <w:r>
              <w:rPr>
                <w:cs/>
              </w:rPr>
              <w:fldChar w:fldCharType="begin">
                <w:ffData>
                  <w:name w:val="Text2"/>
                  <w:enabled/>
                  <w:calcOnExit w:val="0"/>
                  <w:textInput>
                    <w:default w:val="พิมพ์สัญลักษณ์/คำย่อ"/>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พิมพ์สัญลักษณ์/คำย่อ</w:t>
            </w:r>
            <w:r>
              <w:rPr>
                <w:cs/>
              </w:rPr>
              <w:fldChar w:fldCharType="end"/>
            </w:r>
          </w:p>
          <w:p w:rsidR="00E14C10" w:rsidRPr="00F13C79" w:rsidRDefault="00E14C10" w:rsidP="00E14C10">
            <w:pPr>
              <w:jc w:val="left"/>
            </w:pPr>
          </w:p>
          <w:p w:rsidR="00E14C10" w:rsidRPr="00F13C79" w:rsidRDefault="00E14C10" w:rsidP="00E14C10">
            <w:pPr>
              <w:jc w:val="left"/>
            </w:pPr>
          </w:p>
          <w:p w:rsidR="00E14C10" w:rsidRPr="00F13C79" w:rsidRDefault="00E14C10" w:rsidP="00E14C10">
            <w:pPr>
              <w:jc w:val="left"/>
            </w:pPr>
          </w:p>
          <w:p w:rsidR="00E14C10" w:rsidRDefault="00E14C10" w:rsidP="00E14C10">
            <w:pPr>
              <w:jc w:val="left"/>
            </w:pPr>
          </w:p>
          <w:p w:rsidR="00E14C10" w:rsidRDefault="00E14C10" w:rsidP="00E14C10">
            <w:pPr>
              <w:jc w:val="left"/>
            </w:pPr>
          </w:p>
          <w:p w:rsidR="00E14C10" w:rsidRDefault="00E14C10" w:rsidP="00E14C10">
            <w:pPr>
              <w:jc w:val="left"/>
            </w:pPr>
          </w:p>
          <w:p w:rsidR="00E14C10" w:rsidRDefault="00E14C10" w:rsidP="00E14C10">
            <w:pPr>
              <w:jc w:val="left"/>
            </w:pPr>
          </w:p>
          <w:p w:rsidR="00E14C10" w:rsidRDefault="00E14C10" w:rsidP="00E14C10">
            <w:pPr>
              <w:jc w:val="left"/>
            </w:pPr>
          </w:p>
          <w:p w:rsidR="00E14C10" w:rsidRDefault="00E14C10" w:rsidP="00E14C10">
            <w:pPr>
              <w:jc w:val="left"/>
            </w:pPr>
          </w:p>
          <w:p w:rsidR="00E14C10" w:rsidRPr="00F13C79" w:rsidRDefault="00E14C10" w:rsidP="00E14C10">
            <w:pPr>
              <w:jc w:val="left"/>
            </w:pPr>
          </w:p>
          <w:p w:rsidR="00E14C10" w:rsidRPr="00F13C79" w:rsidRDefault="00E14C10" w:rsidP="00E14C10">
            <w:pPr>
              <w:jc w:val="left"/>
            </w:pPr>
          </w:p>
          <w:p w:rsidR="00E14C10" w:rsidRPr="00F13C79" w:rsidRDefault="00E14C10" w:rsidP="00E14C10">
            <w:pPr>
              <w:jc w:val="left"/>
            </w:pPr>
          </w:p>
          <w:p w:rsidR="00E14C10" w:rsidRPr="00F13C79" w:rsidRDefault="00E14C10" w:rsidP="00E14C10">
            <w:pPr>
              <w:jc w:val="left"/>
            </w:pPr>
          </w:p>
        </w:tc>
        <w:tc>
          <w:tcPr>
            <w:tcW w:w="4261" w:type="dxa"/>
          </w:tcPr>
          <w:p w:rsidR="00E14C10" w:rsidRPr="00F13C79" w:rsidRDefault="00E14C10" w:rsidP="00E14C10">
            <w:pPr>
              <w:spacing w:before="0"/>
              <w:jc w:val="both"/>
            </w:pPr>
          </w:p>
          <w:p w:rsidR="00E14C10" w:rsidRDefault="00E14C10" w:rsidP="00E14C10">
            <w:pPr>
              <w:spacing w:before="0"/>
              <w:ind w:firstLine="0"/>
              <w:jc w:val="both"/>
            </w:pPr>
            <w:r>
              <w:rPr>
                <w:cs/>
              </w:rPr>
              <w:fldChar w:fldCharType="begin">
                <w:ffData>
                  <w:name w:val=""/>
                  <w:enabled/>
                  <w:calcOnExit w:val="0"/>
                  <w:textInput>
                    <w:default w:val="พิมพ์คำจำกัดความ/คำเต็ม"/>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พิมพ์คำจำกัดความ/คำเต็ม</w:t>
            </w:r>
            <w:r>
              <w:rPr>
                <w:cs/>
              </w:rPr>
              <w:fldChar w:fldCharType="end"/>
            </w:r>
          </w:p>
          <w:p w:rsidR="00E14C10" w:rsidRDefault="00E14C10" w:rsidP="00E14C10">
            <w:pPr>
              <w:spacing w:before="0"/>
              <w:ind w:firstLine="0"/>
              <w:jc w:val="both"/>
            </w:pPr>
            <w:r>
              <w:rPr>
                <w:cs/>
              </w:rPr>
              <w:fldChar w:fldCharType="begin">
                <w:ffData>
                  <w:name w:val=""/>
                  <w:enabled/>
                  <w:calcOnExit w:val="0"/>
                  <w:textInput>
                    <w:default w:val="พิมพ์คำจำกัดความ/คำเต็ม"/>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พิมพ์คำจำกัดความ/คำเต็ม</w:t>
            </w:r>
            <w:r>
              <w:rPr>
                <w:cs/>
              </w:rPr>
              <w:fldChar w:fldCharType="end"/>
            </w:r>
          </w:p>
          <w:p w:rsidR="00E14C10" w:rsidRPr="00F13C79" w:rsidRDefault="00E14C10" w:rsidP="00E14C10">
            <w:pPr>
              <w:spacing w:before="0"/>
              <w:ind w:firstLine="0"/>
              <w:jc w:val="both"/>
              <w:rPr>
                <w:cs/>
              </w:rPr>
            </w:pPr>
            <w:r>
              <w:rPr>
                <w:cs/>
              </w:rPr>
              <w:fldChar w:fldCharType="begin">
                <w:ffData>
                  <w:name w:val=""/>
                  <w:enabled/>
                  <w:calcOnExit w:val="0"/>
                  <w:textInput>
                    <w:default w:val="พิมพ์คำจำกัดความ/คำเต็ม"/>
                  </w:textInput>
                </w:ffData>
              </w:fldChar>
            </w:r>
            <w:r>
              <w:rPr>
                <w:cs/>
              </w:rPr>
              <w:instrText xml:space="preserve"> </w:instrText>
            </w:r>
            <w:r>
              <w:instrText>FORMTEXT</w:instrText>
            </w:r>
            <w:r>
              <w:rPr>
                <w:cs/>
              </w:rPr>
              <w:instrText xml:space="preserve"> </w:instrText>
            </w:r>
            <w:r>
              <w:rPr>
                <w:cs/>
              </w:rPr>
            </w:r>
            <w:r>
              <w:rPr>
                <w:cs/>
              </w:rPr>
              <w:fldChar w:fldCharType="separate"/>
            </w:r>
            <w:r>
              <w:rPr>
                <w:noProof/>
                <w:cs/>
              </w:rPr>
              <w:t>พิมพ์คำจำกัดความ/คำเต็ม</w:t>
            </w:r>
            <w:r>
              <w:rPr>
                <w:cs/>
              </w:rPr>
              <w:fldChar w:fldCharType="end"/>
            </w:r>
          </w:p>
        </w:tc>
      </w:tr>
    </w:tbl>
    <w:p w:rsidR="00E14C10" w:rsidRDefault="00E14C10" w:rsidP="00E14C10">
      <w:pPr>
        <w:spacing w:before="0"/>
        <w:rPr>
          <w:b/>
          <w:bCs/>
          <w:sz w:val="36"/>
          <w:szCs w:val="36"/>
          <w:cs/>
        </w:rPr>
      </w:pPr>
    </w:p>
    <w:p w:rsidR="00E14C10" w:rsidRDefault="00E14C10" w:rsidP="00E14C10">
      <w:pPr>
        <w:rPr>
          <w:sz w:val="36"/>
          <w:szCs w:val="36"/>
        </w:rPr>
      </w:pPr>
    </w:p>
    <w:p w:rsidR="00E14C10" w:rsidRDefault="00E14C10" w:rsidP="00E14C10">
      <w:pPr>
        <w:rPr>
          <w:sz w:val="36"/>
          <w:szCs w:val="36"/>
        </w:rPr>
      </w:pPr>
    </w:p>
    <w:p w:rsidR="00E14C10" w:rsidRDefault="00E14C10" w:rsidP="00E14C10">
      <w:pPr>
        <w:rPr>
          <w:sz w:val="36"/>
          <w:szCs w:val="36"/>
        </w:rPr>
      </w:pPr>
    </w:p>
    <w:p w:rsidR="00E14C10" w:rsidRDefault="00E14C10" w:rsidP="00E14C10">
      <w:pPr>
        <w:rPr>
          <w:sz w:val="36"/>
          <w:szCs w:val="36"/>
          <w:cs/>
        </w:rPr>
        <w:sectPr w:rsidR="00E14C10" w:rsidSect="00E14C10">
          <w:headerReference w:type="default" r:id="rId11"/>
          <w:pgSz w:w="11906" w:h="16838"/>
          <w:pgMar w:top="2160" w:right="1440" w:bottom="1440" w:left="2160" w:header="1440" w:footer="706" w:gutter="0"/>
          <w:pgNumType w:start="1"/>
          <w:cols w:space="708"/>
          <w:docGrid w:linePitch="435"/>
        </w:sectPr>
      </w:pPr>
    </w:p>
    <w:p w:rsidR="0034018B" w:rsidRDefault="00FB127A" w:rsidP="00FB127A">
      <w:pPr>
        <w:pStyle w:val="Heading1"/>
      </w:pPr>
      <w:r>
        <w:lastRenderedPageBreak/>
        <w:br/>
      </w:r>
      <w:bookmarkStart w:id="37" w:name="_Toc499374827"/>
      <w:bookmarkStart w:id="38" w:name="_Toc499375192"/>
      <w:bookmarkStart w:id="39" w:name="_Toc499375320"/>
      <w:bookmarkStart w:id="40" w:name="_Toc513151667"/>
      <w:r w:rsidR="0034018B" w:rsidRPr="00DB68D6">
        <w:rPr>
          <w:cs/>
        </w:rPr>
        <w:t>บทนำ</w:t>
      </w:r>
      <w:bookmarkEnd w:id="37"/>
      <w:bookmarkEnd w:id="38"/>
      <w:bookmarkEnd w:id="39"/>
      <w:bookmarkEnd w:id="40"/>
    </w:p>
    <w:p w:rsidR="0034018B" w:rsidRPr="0034018B" w:rsidRDefault="0034018B" w:rsidP="0034018B">
      <w:pPr>
        <w:spacing w:before="0"/>
      </w:pPr>
    </w:p>
    <w:p w:rsidR="0034018B" w:rsidRPr="0034018B" w:rsidRDefault="00B065E9" w:rsidP="00406C59">
      <w:pPr>
        <w:pStyle w:val="Heading2"/>
        <w:ind w:left="567"/>
        <w:rPr>
          <w:rFonts w:eastAsia="Times New Roman"/>
        </w:rPr>
      </w:pPr>
      <w:bookmarkStart w:id="41" w:name="_Toc513151668"/>
      <w:r>
        <w:rPr>
          <w:rFonts w:eastAsia="Times New Roman" w:hint="cs"/>
          <w:cs/>
        </w:rPr>
        <w:t>ความเป็นมาและความสำคัญของโครงงาน</w:t>
      </w:r>
      <w:bookmarkEnd w:id="41"/>
    </w:p>
    <w:p w:rsidR="00782F74" w:rsidRPr="00100956" w:rsidRDefault="00782F74" w:rsidP="00F4760F">
      <w:pPr>
        <w:jc w:val="thaiDistribute"/>
      </w:pPr>
      <w:bookmarkStart w:id="42" w:name="_Toc513129192"/>
      <w:bookmarkStart w:id="43" w:name="_Toc513129341"/>
      <w:r w:rsidRPr="00100956">
        <w:rPr>
          <w:cs/>
        </w:rPr>
        <w:t xml:space="preserve">ปัจจุบันผู้สูงอายุ ที่อยูในช่วง </w:t>
      </w:r>
      <w:r w:rsidRPr="00100956">
        <w:t xml:space="preserve">60 </w:t>
      </w:r>
      <w:r w:rsidRPr="00100956">
        <w:rPr>
          <w:cs/>
        </w:rPr>
        <w:t>ปีขึ้น เมื่อร่างกายเจริญเติบโตถึงขีดสุดแล้ว การเปลี่ยนแปลงภายในร่างกายจะเป็นไปในทางด้านเสื่อมสลาย มากกว่าการสร้างเสริม เมื่อเข้าสู่วัยสูงอายุ [</w:t>
      </w:r>
      <w:r w:rsidRPr="00100956">
        <w:t>17</w:t>
      </w:r>
      <w:r w:rsidRPr="00100956">
        <w:rPr>
          <w:cs/>
        </w:rPr>
        <w:t xml:space="preserve">] อาหารเป็นปัจจัยสำคัญในการดำรงชีวิต โดยเฉพาะผู้สูงอายุยังคงมีความต้องการพลังงานและสารอาหารที่มีคุณภาพเพื่อการดำรงชีวิตอย่างมีคุณภาพ จึงควรกิน อาหารให้ครบทั้ง </w:t>
      </w:r>
      <w:r w:rsidRPr="00100956">
        <w:t xml:space="preserve">5 </w:t>
      </w:r>
      <w:r w:rsidRPr="00100956">
        <w:rPr>
          <w:cs/>
        </w:rPr>
        <w:t>หมู่และเหมาะสมกับความต้องการของร่างกาย [</w:t>
      </w:r>
      <w:r w:rsidRPr="00100956">
        <w:t>17</w:t>
      </w:r>
      <w:r w:rsidRPr="00100956">
        <w:rPr>
          <w:cs/>
        </w:rPr>
        <w:t>]</w:t>
      </w:r>
      <w:bookmarkEnd w:id="42"/>
      <w:bookmarkEnd w:id="43"/>
    </w:p>
    <w:p w:rsidR="00782F74" w:rsidRPr="00100956" w:rsidRDefault="00F4760F" w:rsidP="00F4760F">
      <w:pPr>
        <w:jc w:val="thaiDistribute"/>
        <w:rPr>
          <w:cs/>
        </w:rPr>
      </w:pPr>
      <w:bookmarkStart w:id="44" w:name="_Toc513129193"/>
      <w:bookmarkStart w:id="45" w:name="_Toc513129342"/>
      <w:bookmarkStart w:id="46" w:name="_Toc513129656"/>
      <w:r>
        <w:rPr>
          <w:rFonts w:hint="cs"/>
          <w:b/>
          <w:bCs/>
          <w:cs/>
        </w:rPr>
        <w:t xml:space="preserve"> </w:t>
      </w:r>
      <w:r w:rsidR="00782F74" w:rsidRPr="00100956">
        <w:rPr>
          <w:cs/>
        </w:rPr>
        <w:t>ทั้งนี้ทางเราได้เห็นถึงความสำคัญถึงสุขภาพของผู้สูงอายุ และสารอาหารที่ผู้สูงอายุที่ควรได้รับตามความเหมาะสมของร่างกาย ผลตรวจเลือดทางเคมีที่ได้จากโรงพยาบาลนั้นสามารถบ่งบอกว่าร่างกายของเรา มีสภาพร่างกายเป็นอย่างไร เช่น ระดับน้ำตาล ค</w:t>
      </w:r>
      <w:r w:rsidR="00782F74">
        <w:rPr>
          <w:rFonts w:hint="cs"/>
          <w:cs/>
        </w:rPr>
        <w:t>อล</w:t>
      </w:r>
      <w:r w:rsidR="00782F74" w:rsidRPr="00100956">
        <w:rPr>
          <w:cs/>
        </w:rPr>
        <w:t>เลสเตอรอล ไตรกลีเซ                                                                                                                                                                                                                                                                                                                                                                                                                                                                                                                                                                                                                                                                                                                                                                                                                                                                        อไรด์ โพแทสเซียม และ โซเดียม ค่าพวกนี้จะแสดงให้เห็นว่าในร่างกายของเรา มีปริมาณที่มากเกินหรือน้อยเกินไป ค่าพวกนี้เป็นค่าที่ไม่คงที่ ขึ้นอยู่กับสภาพร่างกาย อาหารที่บริโภคและยาที่รับประทาน กรณีที่บริโภคอาหารมากเกินไปก็อาจจะทำให้เกิดความเสี่ยงที่จะเกิดโรคได้และบริโภคน้อยเกินไปก็อาจจะเป็นโรคขาดสารอาหารและส่งผลต่อสุขภาพได้</w:t>
      </w:r>
      <w:bookmarkEnd w:id="44"/>
      <w:bookmarkEnd w:id="45"/>
      <w:bookmarkEnd w:id="46"/>
    </w:p>
    <w:p w:rsidR="00782F74" w:rsidRPr="00100956" w:rsidRDefault="00782F74" w:rsidP="00F4760F">
      <w:pPr>
        <w:jc w:val="thaiDistribute"/>
        <w:rPr>
          <w:rFonts w:eastAsia="Times New Roman"/>
          <w:b/>
          <w:bCs/>
        </w:rPr>
      </w:pPr>
      <w:r w:rsidRPr="00100956">
        <w:rPr>
          <w:cs/>
        </w:rPr>
        <w:t>ผู้วิจัยจึงได้นำเสนอลดความเสี่ยงที่จะเกิดโรคภัยดังกล่าวโดยการใช้</w:t>
      </w:r>
      <w:bookmarkStart w:id="47" w:name="_Hlk495433072"/>
      <w:r w:rsidRPr="00100956">
        <w:rPr>
          <w:cs/>
        </w:rPr>
        <w:t xml:space="preserve">เทคโนโลยีโอซีอาร์ ( </w:t>
      </w:r>
      <w:r w:rsidRPr="00100956">
        <w:t>OCR</w:t>
      </w:r>
      <w:r w:rsidRPr="00100956">
        <w:rPr>
          <w:cs/>
        </w:rPr>
        <w:t xml:space="preserve"> </w:t>
      </w:r>
      <w:r w:rsidRPr="00100956">
        <w:t>Optical Character Recognition</w:t>
      </w:r>
      <w:r w:rsidRPr="00100956">
        <w:rPr>
          <w:cs/>
        </w:rPr>
        <w:t xml:space="preserve"> )</w:t>
      </w:r>
      <w:bookmarkEnd w:id="47"/>
      <w:r w:rsidRPr="00100956">
        <w:rPr>
          <w:cs/>
        </w:rPr>
        <w:t xml:space="preserve"> ซึ่งเป็นเทคโนโลยีที่ใช้ในการรู้จำตัวอักษร [</w:t>
      </w:r>
      <w:r>
        <w:t>17</w:t>
      </w:r>
      <w:r w:rsidRPr="00100956">
        <w:rPr>
          <w:cs/>
        </w:rPr>
        <w:t>] เป็นกระบวนการทางกลไกทางอิเล็กทรอนิกส์ เพื่อแปลภาพข้อความที่สามารถแก้ไขได้โดย ใช้มือถือในการบันทึกภาพผลตรวจเลือด ที่ได้รับจากโรงพยาบาล และนำผลตรวจเลือดมาวิเคราะห์ เมื่อประมวลผลเรียบร้อยจะแสดงเมนูอาหารที่เหมาะสำหรับบริโภคกับผู้ใช้งานผ่านส่วนต่อประสาน (</w:t>
      </w:r>
      <w:r w:rsidRPr="00100956">
        <w:t>User Interface</w:t>
      </w:r>
      <w:r w:rsidRPr="00100956">
        <w:rPr>
          <w:cs/>
        </w:rPr>
        <w:t>) ซึ่งระบบนี้จะช่วยให้ผู้ใช้งานได้รับเมนูอาหารที่เหมาะสมกับสภาพร่างกาย ทำให้ไม่เสี่ยงต่อการเกิดโรคภัยที่จะเกิดขึ้นได้</w:t>
      </w:r>
    </w:p>
    <w:p w:rsidR="0034018B" w:rsidRPr="0034018B" w:rsidRDefault="0034018B" w:rsidP="00F4760F">
      <w:pPr>
        <w:spacing w:before="0"/>
        <w:jc w:val="thaiDistribute"/>
        <w:rPr>
          <w:rFonts w:eastAsia="Calibri"/>
        </w:rPr>
      </w:pPr>
    </w:p>
    <w:p w:rsidR="00241973" w:rsidRPr="00241973" w:rsidRDefault="00241973" w:rsidP="00241973">
      <w:pPr>
        <w:ind w:firstLine="0"/>
        <w:rPr>
          <w:cs/>
        </w:rPr>
      </w:pPr>
    </w:p>
    <w:p w:rsidR="00703952" w:rsidRDefault="00B065E9" w:rsidP="00B065E9">
      <w:pPr>
        <w:pStyle w:val="Heading2"/>
      </w:pPr>
      <w:bookmarkStart w:id="48" w:name="_Toc513151669"/>
      <w:r>
        <w:rPr>
          <w:rFonts w:hint="cs"/>
          <w:cs/>
        </w:rPr>
        <w:t>วัตถุประสงค์</w:t>
      </w:r>
      <w:bookmarkEnd w:id="48"/>
    </w:p>
    <w:p w:rsidR="00782F74" w:rsidRDefault="00782F74" w:rsidP="00782F74">
      <w:pPr>
        <w:jc w:val="thaiDistribute"/>
      </w:pPr>
      <w:r w:rsidRPr="00100956">
        <w:rPr>
          <w:cs/>
        </w:rPr>
        <w:t>โครงงานนี้มีเป้าหมายเพื่อนำเสนอแนวทางแนะนำเมนูอาหารให้กับผู้สูงอายุโดยใช้ผลตรวจเลือดในการวิเคราะห์ โดยใช้เทคโนโลยีโอซีอาร์(</w:t>
      </w:r>
      <w:r w:rsidRPr="00100956">
        <w:t>Optical Character Recognition</w:t>
      </w:r>
      <w:r w:rsidRPr="00100956">
        <w:rPr>
          <w:cs/>
        </w:rPr>
        <w:t xml:space="preserve">: </w:t>
      </w:r>
      <w:r w:rsidRPr="00100956">
        <w:t>OCR</w:t>
      </w:r>
      <w:r w:rsidRPr="00100956">
        <w:rPr>
          <w:cs/>
        </w:rPr>
        <w:t xml:space="preserve">) </w:t>
      </w:r>
      <w:r w:rsidRPr="00100956">
        <w:rPr>
          <w:cs/>
        </w:rPr>
        <w:lastRenderedPageBreak/>
        <w:t>เข้ามาช่วยสแกนผลตรวจเลือดอยู่ในรูปแบบเอกสาร เพื่อให้บรรลุเป้าหมายดังกล่าว จึงกำหนดวัตถุประสงค์ของโครงงานดังต่อไปนี้</w:t>
      </w:r>
    </w:p>
    <w:p w:rsidR="00782F74" w:rsidRDefault="00782F74" w:rsidP="00782F74">
      <w:pPr>
        <w:jc w:val="thaiDistribute"/>
      </w:pPr>
      <w:r w:rsidRPr="008A31AA">
        <w:t>1</w:t>
      </w:r>
      <w:r w:rsidRPr="008A31AA">
        <w:rPr>
          <w:cs/>
        </w:rPr>
        <w:t>.</w:t>
      </w:r>
      <w:r>
        <w:rPr>
          <w:cs/>
        </w:rPr>
        <w:t xml:space="preserve"> </w:t>
      </w:r>
      <w:r>
        <w:rPr>
          <w:rFonts w:hint="cs"/>
          <w:cs/>
        </w:rPr>
        <w:t>เ</w:t>
      </w:r>
      <w:r w:rsidRPr="00100956">
        <w:rPr>
          <w:cs/>
        </w:rPr>
        <w:t>พื่อให้ผู้สูงอายุสามารถคำนวนสารอาหารที่ควรได้รับในแต่ละวันได้</w:t>
      </w:r>
    </w:p>
    <w:p w:rsidR="00782F74" w:rsidRDefault="00782F74" w:rsidP="00782F74">
      <w:r w:rsidRPr="008A31AA">
        <w:t>2</w:t>
      </w:r>
      <w:r w:rsidRPr="008A31AA">
        <w:rPr>
          <w:cs/>
        </w:rPr>
        <w:t>.</w:t>
      </w:r>
      <w:r>
        <w:rPr>
          <w:rFonts w:hint="cs"/>
          <w:cs/>
        </w:rPr>
        <w:t xml:space="preserve"> </w:t>
      </w:r>
      <w:r w:rsidRPr="00100956">
        <w:rPr>
          <w:cs/>
        </w:rPr>
        <w:t>เพื่ออำนวยความสะดวกแก่ผู้สูงอายุโดยการแนะนำเมนูอาหารที่เหมาะสมกับ</w:t>
      </w:r>
      <w:r>
        <w:rPr>
          <w:rFonts w:hint="cs"/>
          <w:cs/>
        </w:rPr>
        <w:t xml:space="preserve">                   </w:t>
      </w:r>
    </w:p>
    <w:p w:rsidR="00782F74" w:rsidRDefault="00782F74" w:rsidP="00782F74">
      <w:r>
        <w:rPr>
          <w:rFonts w:hint="cs"/>
          <w:cs/>
        </w:rPr>
        <w:t xml:space="preserve">    </w:t>
      </w:r>
      <w:r w:rsidRPr="00100956">
        <w:rPr>
          <w:cs/>
        </w:rPr>
        <w:t>สภาพร่างกาย</w:t>
      </w:r>
    </w:p>
    <w:p w:rsidR="00782F74" w:rsidRDefault="00782F74" w:rsidP="00782F74">
      <w:r>
        <w:t>3</w:t>
      </w:r>
      <w:r w:rsidRPr="008A31AA">
        <w:rPr>
          <w:cs/>
        </w:rPr>
        <w:t>.</w:t>
      </w:r>
      <w:r>
        <w:rPr>
          <w:rFonts w:hint="cs"/>
          <w:cs/>
        </w:rPr>
        <w:t xml:space="preserve"> </w:t>
      </w:r>
      <w:r w:rsidRPr="00100956">
        <w:rPr>
          <w:cs/>
        </w:rPr>
        <w:t>เพื่อไม่ให้ผู้สูงอายุ</w:t>
      </w:r>
      <w:r>
        <w:rPr>
          <w:rFonts w:hint="cs"/>
          <w:cs/>
        </w:rPr>
        <w:t>ลด</w:t>
      </w:r>
      <w:r w:rsidRPr="00100956">
        <w:rPr>
          <w:cs/>
        </w:rPr>
        <w:t>ความเสี่ยงที่เกิดโรคภัยจากการบริโภคอาหาร</w:t>
      </w:r>
      <w:r>
        <w:rPr>
          <w:rFonts w:hint="cs"/>
          <w:cs/>
        </w:rPr>
        <w:t>และปรุงอาหาร</w:t>
      </w:r>
    </w:p>
    <w:p w:rsidR="00782F74" w:rsidRPr="00100956" w:rsidRDefault="00782F74" w:rsidP="00782F74">
      <w:r>
        <w:rPr>
          <w:rFonts w:hint="cs"/>
          <w:cs/>
        </w:rPr>
        <w:t xml:space="preserve">    </w:t>
      </w:r>
      <w:r w:rsidRPr="00100956">
        <w:rPr>
          <w:cs/>
        </w:rPr>
        <w:t>ทีมีปริมาณมากหรือน้อยเกินไป</w:t>
      </w:r>
    </w:p>
    <w:p w:rsidR="00D668C4" w:rsidRPr="00946C9B" w:rsidRDefault="00D668C4" w:rsidP="00D668C4">
      <w:pPr>
        <w:pStyle w:val="ListParagraph"/>
        <w:ind w:left="1778" w:firstLine="0"/>
        <w:jc w:val="thaiDistribute"/>
      </w:pPr>
    </w:p>
    <w:p w:rsidR="00B065E9" w:rsidRDefault="00B065E9" w:rsidP="00B065E9">
      <w:pPr>
        <w:pStyle w:val="Heading2"/>
      </w:pPr>
      <w:bookmarkStart w:id="49" w:name="_Toc513151670"/>
      <w:r>
        <w:rPr>
          <w:rFonts w:hint="cs"/>
          <w:cs/>
        </w:rPr>
        <w:t>ขอบเขตของโครงงาน</w:t>
      </w:r>
      <w:bookmarkEnd w:id="49"/>
    </w:p>
    <w:p w:rsidR="00782F74" w:rsidRDefault="00782F74" w:rsidP="00782F74">
      <w:pPr>
        <w:pStyle w:val="Heading3"/>
      </w:pPr>
      <w:bookmarkStart w:id="50" w:name="_Toc513151671"/>
      <w:r w:rsidRPr="00782F74">
        <w:rPr>
          <w:cs/>
        </w:rPr>
        <w:t>ขอบเขตของการพัฒนาแอปพลิเคชัน</w:t>
      </w:r>
      <w:bookmarkEnd w:id="50"/>
    </w:p>
    <w:p w:rsidR="00F812FF" w:rsidRDefault="00F812FF" w:rsidP="00F812FF">
      <w:pPr>
        <w:jc w:val="thaiDistribute"/>
      </w:pPr>
      <w:r w:rsidRPr="008A31AA">
        <w:t>1</w:t>
      </w:r>
      <w:r w:rsidRPr="008A31AA">
        <w:rPr>
          <w:cs/>
        </w:rPr>
        <w:t>.</w:t>
      </w:r>
      <w:r>
        <w:rPr>
          <w:rFonts w:hint="cs"/>
          <w:cs/>
        </w:rPr>
        <w:t xml:space="preserve"> </w:t>
      </w:r>
      <w:r w:rsidRPr="00100956">
        <w:rPr>
          <w:cs/>
        </w:rPr>
        <w:t>ระบบสามารถแสดงรายการผลตรวจเลือดที่จะนำไปวิเคราะห์</w:t>
      </w:r>
    </w:p>
    <w:p w:rsidR="00F812FF" w:rsidRDefault="00F812FF" w:rsidP="00F812FF">
      <w:pPr>
        <w:jc w:val="thaiDistribute"/>
      </w:pPr>
      <w:r>
        <w:t>2</w:t>
      </w:r>
      <w:r w:rsidRPr="008A31AA">
        <w:rPr>
          <w:cs/>
        </w:rPr>
        <w:t>.</w:t>
      </w:r>
      <w:r>
        <w:rPr>
          <w:rFonts w:hint="cs"/>
          <w:cs/>
        </w:rPr>
        <w:t xml:space="preserve"> </w:t>
      </w:r>
      <w:r w:rsidRPr="00100956">
        <w:rPr>
          <w:cs/>
        </w:rPr>
        <w:t>ระบบสามารถแสดงเมนูอาหารแนะนำให้กับผู้ใช้งานได้อย่างเหมาะสม</w:t>
      </w:r>
    </w:p>
    <w:p w:rsidR="00F812FF" w:rsidRDefault="00F812FF" w:rsidP="00F812FF">
      <w:pPr>
        <w:jc w:val="thaiDistribute"/>
      </w:pPr>
      <w:r>
        <w:t>3</w:t>
      </w:r>
      <w:r w:rsidRPr="008A31AA">
        <w:rPr>
          <w:cs/>
        </w:rPr>
        <w:t>.</w:t>
      </w:r>
      <w:r>
        <w:rPr>
          <w:rFonts w:hint="cs"/>
          <w:cs/>
        </w:rPr>
        <w:t xml:space="preserve"> </w:t>
      </w:r>
      <w:r w:rsidRPr="00100956">
        <w:rPr>
          <w:cs/>
        </w:rPr>
        <w:t>สามารถบันทึกรายการอาหารได้</w:t>
      </w:r>
    </w:p>
    <w:p w:rsidR="00F812FF" w:rsidRDefault="00F812FF" w:rsidP="00F812FF">
      <w:pPr>
        <w:jc w:val="thaiDistribute"/>
      </w:pPr>
      <w:r>
        <w:t>4</w:t>
      </w:r>
      <w:r w:rsidRPr="008A31AA">
        <w:rPr>
          <w:cs/>
        </w:rPr>
        <w:t>.</w:t>
      </w:r>
      <w:r>
        <w:rPr>
          <w:rFonts w:hint="cs"/>
          <w:cs/>
        </w:rPr>
        <w:t xml:space="preserve"> </w:t>
      </w:r>
      <w:r w:rsidRPr="00100956">
        <w:rPr>
          <w:cs/>
        </w:rPr>
        <w:t>สามารถดูประวัติการบันทึกอาหารได้</w:t>
      </w:r>
    </w:p>
    <w:p w:rsidR="00F812FF" w:rsidRDefault="00F812FF" w:rsidP="00F812FF">
      <w:pPr>
        <w:jc w:val="thaiDistribute"/>
      </w:pPr>
      <w:r>
        <w:t>5</w:t>
      </w:r>
      <w:r w:rsidRPr="008A31AA">
        <w:rPr>
          <w:cs/>
        </w:rPr>
        <w:t>.</w:t>
      </w:r>
      <w:r>
        <w:rPr>
          <w:rFonts w:hint="cs"/>
          <w:cs/>
        </w:rPr>
        <w:t xml:space="preserve"> </w:t>
      </w:r>
      <w:r w:rsidRPr="00100956">
        <w:rPr>
          <w:cs/>
        </w:rPr>
        <w:t>สามารถสร้างรายการอาหารใหม่ได้</w:t>
      </w:r>
    </w:p>
    <w:p w:rsidR="00F812FF" w:rsidRDefault="00F812FF" w:rsidP="00F812FF">
      <w:pPr>
        <w:pStyle w:val="Heading3"/>
      </w:pPr>
      <w:bookmarkStart w:id="51" w:name="_Toc513151672"/>
      <w:r w:rsidRPr="00F812FF">
        <w:rPr>
          <w:cs/>
        </w:rPr>
        <w:t>ข้อจำกัดของแอปพลิเคชัน</w:t>
      </w:r>
      <w:bookmarkEnd w:id="51"/>
    </w:p>
    <w:p w:rsidR="00F812FF" w:rsidRDefault="00F812FF" w:rsidP="00F812FF">
      <w:pPr>
        <w:jc w:val="thaiDistribute"/>
      </w:pPr>
      <w:r w:rsidRPr="008A31AA">
        <w:t>1</w:t>
      </w:r>
      <w:r w:rsidRPr="008A31AA">
        <w:rPr>
          <w:cs/>
        </w:rPr>
        <w:t>.</w:t>
      </w:r>
      <w:r>
        <w:rPr>
          <w:rFonts w:hint="cs"/>
          <w:cs/>
        </w:rPr>
        <w:t xml:space="preserve"> </w:t>
      </w:r>
      <w:r w:rsidRPr="00100956">
        <w:rPr>
          <w:cs/>
        </w:rPr>
        <w:t>ผู้ใช้งานสามารถใช้งานสมาทโฟนได้</w:t>
      </w:r>
    </w:p>
    <w:p w:rsidR="00F812FF" w:rsidRDefault="00F812FF" w:rsidP="00F812FF">
      <w:pPr>
        <w:jc w:val="thaiDistribute"/>
        <w:rPr>
          <w:rFonts w:hint="cs"/>
          <w:cs/>
        </w:rPr>
      </w:pPr>
      <w:r>
        <w:t>2</w:t>
      </w:r>
      <w:r w:rsidRPr="008A31AA">
        <w:rPr>
          <w:cs/>
        </w:rPr>
        <w:t>.</w:t>
      </w:r>
      <w:r>
        <w:rPr>
          <w:rFonts w:hint="cs"/>
          <w:cs/>
        </w:rPr>
        <w:t xml:space="preserve"> </w:t>
      </w:r>
      <w:r w:rsidRPr="00100956">
        <w:rPr>
          <w:cs/>
        </w:rPr>
        <w:t>ผู้ใช้งานสามารถใช้แอปพลิเคชันได้</w:t>
      </w:r>
    </w:p>
    <w:p w:rsidR="00F812FF" w:rsidRDefault="00F812FF" w:rsidP="00F812FF">
      <w:pPr>
        <w:jc w:val="thaiDistribute"/>
      </w:pPr>
      <w:r>
        <w:t>3</w:t>
      </w:r>
      <w:r w:rsidRPr="008A31AA">
        <w:rPr>
          <w:cs/>
        </w:rPr>
        <w:t>.</w:t>
      </w:r>
      <w:r>
        <w:rPr>
          <w:rFonts w:hint="cs"/>
          <w:cs/>
        </w:rPr>
        <w:t xml:space="preserve"> </w:t>
      </w:r>
      <w:r w:rsidRPr="00100956">
        <w:rPr>
          <w:cs/>
        </w:rPr>
        <w:t>ผลตรวจเลือดที่ใช้งานต้องเป็นผลตรวจเลือดทางเคมี</w:t>
      </w:r>
    </w:p>
    <w:p w:rsidR="00F812FF" w:rsidRDefault="00F812FF" w:rsidP="00F812FF">
      <w:pPr>
        <w:jc w:val="thaiDistribute"/>
      </w:pPr>
      <w:r>
        <w:t>4</w:t>
      </w:r>
      <w:r w:rsidRPr="008A31AA">
        <w:rPr>
          <w:cs/>
        </w:rPr>
        <w:t>.</w:t>
      </w:r>
      <w:r>
        <w:rPr>
          <w:rFonts w:hint="cs"/>
          <w:cs/>
        </w:rPr>
        <w:t xml:space="preserve"> </w:t>
      </w:r>
      <w:r w:rsidRPr="00100956">
        <w:rPr>
          <w:cs/>
        </w:rPr>
        <w:t>เมนูอาหารที่แนะนำตามโรค คือ โรคหัวใจ โรคความดันโลหิต โรคเบาหวาน โรค</w:t>
      </w:r>
    </w:p>
    <w:p w:rsidR="00F812FF" w:rsidRDefault="00F812FF" w:rsidP="00F812FF">
      <w:pPr>
        <w:jc w:val="thaiDistribute"/>
      </w:pPr>
      <w:r>
        <w:rPr>
          <w:rFonts w:hint="cs"/>
          <w:cs/>
        </w:rPr>
        <w:t xml:space="preserve">    </w:t>
      </w:r>
      <w:r w:rsidRPr="00100956">
        <w:rPr>
          <w:cs/>
        </w:rPr>
        <w:t>ไต</w:t>
      </w:r>
    </w:p>
    <w:p w:rsidR="00F812FF" w:rsidRDefault="00F812FF" w:rsidP="00F812FF">
      <w:pPr>
        <w:pStyle w:val="Heading2"/>
      </w:pPr>
      <w:bookmarkStart w:id="52" w:name="_Toc513151673"/>
      <w:r>
        <w:rPr>
          <w:rFonts w:hint="cs"/>
          <w:cs/>
        </w:rPr>
        <w:t>ขอบเขตของโครงงาน</w:t>
      </w:r>
      <w:bookmarkEnd w:id="52"/>
    </w:p>
    <w:p w:rsidR="00F812FF" w:rsidRDefault="00F812FF" w:rsidP="00F812FF">
      <w:pPr>
        <w:jc w:val="thaiDistribute"/>
      </w:pPr>
      <w:r w:rsidRPr="008A31AA">
        <w:t>1</w:t>
      </w:r>
      <w:r w:rsidRPr="008A31AA">
        <w:rPr>
          <w:cs/>
        </w:rPr>
        <w:t>.</w:t>
      </w:r>
      <w:r w:rsidRPr="00100956">
        <w:rPr>
          <w:cs/>
        </w:rPr>
        <w:t>ช่วยแนะนำเมนูอาหารที่เหมาะสมกับผู้ใช้งาน</w:t>
      </w:r>
    </w:p>
    <w:p w:rsidR="00F812FF" w:rsidRDefault="00F812FF" w:rsidP="00F812FF">
      <w:pPr>
        <w:jc w:val="thaiDistribute"/>
      </w:pPr>
      <w:r>
        <w:t>2</w:t>
      </w:r>
      <w:r w:rsidRPr="008A31AA">
        <w:rPr>
          <w:cs/>
        </w:rPr>
        <w:t>.</w:t>
      </w:r>
      <w:r w:rsidRPr="00100956">
        <w:rPr>
          <w:cs/>
        </w:rPr>
        <w:t>ช่วยให้ผู้ใช้งานสามารถบันทึกเมนูอาหารได้อย่างสะดวก</w:t>
      </w:r>
    </w:p>
    <w:p w:rsidR="00F812FF" w:rsidRDefault="00F812FF" w:rsidP="00294B1C">
      <w:pPr>
        <w:jc w:val="thaiDistribute"/>
        <w:rPr>
          <w:rFonts w:hint="cs"/>
        </w:rPr>
      </w:pPr>
      <w:r>
        <w:t>3</w:t>
      </w:r>
      <w:r w:rsidRPr="008A31AA">
        <w:rPr>
          <w:cs/>
        </w:rPr>
        <w:t>.</w:t>
      </w:r>
      <w:r w:rsidRPr="00100956">
        <w:rPr>
          <w:cs/>
        </w:rPr>
        <w:t>ช่วยให้ผู้ใช้งานลดความเสี่ยงในการบริโภคสารอาหารในปริมาณที่มากหรือน้อย</w:t>
      </w:r>
    </w:p>
    <w:p w:rsidR="00782F74" w:rsidRPr="00782F74" w:rsidRDefault="00782F74" w:rsidP="00782F74"/>
    <w:p w:rsidR="00B065E9" w:rsidRPr="00B065E9" w:rsidRDefault="00B065E9" w:rsidP="00B065E9">
      <w:pPr>
        <w:pStyle w:val="Heading2"/>
        <w:rPr>
          <w:cs/>
        </w:rPr>
      </w:pPr>
      <w:bookmarkStart w:id="53" w:name="_Toc513151674"/>
      <w:r>
        <w:rPr>
          <w:rFonts w:hint="cs"/>
          <w:cs/>
        </w:rPr>
        <w:t>ประโยชน์ของโครงงาน</w:t>
      </w:r>
      <w:bookmarkEnd w:id="53"/>
    </w:p>
    <w:p w:rsidR="00B065E9" w:rsidRDefault="00B065E9" w:rsidP="00294B1C">
      <w:pPr>
        <w:tabs>
          <w:tab w:val="left" w:pos="6521"/>
        </w:tabs>
        <w:spacing w:before="0" w:after="160" w:line="259" w:lineRule="auto"/>
        <w:ind w:firstLine="0"/>
        <w:rPr>
          <w:rFonts w:eastAsiaTheme="majorEastAsia"/>
          <w:b/>
          <w:bCs/>
          <w:color w:val="000000" w:themeColor="text1"/>
          <w:sz w:val="36"/>
          <w:szCs w:val="36"/>
          <w:cs/>
        </w:rPr>
      </w:pPr>
      <w:r>
        <w:rPr>
          <w:cs/>
        </w:rPr>
        <w:br w:type="page"/>
      </w:r>
    </w:p>
    <w:p w:rsidR="0034018B" w:rsidRPr="001A01FC" w:rsidRDefault="0034018B" w:rsidP="00406C59">
      <w:pPr>
        <w:pStyle w:val="Heading1"/>
      </w:pPr>
      <w:r w:rsidRPr="001A01FC">
        <w:rPr>
          <w:cs/>
        </w:rPr>
        <w:lastRenderedPageBreak/>
        <w:br/>
      </w:r>
      <w:bookmarkStart w:id="54" w:name="_Toc499374829"/>
      <w:bookmarkStart w:id="55" w:name="_Toc499375195"/>
      <w:bookmarkStart w:id="56" w:name="_Toc499375323"/>
      <w:bookmarkStart w:id="57" w:name="_Toc513129200"/>
      <w:bookmarkStart w:id="58" w:name="_Toc513151675"/>
      <w:r w:rsidRPr="001A01FC">
        <w:rPr>
          <w:cs/>
        </w:rPr>
        <w:t>วรรณกรรมและงานวิจัยที่เกี่ยวข้อง</w:t>
      </w:r>
      <w:bookmarkEnd w:id="54"/>
      <w:bookmarkEnd w:id="55"/>
      <w:bookmarkEnd w:id="56"/>
      <w:bookmarkEnd w:id="57"/>
      <w:bookmarkEnd w:id="58"/>
    </w:p>
    <w:p w:rsidR="0034018B" w:rsidRPr="005E59AA" w:rsidRDefault="0034018B" w:rsidP="00406C59"/>
    <w:p w:rsidR="0034018B" w:rsidRDefault="00F812FF" w:rsidP="00F812FF">
      <w:pPr>
        <w:pStyle w:val="Heading2"/>
      </w:pPr>
      <w:bookmarkStart w:id="59" w:name="_Toc513151676"/>
      <w:r w:rsidRPr="00F812FF">
        <w:rPr>
          <w:cs/>
        </w:rPr>
        <w:t>โรค</w:t>
      </w:r>
      <w:bookmarkEnd w:id="59"/>
    </w:p>
    <w:p w:rsidR="00F812FF" w:rsidRPr="00F812FF" w:rsidRDefault="00F812FF" w:rsidP="00F812FF">
      <w:pPr>
        <w:ind w:firstLine="0"/>
        <w:jc w:val="thaiDistribute"/>
        <w:rPr>
          <w:rFonts w:hint="cs"/>
          <w:cs/>
        </w:rPr>
      </w:pPr>
      <w:r>
        <w:rPr>
          <w:rFonts w:hint="cs"/>
          <w:cs/>
        </w:rPr>
        <w:t xml:space="preserve">               </w:t>
      </w:r>
      <w:r w:rsidRPr="00100956">
        <w:rPr>
          <w:cs/>
        </w:rPr>
        <w:t>ในปัจจุบันอย่างที่ทุกคนทราบกันดีว่าการดูแลสุขภาพของผู้สูงอายุเป็นเรื่องที่ใกล้ตัวเรามาก การดูแลสุขภาพก็มีหลายปัจจัย ไม่ว่าจะเป็น การพักผ่อน ออกกำลังกาย การรับประทานอาหาร เป็นต้นการเลือกรับประทานอาหารให้เหมาะสมกับโรคที่เป็นก็ส่วนช่วยในการดูแลรักษาสุขภาพของผู้สูงอายุอีกด้วยเราจึงยกตัวอย่างโรคที่ผู้สูงอายุส่วนใหญ่ที่ผู้สูงอายุเป็น ดังนี้</w:t>
      </w:r>
    </w:p>
    <w:p w:rsidR="0034018B" w:rsidRPr="00C231C1" w:rsidRDefault="0034018B" w:rsidP="0034018B">
      <w:pPr>
        <w:spacing w:before="0"/>
      </w:pPr>
    </w:p>
    <w:p w:rsidR="0034018B" w:rsidRDefault="00F812FF" w:rsidP="00F812FF">
      <w:pPr>
        <w:pStyle w:val="Heading3"/>
      </w:pPr>
      <w:bookmarkStart w:id="60" w:name="_Toc513151677"/>
      <w:r w:rsidRPr="00F812FF">
        <w:rPr>
          <w:cs/>
        </w:rPr>
        <w:t>ตัวอย่างโรค</w:t>
      </w:r>
      <w:bookmarkEnd w:id="60"/>
    </w:p>
    <w:p w:rsidR="00F812FF" w:rsidRDefault="00F812FF" w:rsidP="00F812FF">
      <w:pPr>
        <w:ind w:firstLine="0"/>
        <w:jc w:val="thaiDistribute"/>
      </w:pPr>
      <w:r w:rsidRPr="00100956">
        <w:rPr>
          <w:cs/>
        </w:rPr>
        <w:t xml:space="preserve">เมนูอาหารที่แนะนำให้เหมาะสมกับโรคประกอบไปด้วย </w:t>
      </w:r>
      <w:r w:rsidRPr="00100956">
        <w:t>4</w:t>
      </w:r>
      <w:r w:rsidRPr="00100956">
        <w:rPr>
          <w:cs/>
        </w:rPr>
        <w:t xml:space="preserve"> โรค คือ</w:t>
      </w:r>
    </w:p>
    <w:p w:rsidR="00F812FF" w:rsidRPr="00F812FF" w:rsidRDefault="00F812FF" w:rsidP="00F812FF">
      <w:pPr>
        <w:ind w:firstLine="0"/>
        <w:jc w:val="thaiDistribute"/>
        <w:rPr>
          <w:rFonts w:hint="cs"/>
          <w:cs/>
        </w:rPr>
      </w:pPr>
    </w:p>
    <w:p w:rsidR="0034018B" w:rsidRDefault="00F812FF" w:rsidP="00F812FF">
      <w:pPr>
        <w:pStyle w:val="Heading4"/>
      </w:pPr>
      <w:r w:rsidRPr="00F812FF">
        <w:rPr>
          <w:cs/>
        </w:rPr>
        <w:t>เบาหวาน (</w:t>
      </w:r>
      <w:r w:rsidRPr="00F812FF">
        <w:t xml:space="preserve">Diabetes mellitus </w:t>
      </w:r>
      <w:r w:rsidRPr="00F812FF">
        <w:rPr>
          <w:cs/>
        </w:rPr>
        <w:t xml:space="preserve">หรือ </w:t>
      </w:r>
      <w:r w:rsidRPr="00F812FF">
        <w:t xml:space="preserve">Diabetes </w:t>
      </w:r>
      <w:r w:rsidRPr="00F812FF">
        <w:rPr>
          <w:cs/>
        </w:rPr>
        <w:t>หรือเรียกย่อว่า โรคดีเอ็ม</w:t>
      </w:r>
      <w:r w:rsidRPr="00F812FF">
        <w:t>, DM)</w:t>
      </w:r>
    </w:p>
    <w:p w:rsidR="00F812FF" w:rsidRPr="00100956" w:rsidRDefault="00F812FF" w:rsidP="00F812FF">
      <w:pPr>
        <w:ind w:firstLine="720"/>
        <w:jc w:val="thaiDistribute"/>
      </w:pPr>
      <w:r w:rsidRPr="00100956">
        <w:rPr>
          <w:cs/>
        </w:rPr>
        <w:t xml:space="preserve">เป็นโรคเรื้อรังที่รักษาไม่หาย ต้องได้รับการดูแลรักษาตลอดชีวิต ทั้งนี้เกิดจากการที่ในเลือดมีน้ำตาลสูงกว่าปกติ เบาหวานเป็นโรคที่พบได้สูงในคนทุกอายุและทั้งสองเพศ แต่จะพบได้สูงขึ้นเมื่อสูงอายุ ปัจจุบันเนื่องจากจำนวนผู้สูงอายุมีมาก ศูนย์เบาหวานศิริราชแบ่งเบาหวานได้เป็น </w:t>
      </w:r>
      <w:r w:rsidRPr="00100956">
        <w:t>3</w:t>
      </w:r>
      <w:r w:rsidRPr="00100956">
        <w:rPr>
          <w:cs/>
        </w:rPr>
        <w:t xml:space="preserve"> ชนิดหลักคือ </w:t>
      </w:r>
    </w:p>
    <w:p w:rsidR="00F812FF" w:rsidRPr="00100956" w:rsidRDefault="00F812FF" w:rsidP="00F812FF">
      <w:pPr>
        <w:ind w:firstLine="0"/>
        <w:jc w:val="thaiDistribute"/>
      </w:pPr>
      <w:r w:rsidRPr="00100956">
        <w:rPr>
          <w:cs/>
        </w:rPr>
        <w:t xml:space="preserve">          เบาหวานชนิดนี้พบได้น้อยประมาณ </w:t>
      </w:r>
      <w:r w:rsidRPr="00100956">
        <w:t>5</w:t>
      </w:r>
      <w:r w:rsidRPr="00100956">
        <w:rPr>
          <w:cs/>
        </w:rPr>
        <w:t>% ของเบาหวานทั้งหมด เกิดจากตับอ่อนสร้างฮอร์โมนอินซูลินได้น้อยผิดปกติ หรือสร้างไม่ได้เลย ผู้ป่วยจึงต้องได้รับการรักษาด้วยการฉีดยาอินซูลินตลอดชีวิต ดังนั้น จึงเรียกได้อีกชื่อหนึ่งว่า โรคเบาหวานชนิดต้องพึ่งอินซูลิน (</w:t>
      </w:r>
      <w:r w:rsidRPr="00100956">
        <w:t>Insulin</w:t>
      </w:r>
      <w:r w:rsidRPr="00100956">
        <w:rPr>
          <w:cs/>
        </w:rPr>
        <w:t>-</w:t>
      </w:r>
      <w:r w:rsidRPr="00100956">
        <w:t>dependent diabetes mellitus</w:t>
      </w:r>
      <w:r w:rsidRPr="00100956">
        <w:rPr>
          <w:cs/>
        </w:rPr>
        <w:t xml:space="preserve">) และเพราะเบาหวานชนิดนี้มักพบในเด็กและวัยรุ่น จึงเรียกได้อีกชื่อว่า โรคเบาหวานในเด็กและวัยรุ่น หรือ </w:t>
      </w:r>
      <w:r w:rsidRPr="00100956">
        <w:t xml:space="preserve">Juvenile diabetes mellitus </w:t>
      </w:r>
    </w:p>
    <w:p w:rsidR="00F812FF" w:rsidRPr="00100956" w:rsidRDefault="00F812FF" w:rsidP="00F812FF">
      <w:pPr>
        <w:ind w:firstLine="0"/>
        <w:jc w:val="thaiDistribute"/>
      </w:pPr>
      <w:r w:rsidRPr="00100956">
        <w:rPr>
          <w:cs/>
        </w:rPr>
        <w:t xml:space="preserve">         เบาหวานที่มักพบในผู้ใหญ่อายุมากกว่า </w:t>
      </w:r>
      <w:r w:rsidRPr="00100956">
        <w:t>40</w:t>
      </w:r>
      <w:r w:rsidRPr="00100956">
        <w:rPr>
          <w:cs/>
        </w:rPr>
        <w:t xml:space="preserve"> ปีขึ้นไป โดยเฉพาะในคนอ้วน ดังนั้น จึงเรียกอีกชื่อว่า เบาหวานในผู้ใหญ่ (</w:t>
      </w:r>
      <w:r w:rsidRPr="00100956">
        <w:t>Adult onset diabetes mellitus</w:t>
      </w:r>
      <w:r w:rsidRPr="00100956">
        <w:rPr>
          <w:cs/>
        </w:rPr>
        <w:t>) และเป็นเบาหวานที่ไม่จำเป็นต้องพึ่งอินซูลิน (</w:t>
      </w:r>
      <w:r w:rsidRPr="00100956">
        <w:t>Non</w:t>
      </w:r>
      <w:r w:rsidRPr="00100956">
        <w:rPr>
          <w:cs/>
        </w:rPr>
        <w:t xml:space="preserve">- </w:t>
      </w:r>
      <w:r w:rsidRPr="00100956">
        <w:t>insulin</w:t>
      </w:r>
      <w:r w:rsidRPr="00100956">
        <w:rPr>
          <w:cs/>
        </w:rPr>
        <w:t>-</w:t>
      </w:r>
      <w:r w:rsidRPr="00100956">
        <w:t>dependent diabetes mellitus</w:t>
      </w:r>
      <w:r w:rsidRPr="00100956">
        <w:rPr>
          <w:cs/>
        </w:rPr>
        <w:t xml:space="preserve">) ซึ่งเบาหวานชนิดนี้พบได้สูงที่สุดประมาณ </w:t>
      </w:r>
      <w:r w:rsidRPr="00100956">
        <w:t xml:space="preserve">90 </w:t>
      </w:r>
      <w:r w:rsidRPr="00100956">
        <w:rPr>
          <w:cs/>
        </w:rPr>
        <w:t xml:space="preserve">- </w:t>
      </w:r>
      <w:r w:rsidRPr="00100956">
        <w:t>95</w:t>
      </w:r>
      <w:r w:rsidRPr="00100956">
        <w:rPr>
          <w:cs/>
        </w:rPr>
        <w:t xml:space="preserve">% ของโรคเบาหวานทั้งหมด </w:t>
      </w:r>
    </w:p>
    <w:p w:rsidR="00F812FF" w:rsidRDefault="00F812FF" w:rsidP="00F812FF">
      <w:pPr>
        <w:ind w:firstLine="0"/>
        <w:jc w:val="thaiDistribute"/>
      </w:pPr>
      <w:r w:rsidRPr="00100956">
        <w:rPr>
          <w:cs/>
        </w:rPr>
        <w:t xml:space="preserve">         เบาหวานในหญิงตั้งครรภ์ พบได้ประมาณ </w:t>
      </w:r>
      <w:r w:rsidRPr="00100956">
        <w:t xml:space="preserve">2 </w:t>
      </w:r>
      <w:r w:rsidRPr="00100956">
        <w:rPr>
          <w:cs/>
        </w:rPr>
        <w:t xml:space="preserve">- </w:t>
      </w:r>
      <w:r w:rsidRPr="00100956">
        <w:t>5</w:t>
      </w:r>
      <w:r w:rsidRPr="00100956">
        <w:rPr>
          <w:cs/>
        </w:rPr>
        <w:t>% ของเบาหวานทั้งหมด กล่าวคือ เป็นโรคเบาหวานที่เกิดขึ้นเฉพาะในช่วงตั้งครรภ์เท่านั้น โดยมารดาไม่เคยเป็นโรคเบาหวานมาก่อนตั้งครรภ์</w:t>
      </w:r>
    </w:p>
    <w:p w:rsidR="00F812FF" w:rsidRPr="00100956" w:rsidRDefault="00F812FF" w:rsidP="00F812FF">
      <w:pPr>
        <w:ind w:firstLine="0"/>
        <w:jc w:val="thaiDistribute"/>
        <w:rPr>
          <w:b/>
          <w:bCs/>
        </w:rPr>
      </w:pPr>
      <w:r w:rsidRPr="00100956">
        <w:rPr>
          <w:b/>
          <w:bCs/>
          <w:cs/>
        </w:rPr>
        <w:t xml:space="preserve">อาหารที่ไม่ควรรับประทาน </w:t>
      </w:r>
    </w:p>
    <w:p w:rsidR="00F812FF" w:rsidRPr="00100956" w:rsidRDefault="00F812FF" w:rsidP="00F812FF">
      <w:pPr>
        <w:ind w:firstLine="720"/>
        <w:jc w:val="thaiDistribute"/>
      </w:pPr>
      <w:r w:rsidRPr="00100956">
        <w:rPr>
          <w:cs/>
        </w:rPr>
        <w:t>น้ำตาลทุกชนิด เช่น น้ำตาลอ้อย น้ำตาลปี๊บ น้ำตาลก้อน น้ำผึ้ง เครื่องดื่มที่มีน้ำตาลเป็นส่วนผสม เช่น น้ำเก๊กฮวย น้ำลำไย ชาเขียว น้ำอัดลม ชา กาแฟปรุงสำเร็จ และขนมหวานต่าง ๆ เค้ก คุกกี้ โดนัท ผลิตภัณฑ์นม ได้แก่ นมข้นหวาน นมปรุงแต่งรสหวาน โยเกิร์ตปรุงแต่งรสชาติ นมเปรี้ยวผลไม้กวน ผลไม้แช่อิ่ม ผลไม้เชื่อม ผลไม้ตากแห้ง เช่น กล้วยตาก ลูกเกด ลูกพลับ ลูกพรุน อินทผลัมตากแห้ง รวมถึงผลไม้ในน้ำเชื่อมบรรจุกระป๋อง อาหารที่ปรุงด้วยไขมันอิ่มตัว เช่น ไขมันสัตว์ ไส้กรอก หมูสามชั้น น้ำมันมะพร้าว แกงกะทิ ไขมันนม เนย ครีม  เนื่องจากอาหารเหล่านี้ มีน้ำตาลเป็นส่วนประกอบหลัก ซึ่งไม่เหมาะกับผู้ป่วยเบาหวาน เพราะจะทำให้ระดับน้ำตาลในเลือดสูงขึ้นรวดเร็ว ซึ่งเป็นอันตรายจึงควรหลีกเลี่ยง</w:t>
      </w:r>
    </w:p>
    <w:p w:rsidR="00F812FF" w:rsidRPr="00100956" w:rsidRDefault="00F812FF" w:rsidP="00F812FF">
      <w:pPr>
        <w:ind w:firstLine="0"/>
        <w:jc w:val="thaiDistribute"/>
      </w:pPr>
      <w:r w:rsidRPr="00100956">
        <w:rPr>
          <w:b/>
          <w:bCs/>
          <w:cs/>
        </w:rPr>
        <w:t xml:space="preserve"> อาหารที่รับประทานได้ไม่จำกัดปริมาณ</w:t>
      </w:r>
    </w:p>
    <w:p w:rsidR="00F812FF" w:rsidRPr="00100956" w:rsidRDefault="00F812FF" w:rsidP="00F812FF">
      <w:pPr>
        <w:ind w:firstLine="720"/>
        <w:jc w:val="thaiDistribute"/>
      </w:pPr>
      <w:r w:rsidRPr="00100956">
        <w:rPr>
          <w:cs/>
        </w:rPr>
        <w:t>ผักก้าน ผักใบ ผักใบเขียวทุกชนิด ควรรับประทานทุกวัน และทุกมื้อให้หลากหลายชนิดในหนึ่งวัน อาหารเหล่านี้เป็นอาหารที่แคลอรี่ต่ำ และมีใยอาหารสูง ทำให้การดูดซึมน้ำตาลช้าลง อีกทั้งใยอาหารยังช่วยดูดซับน้ำตาล ไม่ให้เข้าสู่กระแสเลือดเร็วเกินไป ทำให้ร่างกายสามารถดึงน้ำตาลไปใช้ได้พอดี ได้แก่ ผักกาด คะน้า กวางตุ้ง ผักบุ้ง ตำลึง บวบ มะเขือ ฟัก แตงกวา น้ำเต้า ถั่วฝักยาว ถั่วงอก เป็นต้น จะรับประทานในรูปของผักสด หรือผักต้มก็ได้ แต่ไม่แนะนำในรูปของน้ำผักปั่น โดยเฉพาะน้ำผักปั่นแยกกาก ทำให้เราได้รับใยอาหารไม่ได้มากเท่าที่ควร</w:t>
      </w:r>
    </w:p>
    <w:p w:rsidR="00F812FF" w:rsidRPr="00100956" w:rsidRDefault="00F812FF" w:rsidP="00F812FF">
      <w:pPr>
        <w:ind w:firstLine="0"/>
        <w:jc w:val="thaiDistribute"/>
        <w:rPr>
          <w:b/>
          <w:bCs/>
        </w:rPr>
      </w:pPr>
      <w:r w:rsidRPr="00100956">
        <w:rPr>
          <w:b/>
          <w:bCs/>
          <w:cs/>
        </w:rPr>
        <w:t xml:space="preserve"> อาหารที่รับประทานได้แต่ต้องจำกัดปริมาณ</w:t>
      </w:r>
    </w:p>
    <w:p w:rsidR="00F812FF" w:rsidRPr="00100956" w:rsidRDefault="00F812FF" w:rsidP="00F812FF">
      <w:pPr>
        <w:ind w:firstLine="0"/>
        <w:jc w:val="thaiDistribute"/>
      </w:pPr>
      <w:r w:rsidRPr="00100956">
        <w:rPr>
          <w:b/>
          <w:bCs/>
          <w:cs/>
        </w:rPr>
        <w:tab/>
      </w:r>
      <w:r w:rsidRPr="00100956">
        <w:rPr>
          <w:cs/>
        </w:rPr>
        <w:t>อาหารประเภทข้าว แป้ง เช่น ข้าว ก๋วยเตี๋ยว ขนมปัง เผือก มัน ฯลฯ อาหารเหล่านี้มีคาร์โบไฮเดรตน้อยกว่าน้ำตาล และมีโปรตีน วิตามิน แร่ธาตุ ใยอาหารที่จำเป็นแก่ร่างกาย โดยอาหารจำพวกแป้งจะถูกย่อยเปลี่ยนให้เป็นน้ำตาล และเป็นแหล่งพลังงานที่สำคัญของร่างกาย ผู้เป็นโรคเบาหวานจึงไม่ควรงดหรือจำกัดจนเกินไป ควรได้รับให้เหมาะสมกับแรงงานและกิจกรรมที่ทำ การจำกัดข้าวหรือแป้งมากเกินไปกลับเป็นผลเสีย เพราะระดับน้ำตาลในเลือดอาจต่ำ เกิดอาการหิว ส่งผลให้ควบคุมระดับน้ำตาลในเลือดไม่ได้</w:t>
      </w:r>
    </w:p>
    <w:p w:rsidR="00F812FF" w:rsidRPr="00100956" w:rsidRDefault="00F812FF" w:rsidP="00F812FF">
      <w:pPr>
        <w:ind w:firstLine="0"/>
        <w:jc w:val="thaiDistribute"/>
      </w:pPr>
      <w:r w:rsidRPr="00100956">
        <w:rPr>
          <w:cs/>
        </w:rPr>
        <w:t xml:space="preserve">        ผลไม้ ผลไม้แต่ละชนิดจะมีปริมาณคาร์โบไฮเดรตแตกต่างกัน ซึ่งคาร์โบไฮเดรตในผลไม้อยู่ในรูปแบบของน้ำตาล โดยผลไม้บางชนิดมีน้ำตาลมาก เช่น ทุเรียนมีน้ำตาลประมาณ 30 - 35% ส้มมีน้ำตาลประมาณ 10% และมะขามหวาน มีน้ำตาลมากถึง 75 - 80% ซึ่งผลไม้ยิ่งหวานมาก ก็จะทำให้ระดับน้ำตาลในเลือดสูงมากขึ้นด้วย จึงควรหลีกเลี่ยงผลไม้หวานจัด เช่น ลำไย ทุเรียน มะม่วงสุก องุ่น เป็นต้น</w:t>
      </w:r>
    </w:p>
    <w:p w:rsidR="00F812FF" w:rsidRPr="00F812FF" w:rsidRDefault="00F812FF" w:rsidP="00F812FF"/>
    <w:p w:rsidR="00632E5B" w:rsidRDefault="00F812FF" w:rsidP="00F812FF">
      <w:pPr>
        <w:pStyle w:val="Heading4"/>
      </w:pPr>
      <w:r w:rsidRPr="00F812FF">
        <w:rPr>
          <w:cs/>
        </w:rPr>
        <w:t>โรคไต (</w:t>
      </w:r>
      <w:r w:rsidRPr="00F812FF">
        <w:t>Kidney disease)</w:t>
      </w:r>
    </w:p>
    <w:p w:rsidR="00F812FF" w:rsidRPr="00100956" w:rsidRDefault="00F812FF" w:rsidP="00F812FF">
      <w:pPr>
        <w:ind w:firstLine="0"/>
        <w:jc w:val="thaiDistribute"/>
      </w:pPr>
      <w:r w:rsidRPr="00100956">
        <w:rPr>
          <w:cs/>
        </w:rPr>
        <w:t xml:space="preserve">            โรคที่เกิดจากไตทำงานผิดปกติจึงส่งผลให้เกิดของเสีย สารอาหารหรือธาตุอาหารส่วนเกินที่ปกติร่างกายจะกำจัดออกทางปัสสาวะโดยผ่านการทำงานของไต ซึ่งเมื่อเกิดโรคไต ไตจะทำงานได้ลดลง จึงก่อให้เกิดการคั่งของสิ่งที่ร่างกายไม่ต้องการเหล่านั้น ส่งผลถึงการทำงานของเนื้อเยื่อและอวัยวะต่าง ๆทั่วร่างกาย ก่อให้เกิดอาการผิดปกติต่าง ๆ จนถึงเกิดเป็นภาวะไตวาย ซึ่งการที่ร่างกายกำจัดของเสียไม่ได้ เนื้อเยื่อ</w:t>
      </w:r>
      <w:r>
        <w:rPr>
          <w:rFonts w:hint="cs"/>
          <w:cs/>
        </w:rPr>
        <w:t>และ</w:t>
      </w:r>
      <w:r w:rsidRPr="00100956">
        <w:rPr>
          <w:cs/>
        </w:rPr>
        <w:t xml:space="preserve">อวัยวะต่าง ๆก็จะไม่สามารถทำงานได้ตามปกติ จนในที่สุดเป็นสาเหตุของการเสียชีวิตจากภาวะไตวาย ถ้าไม่ได้รับการล้างไต หรือไม่ได้รับการปลูกถ่ายไตในช่วงเวลาที่เหมาะสมโรคไต แบ่งเป็น </w:t>
      </w:r>
      <w:r w:rsidRPr="00100956">
        <w:t>2</w:t>
      </w:r>
      <w:r w:rsidRPr="00100956">
        <w:rPr>
          <w:cs/>
        </w:rPr>
        <w:t xml:space="preserve"> กลุ่มใหญ่ คือ</w:t>
      </w:r>
    </w:p>
    <w:p w:rsidR="00F812FF" w:rsidRPr="00100956" w:rsidRDefault="00F812FF" w:rsidP="00F812FF">
      <w:pPr>
        <w:ind w:firstLine="0"/>
        <w:jc w:val="thaiDistribute"/>
      </w:pPr>
      <w:r w:rsidRPr="00100956">
        <w:rPr>
          <w:cs/>
        </w:rPr>
        <w:t xml:space="preserve">           โรคไตเฉียบพลัน คือ โรคไตที่เกิดจากสาเหตุเฉียบพลัน ซึ่งพบได้น้อยและมักสามารถรักษาได้หายในระยะเวลาสั้นๆ เช่น ไตขาดเลือดจากอุบัติเหตุ ภาวะขาดน้ำ หรือ อุบัติเหตุที่ไต จากแพ้ยาบางชนิด เช่น จากยาปฏิชีวนะบางชนิด หรือการแพ้สารทึบแสง</w:t>
      </w:r>
      <w:r>
        <w:rPr>
          <w:rFonts w:hint="cs"/>
          <w:cs/>
        </w:rPr>
        <w:t>และ</w:t>
      </w:r>
      <w:r w:rsidRPr="00100956">
        <w:rPr>
          <w:cs/>
        </w:rPr>
        <w:t>สี ที่ฉีดในการตรวจเอกซเรย์คอมพิวเตอร์ หรือเอมอาร์ไอ</w:t>
      </w:r>
    </w:p>
    <w:p w:rsidR="00F812FF" w:rsidRPr="00100956" w:rsidRDefault="00F812FF" w:rsidP="00F812FF">
      <w:pPr>
        <w:ind w:firstLine="0"/>
        <w:jc w:val="thaiDistribute"/>
      </w:pPr>
      <w:r w:rsidRPr="00100956">
        <w:rPr>
          <w:cs/>
        </w:rPr>
        <w:t xml:space="preserve">           </w:t>
      </w:r>
      <w:bookmarkStart w:id="61" w:name="_Hlk500164982"/>
      <w:r w:rsidRPr="00100956">
        <w:rPr>
          <w:cs/>
        </w:rPr>
        <w:t xml:space="preserve">โรคไตเรื้อรัง คือ โรคเบาหวาน โรคความดันโลหิตสูง โรคอ้วน โรคไขมันในเลือดสูง และโรคหัวใจ </w:t>
      </w:r>
      <w:bookmarkEnd w:id="61"/>
      <w:r w:rsidRPr="00100956">
        <w:rPr>
          <w:cs/>
        </w:rPr>
        <w:t>ซึ่งจะส่งผลให้เกิดการอักเสบ และการขาดเลือดของเซลล์ไต ส่วนโรคอื่น ๆที่พบได้ เช่น โรคไตจาก โรคนิ่วในไต โรคไตอักเสบจากการติดเชื้อ โรคออโตอิมมูนหรือโรคภูมิต้านตนเอง โรคถุงน้ำหลายๆถุงในไตทั้งสองข้าง (</w:t>
      </w:r>
      <w:r w:rsidRPr="00100956">
        <w:t>Polycystic kidney disease</w:t>
      </w:r>
      <w:r w:rsidRPr="00100956">
        <w:rPr>
          <w:cs/>
        </w:rPr>
        <w:t xml:space="preserve">) และโรคมะเร็งไต </w:t>
      </w:r>
      <w:sdt>
        <w:sdtPr>
          <w:id w:val="754019348"/>
          <w:citation/>
        </w:sdtPr>
        <w:sdtContent>
          <w:r w:rsidRPr="00100956">
            <w:fldChar w:fldCharType="begin"/>
          </w:r>
          <w:r w:rsidRPr="00100956">
            <w:instrText xml:space="preserve">CITATION </w:instrText>
          </w:r>
          <w:r w:rsidRPr="00100956">
            <w:rPr>
              <w:cs/>
            </w:rPr>
            <w:instrText>ศาส</w:instrText>
          </w:r>
          <w:r w:rsidRPr="00100956">
            <w:instrText xml:space="preserve">58 \l 1033 </w:instrText>
          </w:r>
          <w:r w:rsidRPr="00100956">
            <w:fldChar w:fldCharType="separate"/>
          </w:r>
          <w:r w:rsidRPr="00100956">
            <w:rPr>
              <w:noProof/>
              <w:cs/>
            </w:rPr>
            <w:t>[</w:t>
          </w:r>
          <w:r w:rsidRPr="00100956">
            <w:rPr>
              <w:noProof/>
            </w:rPr>
            <w:t>1</w:t>
          </w:r>
          <w:r w:rsidRPr="00100956">
            <w:rPr>
              <w:noProof/>
              <w:cs/>
            </w:rPr>
            <w:t>]</w:t>
          </w:r>
          <w:r w:rsidRPr="00100956">
            <w:fldChar w:fldCharType="end"/>
          </w:r>
        </w:sdtContent>
      </w:sdt>
    </w:p>
    <w:p w:rsidR="00F812FF" w:rsidRDefault="00F812FF" w:rsidP="00F812FF">
      <w:pPr>
        <w:ind w:firstLine="0"/>
        <w:jc w:val="thaiDistribute"/>
        <w:rPr>
          <w:b/>
          <w:bCs/>
        </w:rPr>
      </w:pPr>
    </w:p>
    <w:p w:rsidR="00F812FF" w:rsidRPr="00100956" w:rsidRDefault="00F812FF" w:rsidP="00F812FF">
      <w:pPr>
        <w:ind w:firstLine="0"/>
        <w:jc w:val="thaiDistribute"/>
        <w:rPr>
          <w:b/>
          <w:bCs/>
        </w:rPr>
      </w:pPr>
      <w:r w:rsidRPr="00100956">
        <w:rPr>
          <w:b/>
          <w:bCs/>
          <w:cs/>
        </w:rPr>
        <w:t>การควบคุมสารอาหารสำหรับผู้ป่วยโรคไต</w:t>
      </w:r>
    </w:p>
    <w:p w:rsidR="00F812FF" w:rsidRPr="00100956" w:rsidRDefault="00F812FF" w:rsidP="00F812FF">
      <w:pPr>
        <w:ind w:firstLine="0"/>
        <w:jc w:val="thaiDistribute"/>
        <w:rPr>
          <w:cs/>
        </w:rPr>
      </w:pPr>
      <w:r w:rsidRPr="00100956">
        <w:rPr>
          <w:cs/>
        </w:rPr>
        <w:tab/>
        <w:t>อาหารสำหรับผู้ป่วยโรคไตมีความสำคัญ เนื่องจากไตไม่สามารถขับของเสียออกจากร่างกาย การควบคุมอาหารที่ถูกต้องมีผลทำให้เกิดโรคแทรกซ้อนน้อยลง ชะลอการเสื่อมของไต อาหารที่ควรให้ความสนใจเป็นพิเศษได้แก่</w:t>
      </w:r>
    </w:p>
    <w:p w:rsidR="00F812FF" w:rsidRPr="00100956" w:rsidRDefault="00F812FF" w:rsidP="00F812FF">
      <w:pPr>
        <w:ind w:firstLine="720"/>
        <w:jc w:val="thaiDistribute"/>
      </w:pPr>
      <w:r w:rsidRPr="00100956">
        <w:rPr>
          <w:cs/>
        </w:rPr>
        <w:t xml:space="preserve">(1) โปรตีน ถ้าไตเสื่อมไม่มากให้รับประทานโปรตีนได้ </w:t>
      </w:r>
      <w:r w:rsidRPr="00100956">
        <w:t>0</w:t>
      </w:r>
      <w:r w:rsidRPr="00100956">
        <w:rPr>
          <w:cs/>
        </w:rPr>
        <w:t>.</w:t>
      </w:r>
      <w:r w:rsidRPr="00100956">
        <w:t xml:space="preserve">8 </w:t>
      </w:r>
      <w:r w:rsidRPr="00100956">
        <w:rPr>
          <w:cs/>
        </w:rPr>
        <w:t xml:space="preserve">กรัม/กก/วัน แต่ถ้าเสื่อมมากให้จำกัดปริมาณโปรตีนไม่เกิน </w:t>
      </w:r>
      <w:r w:rsidRPr="00100956">
        <w:t>0</w:t>
      </w:r>
      <w:r w:rsidRPr="00100956">
        <w:rPr>
          <w:cs/>
        </w:rPr>
        <w:t>.</w:t>
      </w:r>
      <w:r w:rsidRPr="00100956">
        <w:t xml:space="preserve">6 </w:t>
      </w:r>
      <w:r w:rsidRPr="00100956">
        <w:rPr>
          <w:cs/>
        </w:rPr>
        <w:t xml:space="preserve">กรัม/กก/วันไข่ โปรตีนเป็นส่วนประกอบของกล้ามเนื้อ และเนื้อเยื่อทั่วร่างกาย ขณะเดียวกันก็ทำให้เกิดของเสียซึ่งจะถูกขับออกทางไต ถ้าไตเสื่อมของเสียจะคั่งและไปสะสมตามอวัยวะต่าง ๆ ทำให้อวัยวะต่าง ๆทำงานผิดไป อาหารที่ให้โปรตีนสูงได้แก่ ไข่ ถั่ว นม เนื้อสัตว์ ไข่ให้รับประทานไข่ขาว ไม่ควรรับประทานไข่แดงเนื่องจากไข่แดงมี </w:t>
      </w:r>
      <w:r w:rsidRPr="00100956">
        <w:t xml:space="preserve">phosphorus </w:t>
      </w:r>
      <w:r w:rsidRPr="00100956">
        <w:rPr>
          <w:cs/>
        </w:rPr>
        <w:t xml:space="preserve">และ </w:t>
      </w:r>
      <w:r w:rsidRPr="00100956">
        <w:t xml:space="preserve">cholesterol </w:t>
      </w:r>
      <w:r w:rsidRPr="00100956">
        <w:rPr>
          <w:cs/>
        </w:rPr>
        <w:t>มาก ถ้าดื่มนมจะต้องลดอาหารเนื้อสัตว์ พวกถั่วต่าง ๆแลผลิตภัณฑ์จากถั่ว เช่น น้ำเต้าหู้ เต้าหู้ให้โปรตีนสูงควรงด เนื้อสัตว์ให้รับประทานเนื้อปลาเป็นหลัก</w:t>
      </w:r>
    </w:p>
    <w:p w:rsidR="00F812FF" w:rsidRPr="00100956" w:rsidRDefault="00F812FF" w:rsidP="00F812FF">
      <w:pPr>
        <w:ind w:firstLine="720"/>
        <w:jc w:val="thaiDistribute"/>
      </w:pPr>
      <w:r w:rsidRPr="00100956">
        <w:rPr>
          <w:cs/>
        </w:rPr>
        <w:t xml:space="preserve">(2) แป้งหรือคาร์โบไฮเดรต ก๋วยเตี๋ยว วุ้นเส้น บะหมี่ เผือก มัน ขนมจีนผู้ป่วยควรรับประทานหมู่นี้ให้มาก ยกเว้นไตวายจากโรคเบาหวานต้องปรึกษาแพทย์ </w:t>
      </w:r>
    </w:p>
    <w:p w:rsidR="00F812FF" w:rsidRPr="00100956" w:rsidRDefault="00F812FF" w:rsidP="00F812FF">
      <w:pPr>
        <w:ind w:firstLine="720"/>
        <w:jc w:val="thaiDistribute"/>
      </w:pPr>
      <w:r w:rsidRPr="00100956">
        <w:rPr>
          <w:cs/>
        </w:rPr>
        <w:t>(</w:t>
      </w:r>
      <w:r w:rsidRPr="00100956">
        <w:t>3</w:t>
      </w:r>
      <w:r w:rsidRPr="00100956">
        <w:rPr>
          <w:cs/>
        </w:rPr>
        <w:t>) ไขมัน หลีกเลี่ยงไขมันจากสัตว์เช่น มันหมู มันไก่ มันเป็ด น้ำมันมะพร้าว น้ำมันปาล์ม กะทิ แกงต่าง ๆ เครื่องใน ขาหมู หนังไก่ ไก่ตอน มันไก่ให้ใช้น้ำมันถั่วเหลืองแทน หลีกเลี่ยงอาหารหรือขนมที่องใส่กะทิ</w:t>
      </w:r>
    </w:p>
    <w:p w:rsidR="00F812FF" w:rsidRPr="00100956" w:rsidRDefault="00F812FF" w:rsidP="00F812FF">
      <w:pPr>
        <w:ind w:firstLine="720"/>
        <w:jc w:val="thaiDistribute"/>
      </w:pPr>
      <w:r w:rsidRPr="00100956">
        <w:rPr>
          <w:cs/>
        </w:rPr>
        <w:t>(</w:t>
      </w:r>
      <w:r w:rsidRPr="00100956">
        <w:t>4</w:t>
      </w:r>
      <w:r w:rsidRPr="00100956">
        <w:rPr>
          <w:cs/>
        </w:rPr>
        <w:t xml:space="preserve">) เกลือแร่ ผู้ป่วยไตวายให้ลดอาหารเค็ม เพราะจะทำให้ความดันโลหิตสูง บวม น้ำท่วมปอด ตัวอย่างอาหารที่มีเกลือมากควรหลีกเลี่ยง ปริมาณสารอาหาร ให้เลือกที่มีเกลือต่ำ รับประทานอาหารสด เช่น เนื้อสัตว์ ผัก หรือผลไม้ แทนการรับประทานอาหารที่ผ่านขบวนการถนอมอาหาร </w:t>
      </w:r>
    </w:p>
    <w:p w:rsidR="00F812FF" w:rsidRPr="00100956" w:rsidRDefault="00F812FF" w:rsidP="00F812FF">
      <w:pPr>
        <w:ind w:firstLine="720"/>
        <w:jc w:val="thaiDistribute"/>
      </w:pPr>
      <w:r w:rsidRPr="00100956">
        <w:rPr>
          <w:cs/>
        </w:rPr>
        <w:t xml:space="preserve">(5) โพแทสเซียม เนื่องจาก โพแทสเซียมถูกขับออกทางไต ไตเสื่อมทำให้เกิดการคั่งของโพแทสเซียม ถ้าระดับโพแทสเซียมสูงมากอาจทำให้หัวใจหยุดเต้นได้ หารต้องการรับประทานผลไม้ควรรับประทานก่อนการฟอกเลือด </w:t>
      </w:r>
    </w:p>
    <w:p w:rsidR="00F812FF" w:rsidRPr="00100956" w:rsidRDefault="00F812FF" w:rsidP="00F812FF">
      <w:pPr>
        <w:ind w:firstLine="0"/>
        <w:jc w:val="thaiDistribute"/>
      </w:pPr>
      <w:r w:rsidRPr="00100956">
        <w:rPr>
          <w:cs/>
        </w:rPr>
        <w:t xml:space="preserve">          (</w:t>
      </w:r>
      <w:r w:rsidRPr="00100956">
        <w:t>5</w:t>
      </w:r>
      <w:r w:rsidRPr="00100956">
        <w:rPr>
          <w:cs/>
        </w:rPr>
        <w:t>.</w:t>
      </w:r>
      <w:r w:rsidRPr="00100956">
        <w:t>1</w:t>
      </w:r>
      <w:r w:rsidRPr="00100956">
        <w:rPr>
          <w:cs/>
        </w:rPr>
        <w:t>) ผักที่มีโพแทสเซียมสูงควรงดได้แก่ หัวปลี ผักชี ต้นกระเทียม ที่มีมากได้แก่ บร๊อคโคลี่    แครอท มันเทศ ผักบุ้ง เห็ดฟาง มะเขือพวง มะเขือเปราะ ใบแมงลัก โหระพา หน่อไม้ฝรั่ง หอมแดง ผักปวบเล้ง มันฝรั่ง มะเขือเทศ ดอกกระหล่ำ ถั่วต่าง ๆ เม็ดทานตะวัน กาแฟ น้ำนม ผักที่มีโพแทสเซียม ปานกลางได้แก่ เห็ดนางฟ้า แตงกวา ฟักเขียว พริกฝรั่ง หัวผักกาดขาว มะเขือเทศสีดา ผักกาดขาวใบเขียว พริกหยวก</w:t>
      </w:r>
    </w:p>
    <w:p w:rsidR="00F812FF" w:rsidRPr="00100956" w:rsidRDefault="00F812FF" w:rsidP="00F812FF">
      <w:pPr>
        <w:ind w:firstLine="0"/>
        <w:jc w:val="thaiDistribute"/>
      </w:pPr>
      <w:r w:rsidRPr="00100956">
        <w:rPr>
          <w:cs/>
        </w:rPr>
        <w:t xml:space="preserve">         (</w:t>
      </w:r>
      <w:r w:rsidRPr="00100956">
        <w:t>5</w:t>
      </w:r>
      <w:r w:rsidRPr="00100956">
        <w:rPr>
          <w:cs/>
        </w:rPr>
        <w:t>.</w:t>
      </w:r>
      <w:r w:rsidRPr="00100956">
        <w:t>2</w:t>
      </w:r>
      <w:r w:rsidRPr="00100956">
        <w:rPr>
          <w:cs/>
        </w:rPr>
        <w:t>) ผักที่มีโพแทสเซียมน้อยได้แก่บวบเหลี่ยม ถัวพู หอมหัวใหญ่ ผักที่มีน้อยที่สุดคือเห็ดหูหนู</w:t>
      </w:r>
    </w:p>
    <w:p w:rsidR="00F812FF" w:rsidRPr="00100956" w:rsidRDefault="00F812FF" w:rsidP="00F812FF">
      <w:pPr>
        <w:ind w:firstLine="0"/>
        <w:jc w:val="thaiDistribute"/>
      </w:pPr>
      <w:r w:rsidRPr="00100956">
        <w:rPr>
          <w:cs/>
        </w:rPr>
        <w:t xml:space="preserve">         (5.3) ผลไม้ที่มีโพแทสเซียมสูงควรงดได้แก่ มากที่สุดคือทุเรียนหมอนทอง และชะนี รองลงมาได้แก่มะพร้าว กล้วย ลำไยพันธ์ต่าง ๆ มีปานกลางได้แก ฝรั่ง มะขาม กระท้อน ส้ม ลางสาด องุ่น มะม่วง มะละกอสุก ลิ้นจี่ ละมุด ขนุน ลูกพรุน ลูกเก็ด </w:t>
      </w:r>
    </w:p>
    <w:p w:rsidR="00F812FF" w:rsidRPr="00100956" w:rsidRDefault="00F812FF" w:rsidP="00F812FF">
      <w:pPr>
        <w:ind w:firstLine="0"/>
        <w:jc w:val="thaiDistribute"/>
      </w:pPr>
      <w:r w:rsidRPr="00100956">
        <w:rPr>
          <w:cs/>
        </w:rPr>
        <w:t xml:space="preserve">         (5.4) ผักและผลไม้ที่พอรับประทานได้ แต่ปริมาณไม่มากได้แก่ ถั่วพู ถั่วผักยาว มะเขือยาว หน่อไม้ตรง ผักคะน้า ถั่วลันเตา มะระ หัวผักกาดขาว มะม่วง มะละกอ องุ่น แตงโม แอปเปิล ชมพู่</w:t>
      </w:r>
    </w:p>
    <w:p w:rsidR="00F812FF" w:rsidRPr="00100956" w:rsidRDefault="00F812FF" w:rsidP="00F812FF">
      <w:pPr>
        <w:ind w:firstLine="0"/>
        <w:jc w:val="thaiDistribute"/>
      </w:pPr>
      <w:r w:rsidRPr="00100956">
        <w:rPr>
          <w:cs/>
        </w:rPr>
        <w:t xml:space="preserve">         (</w:t>
      </w:r>
      <w:r w:rsidRPr="00100956">
        <w:t>5</w:t>
      </w:r>
      <w:r w:rsidRPr="00100956">
        <w:rPr>
          <w:cs/>
        </w:rPr>
        <w:t>.</w:t>
      </w:r>
      <w:r w:rsidRPr="00100956">
        <w:t>5</w:t>
      </w:r>
      <w:r w:rsidRPr="00100956">
        <w:rPr>
          <w:cs/>
        </w:rPr>
        <w:t>) ผักที่รับประทานได้ กะหล่ำปลี แตงกวา บวบ ฟักเขียว ถั่วงอก</w:t>
      </w:r>
    </w:p>
    <w:p w:rsidR="00F812FF" w:rsidRPr="00100956" w:rsidRDefault="00F812FF" w:rsidP="00F812FF">
      <w:pPr>
        <w:ind w:firstLine="0"/>
        <w:jc w:val="thaiDistribute"/>
      </w:pPr>
      <w:r w:rsidRPr="00100956">
        <w:rPr>
          <w:cs/>
        </w:rPr>
        <w:t xml:space="preserve">         (6) ฟอสฟอรัส มีมากที่สุดในนมทุกรูปแบบ เช่นเนยแข็ง โยเกิร์ต ไอศกรีม ผู้ป่วยโรคไตวายควรหลีกเลี่ยงนมทุกชนิด ไข่ไก่ ไข่เป็ดโดยเฉพาะไข่แดงจะมีฟอสฟอรัสมากรองจากนม ส่วนไข่ขาวมีน้อย ถั่วเมล็ดแห้งทุกชนิด เมล็ดฝักทอง เมล็ดแตงโม นมสด เนยแข็ง ไข่แดง ถั่ว เนยแข็ง ไข่แดงเมล็ดมะม่วงหินพานต์ การที่รับประทานอาหารเหล่านี้มากจะทำให้ระดับฟอสเฟตในเลือดสูงทำให้ระดับฮอร์โมนพาราไทรอยด์ในเลือดสูงขึ้น และวิตามิน ดี ในเลือดต่ำ ลงส่งผลให้มีอาการกล้ามเนื้ออ่อนแรง</w:t>
      </w:r>
    </w:p>
    <w:p w:rsidR="00F812FF" w:rsidRDefault="00F812FF" w:rsidP="00F812FF">
      <w:pPr>
        <w:ind w:firstLine="720"/>
        <w:jc w:val="thaiDistribute"/>
      </w:pPr>
      <w:r w:rsidRPr="00100956">
        <w:rPr>
          <w:cs/>
        </w:rPr>
        <w:t>(7) น้ำ หากไตเสื่อมไม่มากไม่บวมก็ดื่มได้ตามปกติ หากไตเสื่อมมาก ผู้ป่วยดื่มน้ำไม่เกินวันละประมาณ 500 มิลลิลิตร ไม่ควรดื่มน้ำแร่ น้ำหนักไม่ควรเพิ่มเกินวันละ 0.5 กิโลกรัม</w:t>
      </w:r>
    </w:p>
    <w:p w:rsidR="00F812FF" w:rsidRDefault="00F812FF" w:rsidP="00F812FF">
      <w:pPr>
        <w:ind w:firstLine="720"/>
        <w:jc w:val="thaiDistribute"/>
      </w:pPr>
    </w:p>
    <w:p w:rsidR="00F812FF" w:rsidRPr="00100956" w:rsidRDefault="00F812FF" w:rsidP="00F812FF">
      <w:pPr>
        <w:ind w:firstLine="720"/>
        <w:jc w:val="thaiDistribute"/>
      </w:pPr>
      <w:r w:rsidRPr="00100956">
        <w:rPr>
          <w:cs/>
        </w:rPr>
        <w:t xml:space="preserve">    ภาวะความดันโลหิตสูง (</w:t>
      </w:r>
      <w:r w:rsidRPr="00100956">
        <w:t xml:space="preserve">Hypertension </w:t>
      </w:r>
      <w:r w:rsidRPr="00100956">
        <w:rPr>
          <w:cs/>
        </w:rPr>
        <w:t xml:space="preserve">หรือ </w:t>
      </w:r>
      <w:r w:rsidRPr="00100956">
        <w:t>High blood pressure</w:t>
      </w:r>
      <w:r w:rsidRPr="00100956">
        <w:rPr>
          <w:szCs w:val="22"/>
          <w:cs/>
        </w:rPr>
        <w:t xml:space="preserve">) </w:t>
      </w:r>
      <w:r w:rsidRPr="00100956">
        <w:rPr>
          <w:cs/>
        </w:rPr>
        <w:t>เป็นโรคพบได้บ่อยมากอีกโรคหนึ่งในผู้ใหญ่ พบได้สูงถึง ประมาณ 25-30% ของประชากรโลกที่เป็นผู้ใหญ่ทั้งหมด โดยพบในผู้ชายบ่อยกว่าในผู้หญิง และพบได้สูงขึ้นในผู้สูงอายุ ในบางประเทศ พบโรคนี้ได้สูงถึง 50% ของผู้มีอายุตั้งแต่ 60 ปีขึ้นไป ส่วนในเด็กพบโรคนี้ได้เช่นกัน แต่พบได้น้อยกว่าในผู้ใหญ่มากคือ ภาวะมีความดันโลหิต วัดได้สูงตั้งแต่ 140/90 มิลลิเมตร</w:t>
      </w:r>
      <w:r w:rsidRPr="00100956">
        <w:rPr>
          <w:szCs w:val="22"/>
          <w:cs/>
        </w:rPr>
        <w:t>–</w:t>
      </w:r>
      <w:r w:rsidRPr="00100956">
        <w:rPr>
          <w:cs/>
        </w:rPr>
        <w:t>ปรอท ขึ้นไป ทั้งนี้ความดันโลหิตปกติ คือ 90-119/60-79 มิลลิเมตร</w:t>
      </w:r>
      <w:r w:rsidRPr="00100956">
        <w:rPr>
          <w:szCs w:val="22"/>
          <w:cs/>
        </w:rPr>
        <w:t>–</w:t>
      </w:r>
      <w:r w:rsidRPr="00100956">
        <w:rPr>
          <w:cs/>
        </w:rPr>
        <w:t>ปรอท โรคความดันโลหิตสูงแบ่งตามสาเหตุได้เป็น 2 ชนิด คือ ชนิดไม่ทราบสาเหตุแน่ชัด (</w:t>
      </w:r>
      <w:r w:rsidRPr="00100956">
        <w:t>Essential hypertension</w:t>
      </w:r>
      <w:r w:rsidRPr="00100956">
        <w:rPr>
          <w:szCs w:val="22"/>
          <w:cs/>
        </w:rPr>
        <w:t xml:space="preserve">) </w:t>
      </w:r>
      <w:r w:rsidRPr="00100956">
        <w:rPr>
          <w:cs/>
        </w:rPr>
        <w:t>ซึ่งพบได้สูงถึง 90-95%ของผู้ป่วยโรคความดันโลหิตสูงทั้งหมด และชนิดทราบสาเหตุ (</w:t>
      </w:r>
      <w:r w:rsidRPr="00100956">
        <w:t>Secondary hypertension</w:t>
      </w:r>
      <w:r w:rsidRPr="00100956">
        <w:rPr>
          <w:szCs w:val="22"/>
          <w:cs/>
        </w:rPr>
        <w:t xml:space="preserve">) </w:t>
      </w:r>
      <w:r w:rsidRPr="00100956">
        <w:rPr>
          <w:cs/>
        </w:rPr>
        <w:t xml:space="preserve">ซึ่งพบได้ประมาณ 5-10% ของโรคนี้ ดังนั้น โดยทั่วไป เมื่อกล่าวถึง </w:t>
      </w:r>
      <w:r w:rsidRPr="00100956">
        <w:rPr>
          <w:szCs w:val="22"/>
          <w:cs/>
        </w:rPr>
        <w:t>“</w:t>
      </w:r>
      <w:r w:rsidRPr="00100956">
        <w:rPr>
          <w:cs/>
        </w:rPr>
        <w:t>โรคความดันโลหิตสูง</w:t>
      </w:r>
      <w:r w:rsidRPr="00100956">
        <w:rPr>
          <w:szCs w:val="22"/>
          <w:cs/>
        </w:rPr>
        <w:t xml:space="preserve">” </w:t>
      </w:r>
      <w:r w:rsidRPr="00100956">
        <w:rPr>
          <w:cs/>
        </w:rPr>
        <w:t xml:space="preserve">จึงหมายถึง </w:t>
      </w:r>
      <w:r w:rsidRPr="00100956">
        <w:rPr>
          <w:szCs w:val="22"/>
          <w:cs/>
        </w:rPr>
        <w:t>“</w:t>
      </w:r>
      <w:r w:rsidRPr="00100956">
        <w:rPr>
          <w:cs/>
        </w:rPr>
        <w:t>โรคความดันโลหิตสูงชนิดยังไม่ทราบสาเหตุ</w:t>
      </w:r>
      <w:r w:rsidRPr="00100956">
        <w:rPr>
          <w:szCs w:val="22"/>
          <w:cs/>
        </w:rPr>
        <w:t xml:space="preserve">” </w:t>
      </w:r>
      <w:r w:rsidRPr="00100956">
        <w:rPr>
          <w:cs/>
        </w:rPr>
        <w:t>[</w:t>
      </w:r>
      <w:r w:rsidRPr="00100956">
        <w:t>4</w:t>
      </w:r>
      <w:r w:rsidRPr="00100956">
        <w:rPr>
          <w:cs/>
        </w:rPr>
        <w:t>]</w:t>
      </w:r>
    </w:p>
    <w:p w:rsidR="00F812FF" w:rsidRPr="00100956" w:rsidRDefault="00F812FF" w:rsidP="00F812FF">
      <w:pPr>
        <w:ind w:firstLine="0"/>
        <w:jc w:val="thaiDistribute"/>
        <w:rPr>
          <w:b/>
          <w:bCs/>
        </w:rPr>
      </w:pPr>
      <w:r w:rsidRPr="00100956">
        <w:rPr>
          <w:b/>
          <w:bCs/>
          <w:cs/>
        </w:rPr>
        <w:t>อาหารที่เหมาะกับคนเป็นโรคความดันโลหิตสูง</w:t>
      </w:r>
    </w:p>
    <w:p w:rsidR="00F812FF" w:rsidRPr="00100956" w:rsidRDefault="00F812FF" w:rsidP="00F812FF">
      <w:pPr>
        <w:ind w:firstLine="720"/>
        <w:jc w:val="thaiDistribute"/>
      </w:pPr>
      <w:r w:rsidRPr="00100956">
        <w:rPr>
          <w:b/>
          <w:bCs/>
          <w:cs/>
        </w:rPr>
        <w:t xml:space="preserve"> (</w:t>
      </w:r>
      <w:r w:rsidRPr="00100956">
        <w:rPr>
          <w:cs/>
        </w:rPr>
        <w:t>1) ผักใบเขียว อาหารที่อุดมไปด้วยโพแทสเซียมเป็นอาหารที่เหมาะสำหรับการลดระดับความดันโลหิตค่ะ ซึ่งเจ้าโพแทสเซียมเราสามารถหาได้จากพวกผักใบเขียว อย่างเช่น ผักกาดหอม ผักร็อกเก็ต ผักคะน้า หัวผักกาดเขียว</w:t>
      </w:r>
    </w:p>
    <w:p w:rsidR="00F812FF" w:rsidRPr="00100956" w:rsidRDefault="00F812FF" w:rsidP="00F812FF">
      <w:pPr>
        <w:ind w:firstLine="720"/>
        <w:jc w:val="thaiDistribute"/>
      </w:pPr>
      <w:r w:rsidRPr="00100956">
        <w:rPr>
          <w:b/>
          <w:bCs/>
          <w:cs/>
        </w:rPr>
        <w:t>(</w:t>
      </w:r>
      <w:r w:rsidRPr="00100956">
        <w:t>2</w:t>
      </w:r>
      <w:r w:rsidRPr="00100956">
        <w:rPr>
          <w:cs/>
        </w:rPr>
        <w:t>) พืชตระกูลเบอร์รี พืชตระกูลเบอร์รี โดยเฉพาะบลูเบอร์รี เป็นแหล่งอุดมไปด้วยสารฟลาโวนอยด์ (</w:t>
      </w:r>
      <w:r w:rsidRPr="00100956">
        <w:t>Flavonoid</w:t>
      </w:r>
      <w:r w:rsidRPr="00100956">
        <w:rPr>
          <w:cs/>
        </w:rPr>
        <w:t xml:space="preserve">) ซึ่งการศึกษาที่ตีพิมพ์ในวารสารการแพทย์ </w:t>
      </w:r>
      <w:r w:rsidRPr="00100956">
        <w:t xml:space="preserve">The American Journal of Clinical Nutrition </w:t>
      </w:r>
      <w:r w:rsidRPr="00100956">
        <w:rPr>
          <w:cs/>
        </w:rPr>
        <w:t xml:space="preserve">พบว่า สารนี้ช่วยป้องกันความดันโลหิตสูงและช่วยลดระดับความดันโลหิตได้อีกด้วย </w:t>
      </w:r>
    </w:p>
    <w:p w:rsidR="00F812FF" w:rsidRPr="00100956" w:rsidRDefault="00F812FF" w:rsidP="00F812FF">
      <w:pPr>
        <w:ind w:firstLine="0"/>
        <w:jc w:val="thaiDistribute"/>
      </w:pPr>
      <w:r w:rsidRPr="00100956">
        <w:rPr>
          <w:cs/>
        </w:rPr>
        <w:t xml:space="preserve">          </w:t>
      </w:r>
      <w:r w:rsidRPr="00100956">
        <w:rPr>
          <w:b/>
          <w:bCs/>
          <w:cs/>
        </w:rPr>
        <w:t>(</w:t>
      </w:r>
      <w:r w:rsidRPr="00100956">
        <w:t>3</w:t>
      </w:r>
      <w:r w:rsidRPr="00100956">
        <w:rPr>
          <w:cs/>
        </w:rPr>
        <w:t>) มันฝรั่ง มันฝรั่งเป็นพืชอีกชนิดที่อุดมไปด้วยโพแทสเซียม และแมกนีเซียม ซึ่งแร่ธาตุสองชนิดนี้เป็นแร่ธาตุที่มีส่วนช่วยลดความดันโลหิตและยังมีกากใยสูง</w:t>
      </w:r>
    </w:p>
    <w:p w:rsidR="00F812FF" w:rsidRPr="00100956" w:rsidRDefault="00F812FF" w:rsidP="00F812FF">
      <w:pPr>
        <w:ind w:firstLine="0"/>
        <w:jc w:val="thaiDistribute"/>
      </w:pPr>
      <w:r w:rsidRPr="00100956">
        <w:rPr>
          <w:cs/>
        </w:rPr>
        <w:t xml:space="preserve">          </w:t>
      </w:r>
      <w:r w:rsidRPr="00100956">
        <w:rPr>
          <w:b/>
          <w:bCs/>
          <w:cs/>
        </w:rPr>
        <w:t>(</w:t>
      </w:r>
      <w:r w:rsidRPr="00100956">
        <w:t>4</w:t>
      </w:r>
      <w:r w:rsidRPr="00100956">
        <w:rPr>
          <w:cs/>
        </w:rPr>
        <w:t xml:space="preserve">) บีทรูท ช่วยให้ความดันโลหิตลดลงได้ เพราะมีการวิจัยจากนักวิจัยแห่งมหาวิทยาลัยควีนแมรี่ในลอนดอนพบว่า ผู้ป่วยที่มีระดับความดันโลหิตสูงจะมีระดับความดันโลหิตลดลงเมื่อดื่มน้ำบีทรูท ซึ่งมีสาเหตุมาจากไนเตรทที่อยู่ในน้ำบีทรูทนั่นเองที่ช่วยทำให้ความดันโลหิตลดลงได้ภายใน 24 ชั่วโมง </w:t>
      </w:r>
    </w:p>
    <w:p w:rsidR="00F812FF" w:rsidRPr="00100956" w:rsidRDefault="00F812FF" w:rsidP="00F812FF">
      <w:pPr>
        <w:ind w:firstLine="0"/>
        <w:jc w:val="thaiDistribute"/>
      </w:pPr>
      <w:r w:rsidRPr="00100956">
        <w:rPr>
          <w:b/>
          <w:bCs/>
          <w:cs/>
        </w:rPr>
        <w:t xml:space="preserve">          (</w:t>
      </w:r>
      <w:r w:rsidRPr="00100956">
        <w:t>5</w:t>
      </w:r>
      <w:r w:rsidRPr="00100956">
        <w:rPr>
          <w:cs/>
        </w:rPr>
        <w:t xml:space="preserve">) ข้าวโอ๊ต มีปริมาณโซเดียมที่ต่ำเหมาะกับคนเป็นโรคความดันโลหิตสูง ซึ่งนอกจากจะช่วยทำให้ความดันโลหิตที่สูงลดระดับลงแล้วยังเป็นหนึ่งในอาหารที่ดีต่อสุขภาพและไม่ทำให้อ้วน </w:t>
      </w:r>
    </w:p>
    <w:p w:rsidR="00F812FF" w:rsidRPr="00100956" w:rsidRDefault="00F812FF" w:rsidP="00F812FF">
      <w:pPr>
        <w:ind w:firstLine="720"/>
        <w:jc w:val="thaiDistribute"/>
      </w:pPr>
      <w:r w:rsidRPr="00100956">
        <w:rPr>
          <w:b/>
          <w:bCs/>
          <w:cs/>
        </w:rPr>
        <w:t>(</w:t>
      </w:r>
      <w:r w:rsidRPr="00100956">
        <w:t>6</w:t>
      </w:r>
      <w:r w:rsidRPr="00100956">
        <w:rPr>
          <w:cs/>
        </w:rPr>
        <w:t xml:space="preserve">) กล้วย เป็นผลไม้ที่ผู้ป่วยโรคความดันโลหิตสูงควรรับประทานเลย เพราะว่านอกจากจะช่วยลดความดันโลหิตแล้ว กล้วยก็ยังเป็นผลไม้ที่ช่วยฟื้นฟูกำลังอีกด้วย </w:t>
      </w:r>
    </w:p>
    <w:p w:rsidR="00F812FF" w:rsidRPr="00100956" w:rsidRDefault="00F812FF" w:rsidP="00F812FF">
      <w:pPr>
        <w:ind w:firstLine="720"/>
        <w:jc w:val="thaiDistribute"/>
      </w:pPr>
      <w:r w:rsidRPr="00100956">
        <w:rPr>
          <w:b/>
          <w:bCs/>
          <w:cs/>
        </w:rPr>
        <w:t>(</w:t>
      </w:r>
      <w:r w:rsidRPr="00100956">
        <w:t>7</w:t>
      </w:r>
      <w:r w:rsidRPr="00100956">
        <w:rPr>
          <w:cs/>
        </w:rPr>
        <w:t>) พืชตระกูลถั่ว พืชตระกูลถั่วทุกชนิดมีประโยชน์ในการช่วยรักษาระดับความดันโลหิตในเลือด แถมยังไม่มีคอเลสเตอรอลและมีไขมันน้อย และที่สำคัญยังมีแร่ธาตุและไฟเบอร์สูงเหมาะกับผู้ที่เป็นโรคความดันโลหิตสูง แต่ว่าถ้าหากนำมารับประทานล่ะก็ หลีกเลี่ยงการใส่เกลือหรือเครื่องปรุงที่มีโซเดียมสูงนะ</w:t>
      </w:r>
    </w:p>
    <w:p w:rsidR="00F812FF" w:rsidRPr="00100956" w:rsidRDefault="00F812FF" w:rsidP="00F812FF">
      <w:pPr>
        <w:ind w:firstLine="720"/>
        <w:jc w:val="thaiDistribute"/>
      </w:pPr>
    </w:p>
    <w:p w:rsidR="00F812FF" w:rsidRPr="00100956" w:rsidRDefault="00F812FF" w:rsidP="00F812FF">
      <w:pPr>
        <w:ind w:firstLine="0"/>
        <w:jc w:val="thaiDistribute"/>
      </w:pPr>
      <w:r w:rsidRPr="00100956">
        <w:rPr>
          <w:b/>
          <w:bCs/>
          <w:cs/>
        </w:rPr>
        <w:t>อาหารที่ผู้ป่วยโรคความดันโลหิตสูงควรหลีกเลี่ยง</w:t>
      </w:r>
    </w:p>
    <w:p w:rsidR="00F812FF" w:rsidRPr="00100956" w:rsidRDefault="00F812FF" w:rsidP="00F812FF">
      <w:pPr>
        <w:ind w:firstLine="720"/>
        <w:jc w:val="thaiDistribute"/>
      </w:pPr>
      <w:r w:rsidRPr="00100956">
        <w:rPr>
          <w:cs/>
        </w:rPr>
        <w:t xml:space="preserve">(1) เกลือ มีระดับโซเดียมที่สูง การบริโภคเกลือเพียง 5 กรัมก็เทียบเท่ากับปริมาณโซเดียมที่ต้องได้รับต่อวันแล้ว มากกว่า 75% ของโซเดียมที่เราบริโภคต่อวันนั้นอยู่ในอาหารแพ็คสำเร็จรูปที่เรารับประทานเข้าไปไม่ว่าจะขนมกรุบกรอบ อาหารสำเร็จรูปแช่แข็ง หรืออาหารกระป๋องต่าง ๆ </w:t>
      </w:r>
    </w:p>
    <w:p w:rsidR="00F812FF" w:rsidRPr="00100956" w:rsidRDefault="00F812FF" w:rsidP="00F812FF">
      <w:pPr>
        <w:ind w:firstLine="720"/>
        <w:jc w:val="thaiDistribute"/>
      </w:pPr>
      <w:r w:rsidRPr="00100956">
        <w:rPr>
          <w:cs/>
        </w:rPr>
        <w:t>(</w:t>
      </w:r>
      <w:r w:rsidRPr="00100956">
        <w:t>2</w:t>
      </w:r>
      <w:r w:rsidRPr="00100956">
        <w:rPr>
          <w:cs/>
        </w:rPr>
        <w:t xml:space="preserve">) แฮม เบคอน ไส้กรอก เนื้อสัตว์ต้องผ่านกรรมวิธีการแปรรูปแต่งรสชาติ ซึ่งกรรมวิธีเหล่านี้มีเกลือเป็นส่วนประกอบเสียเป็นส่วนใหญ่ </w:t>
      </w:r>
    </w:p>
    <w:p w:rsidR="00F812FF" w:rsidRPr="00100956" w:rsidRDefault="00F812FF" w:rsidP="00F812FF">
      <w:pPr>
        <w:ind w:firstLine="720"/>
        <w:jc w:val="thaiDistribute"/>
      </w:pPr>
      <w:r w:rsidRPr="00100956">
        <w:rPr>
          <w:cs/>
        </w:rPr>
        <w:t>(</w:t>
      </w:r>
      <w:r w:rsidRPr="00100956">
        <w:t>3</w:t>
      </w:r>
      <w:r w:rsidRPr="00100956">
        <w:rPr>
          <w:cs/>
        </w:rPr>
        <w:t>) พิซซ่าแช่แข็ง มีทั้งชีส ผลิตภัณฑ์จากเนื้อสัตว์แปรรูป ซอสมะเขือเทศและขนมปัง ซึ่งส่วนประกอบทั้งหลายที่กล่าวมาเป็นแหล่งอุดมด้วยโซเดียมทั้งนั้น ยิ่งพิซซ่าแช่แข็ง ยิ่งอันตรายกับคนที่มีความดันโลหิตสูง เพราะพิซซ่าแช่แข็งจำเป็นจะต้องใส่เกลือมากกว่าพิซซ่าที่ทำร้อน ๆ เพื่อให้อาหารอยู่ได้นานขึ้น</w:t>
      </w:r>
    </w:p>
    <w:p w:rsidR="00F812FF" w:rsidRPr="00100956" w:rsidRDefault="00F812FF" w:rsidP="00F812FF">
      <w:pPr>
        <w:ind w:firstLine="720"/>
        <w:jc w:val="thaiDistribute"/>
        <w:rPr>
          <w:cs/>
        </w:rPr>
      </w:pPr>
      <w:r w:rsidRPr="00100956">
        <w:rPr>
          <w:cs/>
        </w:rPr>
        <w:t>(</w:t>
      </w:r>
      <w:r w:rsidRPr="00100956">
        <w:t>4</w:t>
      </w:r>
      <w:r w:rsidRPr="00100956">
        <w:rPr>
          <w:cs/>
        </w:rPr>
        <w:t xml:space="preserve">) อาหารหมักดอง ขึ้นชื่อว่าอาหารหมักดอง ยังไงมันก็ต้องเป็นอาหารที่ใช้เกลือเป็นส่วนผสมในปริมาณมากอยู่แล้ว เพราะเกลือนั้นช่วยทำให้อาหารอยู่ได้นานขึ้น อย่างเช่นแตงกวาดอง ซึ่งถูกแปรรูปด้วยการดองน้ำเกลือ </w:t>
      </w:r>
    </w:p>
    <w:p w:rsidR="00F812FF" w:rsidRPr="00100956" w:rsidRDefault="00F812FF" w:rsidP="00F812FF">
      <w:pPr>
        <w:ind w:firstLine="720"/>
        <w:jc w:val="thaiDistribute"/>
      </w:pPr>
      <w:r w:rsidRPr="00100956">
        <w:rPr>
          <w:cs/>
        </w:rPr>
        <w:t>(</w:t>
      </w:r>
      <w:r w:rsidRPr="00100956">
        <w:t>5</w:t>
      </w:r>
      <w:r w:rsidRPr="00100956">
        <w:rPr>
          <w:cs/>
        </w:rPr>
        <w:t>) อาหารกระป๋อง เราปฏิเสธกันไม่ได้เลยว่าโซเดียมมีส่วนทำให้อาหารอยู่ได้นานขึ้น รวมทั้งบรรดาอาหารกระป๋องด้วย ซึ่งในอาหารกระป๋องก็มีระดับโซเดียมที่สูงยิ่งโซเดียมสูงก็ยิ่งอันตราย โดยเฉพาะกับผู้ป่วยโรคความดันโลหิตสูง ดังนั้นหลีกเลี่ยงอาหารกระป๋อง</w:t>
      </w:r>
    </w:p>
    <w:p w:rsidR="00F812FF" w:rsidRPr="00100956" w:rsidRDefault="00F812FF" w:rsidP="00F812FF">
      <w:pPr>
        <w:ind w:firstLine="720"/>
        <w:jc w:val="thaiDistribute"/>
        <w:rPr>
          <w:cs/>
        </w:rPr>
      </w:pPr>
      <w:r w:rsidRPr="00100956">
        <w:rPr>
          <w:cs/>
        </w:rPr>
        <w:t>(</w:t>
      </w:r>
      <w:r w:rsidRPr="00100956">
        <w:t>6</w:t>
      </w:r>
      <w:r w:rsidRPr="00100956">
        <w:rPr>
          <w:cs/>
        </w:rPr>
        <w:t xml:space="preserve">) น้ำตาล บริโภคน้ำตาลมาก ๆ ก็ทำให้ความดันโลหิตสูงได้เหมือนกัน นั่นก็เป็นผลมาจากว่าเมื่อคนเราบริโภคน้ำตาลมากเกินไป ก็จะทำให้กลายเป็นโรคอ้วน และโรคอ้วน จะทำให้เราเป็นโรคความดันโลหิตสูง </w:t>
      </w:r>
    </w:p>
    <w:p w:rsidR="00F812FF" w:rsidRPr="00100956" w:rsidRDefault="00F812FF" w:rsidP="00F812FF">
      <w:pPr>
        <w:ind w:firstLine="720"/>
        <w:jc w:val="thaiDistribute"/>
      </w:pPr>
      <w:r w:rsidRPr="00100956">
        <w:rPr>
          <w:cs/>
        </w:rPr>
        <w:t>(</w:t>
      </w:r>
      <w:r w:rsidRPr="00100956">
        <w:t>7</w:t>
      </w:r>
      <w:r w:rsidRPr="00100956">
        <w:rPr>
          <w:cs/>
        </w:rPr>
        <w:t>) กาแฟ ถึงแม้จะไม่มีโซเดียมสูงแต่ก็สามารถทำให้เกิดการแปรปรวนของระดับความดันโลหิตในเลือดได้ เพราะในกาแฟมีคาเฟอีนซึ่งเป็นศัตรูกับผู้ป่วยโรคความดันโลหิตสูงเช่นกัน ดังนั้นถ้าใครที่เป็นโรคนี้ควรจะเลิกดื่มกาแฟ ควรจะหลีกเลี่ยงเครื่องดื่มที่มีคาเฟอีนทุก</w:t>
      </w:r>
    </w:p>
    <w:p w:rsidR="00F812FF" w:rsidRPr="00100956" w:rsidRDefault="00F812FF" w:rsidP="00F812FF">
      <w:pPr>
        <w:ind w:firstLine="720"/>
        <w:jc w:val="thaiDistribute"/>
      </w:pPr>
      <w:r w:rsidRPr="00100956">
        <w:rPr>
          <w:cs/>
        </w:rPr>
        <w:t>(</w:t>
      </w:r>
      <w:r w:rsidRPr="00100956">
        <w:t>8</w:t>
      </w:r>
      <w:r w:rsidRPr="00100956">
        <w:rPr>
          <w:cs/>
        </w:rPr>
        <w:t xml:space="preserve">) เครื่องดื่มแอลกอฮอล์ คนเป็นโรคความดันสูง การดื่มเครื่องดื่มแอลกอฮอล์อย่างเช่น ไวน์แดง หรือเบียร์ในปริมาณที่เหมาะสมสามารถช่วยลดระดับความดันโลหิตได้ แต่ถ้าหากดื่มมากไปก็จะทำให้ความดันโลหิตสูงได้ ซึ่งการดื่มมากกว่า 3 แก้วก็สามารถทำให้ระดับความดันโลหิตเกิดความแปรปรวนได้แล้ว ส่งผลให้เกิดปัญหาเกี่ยวกับความดันโลหิตในระยะยาวอีกด้วย และการดื่มแอลกอฮอล์จะช่วยทำให้ระดับความดันโลหิตทำงานได้อย่างมีประสิทธิภาพมากขึ้น แต่มันก็แคลอรี่สูงและทำให้อ้วนได้เช่นกัน </w:t>
      </w:r>
    </w:p>
    <w:p w:rsidR="00F812FF" w:rsidRPr="00100956" w:rsidRDefault="00F812FF" w:rsidP="00F812FF">
      <w:pPr>
        <w:ind w:firstLine="720"/>
        <w:jc w:val="thaiDistribute"/>
      </w:pPr>
      <w:r w:rsidRPr="00100956">
        <w:rPr>
          <w:cs/>
        </w:rPr>
        <w:t xml:space="preserve">(9) ขนมปัง เชื่อหรือไม่ว่าขนมปังมีโซเดียมสูง นั่นก็เป็นเพราะว่าโซเดียมที่อยู่ในเบกกิ้งโซดา ขนมปังจะต้องใช้เบกกิ้งโซดาในการช่วยทำให้ขนมปังฟูขึ้น จึงทำให้ขนมปังที่เรารับประทานนั้นมีโซเดียมสูง </w:t>
      </w:r>
    </w:p>
    <w:p w:rsidR="00F812FF" w:rsidRPr="00100956" w:rsidRDefault="00F812FF" w:rsidP="00F812FF">
      <w:pPr>
        <w:ind w:firstLine="720"/>
        <w:jc w:val="thaiDistribute"/>
        <w:rPr>
          <w:cs/>
        </w:rPr>
      </w:pPr>
      <w:r w:rsidRPr="00100956">
        <w:rPr>
          <w:cs/>
        </w:rPr>
        <w:t>(10) อาหารเช้าซีเรียล ซีเรียล เป็นอาหารอีกหนึ่งชนิดที่มีผลทำให้ความดันโลหิตสูง ซีเรียลที่ทำจากธัญพืชมีประโยชน์มากกว่าโทษ ถ้าเป็นโรคความดันโลหิตสูงอยู่ หลีกเลี่ยงการรับประทานซีเรียลแล้วไปทานข้าวโอ๊ตหรือธัญพืชชนิดอื่นจะดีกว่า</w:t>
      </w:r>
    </w:p>
    <w:p w:rsidR="00F812FF" w:rsidRPr="00100956" w:rsidRDefault="00F812FF" w:rsidP="00F812FF">
      <w:pPr>
        <w:ind w:firstLine="720"/>
        <w:jc w:val="thaiDistribute"/>
      </w:pPr>
    </w:p>
    <w:p w:rsidR="00F812FF" w:rsidRPr="00F812FF" w:rsidRDefault="00F812FF" w:rsidP="00F812FF">
      <w:pPr>
        <w:ind w:firstLine="0"/>
        <w:rPr>
          <w:rFonts w:hint="cs"/>
        </w:rPr>
      </w:pPr>
    </w:p>
    <w:p w:rsidR="00632E5B" w:rsidRPr="00406C59" w:rsidRDefault="00F812FF" w:rsidP="00F812FF">
      <w:pPr>
        <w:pStyle w:val="Heading4"/>
      </w:pPr>
      <w:r w:rsidRPr="00F812FF">
        <w:rPr>
          <w:cs/>
        </w:rPr>
        <w:t>โโรคหัวใจ (</w:t>
      </w:r>
      <w:r w:rsidRPr="00F812FF">
        <w:t>Heart disease)</w:t>
      </w:r>
    </w:p>
    <w:p w:rsidR="00632E5B" w:rsidRPr="00406C59" w:rsidRDefault="00632E5B" w:rsidP="00632E5B">
      <w:pPr>
        <w:pStyle w:val="Heading4"/>
      </w:pPr>
      <w:r>
        <w:rPr>
          <w:rFonts w:hint="cs"/>
          <w:cs/>
        </w:rPr>
        <w:t xml:space="preserve">หัวข้อย่อยระดับที่ </w:t>
      </w:r>
      <w:r>
        <w:t>2 (Heading 4)</w:t>
      </w:r>
    </w:p>
    <w:p w:rsidR="00782F74" w:rsidRDefault="00F812FF" w:rsidP="00F812FF">
      <w:pPr>
        <w:pStyle w:val="Heading3"/>
      </w:pPr>
      <w:bookmarkStart w:id="62" w:name="_Toc513151678"/>
      <w:r w:rsidRPr="00F812FF">
        <w:rPr>
          <w:cs/>
        </w:rPr>
        <w:t xml:space="preserve">ผลตรวจเลือดทางเคมีที่นำมาวิเคราะห์ประกอบด้วย </w:t>
      </w:r>
      <w:r w:rsidRPr="00F812FF">
        <w:t xml:space="preserve">7 </w:t>
      </w:r>
      <w:r w:rsidRPr="00F812FF">
        <w:rPr>
          <w:cs/>
        </w:rPr>
        <w:t>ค่า</w:t>
      </w:r>
      <w:bookmarkEnd w:id="62"/>
    </w:p>
    <w:p w:rsidR="00782F74" w:rsidRDefault="00F95342" w:rsidP="00294B1C">
      <w:pPr>
        <w:pStyle w:val="Heading4"/>
        <w:tabs>
          <w:tab w:val="left" w:pos="5670"/>
        </w:tabs>
        <w:ind w:left="851"/>
      </w:pPr>
      <w:r w:rsidRPr="00F95342">
        <w:rPr>
          <w:cs/>
        </w:rPr>
        <w:t>น้ำตาล</w:t>
      </w:r>
    </w:p>
    <w:p w:rsidR="002B7252" w:rsidRPr="00100956" w:rsidRDefault="002B7252" w:rsidP="002B7252">
      <w:pPr>
        <w:ind w:firstLine="720"/>
        <w:jc w:val="thaiDistribute"/>
      </w:pPr>
      <w:r w:rsidRPr="00100956">
        <w:rPr>
          <w:cs/>
        </w:rPr>
        <w:t xml:space="preserve">   ความเข้มข้นของน้ำตาลในเลือด หรือ ระดับกลูโคสในเลือด คือ จำนวนกลูโคส (น้ำตาล) ที่มีอยู่ในเลือดของมนุษย์ ร่างกายจะควบคุมระดับกลูโคสในเลือดให้อยู่ที่ 3.6 - 5.8 มิลลิโมลต่อลิตรหรือ 64.8 - 104.4 มิลลิกรัมต่อเดซิลิตร[2] โดยธรรมชาติแล้วร่างกายมนุษย์จะควบคุมระดับน้ำตาลในเลือดอย่างเข้มงวดซึ่งเป็นส่วนหนึ่งของการรักษาสมดุลของร่างกาย (</w:t>
      </w:r>
      <w:r w:rsidRPr="00100956">
        <w:t>homeostasis</w:t>
      </w:r>
      <w:r w:rsidRPr="00100956">
        <w:rPr>
          <w:szCs w:val="22"/>
          <w:cs/>
        </w:rPr>
        <w:t>)</w:t>
      </w:r>
    </w:p>
    <w:p w:rsidR="002B7252" w:rsidRPr="00100956" w:rsidRDefault="002B7252" w:rsidP="002B7252">
      <w:pPr>
        <w:ind w:firstLine="0"/>
        <w:jc w:val="thaiDistribute"/>
      </w:pPr>
      <w:r w:rsidRPr="00100956">
        <w:rPr>
          <w:cs/>
        </w:rPr>
        <w:t xml:space="preserve">          ค่าเฉลี่ยของระดับกลูโคสปกติในเลือดมนุษย์อยู่ที่ประมาณ 4</w:t>
      </w:r>
      <w:r w:rsidRPr="00100956">
        <w:t xml:space="preserve"> mM </w:t>
      </w:r>
      <w:r w:rsidRPr="00100956">
        <w:rPr>
          <w:szCs w:val="22"/>
          <w:cs/>
        </w:rPr>
        <w:t>(</w:t>
      </w:r>
      <w:r w:rsidRPr="00100956">
        <w:rPr>
          <w:cs/>
        </w:rPr>
        <w:t>4</w:t>
      </w:r>
      <w:r w:rsidRPr="00100956">
        <w:rPr>
          <w:szCs w:val="22"/>
          <w:cs/>
        </w:rPr>
        <w:t xml:space="preserve"> </w:t>
      </w:r>
      <w:r w:rsidRPr="00100956">
        <w:rPr>
          <w:cs/>
        </w:rPr>
        <w:t>มิลลิโมลต่อลิตรหรือ 72</w:t>
      </w:r>
      <w:r w:rsidRPr="00100956">
        <w:t xml:space="preserve"> </w:t>
      </w:r>
      <w:r>
        <w:rPr>
          <w:rFonts w:hint="cs"/>
          <w:cs/>
        </w:rPr>
        <w:t>มิลลิกรัมต่อเดซิลิตร</w:t>
      </w:r>
      <w:r w:rsidRPr="00100956">
        <w:rPr>
          <w:szCs w:val="22"/>
          <w:cs/>
        </w:rPr>
        <w:t xml:space="preserve"> </w:t>
      </w:r>
      <w:r w:rsidRPr="00100956">
        <w:rPr>
          <w:cs/>
        </w:rPr>
        <w:t>[2] อย่างไรก็ตาม ค่านี้จะมีความผันผวนตลอดทั้งวัน ระดับกลูโคสจะมีระดับต่ำมากในช่วงเช้า ก่อนการรับประทานอาหารมื้อแรก (เรียกว่า "</w:t>
      </w:r>
      <w:r w:rsidRPr="00100956">
        <w:t>the fasting level</w:t>
      </w:r>
      <w:r w:rsidRPr="00100956">
        <w:rPr>
          <w:szCs w:val="22"/>
          <w:cs/>
        </w:rPr>
        <w:t xml:space="preserve">") </w:t>
      </w:r>
      <w:r w:rsidRPr="00100956">
        <w:rPr>
          <w:cs/>
        </w:rPr>
        <w:t>และจะเพิ่มขึ้นหลังจากรับประทานอาหาร</w:t>
      </w:r>
    </w:p>
    <w:p w:rsidR="00F95342" w:rsidRPr="00F95342" w:rsidRDefault="002B7252" w:rsidP="002B7252">
      <w:pPr>
        <w:ind w:firstLine="0"/>
        <w:jc w:val="thaiDistribute"/>
        <w:rPr>
          <w:rFonts w:hint="cs"/>
        </w:rPr>
      </w:pPr>
      <w:r w:rsidRPr="00100956">
        <w:rPr>
          <w:cs/>
        </w:rPr>
        <w:t xml:space="preserve">             ระดับน้ำตาลในเลือดที่อยู่น่าช่วงค่าปกติอาจเป็นตัวบ่งชี้ทางการแพทย์ ระดับที่สูงอย่างเรื้อรังบ่งบอกว่าอยู่ในภาวะระดับน้ำตาลในเลือดสูง (</w:t>
      </w:r>
      <w:r w:rsidRPr="00100956">
        <w:t>hyperglycemia</w:t>
      </w:r>
      <w:r w:rsidRPr="00100956">
        <w:rPr>
          <w:szCs w:val="22"/>
          <w:cs/>
        </w:rPr>
        <w:t xml:space="preserve">) </w:t>
      </w:r>
      <w:r w:rsidRPr="00100956">
        <w:rPr>
          <w:cs/>
        </w:rPr>
        <w:t>และระดับต่ำบ่งบอกว่าอยู่ในภาวะระดับน้ำตาลในเลือดต่ำ (</w:t>
      </w:r>
      <w:r w:rsidRPr="00100956">
        <w:t>hypoglycemia</w:t>
      </w:r>
      <w:r w:rsidRPr="00100956">
        <w:rPr>
          <w:szCs w:val="22"/>
          <w:cs/>
        </w:rPr>
        <w:t xml:space="preserve">) </w:t>
      </w:r>
      <w:r w:rsidRPr="00100956">
        <w:rPr>
          <w:cs/>
        </w:rPr>
        <w:t xml:space="preserve">โรคเบาหวานจะมีระดับน้ำตาลในเลือดสูงอย่างเรื้อรังซึ่งเกิดได้จากหลายสาเหตุและเป็นโรคที่เป็นที่รู้จักมากที่สุดที่เกี่ยวข้องกับการสูญเสียการควบคุมระดับน้ำตาลในเลือด การเพิ่มขึ้นของระดับน้ำตาลในเลือดอย่างชั่วคราวอาจเกิดจากภาวะเครียดสูง เช่น </w:t>
      </w:r>
      <w:r w:rsidRPr="00100956">
        <w:t xml:space="preserve">trauma </w:t>
      </w:r>
      <w:r w:rsidRPr="00100956">
        <w:rPr>
          <w:cs/>
        </w:rPr>
        <w:t>โรคหลอดเลือดสมอง</w:t>
      </w:r>
      <w:r>
        <w:rPr>
          <w:rFonts w:hint="cs"/>
          <w:cs/>
        </w:rPr>
        <w:t xml:space="preserve"> </w:t>
      </w:r>
      <w:r w:rsidRPr="00100956">
        <w:t xml:space="preserve"> </w:t>
      </w:r>
      <w:r w:rsidRPr="00100956">
        <w:rPr>
          <w:cs/>
        </w:rPr>
        <w:t>กล้ามเนื้อหัวใจตายเหตุขาดเลือด</w:t>
      </w:r>
      <w:r w:rsidRPr="00100956">
        <w:t xml:space="preserve"> </w:t>
      </w:r>
      <w:r w:rsidRPr="00100956">
        <w:rPr>
          <w:cs/>
        </w:rPr>
        <w:t xml:space="preserve">ผ่าตัด หรือป่วย การดื่มแอลกอฮอล์จะทำให้ระดับน้ำตาลในเลือดเพิ่มขึ้นและจะลดลงหลังจากนั้น นอกจากนี้ ยาบางชนิดก็มีผลต่อการเพิ่มขึ้นหรือลดลงของระดับกลูโคสด้วย </w:t>
      </w:r>
      <w:sdt>
        <w:sdtPr>
          <w:id w:val="-996717943"/>
          <w:citation/>
        </w:sdtPr>
        <w:sdtContent>
          <w:r w:rsidRPr="00100956">
            <w:fldChar w:fldCharType="begin"/>
          </w:r>
          <w:r w:rsidRPr="00100956">
            <w:instrText xml:space="preserve">CITATION </w:instrText>
          </w:r>
          <w:r w:rsidRPr="00100956">
            <w:rPr>
              <w:cs/>
            </w:rPr>
            <w:instrText>วิก</w:instrText>
          </w:r>
          <w:r w:rsidRPr="00100956">
            <w:instrText xml:space="preserve">601 \l 1054 </w:instrText>
          </w:r>
          <w:r w:rsidRPr="00100956">
            <w:fldChar w:fldCharType="separate"/>
          </w:r>
          <w:r w:rsidRPr="00100956">
            <w:rPr>
              <w:noProof/>
              <w:cs/>
            </w:rPr>
            <w:t>[</w:t>
          </w:r>
          <w:r w:rsidRPr="00100956">
            <w:rPr>
              <w:noProof/>
            </w:rPr>
            <w:t>5</w:t>
          </w:r>
          <w:r w:rsidRPr="00100956">
            <w:rPr>
              <w:noProof/>
              <w:cs/>
            </w:rPr>
            <w:t>]</w:t>
          </w:r>
          <w:r w:rsidRPr="00100956">
            <w:fldChar w:fldCharType="end"/>
          </w:r>
        </w:sdtContent>
      </w:sdt>
    </w:p>
    <w:p w:rsidR="00782F74" w:rsidRDefault="002B7252" w:rsidP="00294B1C">
      <w:pPr>
        <w:pStyle w:val="Heading4"/>
        <w:ind w:left="851"/>
      </w:pPr>
      <w:r w:rsidRPr="002B7252">
        <w:rPr>
          <w:cs/>
        </w:rPr>
        <w:t>โซเดียม</w:t>
      </w:r>
    </w:p>
    <w:p w:rsidR="002B7252" w:rsidRPr="00100956" w:rsidRDefault="002B7252" w:rsidP="002B7252">
      <w:pPr>
        <w:ind w:firstLine="720"/>
        <w:jc w:val="thaiDistribute"/>
      </w:pPr>
      <w:r w:rsidRPr="00100956">
        <w:rPr>
          <w:cs/>
        </w:rPr>
        <w:t>โซเดียม เป็นแร่ธาตุที่พบได้ทั้งในสิ่งแวดล้อมและสิ่งมีชีวิต ซึ่งมีความสำคัญต่อชีวิตประจำวันในหลายแง่มุม และเป็นสารอาหารประเภทเกลือแร่ที่มีความจำเป็นต่อร่างกาย เช่น การควบคุมความดันกระแสเลือด การทำงานของกล้ามเนื้อและระบบประสาท ช่วยรักษาสมดุลของของเหลวที่อยู่ภายในร่างกาย โดยมีหน้าที่ควบคู่กับโพแทสเซียมและคลอไรด์</w:t>
      </w:r>
    </w:p>
    <w:p w:rsidR="002B7252" w:rsidRPr="00100956" w:rsidRDefault="002B7252" w:rsidP="002B7252">
      <w:pPr>
        <w:ind w:firstLine="720"/>
        <w:jc w:val="thaiDistribute"/>
        <w:rPr>
          <w:cs/>
        </w:rPr>
      </w:pPr>
      <w:r w:rsidRPr="00100956">
        <w:rPr>
          <w:cs/>
        </w:rPr>
        <w:t>ดังนั้นหากขาดโซเดียมแล้วร่างกายจะไม่สามารถทำงานได้อย่างปกติ ยกตัวอย่างเช่น เวลาเสียเหงื่อมาก ๆ จากการออกกำลังกายอย่างหนัก ร่างกายจะสูญเสียโซเดียมไปกับเหงื่อด้วย จนเป็นเหตุให้เกิดตะคริว อ่อนเพลีย เมื่อยล้า และกระหายน้ำ แต่อาการลักษณะนี้คงเกิดขึ้นได้ยากในชีวิตประจำวัน เนื่องจากในอาหารที่รับประทานมีโซเดียมอยู่อย่างเพียงพอแล้ว และแหล่งใหญ่ของโซเดียมในธรรมชาติก็คือเกลือแกงนั่นเอง ซึ่งนอกจากมีโซเดียมเป็นองค์ประกอบสำคัญแล้วยังมีธาตุคลอไรด์รวมกันเป็นโซเดียมคลอไรด์ โดยมีสัดส่วนของโซเดียมคิดเป็นร้อยละ 40 ตามน้ำหนักโดยประมาณ นอกจากนี้อาหารชนิดอื่น ๆ เช่น นม พืชกินหัว ผักคึ่นช่าย และน้ำดื่ม ก็เป็นแหล่งของโซเดียมเช่นเดียวกัน แต่จะมีปริมาณมากน้อยแตกต่างกันไป</w:t>
      </w:r>
    </w:p>
    <w:p w:rsidR="002B7252" w:rsidRPr="00100956" w:rsidRDefault="002B7252" w:rsidP="002B7252">
      <w:pPr>
        <w:ind w:firstLine="0"/>
        <w:jc w:val="thaiDistribute"/>
      </w:pPr>
      <w:r w:rsidRPr="00100956">
        <w:rPr>
          <w:cs/>
        </w:rPr>
        <w:t xml:space="preserve">         อย่างไรก็ตาม โซเดียมเป็นสารอาหารที่มีความสำคัญต่อร่างกายที่จำเป็นจะต้องใส่ใจในการรับประทานอาหารให้ร่างกายได้รับไม่มากหรือน้อยจนเกินไป โดยจำเป็นต้องคำนึงถึงวัย สภาพร่างกาย ลักษณะการใช้ชีวิต ความชอบในการรับประทานอาหาร การใช้สิ่งทดแทนเกลือและการสังเกตปริมาณโซเดียมให้อยู่ในระดับที่ดีต่อสุขภาพจะเป็นสิ่งที่ดีที่สุด</w:t>
      </w:r>
      <w:sdt>
        <w:sdtPr>
          <w:rPr>
            <w:cs/>
          </w:rPr>
          <w:id w:val="-700939822"/>
          <w:citation/>
        </w:sdtPr>
        <w:sdtContent>
          <w:r w:rsidRPr="00100956">
            <w:rPr>
              <w:cs/>
            </w:rPr>
            <w:fldChar w:fldCharType="begin"/>
          </w:r>
          <w:r w:rsidRPr="00100956">
            <w:instrText xml:space="preserve">CITATION pro54 \l 1033 </w:instrText>
          </w:r>
          <w:r w:rsidRPr="00100956">
            <w:rPr>
              <w:cs/>
            </w:rPr>
            <w:fldChar w:fldCharType="separate"/>
          </w:r>
          <w:r w:rsidRPr="00100956">
            <w:rPr>
              <w:noProof/>
              <w:cs/>
            </w:rPr>
            <w:t xml:space="preserve"> [</w:t>
          </w:r>
          <w:r w:rsidRPr="00100956">
            <w:rPr>
              <w:noProof/>
            </w:rPr>
            <w:t>7</w:t>
          </w:r>
          <w:r w:rsidRPr="00100956">
            <w:rPr>
              <w:noProof/>
              <w:cs/>
            </w:rPr>
            <w:t>]</w:t>
          </w:r>
          <w:r w:rsidRPr="00100956">
            <w:rPr>
              <w:cs/>
            </w:rPr>
            <w:fldChar w:fldCharType="end"/>
          </w:r>
        </w:sdtContent>
      </w:sdt>
    </w:p>
    <w:p w:rsidR="002B7252" w:rsidRPr="002B7252" w:rsidRDefault="002B7252" w:rsidP="002B7252"/>
    <w:p w:rsidR="00782F74" w:rsidRDefault="002B7252" w:rsidP="00294B1C">
      <w:pPr>
        <w:pStyle w:val="Heading4"/>
        <w:ind w:left="851"/>
      </w:pPr>
      <w:r w:rsidRPr="002B7252">
        <w:rPr>
          <w:cs/>
        </w:rPr>
        <w:t>โพแทสเซียม</w:t>
      </w:r>
    </w:p>
    <w:p w:rsidR="002B7252" w:rsidRPr="00100956" w:rsidRDefault="002B7252" w:rsidP="002B7252">
      <w:pPr>
        <w:jc w:val="thaiDistribute"/>
        <w:rPr>
          <w:u w:val="single"/>
        </w:rPr>
      </w:pPr>
      <w:bookmarkStart w:id="63" w:name="_Hlk513141186"/>
      <w:r w:rsidRPr="00100956">
        <w:rPr>
          <w:cs/>
        </w:rPr>
        <w:t>คุณสมบัติทางร่างกายของโพแทสเซียม</w:t>
      </w:r>
      <w:r w:rsidRPr="00100956">
        <w:rPr>
          <w:u w:val="single"/>
          <w:cs/>
        </w:rPr>
        <w:t xml:space="preserve"> </w:t>
      </w:r>
      <w:r w:rsidRPr="00100956">
        <w:rPr>
          <w:cs/>
        </w:rPr>
        <w:t xml:space="preserve">เกลือแร่ชนิดหนึ่ง มีหน้าที่เกี่ยวข้องกับการยืดหดตัวของกล้ามเนื้อ โดยเฉพาะกล้ามเนื้อหัวใจ รักษาสมดุลของน้ำ กรด-ด่างในร่างกาย ควบคุมความดันโลหิต ผู้ที่เป็นโรคไตเรื้อรัง ประสิทธิภาพในการขับโพแทสเซียมจะลดลง ซึ่งทำให้เกิดการคั่งของโพแทสเซียมในเลือด  ระดับโพแทสเซียมปกติในเลือด 3.5 – 5.0 มิลลิอิควิวาเลนท์ต่อลิตร ระดับโพแทสเซียมต่ำในเลือด </w:t>
      </w:r>
      <w:r w:rsidRPr="00100956">
        <w:t xml:space="preserve">&lt; </w:t>
      </w:r>
      <w:r w:rsidRPr="00100956">
        <w:rPr>
          <w:cs/>
        </w:rPr>
        <w:t xml:space="preserve">3.5 มิลลิอิควิวาเลนท์ต่อลิตร ซึม อ่อนเพลีย คลื่นไส้ เบื่ออาหาร ตะคริว ระดับโพแทสเซียมสูงในเลือด </w:t>
      </w:r>
      <w:r w:rsidRPr="00100956">
        <w:t xml:space="preserve">&gt; </w:t>
      </w:r>
      <w:r w:rsidRPr="00100956">
        <w:rPr>
          <w:cs/>
        </w:rPr>
        <w:t>5.0 มิลลิอิควิวาเลนท์ต่อลิตร เกิดการคั่งของน้ำในร่างกาย หายใจลำบาก หัวใจเต้นเร็วผิดปกติระดับโพแทสเซียมในอาหารชนิดต่าง ๆ</w:t>
      </w:r>
      <w:sdt>
        <w:sdtPr>
          <w:id w:val="-463735706"/>
          <w:citation/>
        </w:sdtPr>
        <w:sdtContent>
          <w:r w:rsidRPr="00100956">
            <w:fldChar w:fldCharType="begin"/>
          </w:r>
          <w:r w:rsidRPr="00100956">
            <w:instrText xml:space="preserve">CITATION </w:instrText>
          </w:r>
          <w:r w:rsidRPr="00100956">
            <w:rPr>
              <w:cs/>
            </w:rPr>
            <w:instrText>วิก</w:instrText>
          </w:r>
          <w:r w:rsidRPr="00100956">
            <w:instrText xml:space="preserve">58 \l 1033 </w:instrText>
          </w:r>
          <w:r w:rsidRPr="00100956">
            <w:fldChar w:fldCharType="separate"/>
          </w:r>
          <w:r w:rsidRPr="00100956">
            <w:rPr>
              <w:noProof/>
              <w:cs/>
            </w:rPr>
            <w:t>[</w:t>
          </w:r>
          <w:r w:rsidRPr="00100956">
            <w:rPr>
              <w:noProof/>
            </w:rPr>
            <w:t>3</w:t>
          </w:r>
          <w:r w:rsidRPr="00100956">
            <w:rPr>
              <w:noProof/>
              <w:cs/>
            </w:rPr>
            <w:t>]</w:t>
          </w:r>
          <w:r w:rsidRPr="00100956">
            <w:fldChar w:fldCharType="end"/>
          </w:r>
        </w:sdtContent>
      </w:sdt>
    </w:p>
    <w:bookmarkEnd w:id="63"/>
    <w:p w:rsidR="002B7252" w:rsidRPr="002B7252" w:rsidRDefault="002B7252" w:rsidP="002B7252"/>
    <w:p w:rsidR="00782F74" w:rsidRDefault="002B7252" w:rsidP="00294B1C">
      <w:pPr>
        <w:pStyle w:val="Heading4"/>
        <w:ind w:left="851"/>
      </w:pPr>
      <w:r w:rsidRPr="002B7252">
        <w:rPr>
          <w:cs/>
        </w:rPr>
        <w:t>คอ</w:t>
      </w:r>
      <w:r>
        <w:rPr>
          <w:rFonts w:hint="cs"/>
          <w:cs/>
        </w:rPr>
        <w:t>ล</w:t>
      </w:r>
      <w:r w:rsidRPr="002B7252">
        <w:rPr>
          <w:cs/>
        </w:rPr>
        <w:t>เลสเตอรอล</w:t>
      </w:r>
    </w:p>
    <w:p w:rsidR="002B7252" w:rsidRPr="00EC2438" w:rsidRDefault="002B7252" w:rsidP="002B7252">
      <w:pPr>
        <w:ind w:firstLine="720"/>
        <w:jc w:val="thaiDistribute"/>
        <w:rPr>
          <w:rFonts w:hint="cs"/>
          <w:b/>
          <w:bCs/>
          <w:u w:val="single"/>
        </w:rPr>
      </w:pPr>
      <w:r w:rsidRPr="00100956">
        <w:rPr>
          <w:cs/>
        </w:rPr>
        <w:t xml:space="preserve">      คอเลสเตอรอล</w:t>
      </w:r>
      <w:r w:rsidRPr="00100956">
        <w:rPr>
          <w:sz w:val="28"/>
          <w:cs/>
        </w:rPr>
        <w:t>เป็นทั้งสารสเตอรอยด์ ลิพิด และแอลกอฮอล์ พบในเยื่อหุ้มเซลล์ของทุกเนื้อเยื้อในร่างกายและถูกขนส่งในกระแสเลือ คอ</w:t>
      </w:r>
      <w:r>
        <w:rPr>
          <w:rFonts w:hint="cs"/>
          <w:sz w:val="28"/>
          <w:cs/>
        </w:rPr>
        <w:t>ล</w:t>
      </w:r>
      <w:r w:rsidRPr="00100956">
        <w:rPr>
          <w:sz w:val="28"/>
          <w:cs/>
        </w:rPr>
        <w:t>เลสเตอรอลส่วนใหญ่ไม่ได้มากับอาหารแต่จะถูกสังเคราะห์ขึ้นภายในร่างกาย จะสะสมอยู่มากในเนื้อเยื้อของอวัยวะที่สร้างมันขึ้นมาเช่น ตับ ไขสันหลัง สมอง และผนังหลอดเลือดแดง (</w:t>
      </w:r>
      <w:r w:rsidRPr="00100956">
        <w:rPr>
          <w:sz w:val="28"/>
        </w:rPr>
        <w:t>atheroma</w:t>
      </w:r>
      <w:r w:rsidRPr="00100956">
        <w:rPr>
          <w:sz w:val="28"/>
          <w:cs/>
        </w:rPr>
        <w:t>) คอเลสเตอรอลมีบทบาทในกระบวนการทางชีวเคมีมากมาย</w:t>
      </w:r>
    </w:p>
    <w:p w:rsidR="002B7252" w:rsidRPr="00100956" w:rsidRDefault="002B7252" w:rsidP="002B7252">
      <w:pPr>
        <w:ind w:firstLine="720"/>
        <w:jc w:val="thaiDistribute"/>
        <w:rPr>
          <w:sz w:val="28"/>
        </w:rPr>
      </w:pPr>
      <w:r w:rsidRPr="00100956">
        <w:rPr>
          <w:sz w:val="28"/>
          <w:cs/>
        </w:rPr>
        <w:t>ในอดีต-ปัจจุบันคนส่วนใหญ่เข้าใจว่าคอเลสเตอรอลเป็นสาเหตุที่ทำให้เกิดโรคหัวใจหลอดเลือด และภาวะคอ</w:t>
      </w:r>
      <w:r>
        <w:rPr>
          <w:rFonts w:hint="cs"/>
          <w:sz w:val="28"/>
          <w:cs/>
        </w:rPr>
        <w:t>ล</w:t>
      </w:r>
      <w:r w:rsidRPr="00100956">
        <w:rPr>
          <w:sz w:val="28"/>
          <w:cs/>
        </w:rPr>
        <w:t>เลสเทอรอลสูงในเลือด (</w:t>
      </w:r>
      <w:r w:rsidRPr="00100956">
        <w:rPr>
          <w:sz w:val="28"/>
        </w:rPr>
        <w:t>Hypercholesterolemia</w:t>
      </w:r>
      <w:r w:rsidRPr="00100956">
        <w:rPr>
          <w:sz w:val="28"/>
          <w:cs/>
        </w:rPr>
        <w:t xml:space="preserve">) แต่กลุ่มนักโภชนาการบำบัดบางกลุ่มอ้างว่า สาเหตุที่ทำให้เกิดโรค และภาวะดังกล่าวนั้น เกิดจากการที่ระดับน้ำตาลในเลือดสูงเกินไป ส่งผลให้ของเสียของน้ำตาล นั่นก็คือ </w:t>
      </w:r>
      <w:r w:rsidRPr="00100956">
        <w:rPr>
          <w:sz w:val="28"/>
        </w:rPr>
        <w:t xml:space="preserve">CO2 </w:t>
      </w:r>
      <w:r w:rsidRPr="00100956">
        <w:rPr>
          <w:sz w:val="28"/>
          <w:cs/>
        </w:rPr>
        <w:t>(คาร์บอนไดออกไซด์) ทำให้เกิดภาวะเป็นกรดในหลอดเลือด กัดเซาะผนังหลอดเลือดจนเสียหาย ร่างก่ายจึงต้องส่งคอเลสเตอรอลมาซ่อมแซมผนังหลอดเลือดที่เสียหาย  ร่างกายใช้คอเลสเตอรอลเป็นสารเบื้องต้นในการสร้างฮอร์โมนเพศทุกชนิด สร้างน้ำดี สร้างสารสเตอรอลที่อยู่ใต้ผิวหนังให้เป็นเป็นวิตามินดี เมื่อโดนแสงแดด คอเลสเตอรอลจะพบมากในไข่แดง เครื่องในสัตว์ และอาหารทะเล ค่อนข้างสูง ร่างกายสามารถสังเคราะห์เองได้แต่ไม่เพียงพอกับความต้องการ</w:t>
      </w:r>
    </w:p>
    <w:p w:rsidR="00782F74" w:rsidRPr="00782F74" w:rsidRDefault="002B7252" w:rsidP="002B7252">
      <w:pPr>
        <w:ind w:firstLine="0"/>
        <w:jc w:val="thaiDistribute"/>
        <w:rPr>
          <w:rFonts w:hint="cs"/>
        </w:rPr>
      </w:pPr>
      <w:r w:rsidRPr="00100956">
        <w:rPr>
          <w:cs/>
        </w:rPr>
        <w:t>คอ</w:t>
      </w:r>
      <w:r>
        <w:rPr>
          <w:rFonts w:hint="cs"/>
          <w:cs/>
        </w:rPr>
        <w:t>ล</w:t>
      </w:r>
      <w:r w:rsidRPr="00100956">
        <w:rPr>
          <w:cs/>
        </w:rPr>
        <w:t>เลสเตอรอลก็ถูกแบ่งออก 2 ชนิดคือ</w:t>
      </w:r>
    </w:p>
    <w:p w:rsidR="00782F74" w:rsidRDefault="002B7252" w:rsidP="002B7252">
      <w:pPr>
        <w:pStyle w:val="Heading5"/>
      </w:pPr>
      <w:r w:rsidRPr="002B7252">
        <w:rPr>
          <w:cs/>
        </w:rPr>
        <w:t>แอลดีแอล คอ</w:t>
      </w:r>
      <w:r>
        <w:rPr>
          <w:rFonts w:hint="cs"/>
          <w:cs/>
        </w:rPr>
        <w:t>ล</w:t>
      </w:r>
      <w:r w:rsidRPr="002B7252">
        <w:rPr>
          <w:cs/>
        </w:rPr>
        <w:t>เลสเตอรอล</w:t>
      </w:r>
    </w:p>
    <w:p w:rsidR="002B7252" w:rsidRPr="002B7252" w:rsidRDefault="002B7252" w:rsidP="002B7252">
      <w:pPr>
        <w:ind w:firstLine="0"/>
        <w:jc w:val="thaiDistribute"/>
      </w:pPr>
      <w:r w:rsidRPr="00100956">
        <w:rPr>
          <w:cs/>
        </w:rPr>
        <w:t>(</w:t>
      </w:r>
      <w:r w:rsidRPr="00100956">
        <w:t>LDL cholesterol</w:t>
      </w:r>
      <w:r w:rsidRPr="00100956">
        <w:rPr>
          <w:szCs w:val="22"/>
          <w:cs/>
        </w:rPr>
        <w:t xml:space="preserve">) </w:t>
      </w:r>
      <w:r w:rsidRPr="00100956">
        <w:rPr>
          <w:cs/>
        </w:rPr>
        <w:t xml:space="preserve">เป็นคอเลสเตอรอลชนิดไม่ดี แอลดีแอล </w:t>
      </w:r>
      <w:r>
        <w:rPr>
          <w:rFonts w:hint="cs"/>
          <w:cs/>
        </w:rPr>
        <w:t xml:space="preserve"> </w:t>
      </w:r>
      <w:r w:rsidRPr="00100956">
        <w:rPr>
          <w:cs/>
        </w:rPr>
        <w:t>คอเลสเตอรอล ที่น้อยกว่า 100 มิลลิกรัมต่อเดซิลิตร จะช่วยลดปัจจัยเสี่ยงต่อการเกิดโรคหัวใจได้</w:t>
      </w:r>
    </w:p>
    <w:p w:rsidR="00782F74" w:rsidRDefault="002B7252" w:rsidP="002B7252">
      <w:pPr>
        <w:pStyle w:val="Heading5"/>
      </w:pPr>
      <w:r w:rsidRPr="002B7252">
        <w:rPr>
          <w:cs/>
        </w:rPr>
        <w:t>เอชดีแอล คอ</w:t>
      </w:r>
      <w:r>
        <w:rPr>
          <w:rFonts w:hint="cs"/>
          <w:cs/>
        </w:rPr>
        <w:t>ล</w:t>
      </w:r>
      <w:r w:rsidRPr="002B7252">
        <w:rPr>
          <w:cs/>
        </w:rPr>
        <w:t>เลสเตอรอล</w:t>
      </w:r>
    </w:p>
    <w:p w:rsidR="002B7252" w:rsidRPr="00100956" w:rsidRDefault="002B7252" w:rsidP="002B7252">
      <w:pPr>
        <w:ind w:firstLine="0"/>
        <w:jc w:val="thaiDistribute"/>
      </w:pPr>
      <w:r w:rsidRPr="00100956">
        <w:rPr>
          <w:cs/>
        </w:rPr>
        <w:t>เป็นคอเลสเตอรอลชนิดดี เอชดีแอล คอเลสเตอรอล ที่มีค่าตั้งแต่ 40 มิลลิกรัมต่อเดซิลิตรขึ้นไป จะช่วยลดปัจจัยเสี่ยงต่อการ</w:t>
      </w:r>
      <w:r>
        <w:rPr>
          <w:rFonts w:hint="cs"/>
          <w:cs/>
        </w:rPr>
        <w:t xml:space="preserve"> </w:t>
      </w:r>
      <w:r w:rsidRPr="00100956">
        <w:rPr>
          <w:cs/>
        </w:rPr>
        <w:t>เกิดโรคหัวใจได้</w:t>
      </w:r>
      <w:r w:rsidRPr="00100956">
        <w:rPr>
          <w:szCs w:val="22"/>
          <w:cs/>
        </w:rPr>
        <w:t xml:space="preserve"> </w:t>
      </w:r>
      <w:sdt>
        <w:sdtPr>
          <w:id w:val="-18244408"/>
          <w:citation/>
        </w:sdtPr>
        <w:sdtContent>
          <w:r w:rsidRPr="00100956">
            <w:fldChar w:fldCharType="begin"/>
          </w:r>
          <w:r w:rsidRPr="00100956">
            <w:instrText xml:space="preserve">CITATION </w:instrText>
          </w:r>
          <w:r w:rsidRPr="00100956">
            <w:rPr>
              <w:cs/>
            </w:rPr>
            <w:instrText>วิก</w:instrText>
          </w:r>
          <w:r w:rsidRPr="00100956">
            <w:instrText xml:space="preserve">59 \l 1033 </w:instrText>
          </w:r>
          <w:r w:rsidRPr="00100956">
            <w:fldChar w:fldCharType="separate"/>
          </w:r>
          <w:r w:rsidRPr="00100956">
            <w:rPr>
              <w:noProof/>
              <w:cs/>
            </w:rPr>
            <w:t>[</w:t>
          </w:r>
          <w:r w:rsidRPr="00100956">
            <w:rPr>
              <w:noProof/>
            </w:rPr>
            <w:t>6</w:t>
          </w:r>
          <w:r w:rsidRPr="00100956">
            <w:rPr>
              <w:noProof/>
              <w:cs/>
            </w:rPr>
            <w:t>]</w:t>
          </w:r>
          <w:r w:rsidRPr="00100956">
            <w:fldChar w:fldCharType="end"/>
          </w:r>
        </w:sdtContent>
      </w:sdt>
    </w:p>
    <w:p w:rsidR="00782F74" w:rsidRPr="00782F74" w:rsidRDefault="00782F74" w:rsidP="002B7252">
      <w:pPr>
        <w:ind w:firstLine="0"/>
      </w:pPr>
    </w:p>
    <w:p w:rsidR="00495250" w:rsidRDefault="002B7252" w:rsidP="00294B1C">
      <w:pPr>
        <w:pStyle w:val="Heading4"/>
        <w:tabs>
          <w:tab w:val="clear" w:pos="2694"/>
          <w:tab w:val="left" w:pos="851"/>
        </w:tabs>
        <w:ind w:hanging="6535"/>
      </w:pPr>
      <w:r w:rsidRPr="002B7252">
        <w:rPr>
          <w:cs/>
        </w:rPr>
        <w:t>ไตรกลีเซอไรด์</w:t>
      </w:r>
    </w:p>
    <w:p w:rsidR="00630CF0" w:rsidRPr="00100956" w:rsidRDefault="00630CF0" w:rsidP="00630CF0">
      <w:pPr>
        <w:ind w:firstLine="720"/>
        <w:jc w:val="thaiDistribute"/>
      </w:pPr>
      <w:r w:rsidRPr="00100956">
        <w:rPr>
          <w:cs/>
        </w:rPr>
        <w:t xml:space="preserve">  ไตรกลีเซอไรด์ (</w:t>
      </w:r>
      <w:r w:rsidRPr="00100956">
        <w:t>triglyceride</w:t>
      </w:r>
      <w:r w:rsidRPr="00100956">
        <w:rPr>
          <w:cs/>
        </w:rPr>
        <w:t>) หรือไตรเอซิลกลีเซอรอล (</w:t>
      </w:r>
      <w:r w:rsidRPr="00100956">
        <w:t>Triacylglycerol</w:t>
      </w:r>
      <w:r w:rsidRPr="00100956">
        <w:rPr>
          <w:cs/>
        </w:rPr>
        <w:t>) เป็นไขมันที่ประกอบด้วยกรดไขมันสามโมเลกุลรวมตัวกับกลีเซอรอลหนึ่งโมเลกุล กรดไขมันที่มาประกอบเป็นไตรกลีเซอไรด์นั้นอาจจะเป็นกรดไขมันชนิดเดียวกัน เช่น ไตรสเตียริน มีกรดสเตียริกเป็นองค์ประกอบเท่านั้น หรือเป็นกรดไขมันคนละชนิด เช่น 1-พาล์มิโทสเตียริน (1-</w:t>
      </w:r>
      <w:r w:rsidRPr="00100956">
        <w:t>Palmitostearin</w:t>
      </w:r>
      <w:r w:rsidRPr="00100956">
        <w:rPr>
          <w:cs/>
        </w:rPr>
        <w:t>) หมายถึงไตรกลีเซอไรด์ที่กรดไขมันตัวแรกเป็นกรดพาล์มมิติก ส่วนกรดไขมันตัวที่ 2 และ 3 เป็นกรดสเตียริก เป็นพลังงานสะสมในสัตว์ และใช้สะสมใต้ผิวหนังเพื่อรักษาอุณหภูมิของร่างกาย โดยสะสมในเซลล์ไขมัน (</w:t>
      </w:r>
      <w:r w:rsidRPr="00100956">
        <w:t xml:space="preserve">Adipocyte </w:t>
      </w:r>
      <w:r w:rsidRPr="00100956">
        <w:rPr>
          <w:cs/>
        </w:rPr>
        <w:t xml:space="preserve">หรือ </w:t>
      </w:r>
      <w:r w:rsidRPr="00100956">
        <w:t>Fat cell</w:t>
      </w:r>
      <w:r w:rsidRPr="00100956">
        <w:rPr>
          <w:cs/>
        </w:rPr>
        <w:t>) ในรูปเม็ดไขมัน หรืออยู่ในรูปไมเซลล์ (</w:t>
      </w:r>
      <w:r w:rsidRPr="00100956">
        <w:t>Micelle</w:t>
      </w:r>
      <w:r w:rsidRPr="00100956">
        <w:rPr>
          <w:cs/>
        </w:rPr>
        <w:t>)</w:t>
      </w:r>
    </w:p>
    <w:p w:rsidR="00630CF0" w:rsidRDefault="00630CF0" w:rsidP="00630CF0">
      <w:pPr>
        <w:ind w:firstLine="720"/>
        <w:jc w:val="thaiDistribute"/>
      </w:pPr>
      <w:r w:rsidRPr="00100956">
        <w:rPr>
          <w:cs/>
        </w:rPr>
        <w:t>ปัญหาและอันตรายจากโรคไตรกลีเซอไรด์สูงในเลือดทำให้ หลอดเลือดแดงแข็งตัว ถ้าเกิดที่หัวใจทำให้เป็นโรคหัวใจขาดเลือด ถ้าเกิดที่สมองทำให้เป็นอัมพาต หรือ ทำให้เกิดอาการร่วมคือ ปวดท้อง ตับโต ม้ามโต และทำให้ระบบประสาททำงานผิดปกติ ปวดข้อ แหล่งอาหารที่ทำให้ไตรกลีเซอไรด์ในเลือดสูง ได้แก่ อาหารทุกชนิดที่มีปริมาณไขมันสูง โดยเฉพาะไขมันสัตว์ น้ำตาล อาหารรสหวานจัด ขนมหวานทุกชนิด เนื่องจากร่างกายสามารถนำไปสร้างเป็นไตรกลีเซอไรด์ คนอายุ 30 ปีขึ้นไปไม่ควรมีค่า ไตรกลีเซอไรด์</w:t>
      </w:r>
      <w:r w:rsidRPr="00100956">
        <w:t xml:space="preserve"> </w:t>
      </w:r>
      <w:r w:rsidRPr="00100956">
        <w:rPr>
          <w:cs/>
        </w:rPr>
        <w:t>เกิน 200 มิลลิกรัมต่อเดซิลิตร</w:t>
      </w:r>
      <w:sdt>
        <w:sdtPr>
          <w:id w:val="1086112850"/>
          <w:citation/>
        </w:sdtPr>
        <w:sdtContent>
          <w:r w:rsidRPr="00100956">
            <w:fldChar w:fldCharType="begin"/>
          </w:r>
          <w:r w:rsidRPr="00100956">
            <w:instrText xml:space="preserve">CITATION </w:instrText>
          </w:r>
          <w:r w:rsidRPr="00100956">
            <w:rPr>
              <w:cs/>
            </w:rPr>
            <w:instrText>วิก</w:instrText>
          </w:r>
          <w:r w:rsidRPr="00100956">
            <w:instrText xml:space="preserve">60 \l 1033 </w:instrText>
          </w:r>
          <w:r w:rsidRPr="00100956">
            <w:fldChar w:fldCharType="separate"/>
          </w:r>
          <w:r w:rsidRPr="00100956">
            <w:rPr>
              <w:noProof/>
              <w:cs/>
            </w:rPr>
            <w:t>[</w:t>
          </w:r>
          <w:r w:rsidRPr="00100956">
            <w:rPr>
              <w:noProof/>
            </w:rPr>
            <w:t>4</w:t>
          </w:r>
          <w:r w:rsidRPr="00100956">
            <w:rPr>
              <w:noProof/>
              <w:cs/>
            </w:rPr>
            <w:t>]</w:t>
          </w:r>
          <w:r w:rsidRPr="00100956">
            <w:fldChar w:fldCharType="end"/>
          </w:r>
        </w:sdtContent>
      </w:sdt>
    </w:p>
    <w:p w:rsidR="00630CF0" w:rsidRDefault="00630CF0" w:rsidP="00630CF0">
      <w:pPr>
        <w:ind w:firstLine="720"/>
        <w:jc w:val="thaiDistribute"/>
      </w:pPr>
    </w:p>
    <w:p w:rsidR="00630CF0" w:rsidRPr="00100956" w:rsidRDefault="00630CF0" w:rsidP="00231B18">
      <w:pPr>
        <w:pStyle w:val="Caption"/>
      </w:pPr>
      <w:r w:rsidRPr="00100956">
        <w:rPr>
          <w:cs/>
        </w:rPr>
        <w:t xml:space="preserve">ตารางที่ </w:t>
      </w:r>
      <w:r w:rsidRPr="00100956">
        <w:t>2</w:t>
      </w:r>
      <w:r w:rsidRPr="00100956">
        <w:rPr>
          <w:cs/>
        </w:rPr>
        <w:t>.</w:t>
      </w:r>
      <w:r w:rsidRPr="00100956">
        <w:t xml:space="preserve">1 </w:t>
      </w:r>
      <w:r w:rsidRPr="00100956">
        <w:rPr>
          <w:cs/>
        </w:rPr>
        <w:t>ตารางอธิบายผลตรวจเลือดทางเคมี</w:t>
      </w:r>
    </w:p>
    <w:tbl>
      <w:tblPr>
        <w:tblStyle w:val="TableGrid"/>
        <w:tblW w:w="0" w:type="auto"/>
        <w:jc w:val="center"/>
        <w:tblLook w:val="04A0" w:firstRow="1" w:lastRow="0" w:firstColumn="1" w:lastColumn="0" w:noHBand="0" w:noVBand="1"/>
      </w:tblPr>
      <w:tblGrid>
        <w:gridCol w:w="3435"/>
        <w:gridCol w:w="2362"/>
        <w:gridCol w:w="2499"/>
      </w:tblGrid>
      <w:tr w:rsidR="00630CF0" w:rsidRPr="00100956" w:rsidTr="00294B1C">
        <w:trPr>
          <w:jc w:val="center"/>
        </w:trPr>
        <w:tc>
          <w:tcPr>
            <w:tcW w:w="3545" w:type="dxa"/>
          </w:tcPr>
          <w:p w:rsidR="00630CF0" w:rsidRPr="00100956" w:rsidRDefault="00630CF0" w:rsidP="00294B1C">
            <w:pPr>
              <w:ind w:firstLine="0"/>
            </w:pPr>
            <w:r w:rsidRPr="00100956">
              <w:rPr>
                <w:cs/>
              </w:rPr>
              <w:t>ชื่อ</w:t>
            </w:r>
          </w:p>
        </w:tc>
        <w:tc>
          <w:tcPr>
            <w:tcW w:w="2457" w:type="dxa"/>
          </w:tcPr>
          <w:p w:rsidR="00630CF0" w:rsidRPr="00100956" w:rsidRDefault="00630CF0" w:rsidP="00294B1C">
            <w:pPr>
              <w:ind w:firstLine="0"/>
            </w:pPr>
            <w:r w:rsidRPr="00100956">
              <w:rPr>
                <w:cs/>
              </w:rPr>
              <w:t>ช่วงของค่าปกติ</w:t>
            </w:r>
          </w:p>
        </w:tc>
        <w:tc>
          <w:tcPr>
            <w:tcW w:w="2583" w:type="dxa"/>
          </w:tcPr>
          <w:p w:rsidR="00630CF0" w:rsidRPr="00100956" w:rsidRDefault="00630CF0" w:rsidP="00294B1C">
            <w:pPr>
              <w:ind w:firstLine="0"/>
              <w:rPr>
                <w:cs/>
              </w:rPr>
            </w:pPr>
            <w:r w:rsidRPr="00100956">
              <w:rPr>
                <w:cs/>
              </w:rPr>
              <w:t>หน่วย</w:t>
            </w:r>
          </w:p>
        </w:tc>
      </w:tr>
      <w:tr w:rsidR="00630CF0" w:rsidRPr="00100956" w:rsidTr="00294B1C">
        <w:trPr>
          <w:jc w:val="center"/>
        </w:trPr>
        <w:tc>
          <w:tcPr>
            <w:tcW w:w="3545" w:type="dxa"/>
          </w:tcPr>
          <w:p w:rsidR="00630CF0" w:rsidRPr="006F259A" w:rsidRDefault="00630CF0" w:rsidP="00294B1C">
            <w:pPr>
              <w:ind w:firstLine="0"/>
              <w:jc w:val="left"/>
            </w:pPr>
            <w:r w:rsidRPr="006F259A">
              <w:t>Potassium</w:t>
            </w:r>
            <w:r w:rsidRPr="006F259A">
              <w:rPr>
                <w:cs/>
              </w:rPr>
              <w:t>(โพแทสเซียม)</w:t>
            </w:r>
          </w:p>
        </w:tc>
        <w:tc>
          <w:tcPr>
            <w:tcW w:w="2457" w:type="dxa"/>
          </w:tcPr>
          <w:p w:rsidR="00630CF0" w:rsidRPr="006F259A" w:rsidRDefault="00630CF0" w:rsidP="00294B1C">
            <w:pPr>
              <w:ind w:firstLine="0"/>
            </w:pPr>
            <w:r w:rsidRPr="006F259A">
              <w:t>3</w:t>
            </w:r>
            <w:r w:rsidRPr="006F259A">
              <w:rPr>
                <w:szCs w:val="22"/>
                <w:cs/>
              </w:rPr>
              <w:t>.</w:t>
            </w:r>
            <w:r w:rsidRPr="006F259A">
              <w:t xml:space="preserve">5 </w:t>
            </w:r>
            <w:r w:rsidRPr="006F259A">
              <w:rPr>
                <w:szCs w:val="22"/>
                <w:cs/>
              </w:rPr>
              <w:t xml:space="preserve">- </w:t>
            </w:r>
            <w:r w:rsidRPr="006F259A">
              <w:t>5</w:t>
            </w:r>
            <w:r w:rsidRPr="006F259A">
              <w:rPr>
                <w:szCs w:val="22"/>
                <w:cs/>
              </w:rPr>
              <w:t>.</w:t>
            </w:r>
            <w:r w:rsidRPr="006F259A">
              <w:t>1</w:t>
            </w:r>
          </w:p>
        </w:tc>
        <w:tc>
          <w:tcPr>
            <w:tcW w:w="2583" w:type="dxa"/>
          </w:tcPr>
          <w:p w:rsidR="00630CF0" w:rsidRPr="006F259A" w:rsidRDefault="00630CF0" w:rsidP="00294B1C">
            <w:pPr>
              <w:ind w:firstLine="0"/>
              <w:rPr>
                <w:cs/>
              </w:rPr>
            </w:pPr>
            <w:r w:rsidRPr="006F259A">
              <w:rPr>
                <w:cs/>
              </w:rPr>
              <w:t>มิลลิโมลต่อลิตร</w:t>
            </w:r>
          </w:p>
        </w:tc>
      </w:tr>
      <w:tr w:rsidR="00630CF0" w:rsidRPr="00100956" w:rsidTr="00294B1C">
        <w:trPr>
          <w:jc w:val="center"/>
        </w:trPr>
        <w:tc>
          <w:tcPr>
            <w:tcW w:w="3545" w:type="dxa"/>
          </w:tcPr>
          <w:p w:rsidR="00630CF0" w:rsidRPr="006F259A" w:rsidRDefault="00630CF0" w:rsidP="00294B1C">
            <w:pPr>
              <w:ind w:firstLine="0"/>
              <w:jc w:val="left"/>
            </w:pPr>
            <w:r w:rsidRPr="006F259A">
              <w:t>Triglyceride</w:t>
            </w:r>
            <w:r w:rsidRPr="006F259A">
              <w:rPr>
                <w:cs/>
              </w:rPr>
              <w:t xml:space="preserve"> (ไขมันในเส้นเลือด)</w:t>
            </w:r>
          </w:p>
        </w:tc>
        <w:tc>
          <w:tcPr>
            <w:tcW w:w="2457" w:type="dxa"/>
          </w:tcPr>
          <w:p w:rsidR="00630CF0" w:rsidRPr="006F259A" w:rsidRDefault="00630CF0" w:rsidP="00294B1C">
            <w:pPr>
              <w:ind w:firstLine="0"/>
              <w:rPr>
                <w:cs/>
              </w:rPr>
            </w:pPr>
            <w:r w:rsidRPr="006F259A">
              <w:t xml:space="preserve">50 </w:t>
            </w:r>
            <w:r w:rsidRPr="006F259A">
              <w:rPr>
                <w:szCs w:val="22"/>
                <w:cs/>
              </w:rPr>
              <w:t xml:space="preserve">- </w:t>
            </w:r>
            <w:r w:rsidRPr="006F259A">
              <w:t>200</w:t>
            </w:r>
          </w:p>
        </w:tc>
        <w:tc>
          <w:tcPr>
            <w:tcW w:w="2583" w:type="dxa"/>
          </w:tcPr>
          <w:p w:rsidR="00630CF0" w:rsidRPr="006F259A" w:rsidRDefault="00630CF0" w:rsidP="00294B1C">
            <w:pPr>
              <w:ind w:firstLine="0"/>
            </w:pPr>
            <w:r w:rsidRPr="006F259A">
              <w:rPr>
                <w:cs/>
              </w:rPr>
              <w:t>มิลลิกรัมต่อเดซิลิตร</w:t>
            </w:r>
          </w:p>
        </w:tc>
      </w:tr>
      <w:tr w:rsidR="00630CF0" w:rsidRPr="00100956" w:rsidTr="00294B1C">
        <w:trPr>
          <w:jc w:val="center"/>
        </w:trPr>
        <w:tc>
          <w:tcPr>
            <w:tcW w:w="3545" w:type="dxa"/>
          </w:tcPr>
          <w:p w:rsidR="00630CF0" w:rsidRPr="006F259A" w:rsidRDefault="00630CF0" w:rsidP="00294B1C">
            <w:pPr>
              <w:ind w:firstLine="0"/>
              <w:jc w:val="left"/>
              <w:rPr>
                <w:cs/>
              </w:rPr>
            </w:pPr>
            <w:r w:rsidRPr="006F259A">
              <w:t>Sugar</w:t>
            </w:r>
            <w:r w:rsidRPr="006F259A">
              <w:rPr>
                <w:rFonts w:hint="cs"/>
                <w:cs/>
              </w:rPr>
              <w:t xml:space="preserve"> </w:t>
            </w:r>
            <w:r w:rsidRPr="006F259A">
              <w:rPr>
                <w:cs/>
              </w:rPr>
              <w:t>(น้ำตาลในเลือด)</w:t>
            </w:r>
          </w:p>
        </w:tc>
        <w:tc>
          <w:tcPr>
            <w:tcW w:w="2457" w:type="dxa"/>
          </w:tcPr>
          <w:p w:rsidR="00630CF0" w:rsidRPr="006F259A" w:rsidRDefault="00630CF0" w:rsidP="00294B1C">
            <w:pPr>
              <w:ind w:firstLine="0"/>
            </w:pPr>
            <w:r w:rsidRPr="006F259A">
              <w:t xml:space="preserve">70 </w:t>
            </w:r>
            <w:r w:rsidRPr="006F259A">
              <w:rPr>
                <w:szCs w:val="22"/>
                <w:cs/>
              </w:rPr>
              <w:t xml:space="preserve">- </w:t>
            </w:r>
            <w:r w:rsidRPr="006F259A">
              <w:t>110</w:t>
            </w:r>
          </w:p>
        </w:tc>
        <w:tc>
          <w:tcPr>
            <w:tcW w:w="2583" w:type="dxa"/>
          </w:tcPr>
          <w:p w:rsidR="00630CF0" w:rsidRPr="006F259A" w:rsidRDefault="00630CF0" w:rsidP="00294B1C">
            <w:pPr>
              <w:ind w:firstLine="0"/>
              <w:rPr>
                <w:cs/>
              </w:rPr>
            </w:pPr>
            <w:r w:rsidRPr="006F259A">
              <w:rPr>
                <w:cs/>
              </w:rPr>
              <w:t>มิลลิกรัมต่อเดซิลิตร</w:t>
            </w:r>
          </w:p>
        </w:tc>
      </w:tr>
      <w:tr w:rsidR="00630CF0" w:rsidRPr="00100956" w:rsidTr="00294B1C">
        <w:trPr>
          <w:jc w:val="center"/>
        </w:trPr>
        <w:tc>
          <w:tcPr>
            <w:tcW w:w="3545" w:type="dxa"/>
          </w:tcPr>
          <w:p w:rsidR="00630CF0" w:rsidRPr="006F259A" w:rsidRDefault="00630CF0" w:rsidP="00294B1C">
            <w:pPr>
              <w:ind w:firstLine="0"/>
              <w:jc w:val="left"/>
              <w:rPr>
                <w:cs/>
              </w:rPr>
            </w:pPr>
            <w:r w:rsidRPr="006F259A">
              <w:t>Cholesterol</w:t>
            </w:r>
            <w:r w:rsidRPr="006F259A">
              <w:rPr>
                <w:rFonts w:hint="cs"/>
                <w:cs/>
              </w:rPr>
              <w:t xml:space="preserve"> </w:t>
            </w:r>
            <w:r w:rsidRPr="006F259A">
              <w:rPr>
                <w:cs/>
              </w:rPr>
              <w:t>(ไขมันในเส้นเลือด)</w:t>
            </w:r>
          </w:p>
        </w:tc>
        <w:tc>
          <w:tcPr>
            <w:tcW w:w="2457" w:type="dxa"/>
          </w:tcPr>
          <w:p w:rsidR="00630CF0" w:rsidRPr="006F259A" w:rsidRDefault="00630CF0" w:rsidP="00294B1C">
            <w:pPr>
              <w:ind w:firstLine="0"/>
            </w:pPr>
            <w:r w:rsidRPr="006F259A">
              <w:t xml:space="preserve">50 </w:t>
            </w:r>
            <w:r w:rsidRPr="006F259A">
              <w:rPr>
                <w:szCs w:val="22"/>
                <w:cs/>
              </w:rPr>
              <w:t xml:space="preserve">- </w:t>
            </w:r>
            <w:r w:rsidRPr="006F259A">
              <w:t>200</w:t>
            </w:r>
          </w:p>
        </w:tc>
        <w:tc>
          <w:tcPr>
            <w:tcW w:w="2583" w:type="dxa"/>
          </w:tcPr>
          <w:p w:rsidR="00630CF0" w:rsidRPr="006F259A" w:rsidRDefault="00630CF0" w:rsidP="00294B1C">
            <w:pPr>
              <w:ind w:firstLine="0"/>
              <w:rPr>
                <w:cs/>
              </w:rPr>
            </w:pPr>
            <w:r w:rsidRPr="006F259A">
              <w:rPr>
                <w:cs/>
              </w:rPr>
              <w:t>มิลลิกรัมต่อเดซิลิตร</w:t>
            </w:r>
          </w:p>
        </w:tc>
      </w:tr>
      <w:tr w:rsidR="00630CF0" w:rsidRPr="00100956" w:rsidTr="00294B1C">
        <w:trPr>
          <w:jc w:val="center"/>
        </w:trPr>
        <w:tc>
          <w:tcPr>
            <w:tcW w:w="3545" w:type="dxa"/>
          </w:tcPr>
          <w:p w:rsidR="00630CF0" w:rsidRPr="006F259A" w:rsidRDefault="00630CF0" w:rsidP="00294B1C">
            <w:pPr>
              <w:ind w:firstLine="0"/>
              <w:jc w:val="left"/>
              <w:rPr>
                <w:cs/>
              </w:rPr>
            </w:pPr>
            <w:r w:rsidRPr="006F259A">
              <w:t>LDL cholesterol</w:t>
            </w:r>
            <w:r w:rsidRPr="006F259A">
              <w:rPr>
                <w:rFonts w:hint="cs"/>
                <w:cs/>
              </w:rPr>
              <w:t xml:space="preserve"> </w:t>
            </w:r>
            <w:r w:rsidRPr="006F259A">
              <w:rPr>
                <w:cs/>
              </w:rPr>
              <w:t>(ไขมันในเส้นเลือด)</w:t>
            </w:r>
          </w:p>
        </w:tc>
        <w:tc>
          <w:tcPr>
            <w:tcW w:w="2457" w:type="dxa"/>
          </w:tcPr>
          <w:p w:rsidR="00630CF0" w:rsidRPr="006F259A" w:rsidRDefault="00630CF0" w:rsidP="00294B1C">
            <w:pPr>
              <w:ind w:firstLine="0"/>
              <w:rPr>
                <w:cs/>
              </w:rPr>
            </w:pPr>
            <w:r w:rsidRPr="006F259A">
              <w:t xml:space="preserve">0 </w:t>
            </w:r>
            <w:r w:rsidRPr="006F259A">
              <w:rPr>
                <w:szCs w:val="22"/>
                <w:cs/>
              </w:rPr>
              <w:t xml:space="preserve">- </w:t>
            </w:r>
            <w:r w:rsidRPr="006F259A">
              <w:t>100</w:t>
            </w:r>
          </w:p>
        </w:tc>
        <w:tc>
          <w:tcPr>
            <w:tcW w:w="2583" w:type="dxa"/>
          </w:tcPr>
          <w:p w:rsidR="00630CF0" w:rsidRPr="006F259A" w:rsidRDefault="00630CF0" w:rsidP="00294B1C">
            <w:pPr>
              <w:ind w:firstLine="0"/>
            </w:pPr>
            <w:r w:rsidRPr="006F259A">
              <w:rPr>
                <w:cs/>
              </w:rPr>
              <w:t>มิลลิกรัมต่อเดซิลิตร</w:t>
            </w:r>
          </w:p>
        </w:tc>
      </w:tr>
      <w:tr w:rsidR="00630CF0" w:rsidRPr="00100956" w:rsidTr="00294B1C">
        <w:trPr>
          <w:jc w:val="center"/>
        </w:trPr>
        <w:tc>
          <w:tcPr>
            <w:tcW w:w="3545" w:type="dxa"/>
          </w:tcPr>
          <w:p w:rsidR="00630CF0" w:rsidRPr="006F259A" w:rsidRDefault="00630CF0" w:rsidP="00294B1C">
            <w:pPr>
              <w:ind w:firstLine="0"/>
              <w:jc w:val="left"/>
            </w:pPr>
            <w:r w:rsidRPr="006F259A">
              <w:t>HDL cholesterol</w:t>
            </w:r>
            <w:r w:rsidRPr="006F259A">
              <w:rPr>
                <w:cs/>
              </w:rPr>
              <w:t>(ไขมันในเส้นเลือด)</w:t>
            </w:r>
          </w:p>
        </w:tc>
        <w:tc>
          <w:tcPr>
            <w:tcW w:w="2457" w:type="dxa"/>
          </w:tcPr>
          <w:p w:rsidR="00630CF0" w:rsidRPr="006F259A" w:rsidRDefault="00630CF0" w:rsidP="00294B1C">
            <w:pPr>
              <w:ind w:firstLine="0"/>
              <w:rPr>
                <w:cs/>
              </w:rPr>
            </w:pPr>
            <w:r w:rsidRPr="006F259A">
              <w:t xml:space="preserve">35 </w:t>
            </w:r>
            <w:r w:rsidRPr="006F259A">
              <w:rPr>
                <w:szCs w:val="22"/>
                <w:cs/>
              </w:rPr>
              <w:t>-</w:t>
            </w:r>
            <w:r w:rsidRPr="006F259A">
              <w:t xml:space="preserve"> 60</w:t>
            </w:r>
          </w:p>
        </w:tc>
        <w:tc>
          <w:tcPr>
            <w:tcW w:w="2583" w:type="dxa"/>
          </w:tcPr>
          <w:p w:rsidR="00630CF0" w:rsidRPr="006F259A" w:rsidRDefault="00630CF0" w:rsidP="00294B1C">
            <w:pPr>
              <w:ind w:firstLine="0"/>
            </w:pPr>
            <w:r w:rsidRPr="006F259A">
              <w:rPr>
                <w:cs/>
              </w:rPr>
              <w:t>มิลลิกรัมต่อเดซิลิตร</w:t>
            </w:r>
          </w:p>
        </w:tc>
      </w:tr>
      <w:tr w:rsidR="00630CF0" w:rsidRPr="00100956" w:rsidTr="00294B1C">
        <w:trPr>
          <w:jc w:val="center"/>
        </w:trPr>
        <w:tc>
          <w:tcPr>
            <w:tcW w:w="3545" w:type="dxa"/>
          </w:tcPr>
          <w:p w:rsidR="00630CF0" w:rsidRPr="006F259A" w:rsidRDefault="00630CF0" w:rsidP="00294B1C">
            <w:pPr>
              <w:ind w:firstLine="0"/>
              <w:jc w:val="left"/>
            </w:pPr>
            <w:r w:rsidRPr="006F259A">
              <w:t>Sodium</w:t>
            </w:r>
            <w:r w:rsidRPr="006F259A">
              <w:rPr>
                <w:cs/>
              </w:rPr>
              <w:t xml:space="preserve"> (โซเดียม)</w:t>
            </w:r>
          </w:p>
        </w:tc>
        <w:tc>
          <w:tcPr>
            <w:tcW w:w="2457" w:type="dxa"/>
          </w:tcPr>
          <w:p w:rsidR="00630CF0" w:rsidRPr="006F259A" w:rsidRDefault="00630CF0" w:rsidP="00294B1C">
            <w:pPr>
              <w:ind w:firstLine="0"/>
              <w:rPr>
                <w:cs/>
              </w:rPr>
            </w:pPr>
            <w:r w:rsidRPr="006F259A">
              <w:t xml:space="preserve">136 </w:t>
            </w:r>
            <w:r w:rsidRPr="006F259A">
              <w:rPr>
                <w:szCs w:val="22"/>
                <w:cs/>
              </w:rPr>
              <w:t>-</w:t>
            </w:r>
            <w:r w:rsidRPr="006F259A">
              <w:t xml:space="preserve"> 145</w:t>
            </w:r>
          </w:p>
        </w:tc>
        <w:tc>
          <w:tcPr>
            <w:tcW w:w="2583" w:type="dxa"/>
          </w:tcPr>
          <w:p w:rsidR="00630CF0" w:rsidRPr="006F259A" w:rsidRDefault="00630CF0" w:rsidP="00294B1C">
            <w:pPr>
              <w:ind w:firstLine="0"/>
            </w:pPr>
            <w:r w:rsidRPr="006F259A">
              <w:rPr>
                <w:cs/>
              </w:rPr>
              <w:t>มิลลิโมลต่อลิตร</w:t>
            </w:r>
          </w:p>
        </w:tc>
      </w:tr>
    </w:tbl>
    <w:p w:rsidR="00782F74" w:rsidRPr="00782F74" w:rsidRDefault="00782F74" w:rsidP="00630CF0">
      <w:pPr>
        <w:ind w:firstLine="0"/>
        <w:rPr>
          <w:rFonts w:hint="cs"/>
        </w:rPr>
      </w:pPr>
    </w:p>
    <w:p w:rsidR="00703952" w:rsidRDefault="00F812FF" w:rsidP="00F812FF">
      <w:pPr>
        <w:pStyle w:val="Heading2"/>
      </w:pPr>
      <w:bookmarkStart w:id="64" w:name="_Toc513151679"/>
      <w:r w:rsidRPr="00F812FF">
        <w:rPr>
          <w:cs/>
        </w:rPr>
        <w:t>เทคโนโลยีโอซีอาร์ (</w:t>
      </w:r>
      <w:r w:rsidRPr="00F812FF">
        <w:t>OCR Technology)</w:t>
      </w:r>
      <w:bookmarkEnd w:id="64"/>
      <w:r w:rsidRPr="00F812FF">
        <w:t xml:space="preserve">   </w:t>
      </w:r>
    </w:p>
    <w:p w:rsidR="00630CF0" w:rsidRPr="00100956" w:rsidRDefault="00630CF0" w:rsidP="00630CF0">
      <w:pPr>
        <w:jc w:val="thaiDistribute"/>
      </w:pPr>
      <w:r w:rsidRPr="00100956">
        <w:rPr>
          <w:cs/>
        </w:rPr>
        <w:t>โอซีอาร์ (</w:t>
      </w:r>
      <w:r w:rsidRPr="00100956">
        <w:t>Optical Character Recognition</w:t>
      </w:r>
      <w:r w:rsidRPr="00100956">
        <w:rPr>
          <w:cs/>
        </w:rPr>
        <w:t xml:space="preserve">: </w:t>
      </w:r>
      <w:r w:rsidRPr="00100956">
        <w:t>OCR</w:t>
      </w:r>
      <w:r w:rsidRPr="00100956">
        <w:rPr>
          <w:cs/>
        </w:rPr>
        <w:t>) เป็นเทคโนโลยีการแปลงสื่อสิ่งพิมพ์ให้กลายเป็นข้อความที่สามารถแก้ไขได้และจัดเก็บในรูปแบบหน่วยความจำ โดยอาศัยอุปกรณ์อิเล็กทรอนิกส์ เช่น เครื่องสแกนเนอร์ แฟกซ์ และโทรศัพท์มือถือในการบันทึกกภาพ [</w:t>
      </w:r>
      <w:r w:rsidRPr="00100956">
        <w:t>20</w:t>
      </w:r>
      <w:r w:rsidRPr="00100956">
        <w:rPr>
          <w:cs/>
        </w:rPr>
        <w:t xml:space="preserve">]  </w:t>
      </w:r>
    </w:p>
    <w:p w:rsidR="00630CF0" w:rsidRPr="00630CF0" w:rsidRDefault="00630CF0" w:rsidP="00630CF0"/>
    <w:p w:rsidR="00782F74" w:rsidRDefault="00630CF0" w:rsidP="00630CF0">
      <w:pPr>
        <w:pStyle w:val="Heading3"/>
      </w:pPr>
      <w:bookmarkStart w:id="65" w:name="_Toc513151680"/>
      <w:r w:rsidRPr="00630CF0">
        <w:rPr>
          <w:cs/>
        </w:rPr>
        <w:t>องค์ประกอบของเทคโนโลยีโอซีอาร์ (</w:t>
      </w:r>
      <w:r w:rsidRPr="00630CF0">
        <w:t>Components of OCR system)</w:t>
      </w:r>
      <w:bookmarkEnd w:id="65"/>
    </w:p>
    <w:p w:rsidR="0029621E" w:rsidRDefault="00630CF0" w:rsidP="00630CF0">
      <w:pPr>
        <w:ind w:firstLine="0"/>
        <w:jc w:val="thaiDistribute"/>
        <w:rPr>
          <w:rFonts w:hint="cs"/>
        </w:rPr>
      </w:pPr>
      <w:r w:rsidRPr="00100956">
        <w:rPr>
          <w:cs/>
        </w:rPr>
        <w:t xml:space="preserve">องค์ประกอบสำคัญของระบบโอซีอาร์แบ่งออกเป็น </w:t>
      </w:r>
      <w:r w:rsidRPr="00100956">
        <w:t xml:space="preserve">3 </w:t>
      </w:r>
      <w:r w:rsidRPr="00100956">
        <w:rPr>
          <w:cs/>
        </w:rPr>
        <w:t>ส่วน [</w:t>
      </w:r>
      <w:r w:rsidRPr="00100956">
        <w:t>18</w:t>
      </w:r>
      <w:r w:rsidRPr="00100956">
        <w:rPr>
          <w:cs/>
        </w:rPr>
        <w:t>] คือ</w:t>
      </w:r>
    </w:p>
    <w:p w:rsidR="0029621E" w:rsidRDefault="0029621E" w:rsidP="00294B1C">
      <w:pPr>
        <w:pStyle w:val="Heading4"/>
        <w:tabs>
          <w:tab w:val="left" w:pos="6535"/>
        </w:tabs>
        <w:ind w:right="84" w:firstLine="1985"/>
      </w:pPr>
      <w:r w:rsidRPr="0029621E">
        <w:rPr>
          <w:cs/>
        </w:rPr>
        <w:t>กระบวนการประมวลผลภาพ (</w:t>
      </w:r>
      <w:r w:rsidRPr="0029621E">
        <w:t>Pre-Processing)</w:t>
      </w:r>
    </w:p>
    <w:p w:rsidR="0029621E" w:rsidRDefault="0029621E" w:rsidP="0029621E">
      <w:pPr>
        <w:ind w:firstLine="0"/>
        <w:jc w:val="thaiDistribute"/>
      </w:pPr>
      <w:r w:rsidRPr="00100956">
        <w:rPr>
          <w:cs/>
        </w:rPr>
        <w:t xml:space="preserve">                 การประมวลผลภาพ การจัดเตรียมข้อมูลให้เหมาะสมกับกระบวนการ เรียนรู้ที่จะดำเนินในขั้นต่อไป มีความสำคัญต่อประสิทธิภาพโดยรวมของระบบ หากมีความผิดพลาดเกิดขึ้นในส่วนนี้จะส่งผลกระทบไปยังส่วนถัดไปของระบบ [9] ความผิดพลาดที่อาจเกิดขึ้น เช่น ตัวอักษรไม่ชัดเจน เลือนราง เอกสารมีการพับ รอยเปื้อนของหมึก และอื่น ๆ วิธีกการประมวลผล คือ  นำรูปภาพที่ได้แปลงภาพให้เป็นภาพสีเทาหรือภาพเขาดำ (</w:t>
      </w:r>
      <w:r w:rsidRPr="00100956">
        <w:t>Gray Image</w:t>
      </w:r>
      <w:r w:rsidRPr="00100956">
        <w:rPr>
          <w:cs/>
        </w:rPr>
        <w:t xml:space="preserve">) แยกตัวอักษรจากพื้นหลังโดยใช้วิธี </w:t>
      </w:r>
      <w:r w:rsidRPr="00100956">
        <w:t>Global Thresholding</w:t>
      </w:r>
      <w:r w:rsidRPr="00100956">
        <w:rPr>
          <w:cs/>
        </w:rPr>
        <w:t xml:space="preserve"> และ </w:t>
      </w:r>
      <w:r w:rsidRPr="00100956">
        <w:t>Adaptive Threshold</w:t>
      </w:r>
    </w:p>
    <w:p w:rsidR="0029621E" w:rsidRDefault="0029621E" w:rsidP="0029621E">
      <w:pPr>
        <w:ind w:firstLine="0"/>
        <w:jc w:val="thaiDistribute"/>
      </w:pPr>
      <w:r w:rsidRPr="0029621E">
        <w:t xml:space="preserve">               Global Thresholding </w:t>
      </w:r>
      <w:r w:rsidRPr="0029621E">
        <w:rPr>
          <w:cs/>
        </w:rPr>
        <w:t>การพิจารณาค่าและเปรียบเทียบกับค่าจุดแบ่ง โดยเปรียบเทียบภาพแบบขาวดำ จะทำการเลือกค่ามาค่าหนึ่ง ค่าที่เฉดสีเทาสูงกว่าค่าที่เลือกมา จะทำการแบ่งประเภทว่าจุดค่าเฉดเทาดังกล่าวเป็นสีขาว ถ้าต่ำกว่าไม่มากเป็นสีดำ [23] เป็นการแยกวัตถุออกจากพื้นหลัง ค่าที่อยู่ทางด้านซ้ายจะเป็นสีดำ ส่วนค่าที่อยู่ทางด้านขวาจะเป็นสีขาว ดังแสดงภาพที่ 2.1</w:t>
      </w:r>
    </w:p>
    <w:p w:rsidR="0029621E" w:rsidRDefault="0029621E" w:rsidP="0029621E">
      <w:pPr>
        <w:ind w:firstLine="0"/>
        <w:jc w:val="thaiDistribute"/>
      </w:pPr>
    </w:p>
    <w:p w:rsidR="0029621E" w:rsidRDefault="0029621E" w:rsidP="0029621E">
      <w:pPr>
        <w:ind w:firstLine="0"/>
        <w:jc w:val="thaiDistribute"/>
      </w:pPr>
      <w:r w:rsidRPr="00100956">
        <w:rPr>
          <w:noProof/>
        </w:rPr>
        <w:drawing>
          <wp:anchor distT="0" distB="0" distL="114300" distR="114300" simplePos="0" relativeHeight="251678720" behindDoc="0" locked="0" layoutInCell="1" allowOverlap="1" wp14:anchorId="3D773AE1" wp14:editId="221A962B">
            <wp:simplePos x="0" y="0"/>
            <wp:positionH relativeFrom="margin">
              <wp:posOffset>569793</wp:posOffset>
            </wp:positionH>
            <wp:positionV relativeFrom="paragraph">
              <wp:posOffset>-442381</wp:posOffset>
            </wp:positionV>
            <wp:extent cx="4163060" cy="1781175"/>
            <wp:effectExtent l="0" t="0" r="889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0672" t="29480" r="30567" b="41025"/>
                    <a:stretch/>
                  </pic:blipFill>
                  <pic:spPr bwMode="auto">
                    <a:xfrm>
                      <a:off x="0" y="0"/>
                      <a:ext cx="4163060"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621E" w:rsidRDefault="0029621E" w:rsidP="0029621E">
      <w:pPr>
        <w:ind w:firstLine="0"/>
        <w:jc w:val="thaiDistribute"/>
      </w:pPr>
    </w:p>
    <w:p w:rsidR="0029621E" w:rsidRDefault="0029621E" w:rsidP="0029621E">
      <w:pPr>
        <w:ind w:firstLine="0"/>
        <w:jc w:val="thaiDistribute"/>
        <w:rPr>
          <w:rFonts w:hint="cs"/>
        </w:rPr>
      </w:pPr>
    </w:p>
    <w:p w:rsidR="0029621E" w:rsidRPr="00100956" w:rsidRDefault="0029621E" w:rsidP="0029621E">
      <w:pPr>
        <w:ind w:firstLine="0"/>
        <w:jc w:val="thaiDistribute"/>
        <w:rPr>
          <w:rFonts w:hint="cs"/>
          <w:cs/>
        </w:rPr>
      </w:pPr>
    </w:p>
    <w:p w:rsidR="0029621E" w:rsidRDefault="0029621E" w:rsidP="00630CF0">
      <w:pPr>
        <w:ind w:firstLine="0"/>
        <w:jc w:val="thaiDistribute"/>
      </w:pPr>
      <w:r w:rsidRPr="00100956">
        <w:rPr>
          <w:noProof/>
        </w:rPr>
        <mc:AlternateContent>
          <mc:Choice Requires="wps">
            <w:drawing>
              <wp:anchor distT="0" distB="0" distL="114300" distR="114300" simplePos="0" relativeHeight="251680768" behindDoc="0" locked="0" layoutInCell="1" allowOverlap="1" wp14:anchorId="3BF3BC07" wp14:editId="10813755">
                <wp:simplePos x="0" y="0"/>
                <wp:positionH relativeFrom="margin">
                  <wp:posOffset>326208</wp:posOffset>
                </wp:positionH>
                <wp:positionV relativeFrom="paragraph">
                  <wp:posOffset>194310</wp:posOffset>
                </wp:positionV>
                <wp:extent cx="4726379" cy="522515"/>
                <wp:effectExtent l="0" t="0" r="17145" b="11430"/>
                <wp:wrapNone/>
                <wp:docPr id="9" name="Text Box 9"/>
                <wp:cNvGraphicFramePr/>
                <a:graphic xmlns:a="http://schemas.openxmlformats.org/drawingml/2006/main">
                  <a:graphicData uri="http://schemas.microsoft.com/office/word/2010/wordprocessingShape">
                    <wps:wsp>
                      <wps:cNvSpPr txBox="1"/>
                      <wps:spPr>
                        <a:xfrm>
                          <a:off x="0" y="0"/>
                          <a:ext cx="4726379" cy="522515"/>
                        </a:xfrm>
                        <a:prstGeom prst="rect">
                          <a:avLst/>
                        </a:prstGeom>
                        <a:solidFill>
                          <a:schemeClr val="lt1"/>
                        </a:solidFill>
                        <a:ln w="6350">
                          <a:solidFill>
                            <a:schemeClr val="bg1"/>
                          </a:solidFill>
                        </a:ln>
                      </wps:spPr>
                      <wps:txbx>
                        <w:txbxContent>
                          <w:p w:rsidR="00294B1C" w:rsidRPr="0029621E" w:rsidRDefault="00294B1C" w:rsidP="0029621E">
                            <w:pPr>
                              <w:pStyle w:val="Caption"/>
                              <w:spacing w:before="240"/>
                              <w:rPr>
                                <w:b w:val="0"/>
                                <w:bCs w:val="0"/>
                              </w:rPr>
                            </w:pPr>
                            <w:r w:rsidRPr="0029621E">
                              <w:rPr>
                                <w:rFonts w:hint="cs"/>
                                <w:b w:val="0"/>
                                <w:bCs w:val="0"/>
                                <w:cs/>
                              </w:rPr>
                              <w:t>ภาพ</w:t>
                            </w:r>
                            <w:r w:rsidRPr="0029621E">
                              <w:rPr>
                                <w:b w:val="0"/>
                                <w:bCs w:val="0"/>
                                <w:cs/>
                              </w:rPr>
                              <w:t xml:space="preserve">ที่ </w:t>
                            </w:r>
                            <w:r w:rsidRPr="0029621E">
                              <w:rPr>
                                <w:b w:val="0"/>
                                <w:bCs w:val="0"/>
                              </w:rPr>
                              <w:t>2</w:t>
                            </w:r>
                            <w:r w:rsidRPr="0029621E">
                              <w:rPr>
                                <w:b w:val="0"/>
                                <w:bCs w:val="0"/>
                                <w:cs/>
                              </w:rPr>
                              <w:t>.</w:t>
                            </w:r>
                            <w:r w:rsidRPr="0029621E">
                              <w:rPr>
                                <w:b w:val="0"/>
                                <w:bCs w:val="0"/>
                              </w:rPr>
                              <w:t xml:space="preserve">1 </w:t>
                            </w:r>
                            <w:r w:rsidRPr="0029621E">
                              <w:rPr>
                                <w:b w:val="0"/>
                                <w:bCs w:val="0"/>
                                <w:cs/>
                              </w:rPr>
                              <w:t xml:space="preserve">แผนภูมิ </w:t>
                            </w:r>
                            <w:r w:rsidRPr="0029621E">
                              <w:rPr>
                                <w:b w:val="0"/>
                                <w:bCs w:val="0"/>
                              </w:rPr>
                              <w:t xml:space="preserve">Global Thresholding </w:t>
                            </w:r>
                            <w:r w:rsidRPr="0029621E">
                              <w:rPr>
                                <w:b w:val="0"/>
                                <w:bCs w:val="0"/>
                                <w:noProof/>
                                <w:cs/>
                              </w:rPr>
                              <w:t>[</w:t>
                            </w:r>
                            <w:r w:rsidRPr="0029621E">
                              <w:rPr>
                                <w:b w:val="0"/>
                                <w:bCs w:val="0"/>
                                <w:noProof/>
                              </w:rPr>
                              <w:t>18</w:t>
                            </w:r>
                            <w:r w:rsidRPr="0029621E">
                              <w:rPr>
                                <w:b w:val="0"/>
                                <w:bCs w:val="0"/>
                                <w:noProof/>
                                <w:cs/>
                              </w:rPr>
                              <w:t>]</w:t>
                            </w:r>
                          </w:p>
                          <w:p w:rsidR="00294B1C" w:rsidRPr="00B46604" w:rsidRDefault="00294B1C" w:rsidP="0029621E">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BF3BC07" id="_x0000_t202" coordsize="21600,21600" o:spt="202" path="m,l,21600r21600,l21600,xe">
                <v:stroke joinstyle="miter"/>
                <v:path gradientshapeok="t" o:connecttype="rect"/>
              </v:shapetype>
              <v:shape id="Text Box 9" o:spid="_x0000_s1026" type="#_x0000_t202" style="position:absolute;left:0;text-align:left;margin-left:25.7pt;margin-top:15.3pt;width:372.15pt;height:41.1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" fillcolor="white [3201]" strokecolor="white [3212]" strokeweight=".5pt">
                <v:textbox>
                  <w:txbxContent>
                    <w:p w:rsidR="00294B1C" w:rsidRPr="0029621E" w:rsidRDefault="00294B1C" w:rsidP="0029621E">
                      <w:pPr>
                        <w:pStyle w:val="Caption"/>
                        <w:spacing w:before="240"/>
                        <w:rPr>
                          <w:b w:val="0"/>
                          <w:bCs w:val="0"/>
                        </w:rPr>
                      </w:pPr>
                      <w:r w:rsidRPr="0029621E">
                        <w:rPr>
                          <w:rFonts w:hint="cs"/>
                          <w:b w:val="0"/>
                          <w:bCs w:val="0"/>
                          <w:cs/>
                        </w:rPr>
                        <w:t>ภาพ</w:t>
                      </w:r>
                      <w:r w:rsidRPr="0029621E">
                        <w:rPr>
                          <w:b w:val="0"/>
                          <w:bCs w:val="0"/>
                          <w:cs/>
                        </w:rPr>
                        <w:t xml:space="preserve">ที่ </w:t>
                      </w:r>
                      <w:r w:rsidRPr="0029621E">
                        <w:rPr>
                          <w:b w:val="0"/>
                          <w:bCs w:val="0"/>
                        </w:rPr>
                        <w:t>2</w:t>
                      </w:r>
                      <w:r w:rsidRPr="0029621E">
                        <w:rPr>
                          <w:b w:val="0"/>
                          <w:bCs w:val="0"/>
                          <w:cs/>
                        </w:rPr>
                        <w:t>.</w:t>
                      </w:r>
                      <w:r w:rsidRPr="0029621E">
                        <w:rPr>
                          <w:b w:val="0"/>
                          <w:bCs w:val="0"/>
                        </w:rPr>
                        <w:t xml:space="preserve">1 </w:t>
                      </w:r>
                      <w:r w:rsidRPr="0029621E">
                        <w:rPr>
                          <w:b w:val="0"/>
                          <w:bCs w:val="0"/>
                          <w:cs/>
                        </w:rPr>
                        <w:t xml:space="preserve">แผนภูมิ </w:t>
                      </w:r>
                      <w:r w:rsidRPr="0029621E">
                        <w:rPr>
                          <w:b w:val="0"/>
                          <w:bCs w:val="0"/>
                        </w:rPr>
                        <w:t xml:space="preserve">Global Thresholding </w:t>
                      </w:r>
                      <w:r w:rsidRPr="0029621E">
                        <w:rPr>
                          <w:b w:val="0"/>
                          <w:bCs w:val="0"/>
                          <w:noProof/>
                          <w:cs/>
                        </w:rPr>
                        <w:t>[</w:t>
                      </w:r>
                      <w:r w:rsidRPr="0029621E">
                        <w:rPr>
                          <w:b w:val="0"/>
                          <w:bCs w:val="0"/>
                          <w:noProof/>
                        </w:rPr>
                        <w:t>18</w:t>
                      </w:r>
                      <w:r w:rsidRPr="0029621E">
                        <w:rPr>
                          <w:b w:val="0"/>
                          <w:bCs w:val="0"/>
                          <w:noProof/>
                          <w:cs/>
                        </w:rPr>
                        <w:t>]</w:t>
                      </w:r>
                    </w:p>
                    <w:p w:rsidR="00294B1C" w:rsidRPr="00B46604" w:rsidRDefault="00294B1C" w:rsidP="0029621E">
                      <w:pPr>
                        <w:rPr>
                          <w:b/>
                          <w:bCs/>
                          <w:sz w:val="28"/>
                          <w:szCs w:val="28"/>
                        </w:rPr>
                      </w:pPr>
                    </w:p>
                  </w:txbxContent>
                </v:textbox>
                <w10:wrap anchorx="margin"/>
              </v:shape>
            </w:pict>
          </mc:Fallback>
        </mc:AlternateContent>
      </w:r>
    </w:p>
    <w:p w:rsidR="0029621E" w:rsidRDefault="0029621E" w:rsidP="00630CF0">
      <w:pPr>
        <w:ind w:firstLine="0"/>
        <w:jc w:val="thaiDistribute"/>
      </w:pPr>
    </w:p>
    <w:p w:rsidR="0029621E" w:rsidRDefault="0029621E" w:rsidP="00630CF0">
      <w:pPr>
        <w:ind w:firstLine="0"/>
        <w:jc w:val="thaiDistribute"/>
      </w:pPr>
    </w:p>
    <w:p w:rsidR="0029621E" w:rsidRDefault="0029621E" w:rsidP="00630CF0">
      <w:pPr>
        <w:ind w:firstLine="0"/>
        <w:jc w:val="thaiDistribute"/>
      </w:pPr>
    </w:p>
    <w:p w:rsidR="0029621E" w:rsidRDefault="0029621E" w:rsidP="00630CF0">
      <w:pPr>
        <w:ind w:firstLine="0"/>
        <w:jc w:val="thaiDistribute"/>
      </w:pPr>
      <w:r w:rsidRPr="0029621E">
        <w:t xml:space="preserve">Adaptive Threshold </w:t>
      </w:r>
      <w:r w:rsidRPr="0029621E">
        <w:rPr>
          <w:cs/>
        </w:rPr>
        <w:t>คือ การพิจารณาภาพที่มีความสว่างไม่สม่ำเสมอ ทำให้ค่าหาค่าเธรสโฮลดแต่ล่ะบริเวณจะใช้ค่าเธรสโฮลดไม่เท่ากันจึงหาวิธีการโดยการสร้าง วินโด้ว (</w:t>
      </w:r>
      <w:r w:rsidRPr="0029621E">
        <w:t xml:space="preserve">Window) </w:t>
      </w:r>
      <w:r w:rsidRPr="0029621E">
        <w:rPr>
          <w:cs/>
        </w:rPr>
        <w:t xml:space="preserve">ขึ้นมาขนาด </w:t>
      </w:r>
      <w:r w:rsidRPr="0029621E">
        <w:t xml:space="preserve">N*N </w:t>
      </w:r>
      <w:r w:rsidRPr="0029621E">
        <w:rPr>
          <w:cs/>
        </w:rPr>
        <w:t xml:space="preserve">โดยที่ให้ </w:t>
      </w:r>
      <w:r w:rsidRPr="0029621E">
        <w:t xml:space="preserve">N </w:t>
      </w:r>
      <w:r w:rsidRPr="0029621E">
        <w:rPr>
          <w:cs/>
        </w:rPr>
        <w:t>นั้นเป็นเลขคี่จากนั้นนำ  วินโด้ว (</w:t>
      </w:r>
      <w:r w:rsidRPr="0029621E">
        <w:t xml:space="preserve">Window) </w:t>
      </w:r>
      <w:r w:rsidRPr="0029621E">
        <w:rPr>
          <w:cs/>
        </w:rPr>
        <w:t xml:space="preserve">ไปวางบนภาพแล้วนำค่า </w:t>
      </w:r>
      <w:r w:rsidRPr="0029621E">
        <w:t xml:space="preserve">Grey Level </w:t>
      </w:r>
      <w:r w:rsidRPr="0029621E">
        <w:rPr>
          <w:cs/>
        </w:rPr>
        <w:t>มาคำนวณ จะได้ค่า เธรสโฮลดที่อยู่ภายใน วินโด้ว (</w:t>
      </w:r>
      <w:r w:rsidRPr="0029621E">
        <w:t xml:space="preserve">Window) </w:t>
      </w:r>
      <w:r w:rsidRPr="0029621E">
        <w:rPr>
          <w:cs/>
        </w:rPr>
        <w:t xml:space="preserve">หลังจากนั้นก็ทำวนซ้ำไปเรื่อย ๆ ทุกบริเวณของภาพจนกระทั่งได้ค่า เธรสโฮลดจะทำการแบ่งประเภทว่าจุดค่าเฉดเทาดังกล่าวเป็นสีขาว ถ้าต่ำกว่าไม่มากเป็นสีดำ ผลลัพธ์ที่ได้จะเป็นภาพขาวดำ ดังแสดงภาพที่ </w:t>
      </w:r>
      <w:r w:rsidRPr="0029621E">
        <w:t>2.2</w:t>
      </w:r>
    </w:p>
    <w:p w:rsidR="0029621E" w:rsidRDefault="0029621E" w:rsidP="00630CF0">
      <w:pPr>
        <w:ind w:firstLine="0"/>
        <w:jc w:val="thaiDistribute"/>
      </w:pPr>
      <w:r w:rsidRPr="00100956">
        <w:rPr>
          <w:noProof/>
        </w:rPr>
        <w:drawing>
          <wp:anchor distT="0" distB="0" distL="114300" distR="114300" simplePos="0" relativeHeight="251682816" behindDoc="0" locked="0" layoutInCell="1" allowOverlap="1" wp14:anchorId="5264E8AF" wp14:editId="043F726C">
            <wp:simplePos x="0" y="0"/>
            <wp:positionH relativeFrom="margin">
              <wp:posOffset>1211283</wp:posOffset>
            </wp:positionH>
            <wp:positionV relativeFrom="paragraph">
              <wp:posOffset>342867</wp:posOffset>
            </wp:positionV>
            <wp:extent cx="2996565" cy="10737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972" t="53779" r="64000" b="36642"/>
                    <a:stretch/>
                  </pic:blipFill>
                  <pic:spPr bwMode="auto">
                    <a:xfrm>
                      <a:off x="0" y="0"/>
                      <a:ext cx="2996565" cy="107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621E" w:rsidRDefault="0029621E" w:rsidP="00630CF0">
      <w:pPr>
        <w:ind w:firstLine="0"/>
        <w:jc w:val="thaiDistribute"/>
      </w:pPr>
    </w:p>
    <w:p w:rsidR="0029621E" w:rsidRDefault="0029621E" w:rsidP="00630CF0">
      <w:pPr>
        <w:ind w:firstLine="0"/>
        <w:jc w:val="thaiDistribute"/>
      </w:pPr>
    </w:p>
    <w:p w:rsidR="0029621E" w:rsidRDefault="0029621E" w:rsidP="00630CF0">
      <w:pPr>
        <w:ind w:firstLine="0"/>
        <w:jc w:val="thaiDistribute"/>
      </w:pPr>
    </w:p>
    <w:p w:rsidR="0029621E" w:rsidRDefault="0029621E" w:rsidP="00630CF0">
      <w:pPr>
        <w:ind w:firstLine="0"/>
        <w:jc w:val="thaiDistribute"/>
      </w:pPr>
      <w:r w:rsidRPr="00100956">
        <w:rPr>
          <w:noProof/>
        </w:rPr>
        <mc:AlternateContent>
          <mc:Choice Requires="wps">
            <w:drawing>
              <wp:anchor distT="0" distB="0" distL="114300" distR="114300" simplePos="0" relativeHeight="251684864" behindDoc="0" locked="0" layoutInCell="1" allowOverlap="1" wp14:anchorId="39C9A9B0" wp14:editId="087F88D4">
                <wp:simplePos x="0" y="0"/>
                <wp:positionH relativeFrom="margin">
                  <wp:posOffset>326456</wp:posOffset>
                </wp:positionH>
                <wp:positionV relativeFrom="paragraph">
                  <wp:posOffset>26670</wp:posOffset>
                </wp:positionV>
                <wp:extent cx="4726379" cy="522515"/>
                <wp:effectExtent l="0" t="0" r="17145" b="11430"/>
                <wp:wrapNone/>
                <wp:docPr id="28" name="Text Box 28"/>
                <wp:cNvGraphicFramePr/>
                <a:graphic xmlns:a="http://schemas.openxmlformats.org/drawingml/2006/main">
                  <a:graphicData uri="http://schemas.microsoft.com/office/word/2010/wordprocessingShape">
                    <wps:wsp>
                      <wps:cNvSpPr txBox="1"/>
                      <wps:spPr>
                        <a:xfrm>
                          <a:off x="0" y="0"/>
                          <a:ext cx="4726379" cy="522515"/>
                        </a:xfrm>
                        <a:prstGeom prst="rect">
                          <a:avLst/>
                        </a:prstGeom>
                        <a:solidFill>
                          <a:schemeClr val="lt1"/>
                        </a:solidFill>
                        <a:ln w="6350">
                          <a:solidFill>
                            <a:schemeClr val="bg1"/>
                          </a:solidFill>
                        </a:ln>
                      </wps:spPr>
                      <wps:txbx>
                        <w:txbxContent>
                          <w:p w:rsidR="00294B1C" w:rsidRPr="0029621E" w:rsidRDefault="00294B1C" w:rsidP="0029621E">
                            <w:pPr>
                              <w:pStyle w:val="Caption"/>
                              <w:spacing w:before="240"/>
                            </w:pPr>
                            <w:r w:rsidRPr="0029621E">
                              <w:rPr>
                                <w:rFonts w:hint="cs"/>
                                <w:cs/>
                              </w:rPr>
                              <w:t>ภาพ</w:t>
                            </w:r>
                            <w:r w:rsidRPr="0029621E">
                              <w:rPr>
                                <w:cs/>
                              </w:rPr>
                              <w:t xml:space="preserve">ที่ </w:t>
                            </w:r>
                            <w:r w:rsidRPr="0029621E">
                              <w:t>2</w:t>
                            </w:r>
                            <w:r w:rsidRPr="0029621E">
                              <w:rPr>
                                <w:cs/>
                              </w:rPr>
                              <w:t>.</w:t>
                            </w:r>
                            <w:r w:rsidRPr="0029621E">
                              <w:t>2</w:t>
                            </w:r>
                            <w:r w:rsidRPr="0029621E">
                              <w:rPr>
                                <w:cs/>
                              </w:rPr>
                              <w:t xml:space="preserve"> </w:t>
                            </w:r>
                            <w:r w:rsidRPr="0029621E">
                              <w:t>Global Thresholding</w:t>
                            </w:r>
                            <w:r w:rsidRPr="0029621E">
                              <w:rPr>
                                <w:noProof/>
                                <w:cs/>
                              </w:rPr>
                              <w:t xml:space="preserve"> [</w:t>
                            </w:r>
                            <w:r w:rsidRPr="0029621E">
                              <w:rPr>
                                <w:noProof/>
                              </w:rPr>
                              <w:t>18</w:t>
                            </w:r>
                            <w:r w:rsidRPr="0029621E">
                              <w:rPr>
                                <w:noProof/>
                                <w:cs/>
                              </w:rPr>
                              <w:t>]</w:t>
                            </w:r>
                          </w:p>
                          <w:p w:rsidR="00294B1C" w:rsidRPr="00B46604" w:rsidRDefault="00294B1C" w:rsidP="0029621E">
                            <w:pPr>
                              <w:jc w:val="cente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9A9B0" id="Text Box 28" o:spid="_x0000_s1027" type="#_x0000_t202" style="position:absolute;left:0;text-align:left;margin-left:25.7pt;margin-top:2.1pt;width:372.15pt;height:41.1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" fillcolor="white [3201]" strokecolor="white [3212]" strokeweight=".5pt">
                <v:textbox>
                  <w:txbxContent>
                    <w:p w:rsidR="00294B1C" w:rsidRPr="0029621E" w:rsidRDefault="00294B1C" w:rsidP="0029621E">
                      <w:pPr>
                        <w:pStyle w:val="Caption"/>
                        <w:spacing w:before="240"/>
                      </w:pPr>
                      <w:r w:rsidRPr="0029621E">
                        <w:rPr>
                          <w:rFonts w:hint="cs"/>
                          <w:cs/>
                        </w:rPr>
                        <w:t>ภาพ</w:t>
                      </w:r>
                      <w:r w:rsidRPr="0029621E">
                        <w:rPr>
                          <w:cs/>
                        </w:rPr>
                        <w:t xml:space="preserve">ที่ </w:t>
                      </w:r>
                      <w:r w:rsidRPr="0029621E">
                        <w:t>2</w:t>
                      </w:r>
                      <w:r w:rsidRPr="0029621E">
                        <w:rPr>
                          <w:cs/>
                        </w:rPr>
                        <w:t>.</w:t>
                      </w:r>
                      <w:r w:rsidRPr="0029621E">
                        <w:t>2</w:t>
                      </w:r>
                      <w:r w:rsidRPr="0029621E">
                        <w:rPr>
                          <w:cs/>
                        </w:rPr>
                        <w:t xml:space="preserve"> </w:t>
                      </w:r>
                      <w:r w:rsidRPr="0029621E">
                        <w:t>Global Thresholding</w:t>
                      </w:r>
                      <w:r w:rsidRPr="0029621E">
                        <w:rPr>
                          <w:noProof/>
                          <w:cs/>
                        </w:rPr>
                        <w:t xml:space="preserve"> [</w:t>
                      </w:r>
                      <w:r w:rsidRPr="0029621E">
                        <w:rPr>
                          <w:noProof/>
                        </w:rPr>
                        <w:t>18</w:t>
                      </w:r>
                      <w:r w:rsidRPr="0029621E">
                        <w:rPr>
                          <w:noProof/>
                          <w:cs/>
                        </w:rPr>
                        <w:t>]</w:t>
                      </w:r>
                    </w:p>
                    <w:p w:rsidR="00294B1C" w:rsidRPr="00B46604" w:rsidRDefault="00294B1C" w:rsidP="0029621E">
                      <w:pPr>
                        <w:jc w:val="center"/>
                        <w:rPr>
                          <w:b/>
                          <w:bCs/>
                          <w:sz w:val="28"/>
                          <w:szCs w:val="28"/>
                        </w:rPr>
                      </w:pPr>
                    </w:p>
                  </w:txbxContent>
                </v:textbox>
                <w10:wrap anchorx="margin"/>
              </v:shape>
            </w:pict>
          </mc:Fallback>
        </mc:AlternateContent>
      </w:r>
    </w:p>
    <w:p w:rsidR="0029621E" w:rsidRDefault="0029621E" w:rsidP="00630CF0">
      <w:pPr>
        <w:ind w:firstLine="0"/>
        <w:jc w:val="thaiDistribute"/>
      </w:pPr>
    </w:p>
    <w:p w:rsidR="0029621E" w:rsidRPr="00100956" w:rsidRDefault="0029621E" w:rsidP="0029621E">
      <w:pPr>
        <w:spacing w:before="0"/>
        <w:ind w:firstLine="0"/>
        <w:jc w:val="thaiDistribute"/>
      </w:pPr>
      <w:r w:rsidRPr="00100956">
        <w:rPr>
          <w:cs/>
        </w:rPr>
        <w:t>ภาพที่ได้อยู่ในรูปแบบภาพขาว-ดำ แต่ภาพยังไม่มีความชัดเจนจึงต้องต้องผ่านขั้นตอนการกำจัดสัญญาณรบกวนออกจากรูปภาพ เช่น ตัวอักษรที่ติดกัน  เพื่อให้รูปภาพมีความชัดเจนมากยิ่งขึ้น เมื่อได้ภาพที่มีความชัดเจน หลังจากนั้นจะเข้าสู่การจำแนกบรรทัดข้อความและตัวอักษรเพื่อให้ได้ตัวอักษรแต่ละตัว เพื่อจะได้นำตัวอักษรที่ได้ไปประมวลผลขั้นตอนถัดไป</w:t>
      </w:r>
    </w:p>
    <w:p w:rsidR="0029621E" w:rsidRPr="00630CF0" w:rsidRDefault="0029621E" w:rsidP="00630CF0">
      <w:pPr>
        <w:ind w:firstLine="0"/>
        <w:jc w:val="thaiDistribute"/>
        <w:rPr>
          <w:rFonts w:hint="cs"/>
        </w:rPr>
      </w:pPr>
    </w:p>
    <w:p w:rsidR="00782F74" w:rsidRDefault="0029621E" w:rsidP="0029621E">
      <w:pPr>
        <w:pStyle w:val="Heading4"/>
      </w:pPr>
      <w:r w:rsidRPr="0029621E">
        <w:rPr>
          <w:cs/>
        </w:rPr>
        <w:t>การเรียนรู้จำ (</w:t>
      </w:r>
      <w:r w:rsidRPr="0029621E">
        <w:t>Recognition)</w:t>
      </w:r>
    </w:p>
    <w:p w:rsidR="0029621E" w:rsidRPr="0029621E" w:rsidRDefault="0029621E" w:rsidP="0029621E">
      <w:r w:rsidRPr="0029621E">
        <w:rPr>
          <w:cs/>
        </w:rPr>
        <w:t xml:space="preserve">เป็นส่วนที่จะตัดสินใจว่ารูปตัวอักษรที่ส่งเข้า เป็นข้อมูลหรือตัวอักษรชนิดใด เช่น ภาษาอังกฤษ มีจำนวนพยัญชนะ </w:t>
      </w:r>
      <w:r w:rsidRPr="0029621E">
        <w:t>26</w:t>
      </w:r>
      <w:r w:rsidRPr="0029621E">
        <w:rPr>
          <w:cs/>
        </w:rPr>
        <w:t xml:space="preserve"> ตัว ตัวพิมพ์เล็กและตัวพิมพ์ใหญ่ รวมกัน </w:t>
      </w:r>
      <w:r w:rsidRPr="0029621E">
        <w:t>52</w:t>
      </w:r>
      <w:r w:rsidRPr="0029621E">
        <w:rPr>
          <w:cs/>
        </w:rPr>
        <w:t xml:space="preserve"> ตัว ตัวเลขอารบิก </w:t>
      </w:r>
      <w:r w:rsidRPr="0029621E">
        <w:t>0-9</w:t>
      </w:r>
      <w:r w:rsidRPr="0029621E">
        <w:rPr>
          <w:cs/>
        </w:rPr>
        <w:t xml:space="preserve">  สัญญาลักษณ์พิเศษ </w:t>
      </w:r>
      <w:r w:rsidRPr="0029621E">
        <w:t>20</w:t>
      </w:r>
      <w:r w:rsidRPr="0029621E">
        <w:rPr>
          <w:cs/>
        </w:rPr>
        <w:t xml:space="preserve">  ตามทฤษฎีที่ใช้ในการรู้จำได้หลัก ๆ วิธีโครงสร้างข่ายประสาทเทียม (</w:t>
      </w:r>
      <w:r w:rsidRPr="0029621E">
        <w:t xml:space="preserve">Neural Network) [19] </w:t>
      </w:r>
      <w:r w:rsidRPr="0029621E">
        <w:rPr>
          <w:cs/>
        </w:rPr>
        <w:t xml:space="preserve">คือสอนให้คอมพิวเตอร์รู้จำโดยระบบสามารถรู้จักคิด จดจำ โดยการจำลองการทำงานของสมองมนุษย์ในรูปแบบคอมพิวเตอร์ </w:t>
      </w:r>
    </w:p>
    <w:p w:rsidR="0029621E" w:rsidRPr="0029621E" w:rsidRDefault="0029621E" w:rsidP="0029621E"/>
    <w:p w:rsidR="00782F74" w:rsidRDefault="0029621E" w:rsidP="0029621E">
      <w:pPr>
        <w:pStyle w:val="Heading4"/>
      </w:pPr>
      <w:r w:rsidRPr="0029621E">
        <w:rPr>
          <w:cs/>
        </w:rPr>
        <w:t>การตรวจสอบเอกสารหลังรู้จำ (</w:t>
      </w:r>
      <w:r w:rsidRPr="0029621E">
        <w:t>Post-Processing)</w:t>
      </w:r>
    </w:p>
    <w:p w:rsidR="0029621E" w:rsidRDefault="0029621E" w:rsidP="0029621E">
      <w:pPr>
        <w:jc w:val="thaiDistribute"/>
      </w:pPr>
      <w:r w:rsidRPr="00100956">
        <w:rPr>
          <w:cs/>
        </w:rPr>
        <w:t>หลังจากที่ผ่านกระบวนการรู้จำตัวอักษร (</w:t>
      </w:r>
      <w:r w:rsidRPr="00100956">
        <w:t>Recognition</w:t>
      </w:r>
      <w:r w:rsidRPr="00100956">
        <w:rPr>
          <w:cs/>
        </w:rPr>
        <w:t>) การตรวจสอบความถูกต้องของข้อมูลเอกสารรูปภาพ อาจจะไม่ถูกต้องทั้งหมด  การตรวจสอบจะช่วยเพิ่มประสิทธิภาพการรู้จำให้ดียิ่งขึ้น เช่น การตรวจสอบความถูกต้องของการสะกดคำและตามหลักไวยากรณ์ โดยตัวอักษรที่นำเข้ามา จะถูกนำไปเปรียบเทียบกับฐานข้อมูล ตรวจสอบความถูกต้องตามพจนานุกรม</w:t>
      </w:r>
      <w:r>
        <w:rPr>
          <w:rFonts w:hint="cs"/>
          <w:cs/>
        </w:rPr>
        <w:t xml:space="preserve"> ดังภาพที่ </w:t>
      </w:r>
      <w:r>
        <w:t>2.3</w:t>
      </w:r>
    </w:p>
    <w:p w:rsidR="0029621E" w:rsidRDefault="0029621E" w:rsidP="0029621E">
      <w:pPr>
        <w:jc w:val="thaiDistribute"/>
      </w:pPr>
      <w:r>
        <w:rPr>
          <w:noProof/>
        </w:rPr>
        <w:drawing>
          <wp:anchor distT="0" distB="0" distL="114300" distR="114300" simplePos="0" relativeHeight="251686912" behindDoc="0" locked="0" layoutInCell="1" allowOverlap="1" wp14:anchorId="333DFC05" wp14:editId="6BFA2C8C">
            <wp:simplePos x="0" y="0"/>
            <wp:positionH relativeFrom="column">
              <wp:posOffset>-71656</wp:posOffset>
            </wp:positionH>
            <wp:positionV relativeFrom="paragraph">
              <wp:posOffset>260103</wp:posOffset>
            </wp:positionV>
            <wp:extent cx="2291938" cy="204549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4">
                      <a:extLst>
                        <a:ext uri="{28A0092B-C50C-407E-A947-70E740481C1C}">
                          <a14:useLocalDpi xmlns:a14="http://schemas.microsoft.com/office/drawing/2010/main" val="0"/>
                        </a:ext>
                      </a:extLst>
                    </a:blip>
                    <a:stretch>
                      <a:fillRect/>
                    </a:stretch>
                  </pic:blipFill>
                  <pic:spPr>
                    <a:xfrm>
                      <a:off x="0" y="0"/>
                      <a:ext cx="2291938" cy="2045493"/>
                    </a:xfrm>
                    <a:prstGeom prst="rect">
                      <a:avLst/>
                    </a:prstGeom>
                  </pic:spPr>
                </pic:pic>
              </a:graphicData>
            </a:graphic>
          </wp:anchor>
        </w:drawing>
      </w:r>
    </w:p>
    <w:p w:rsidR="0029621E" w:rsidRDefault="0029621E" w:rsidP="0029621E">
      <w:pPr>
        <w:jc w:val="thaiDistribute"/>
      </w:pPr>
    </w:p>
    <w:p w:rsidR="0029621E" w:rsidRDefault="0029621E" w:rsidP="0029621E">
      <w:pPr>
        <w:jc w:val="thaiDistribute"/>
      </w:pPr>
      <w:r>
        <w:rPr>
          <w:noProof/>
        </w:rPr>
        <w:drawing>
          <wp:anchor distT="0" distB="0" distL="114300" distR="114300" simplePos="0" relativeHeight="251688960" behindDoc="0" locked="0" layoutInCell="1" allowOverlap="1" wp14:anchorId="5CC26E9D" wp14:editId="2A1A59A6">
            <wp:simplePos x="0" y="0"/>
            <wp:positionH relativeFrom="column">
              <wp:posOffset>2214005</wp:posOffset>
            </wp:positionH>
            <wp:positionV relativeFrom="paragraph">
              <wp:posOffset>43180</wp:posOffset>
            </wp:positionV>
            <wp:extent cx="3773233" cy="1134332"/>
            <wp:effectExtent l="0" t="0" r="0" b="88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15">
                      <a:extLst>
                        <a:ext uri="{28A0092B-C50C-407E-A947-70E740481C1C}">
                          <a14:useLocalDpi xmlns:a14="http://schemas.microsoft.com/office/drawing/2010/main" val="0"/>
                        </a:ext>
                      </a:extLst>
                    </a:blip>
                    <a:stretch>
                      <a:fillRect/>
                    </a:stretch>
                  </pic:blipFill>
                  <pic:spPr>
                    <a:xfrm>
                      <a:off x="0" y="0"/>
                      <a:ext cx="3773233" cy="1134332"/>
                    </a:xfrm>
                    <a:prstGeom prst="rect">
                      <a:avLst/>
                    </a:prstGeom>
                  </pic:spPr>
                </pic:pic>
              </a:graphicData>
            </a:graphic>
            <wp14:sizeRelH relativeFrom="margin">
              <wp14:pctWidth>0</wp14:pctWidth>
            </wp14:sizeRelH>
            <wp14:sizeRelV relativeFrom="margin">
              <wp14:pctHeight>0</wp14:pctHeight>
            </wp14:sizeRelV>
          </wp:anchor>
        </w:drawing>
      </w:r>
    </w:p>
    <w:p w:rsidR="0029621E" w:rsidRDefault="0029621E" w:rsidP="0029621E">
      <w:pPr>
        <w:jc w:val="thaiDistribute"/>
      </w:pPr>
    </w:p>
    <w:p w:rsidR="0029621E" w:rsidRDefault="0029621E" w:rsidP="0029621E">
      <w:pPr>
        <w:jc w:val="thaiDistribute"/>
      </w:pPr>
    </w:p>
    <w:p w:rsidR="0029621E" w:rsidRDefault="0029621E" w:rsidP="0029621E">
      <w:pPr>
        <w:jc w:val="thaiDistribute"/>
      </w:pPr>
    </w:p>
    <w:p w:rsidR="0029621E" w:rsidRDefault="0029621E" w:rsidP="0029621E">
      <w:r w:rsidRPr="00100956">
        <w:rPr>
          <w:noProof/>
          <w:sz w:val="36"/>
          <w:szCs w:val="36"/>
        </w:rPr>
        <mc:AlternateContent>
          <mc:Choice Requires="wps">
            <w:drawing>
              <wp:anchor distT="0" distB="0" distL="114300" distR="114300" simplePos="0" relativeHeight="251691008" behindDoc="0" locked="0" layoutInCell="1" allowOverlap="1" wp14:anchorId="23462BC5" wp14:editId="5609F231">
                <wp:simplePos x="0" y="0"/>
                <wp:positionH relativeFrom="column">
                  <wp:posOffset>765175</wp:posOffset>
                </wp:positionH>
                <wp:positionV relativeFrom="paragraph">
                  <wp:posOffset>148012</wp:posOffset>
                </wp:positionV>
                <wp:extent cx="4155803" cy="586854"/>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155803" cy="586854"/>
                        </a:xfrm>
                        <a:prstGeom prst="rect">
                          <a:avLst/>
                        </a:prstGeom>
                        <a:solidFill>
                          <a:schemeClr val="lt1"/>
                        </a:solidFill>
                        <a:ln w="6350">
                          <a:noFill/>
                        </a:ln>
                      </wps:spPr>
                      <wps:txbx>
                        <w:txbxContent>
                          <w:p w:rsidR="00294B1C" w:rsidRPr="0029621E" w:rsidRDefault="00294B1C" w:rsidP="0029621E">
                            <w:pPr>
                              <w:pStyle w:val="Caption"/>
                              <w:spacing w:before="240"/>
                            </w:pPr>
                            <w:r w:rsidRPr="0029621E">
                              <w:rPr>
                                <w:rFonts w:hint="cs"/>
                                <w:cs/>
                              </w:rPr>
                              <w:t>ภาพ</w:t>
                            </w:r>
                            <w:r w:rsidRPr="0029621E">
                              <w:rPr>
                                <w:cs/>
                              </w:rPr>
                              <w:t xml:space="preserve">ที่ </w:t>
                            </w:r>
                            <w:r w:rsidRPr="0029621E">
                              <w:t>2</w:t>
                            </w:r>
                            <w:r w:rsidRPr="0029621E">
                              <w:rPr>
                                <w:cs/>
                              </w:rPr>
                              <w:t>.</w:t>
                            </w:r>
                            <w:r w:rsidRPr="0029621E">
                              <w:t>3</w:t>
                            </w:r>
                            <w:r w:rsidRPr="0029621E">
                              <w:rPr>
                                <w:cs/>
                              </w:rPr>
                              <w:t xml:space="preserve"> </w:t>
                            </w:r>
                            <w:r w:rsidRPr="0029621E">
                              <w:rPr>
                                <w:rFonts w:hint="cs"/>
                                <w:cs/>
                              </w:rPr>
                              <w:t>ไฟล์ภาพก่อน</w:t>
                            </w:r>
                            <w:r w:rsidRPr="0029621E">
                              <w:rPr>
                                <w:rFonts w:hint="cs"/>
                                <w:noProof/>
                                <w:cs/>
                              </w:rPr>
                              <w:t>และหลังผ่านการตรวจสอบเป็นไฟล์ข้อความ</w:t>
                            </w:r>
                            <w:r w:rsidRPr="0029621E">
                              <w:rPr>
                                <w:noProof/>
                                <w:cs/>
                              </w:rPr>
                              <w:t xml:space="preserve"> [</w:t>
                            </w:r>
                            <w:r w:rsidRPr="0029621E">
                              <w:rPr>
                                <w:noProof/>
                              </w:rPr>
                              <w:t>14</w:t>
                            </w:r>
                            <w:r w:rsidRPr="0029621E">
                              <w:rPr>
                                <w:noProof/>
                                <w:cs/>
                              </w:rPr>
                              <w:t>]</w:t>
                            </w:r>
                          </w:p>
                          <w:p w:rsidR="00294B1C" w:rsidRPr="00B46604" w:rsidRDefault="00294B1C" w:rsidP="0029621E">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462BC5" id="Text Box 47" o:spid="_x0000_s1028" type="#_x0000_t202" style="position:absolute;left:0;text-align:left;margin-left:60.25pt;margin-top:11.65pt;width:327.25pt;height:46.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" fillcolor="white [3201]" stroked="f" strokeweight=".5pt">
                <v:textbox>
                  <w:txbxContent>
                    <w:p w:rsidR="00294B1C" w:rsidRPr="0029621E" w:rsidRDefault="00294B1C" w:rsidP="0029621E">
                      <w:pPr>
                        <w:pStyle w:val="Caption"/>
                        <w:spacing w:before="240"/>
                      </w:pPr>
                      <w:r w:rsidRPr="0029621E">
                        <w:rPr>
                          <w:rFonts w:hint="cs"/>
                          <w:cs/>
                        </w:rPr>
                        <w:t>ภาพ</w:t>
                      </w:r>
                      <w:r w:rsidRPr="0029621E">
                        <w:rPr>
                          <w:cs/>
                        </w:rPr>
                        <w:t xml:space="preserve">ที่ </w:t>
                      </w:r>
                      <w:r w:rsidRPr="0029621E">
                        <w:t>2</w:t>
                      </w:r>
                      <w:r w:rsidRPr="0029621E">
                        <w:rPr>
                          <w:cs/>
                        </w:rPr>
                        <w:t>.</w:t>
                      </w:r>
                      <w:r w:rsidRPr="0029621E">
                        <w:t>3</w:t>
                      </w:r>
                      <w:r w:rsidRPr="0029621E">
                        <w:rPr>
                          <w:cs/>
                        </w:rPr>
                        <w:t xml:space="preserve"> </w:t>
                      </w:r>
                      <w:r w:rsidRPr="0029621E">
                        <w:rPr>
                          <w:rFonts w:hint="cs"/>
                          <w:cs/>
                        </w:rPr>
                        <w:t>ไฟล์ภาพก่อน</w:t>
                      </w:r>
                      <w:r w:rsidRPr="0029621E">
                        <w:rPr>
                          <w:rFonts w:hint="cs"/>
                          <w:noProof/>
                          <w:cs/>
                        </w:rPr>
                        <w:t>และหลังผ่านการตรวจสอบเป็นไฟล์ข้อความ</w:t>
                      </w:r>
                      <w:r w:rsidRPr="0029621E">
                        <w:rPr>
                          <w:noProof/>
                          <w:cs/>
                        </w:rPr>
                        <w:t xml:space="preserve"> [</w:t>
                      </w:r>
                      <w:r w:rsidRPr="0029621E">
                        <w:rPr>
                          <w:noProof/>
                        </w:rPr>
                        <w:t>14</w:t>
                      </w:r>
                      <w:r w:rsidRPr="0029621E">
                        <w:rPr>
                          <w:noProof/>
                          <w:cs/>
                        </w:rPr>
                        <w:t>]</w:t>
                      </w:r>
                    </w:p>
                    <w:p w:rsidR="00294B1C" w:rsidRPr="00B46604" w:rsidRDefault="00294B1C" w:rsidP="0029621E">
                      <w:pPr>
                        <w:rPr>
                          <w:b/>
                          <w:bCs/>
                          <w:sz w:val="28"/>
                          <w:szCs w:val="28"/>
                        </w:rPr>
                      </w:pPr>
                    </w:p>
                  </w:txbxContent>
                </v:textbox>
              </v:shape>
            </w:pict>
          </mc:Fallback>
        </mc:AlternateContent>
      </w:r>
    </w:p>
    <w:p w:rsidR="00900E8D" w:rsidRDefault="00900E8D" w:rsidP="00900E8D">
      <w:pPr>
        <w:ind w:firstLine="0"/>
        <w:rPr>
          <w:rFonts w:hint="cs"/>
        </w:rPr>
      </w:pPr>
    </w:p>
    <w:p w:rsidR="00900E8D" w:rsidRDefault="00900E8D" w:rsidP="0029621E">
      <w:pPr>
        <w:rPr>
          <w:rFonts w:hint="cs"/>
        </w:rPr>
      </w:pPr>
    </w:p>
    <w:p w:rsidR="00900E8D" w:rsidRDefault="00900E8D" w:rsidP="00900E8D">
      <w:pPr>
        <w:pStyle w:val="Heading3"/>
      </w:pPr>
      <w:bookmarkStart w:id="66" w:name="_Toc513151681"/>
      <w:r w:rsidRPr="00900E8D">
        <w:rPr>
          <w:cs/>
        </w:rPr>
        <w:t>การทำงานของระบบโอซีอาร์ (</w:t>
      </w:r>
      <w:r w:rsidRPr="00900E8D">
        <w:t>Working of OCR System)</w:t>
      </w:r>
      <w:bookmarkEnd w:id="66"/>
    </w:p>
    <w:p w:rsidR="00900E8D" w:rsidRPr="00100956" w:rsidRDefault="00900E8D" w:rsidP="00900E8D">
      <w:pPr>
        <w:jc w:val="thaiDistribute"/>
        <w:rPr>
          <w:cs/>
        </w:rPr>
      </w:pPr>
      <w:r w:rsidRPr="00100956">
        <w:rPr>
          <w:cs/>
        </w:rPr>
        <w:t xml:space="preserve">หลักการพื้นฐานของโอซีอาร์คือ การแปลงสื่อสิ่งพิมพ์ให้กลายเป็นข้อความ และสามารถถูกจัดเก็บลงบันทึกลงหน่วยความจำ ซึ่งการทำงานอาศัยอุปกรณ์อิเล็กทรอนิกส์ ได้แก่ </w:t>
      </w:r>
      <w:r>
        <w:rPr>
          <w:rFonts w:hint="cs"/>
          <w:cs/>
        </w:rPr>
        <w:t xml:space="preserve">เครื่องสแกนเอกสาร </w:t>
      </w:r>
      <w:r w:rsidRPr="00100956">
        <w:rPr>
          <w:cs/>
        </w:rPr>
        <w:t>โทรศัพท์มือถือ ในรูปแบบสมาทโฟน (</w:t>
      </w:r>
      <w:r w:rsidRPr="00100956">
        <w:t>Smart phone</w:t>
      </w:r>
      <w:r w:rsidRPr="00100956">
        <w:rPr>
          <w:cs/>
        </w:rPr>
        <w:t>) และเอกสารข้อความ โดยใช้มือถือในการบันทึกเอกสารข้อความดังภาพที่ 2.</w:t>
      </w:r>
      <w:r>
        <w:t>4</w:t>
      </w:r>
      <w:r>
        <w:rPr>
          <w:cs/>
        </w:rPr>
        <w:t xml:space="preserve"> </w:t>
      </w:r>
    </w:p>
    <w:p w:rsidR="00900E8D" w:rsidRDefault="00900E8D" w:rsidP="00900E8D">
      <w:pPr>
        <w:ind w:firstLine="0"/>
        <w:jc w:val="thaiDistribute"/>
      </w:pPr>
      <w:r>
        <w:rPr>
          <w:rFonts w:hint="cs"/>
          <w:cs/>
        </w:rPr>
        <w:t xml:space="preserve">                    </w:t>
      </w:r>
      <w:r w:rsidRPr="000F4950">
        <w:rPr>
          <w:cs/>
        </w:rPr>
        <w:t xml:space="preserve">ซอฟต์เเวร์ที่นำมาใช้งาน โอซีอาร์ คือ </w:t>
      </w:r>
      <w:r w:rsidRPr="000F4950">
        <w:t xml:space="preserve">Tesseract </w:t>
      </w:r>
      <w:r w:rsidRPr="000F4950">
        <w:rPr>
          <w:cs/>
        </w:rPr>
        <w:t>บริษัทกูเกิ้ลเป็นผู้ให้ใช้</w:t>
      </w:r>
      <w:r>
        <w:rPr>
          <w:rFonts w:hint="cs"/>
          <w:cs/>
        </w:rPr>
        <w:t>งาน</w:t>
      </w:r>
      <w:r w:rsidRPr="000F4950">
        <w:rPr>
          <w:cs/>
        </w:rPr>
        <w:t>เเละ</w:t>
      </w:r>
      <w:r>
        <w:rPr>
          <w:rFonts w:hint="cs"/>
          <w:cs/>
        </w:rPr>
        <w:t>สามารถ</w:t>
      </w:r>
      <w:r w:rsidRPr="000F4950">
        <w:rPr>
          <w:cs/>
        </w:rPr>
        <w:t>ดาวโหลดนำไปใช้งาน</w:t>
      </w:r>
      <w:r>
        <w:rPr>
          <w:rFonts w:hint="cs"/>
          <w:cs/>
        </w:rPr>
        <w:t xml:space="preserve">ได้ </w:t>
      </w:r>
      <w:r w:rsidRPr="00100956">
        <w:rPr>
          <w:cs/>
        </w:rPr>
        <w:t>ระหว่างประมวลผล ชนิดของตัวอักษร ตัวเลข และขนาดของตัวอักษรจะถูกเก็บอยู่ในหน่วยความจำของมือถือผ่านโปรแกรมซอฟต์แวร์ เมื่อใช้กล้องบันทึกเอกสารข้อความ ตัวอักษรที่ได้จะถูกนำไปเปรียบเทียบในหน่วยความจำที่ละตัวอักษรโดยจะแปลงตัวอักษรในรูปแบบ แอสกี่ (</w:t>
      </w:r>
      <w:r w:rsidRPr="00100956">
        <w:t>ascii</w:t>
      </w:r>
      <w:r w:rsidRPr="00100956">
        <w:rPr>
          <w:cs/>
        </w:rPr>
        <w:t>) เมื่อตัวอักษรผ่านการประมวลผลและตรงกับฐานข้อมูล จะแสดงข้อความบน</w:t>
      </w:r>
    </w:p>
    <w:p w:rsidR="00900E8D" w:rsidRDefault="00900E8D" w:rsidP="00900E8D">
      <w:pPr>
        <w:ind w:firstLine="0"/>
        <w:jc w:val="thaiDistribute"/>
      </w:pPr>
      <w:r w:rsidRPr="00100956">
        <w:rPr>
          <w:cs/>
        </w:rPr>
        <w:t>หน้าจอ</w:t>
      </w:r>
    </w:p>
    <w:p w:rsidR="00900E8D" w:rsidRPr="00100956" w:rsidRDefault="00900E8D" w:rsidP="00900E8D">
      <w:pPr>
        <w:ind w:firstLine="0"/>
        <w:jc w:val="thaiDistribute"/>
      </w:pPr>
      <w:r w:rsidRPr="00100956">
        <w:rPr>
          <w:noProof/>
        </w:rPr>
        <w:drawing>
          <wp:anchor distT="0" distB="0" distL="114300" distR="114300" simplePos="0" relativeHeight="251693056" behindDoc="0" locked="0" layoutInCell="1" allowOverlap="1" wp14:anchorId="3E1FC8FE" wp14:editId="646E9D5A">
            <wp:simplePos x="0" y="0"/>
            <wp:positionH relativeFrom="margin">
              <wp:posOffset>0</wp:posOffset>
            </wp:positionH>
            <wp:positionV relativeFrom="paragraph">
              <wp:posOffset>-635</wp:posOffset>
            </wp:positionV>
            <wp:extent cx="5883275" cy="2944495"/>
            <wp:effectExtent l="0" t="0" r="3175"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cr.png"/>
                    <pic:cNvPicPr/>
                  </pic:nvPicPr>
                  <pic:blipFill>
                    <a:blip r:embed="rId16">
                      <a:extLst>
                        <a:ext uri="{28A0092B-C50C-407E-A947-70E740481C1C}">
                          <a14:useLocalDpi xmlns:a14="http://schemas.microsoft.com/office/drawing/2010/main" val="0"/>
                        </a:ext>
                      </a:extLst>
                    </a:blip>
                    <a:stretch>
                      <a:fillRect/>
                    </a:stretch>
                  </pic:blipFill>
                  <pic:spPr>
                    <a:xfrm>
                      <a:off x="0" y="0"/>
                      <a:ext cx="5883275" cy="2944495"/>
                    </a:xfrm>
                    <a:prstGeom prst="rect">
                      <a:avLst/>
                    </a:prstGeom>
                  </pic:spPr>
                </pic:pic>
              </a:graphicData>
            </a:graphic>
            <wp14:sizeRelH relativeFrom="margin">
              <wp14:pctWidth>0</wp14:pctWidth>
            </wp14:sizeRelH>
            <wp14:sizeRelV relativeFrom="margin">
              <wp14:pctHeight>0</wp14:pctHeight>
            </wp14:sizeRelV>
          </wp:anchor>
        </w:drawing>
      </w:r>
    </w:p>
    <w:p w:rsidR="00900E8D" w:rsidRPr="00900E8D" w:rsidRDefault="00900E8D" w:rsidP="00900E8D"/>
    <w:p w:rsidR="00900E8D" w:rsidRPr="00900E8D" w:rsidRDefault="00900E8D" w:rsidP="00900E8D"/>
    <w:p w:rsidR="00782F74" w:rsidRPr="00782F74" w:rsidRDefault="00782F74" w:rsidP="00782F74"/>
    <w:p w:rsidR="00782F74" w:rsidRDefault="00294B1C" w:rsidP="00782F74">
      <w:pPr>
        <w:pStyle w:val="Heading2"/>
      </w:pPr>
      <w:r>
        <w:rPr>
          <w:rFonts w:hint="cs"/>
          <w:cs/>
        </w:rPr>
        <w:t xml:space="preserve">  </w:t>
      </w:r>
      <w:bookmarkStart w:id="67" w:name="_Toc513151682"/>
      <w:r w:rsidR="00782F74">
        <w:rPr>
          <w:rFonts w:hint="cs"/>
          <w:cs/>
        </w:rPr>
        <w:t>งานวิจัยที่เกี่ยวข้อง</w:t>
      </w:r>
      <w:bookmarkEnd w:id="67"/>
    </w:p>
    <w:p w:rsidR="00900E8D" w:rsidRDefault="00900E8D" w:rsidP="00900E8D">
      <w:pPr>
        <w:pStyle w:val="Caption"/>
        <w:jc w:val="left"/>
        <w:rPr>
          <w:rFonts w:eastAsiaTheme="minorHAnsi"/>
          <w:b w:val="0"/>
          <w:bCs w:val="0"/>
          <w:sz w:val="32"/>
          <w:szCs w:val="32"/>
        </w:rPr>
      </w:pPr>
      <w:bookmarkStart w:id="68" w:name="_Toc499413701"/>
    </w:p>
    <w:p w:rsidR="00900E8D" w:rsidRDefault="00900E8D" w:rsidP="00900E8D">
      <w:pPr>
        <w:pStyle w:val="Caption"/>
        <w:jc w:val="left"/>
        <w:rPr>
          <w:rFonts w:hint="cs"/>
        </w:rPr>
      </w:pPr>
      <w:r w:rsidRPr="00100956">
        <w:rPr>
          <w:noProof/>
          <w:sz w:val="36"/>
          <w:szCs w:val="36"/>
        </w:rPr>
        <mc:AlternateContent>
          <mc:Choice Requires="wps">
            <w:drawing>
              <wp:anchor distT="0" distB="0" distL="114300" distR="114300" simplePos="0" relativeHeight="251695104" behindDoc="0" locked="0" layoutInCell="1" allowOverlap="1" wp14:anchorId="671ABC95" wp14:editId="07C18BB8">
                <wp:simplePos x="0" y="0"/>
                <wp:positionH relativeFrom="column">
                  <wp:posOffset>699770</wp:posOffset>
                </wp:positionH>
                <wp:positionV relativeFrom="paragraph">
                  <wp:posOffset>336534</wp:posOffset>
                </wp:positionV>
                <wp:extent cx="3807725" cy="586854"/>
                <wp:effectExtent l="0" t="0" r="2540" b="3810"/>
                <wp:wrapNone/>
                <wp:docPr id="17" name="Text Box 17"/>
                <wp:cNvGraphicFramePr/>
                <a:graphic xmlns:a="http://schemas.openxmlformats.org/drawingml/2006/main">
                  <a:graphicData uri="http://schemas.microsoft.com/office/word/2010/wordprocessingShape">
                    <wps:wsp>
                      <wps:cNvSpPr txBox="1"/>
                      <wps:spPr>
                        <a:xfrm>
                          <a:off x="0" y="0"/>
                          <a:ext cx="3807725" cy="586854"/>
                        </a:xfrm>
                        <a:prstGeom prst="rect">
                          <a:avLst/>
                        </a:prstGeom>
                        <a:solidFill>
                          <a:schemeClr val="lt1"/>
                        </a:solidFill>
                        <a:ln w="6350">
                          <a:noFill/>
                        </a:ln>
                      </wps:spPr>
                      <wps:txbx>
                        <w:txbxContent>
                          <w:p w:rsidR="00294B1C" w:rsidRPr="00900E8D" w:rsidRDefault="00294B1C" w:rsidP="00900E8D">
                            <w:pPr>
                              <w:pStyle w:val="Caption"/>
                              <w:spacing w:before="240"/>
                            </w:pPr>
                            <w:r w:rsidRPr="00900E8D">
                              <w:rPr>
                                <w:rFonts w:hint="cs"/>
                                <w:cs/>
                              </w:rPr>
                              <w:t>ภาพ</w:t>
                            </w:r>
                            <w:r w:rsidRPr="00900E8D">
                              <w:rPr>
                                <w:cs/>
                              </w:rPr>
                              <w:t xml:space="preserve">ที่ </w:t>
                            </w:r>
                            <w:r w:rsidRPr="00900E8D">
                              <w:t>2</w:t>
                            </w:r>
                            <w:r w:rsidRPr="00900E8D">
                              <w:rPr>
                                <w:cs/>
                              </w:rPr>
                              <w:t>.</w:t>
                            </w:r>
                            <w:r w:rsidRPr="00900E8D">
                              <w:t>4</w:t>
                            </w:r>
                            <w:r w:rsidRPr="00900E8D">
                              <w:rPr>
                                <w:cs/>
                              </w:rPr>
                              <w:t xml:space="preserve"> หลักการทำงานของโปรแกรมโอซีอาร์</w:t>
                            </w:r>
                            <w:r w:rsidRPr="00900E8D">
                              <w:rPr>
                                <w:noProof/>
                                <w:cs/>
                              </w:rPr>
                              <w:t xml:space="preserve"> [</w:t>
                            </w:r>
                            <w:r w:rsidRPr="00900E8D">
                              <w:rPr>
                                <w:noProof/>
                              </w:rPr>
                              <w:t>18</w:t>
                            </w:r>
                            <w:r w:rsidRPr="00900E8D">
                              <w:rPr>
                                <w:noProof/>
                                <w:cs/>
                              </w:rPr>
                              <w:t>]</w:t>
                            </w:r>
                          </w:p>
                          <w:p w:rsidR="00294B1C" w:rsidRPr="00B46604" w:rsidRDefault="00294B1C" w:rsidP="00900E8D">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ABC95" id="Text Box 17" o:spid="_x0000_s1029" type="#_x0000_t202" style="position:absolute;margin-left:55.1pt;margin-top:26.5pt;width:299.8pt;height:46.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" fillcolor="white [3201]" stroked="f" strokeweight=".5pt">
                <v:textbox>
                  <w:txbxContent>
                    <w:p w:rsidR="00294B1C" w:rsidRPr="00900E8D" w:rsidRDefault="00294B1C" w:rsidP="00900E8D">
                      <w:pPr>
                        <w:pStyle w:val="Caption"/>
                        <w:spacing w:before="240"/>
                      </w:pPr>
                      <w:r w:rsidRPr="00900E8D">
                        <w:rPr>
                          <w:rFonts w:hint="cs"/>
                          <w:cs/>
                        </w:rPr>
                        <w:t>ภาพ</w:t>
                      </w:r>
                      <w:r w:rsidRPr="00900E8D">
                        <w:rPr>
                          <w:cs/>
                        </w:rPr>
                        <w:t xml:space="preserve">ที่ </w:t>
                      </w:r>
                      <w:r w:rsidRPr="00900E8D">
                        <w:t>2</w:t>
                      </w:r>
                      <w:r w:rsidRPr="00900E8D">
                        <w:rPr>
                          <w:cs/>
                        </w:rPr>
                        <w:t>.</w:t>
                      </w:r>
                      <w:r w:rsidRPr="00900E8D">
                        <w:t>4</w:t>
                      </w:r>
                      <w:r w:rsidRPr="00900E8D">
                        <w:rPr>
                          <w:cs/>
                        </w:rPr>
                        <w:t xml:space="preserve"> หลักการทำงานของโปรแกรมโอซีอาร์</w:t>
                      </w:r>
                      <w:r w:rsidRPr="00900E8D">
                        <w:rPr>
                          <w:noProof/>
                          <w:cs/>
                        </w:rPr>
                        <w:t xml:space="preserve"> [</w:t>
                      </w:r>
                      <w:r w:rsidRPr="00900E8D">
                        <w:rPr>
                          <w:noProof/>
                        </w:rPr>
                        <w:t>18</w:t>
                      </w:r>
                      <w:r w:rsidRPr="00900E8D">
                        <w:rPr>
                          <w:noProof/>
                          <w:cs/>
                        </w:rPr>
                        <w:t>]</w:t>
                      </w:r>
                    </w:p>
                    <w:p w:rsidR="00294B1C" w:rsidRPr="00B46604" w:rsidRDefault="00294B1C" w:rsidP="00900E8D">
                      <w:pPr>
                        <w:rPr>
                          <w:b/>
                          <w:bCs/>
                          <w:sz w:val="28"/>
                          <w:szCs w:val="28"/>
                        </w:rPr>
                      </w:pPr>
                    </w:p>
                  </w:txbxContent>
                </v:textbox>
              </v:shape>
            </w:pict>
          </mc:Fallback>
        </mc:AlternateContent>
      </w:r>
      <w:bookmarkEnd w:id="68"/>
    </w:p>
    <w:p w:rsidR="00900E8D" w:rsidRDefault="00900E8D" w:rsidP="00900E8D"/>
    <w:p w:rsidR="00900E8D" w:rsidRDefault="00900E8D" w:rsidP="00900E8D"/>
    <w:p w:rsidR="00900E8D" w:rsidRDefault="00900E8D" w:rsidP="00900E8D"/>
    <w:p w:rsidR="00900E8D" w:rsidRDefault="00900E8D" w:rsidP="00900E8D">
      <w:pPr>
        <w:pStyle w:val="Heading2"/>
        <w:numPr>
          <w:ilvl w:val="1"/>
          <w:numId w:val="10"/>
        </w:numPr>
      </w:pPr>
      <w:bookmarkStart w:id="69" w:name="_Toc513151683"/>
      <w:r w:rsidRPr="00900E8D">
        <w:rPr>
          <w:cs/>
        </w:rPr>
        <w:t>ระบบที่พัฒนาด้วยเทคโนโลยีโอซีอาร์</w:t>
      </w:r>
      <w:bookmarkEnd w:id="69"/>
    </w:p>
    <w:p w:rsidR="00900E8D" w:rsidRPr="00294B1C" w:rsidRDefault="00900E8D" w:rsidP="00294B1C">
      <w:pPr>
        <w:pStyle w:val="Heading3"/>
      </w:pPr>
      <w:bookmarkStart w:id="70" w:name="_Toc513151684"/>
      <w:r w:rsidRPr="00294B1C">
        <w:t>Implement of OCR Technology in Nakhon Ratchasima Vocational College</w:t>
      </w:r>
      <w:bookmarkEnd w:id="70"/>
    </w:p>
    <w:p w:rsidR="00F40527" w:rsidRDefault="00F40527" w:rsidP="00F40527">
      <w:pPr>
        <w:spacing w:before="0" w:after="160" w:line="259" w:lineRule="auto"/>
        <w:ind w:firstLine="0"/>
        <w:jc w:val="thaiDistribute"/>
      </w:pPr>
      <w:r w:rsidRPr="00100956">
        <w:rPr>
          <w:cs/>
        </w:rPr>
        <w:t xml:space="preserve">          ระบบตรวจสอบการเข้า – ออกรถยนต์ ตั้งอยู่ในวิทยาลัยชีวศึกษานครราชสีมา ปัญหาการโจรกรรมรถยนต์และจักรยานยนต์ โดยระบบเดิมที่ใช้อยู่เป็นลักษณะการนำบัตรเข้า – ออกของรถยนต์ ทำให้ไม่สามารถระบุยืนยันตัวบุคคลที่เป็นเจ้าของรถยนต์ได้ จึงได้พัฒนาระบบตรวจสอบการเข้า – ออกของรถยนต์ภายในหน่วยงาน ผู้วิจัยได้เห็นถึงปัญหาจึงได้นำเทคโนโลยีมาประยุกต์ใช้กับระบบ ตรวจสอบการเข้า – ออกของรถยนต์ รวมถึงความปลอดภัยของรถยนต์ไม่ให้ถูกโจรกรรมได้ จึง</w:t>
      </w:r>
      <w:r w:rsidRPr="00100956">
        <w:rPr>
          <w:cs/>
        </w:rPr>
        <w:lastRenderedPageBreak/>
        <w:t xml:space="preserve">ได้นำเทคโนโลยีโอซีอาร์และเครื่องอ่านบาร์โค้ดมาพัฒนาลานจอดรถให้ปลอดภัยยิ่งขึ้น โดยหลักการทำงานโปรแกรมแบ่งออกเป็น </w:t>
      </w:r>
      <w:r w:rsidRPr="00100956">
        <w:t xml:space="preserve">2 </w:t>
      </w:r>
      <w:r w:rsidRPr="00100956">
        <w:rPr>
          <w:cs/>
        </w:rPr>
        <w:t>ส่วน ดังแสดงภาพที่ 2.</w:t>
      </w:r>
      <w:r>
        <w:t>5</w:t>
      </w:r>
      <w:r w:rsidRPr="00100956">
        <w:rPr>
          <w:cs/>
        </w:rPr>
        <w:t xml:space="preserve"> </w:t>
      </w:r>
    </w:p>
    <w:p w:rsidR="00F40527" w:rsidRDefault="00F40527" w:rsidP="00F40527">
      <w:pPr>
        <w:spacing w:before="0" w:after="160" w:line="259" w:lineRule="auto"/>
        <w:ind w:firstLine="0"/>
        <w:jc w:val="thaiDistribute"/>
      </w:pPr>
      <w:r w:rsidRPr="00100956">
        <w:rPr>
          <w:noProof/>
        </w:rPr>
        <w:drawing>
          <wp:anchor distT="0" distB="0" distL="114300" distR="114300" simplePos="0" relativeHeight="251697152" behindDoc="0" locked="0" layoutInCell="1" allowOverlap="1" wp14:anchorId="7CD260B6" wp14:editId="2DD51397">
            <wp:simplePos x="0" y="0"/>
            <wp:positionH relativeFrom="margin">
              <wp:posOffset>252730</wp:posOffset>
            </wp:positionH>
            <wp:positionV relativeFrom="paragraph">
              <wp:posOffset>60960</wp:posOffset>
            </wp:positionV>
            <wp:extent cx="4939665" cy="40798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344" t="9213" r="19195" b="3435"/>
                    <a:stretch/>
                  </pic:blipFill>
                  <pic:spPr bwMode="auto">
                    <a:xfrm>
                      <a:off x="0" y="0"/>
                      <a:ext cx="4939665" cy="4079875"/>
                    </a:xfrm>
                    <a:prstGeom prst="rect">
                      <a:avLst/>
                    </a:prstGeom>
                    <a:ln>
                      <a:noFill/>
                    </a:ln>
                    <a:extLst>
                      <a:ext uri="{53640926-AAD7-44D8-BBD7-CCE9431645EC}">
                        <a14:shadowObscured xmlns:a14="http://schemas.microsoft.com/office/drawing/2010/main"/>
                      </a:ext>
                    </a:extLst>
                  </pic:spPr>
                </pic:pic>
              </a:graphicData>
            </a:graphic>
          </wp:anchor>
        </w:drawing>
      </w: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p>
    <w:p w:rsidR="00F40527" w:rsidRDefault="00F40527" w:rsidP="00F40527">
      <w:pPr>
        <w:spacing w:before="0" w:after="160" w:line="259" w:lineRule="auto"/>
        <w:ind w:firstLine="0"/>
        <w:jc w:val="thaiDistribute"/>
      </w:pPr>
      <w:r w:rsidRPr="00100956">
        <w:rPr>
          <w:noProof/>
          <w:sz w:val="36"/>
          <w:szCs w:val="36"/>
        </w:rPr>
        <mc:AlternateContent>
          <mc:Choice Requires="wps">
            <w:drawing>
              <wp:anchor distT="0" distB="0" distL="114300" distR="114300" simplePos="0" relativeHeight="251699200" behindDoc="0" locked="0" layoutInCell="1" allowOverlap="1" wp14:anchorId="75B8B38F" wp14:editId="49CD6A70">
                <wp:simplePos x="0" y="0"/>
                <wp:positionH relativeFrom="column">
                  <wp:posOffset>838200</wp:posOffset>
                </wp:positionH>
                <wp:positionV relativeFrom="paragraph">
                  <wp:posOffset>133350</wp:posOffset>
                </wp:positionV>
                <wp:extent cx="4155803" cy="586854"/>
                <wp:effectExtent l="0" t="0" r="0" b="3810"/>
                <wp:wrapNone/>
                <wp:docPr id="19" name="Text Box 19"/>
                <wp:cNvGraphicFramePr/>
                <a:graphic xmlns:a="http://schemas.openxmlformats.org/drawingml/2006/main">
                  <a:graphicData uri="http://schemas.microsoft.com/office/word/2010/wordprocessingShape">
                    <wps:wsp>
                      <wps:cNvSpPr txBox="1"/>
                      <wps:spPr>
                        <a:xfrm>
                          <a:off x="0" y="0"/>
                          <a:ext cx="4155803" cy="586854"/>
                        </a:xfrm>
                        <a:prstGeom prst="rect">
                          <a:avLst/>
                        </a:prstGeom>
                        <a:solidFill>
                          <a:schemeClr val="lt1"/>
                        </a:solidFill>
                        <a:ln w="6350">
                          <a:noFill/>
                        </a:ln>
                      </wps:spPr>
                      <wps:txbx>
                        <w:txbxContent>
                          <w:p w:rsidR="00294B1C" w:rsidRPr="0029621E" w:rsidRDefault="00294B1C" w:rsidP="00F40527">
                            <w:pPr>
                              <w:pStyle w:val="Caption"/>
                              <w:spacing w:before="240"/>
                            </w:pPr>
                            <w:r w:rsidRPr="0029621E">
                              <w:rPr>
                                <w:rFonts w:hint="cs"/>
                                <w:cs/>
                              </w:rPr>
                              <w:t>ภาพ</w:t>
                            </w:r>
                            <w:r w:rsidRPr="0029621E">
                              <w:rPr>
                                <w:cs/>
                              </w:rPr>
                              <w:t xml:space="preserve">ที่ </w:t>
                            </w:r>
                            <w:r w:rsidRPr="0029621E">
                              <w:t>2</w:t>
                            </w:r>
                            <w:r w:rsidRPr="0029621E">
                              <w:rPr>
                                <w:cs/>
                              </w:rPr>
                              <w:t>.</w:t>
                            </w:r>
                            <w:r>
                              <w:t>5</w:t>
                            </w:r>
                            <w:r w:rsidRPr="0029621E">
                              <w:rPr>
                                <w:cs/>
                              </w:rPr>
                              <w:t xml:space="preserve"> </w:t>
                            </w:r>
                            <w:r w:rsidRPr="0029621E">
                              <w:rPr>
                                <w:rFonts w:hint="cs"/>
                                <w:cs/>
                              </w:rPr>
                              <w:t>ไฟล์ภาพก่อน</w:t>
                            </w:r>
                            <w:r w:rsidRPr="0029621E">
                              <w:rPr>
                                <w:rFonts w:hint="cs"/>
                                <w:noProof/>
                                <w:cs/>
                              </w:rPr>
                              <w:t>และหลังผ่านการตรวจสอบเป็นไฟล์ข้อความ</w:t>
                            </w:r>
                            <w:r w:rsidRPr="0029621E">
                              <w:rPr>
                                <w:noProof/>
                                <w:cs/>
                              </w:rPr>
                              <w:t xml:space="preserve"> [</w:t>
                            </w:r>
                            <w:r w:rsidRPr="0029621E">
                              <w:rPr>
                                <w:noProof/>
                              </w:rPr>
                              <w:t>14</w:t>
                            </w:r>
                            <w:r w:rsidRPr="0029621E">
                              <w:rPr>
                                <w:noProof/>
                                <w:cs/>
                              </w:rPr>
                              <w:t>]</w:t>
                            </w:r>
                          </w:p>
                          <w:p w:rsidR="00294B1C" w:rsidRPr="00B46604" w:rsidRDefault="00294B1C" w:rsidP="00F40527">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B8B38F" id="Text Box 19" o:spid="_x0000_s1030" type="#_x0000_t202" style="position:absolute;left:0;text-align:left;margin-left:66pt;margin-top:10.5pt;width:327.25pt;height:46.2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" fillcolor="white [3201]" stroked="f" strokeweight=".5pt">
                <v:textbox>
                  <w:txbxContent>
                    <w:p w:rsidR="00294B1C" w:rsidRPr="0029621E" w:rsidRDefault="00294B1C" w:rsidP="00F40527">
                      <w:pPr>
                        <w:pStyle w:val="Caption"/>
                        <w:spacing w:before="240"/>
                      </w:pPr>
                      <w:r w:rsidRPr="0029621E">
                        <w:rPr>
                          <w:rFonts w:hint="cs"/>
                          <w:cs/>
                        </w:rPr>
                        <w:t>ภาพ</w:t>
                      </w:r>
                      <w:r w:rsidRPr="0029621E">
                        <w:rPr>
                          <w:cs/>
                        </w:rPr>
                        <w:t xml:space="preserve">ที่ </w:t>
                      </w:r>
                      <w:r w:rsidRPr="0029621E">
                        <w:t>2</w:t>
                      </w:r>
                      <w:r w:rsidRPr="0029621E">
                        <w:rPr>
                          <w:cs/>
                        </w:rPr>
                        <w:t>.</w:t>
                      </w:r>
                      <w:r>
                        <w:t>5</w:t>
                      </w:r>
                      <w:r w:rsidRPr="0029621E">
                        <w:rPr>
                          <w:cs/>
                        </w:rPr>
                        <w:t xml:space="preserve"> </w:t>
                      </w:r>
                      <w:r w:rsidRPr="0029621E">
                        <w:rPr>
                          <w:rFonts w:hint="cs"/>
                          <w:cs/>
                        </w:rPr>
                        <w:t>ไฟล์ภาพก่อน</w:t>
                      </w:r>
                      <w:r w:rsidRPr="0029621E">
                        <w:rPr>
                          <w:rFonts w:hint="cs"/>
                          <w:noProof/>
                          <w:cs/>
                        </w:rPr>
                        <w:t>และหลังผ่านการตรวจสอบเป็นไฟล์ข้อความ</w:t>
                      </w:r>
                      <w:r w:rsidRPr="0029621E">
                        <w:rPr>
                          <w:noProof/>
                          <w:cs/>
                        </w:rPr>
                        <w:t xml:space="preserve"> [</w:t>
                      </w:r>
                      <w:r w:rsidRPr="0029621E">
                        <w:rPr>
                          <w:noProof/>
                        </w:rPr>
                        <w:t>14</w:t>
                      </w:r>
                      <w:r w:rsidRPr="0029621E">
                        <w:rPr>
                          <w:noProof/>
                          <w:cs/>
                        </w:rPr>
                        <w:t>]</w:t>
                      </w:r>
                    </w:p>
                    <w:p w:rsidR="00294B1C" w:rsidRPr="00B46604" w:rsidRDefault="00294B1C" w:rsidP="00F40527">
                      <w:pPr>
                        <w:rPr>
                          <w:b/>
                          <w:bCs/>
                          <w:sz w:val="28"/>
                          <w:szCs w:val="28"/>
                        </w:rPr>
                      </w:pPr>
                    </w:p>
                  </w:txbxContent>
                </v:textbox>
              </v:shape>
            </w:pict>
          </mc:Fallback>
        </mc:AlternateContent>
      </w:r>
    </w:p>
    <w:p w:rsidR="00F40527" w:rsidRDefault="00F40527" w:rsidP="00F40527">
      <w:pPr>
        <w:spacing w:before="0" w:after="160" w:line="259" w:lineRule="auto"/>
        <w:ind w:firstLine="0"/>
        <w:jc w:val="thaiDistribute"/>
      </w:pPr>
    </w:p>
    <w:p w:rsidR="00F40527" w:rsidRPr="00100956" w:rsidRDefault="00F40527" w:rsidP="00F40527">
      <w:pPr>
        <w:spacing w:before="0" w:after="160" w:line="259" w:lineRule="auto"/>
        <w:ind w:firstLine="0"/>
        <w:jc w:val="thaiDistribute"/>
      </w:pPr>
    </w:p>
    <w:p w:rsidR="00900E8D" w:rsidRPr="00900E8D" w:rsidRDefault="00900E8D" w:rsidP="00900E8D">
      <w:pPr>
        <w:rPr>
          <w:rFonts w:hint="cs"/>
          <w:cs/>
        </w:rPr>
      </w:pPr>
    </w:p>
    <w:p w:rsidR="00703952" w:rsidRDefault="00F40527" w:rsidP="00F40527">
      <w:pPr>
        <w:pStyle w:val="Heading5"/>
      </w:pPr>
      <w:r>
        <w:rPr>
          <w:rFonts w:hint="cs"/>
          <w:cs/>
        </w:rPr>
        <w:t>ลด</w:t>
      </w:r>
      <w:r w:rsidRPr="00F40527">
        <w:rPr>
          <w:cs/>
        </w:rPr>
        <w:t>ความผิดพลาด</w:t>
      </w:r>
    </w:p>
    <w:p w:rsidR="00F40527" w:rsidRPr="00100956" w:rsidRDefault="00F40527" w:rsidP="00F40527">
      <w:pPr>
        <w:spacing w:before="0" w:after="160" w:line="259" w:lineRule="auto"/>
        <w:ind w:firstLine="0"/>
        <w:jc w:val="thaiDistribute"/>
      </w:pPr>
      <w:r w:rsidRPr="00100956">
        <w:rPr>
          <w:cs/>
        </w:rPr>
        <w:t xml:space="preserve">          โดยปกติการ เข้า-ออก ใช้งานลานจอดรถจะมีเจ้าหน้าที่ทำหน้าในการออกบัตรก่อนที่จะเข้าไปจอดรถ บัตรจอดรถ </w:t>
      </w:r>
      <w:r w:rsidRPr="00100956">
        <w:t xml:space="preserve">1 </w:t>
      </w:r>
      <w:r w:rsidRPr="00100956">
        <w:rPr>
          <w:cs/>
        </w:rPr>
        <w:t xml:space="preserve">ใบสำหรับรถยนต์ </w:t>
      </w:r>
      <w:r w:rsidRPr="00100956">
        <w:t xml:space="preserve">1 </w:t>
      </w:r>
      <w:r w:rsidRPr="00100956">
        <w:rPr>
          <w:cs/>
        </w:rPr>
        <w:t>คัน ในแต่ละวันมีผู้เข้ามาใช้บริการหมุนเวียนตลอดทั่งวัน ทำให้เจ้าหน้าที่ไม่สามารถจดจำลักษณะของรถยนต์และป้ายทะเบียนรถยนต์ ผู้เข้ามาใช้งานได้ โดยตรวจสอบวิธีการประมวลภาพช่วยลดปัญหาความผิดพลาดที่อาจเกิดขึ้นได้จาการตรวจสอบด้วยสายตาของมนุษย์อาศัยผลภาพมาประยุกต์ใช้กับการตรวจสอบเข้าออกรถยนต์ [</w:t>
      </w:r>
      <w:r w:rsidRPr="00100956">
        <w:t>21</w:t>
      </w:r>
      <w:r w:rsidRPr="00100956">
        <w:rPr>
          <w:cs/>
        </w:rPr>
        <w:t xml:space="preserve">] </w:t>
      </w:r>
    </w:p>
    <w:p w:rsidR="00F40527" w:rsidRPr="00F40527" w:rsidRDefault="00F40527" w:rsidP="00F40527"/>
    <w:p w:rsidR="00703952" w:rsidRDefault="00F40527" w:rsidP="00F40527">
      <w:pPr>
        <w:pStyle w:val="Heading5"/>
      </w:pPr>
      <w:r w:rsidRPr="00F40527">
        <w:rPr>
          <w:cs/>
        </w:rPr>
        <w:t>ตรวจจับการโจรกรรมรถยนต์</w:t>
      </w:r>
    </w:p>
    <w:p w:rsidR="00F40527" w:rsidRPr="00100956" w:rsidRDefault="00F40527" w:rsidP="00F40527">
      <w:pPr>
        <w:spacing w:before="0" w:after="160" w:line="259" w:lineRule="auto"/>
        <w:ind w:firstLine="0"/>
        <w:jc w:val="thaiDistribute"/>
        <w:rPr>
          <w:b/>
          <w:bCs/>
        </w:rPr>
      </w:pPr>
      <w:r w:rsidRPr="00100956">
        <w:rPr>
          <w:cs/>
        </w:rPr>
        <w:t xml:space="preserve">          โดยระบบจะถูกติดตั้งไว้กับประตูทางเข้า- ออกลานจอดรถ เมื่อนำรถยนต์ออกจากลานจอดรถผู้ขับขี่ต้องนำบัตรมาอ่านเครื่องบาร์โค้ดที่จัดไว้ ระบบจะทำการถ่ายภาพทะเบียนรถยนต์จากนั้นระบบจะทำการแปลงภาพที่เป็นตัวเลข และทำการเปรียบเทียบข้อมูลที่อยู่ในฐานข้อมูลจากข้อมูลรถเข้าสู่ระบบมาเปรียบเทียบข้อมูลออก เมื่อระบบพิจารณาความถูกต้องของเลขทะเบียนรถยนต์ร่วมกับตัวเลขบัตรประจำตัวบาร์โค้ดจากฐานข้อมูลที่บันทึกไว้ ถ้าข้อมูลครบถ้วน ระบบจะแจ้งให้ทราบว่า ผ่าน หรือ ไม่ผ่าน ดังแสดงในภาพที่ 2.</w:t>
      </w:r>
      <w:r>
        <w:t>6</w:t>
      </w:r>
      <w:r w:rsidRPr="00100956">
        <w:rPr>
          <w:cs/>
        </w:rPr>
        <w:t xml:space="preserve">  </w:t>
      </w:r>
    </w:p>
    <w:p w:rsidR="00F40527" w:rsidRPr="00F40527" w:rsidRDefault="00F40527" w:rsidP="00F40527">
      <w:r w:rsidRPr="00100956">
        <w:rPr>
          <w:noProof/>
        </w:rPr>
        <w:drawing>
          <wp:anchor distT="0" distB="0" distL="114300" distR="114300" simplePos="0" relativeHeight="251701248" behindDoc="0" locked="0" layoutInCell="1" allowOverlap="1" wp14:anchorId="3A966DCD" wp14:editId="37FF24B8">
            <wp:simplePos x="0" y="0"/>
            <wp:positionH relativeFrom="margin">
              <wp:posOffset>0</wp:posOffset>
            </wp:positionH>
            <wp:positionV relativeFrom="paragraph">
              <wp:posOffset>122195</wp:posOffset>
            </wp:positionV>
            <wp:extent cx="5260340" cy="2339340"/>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525" t="38324" r="28516" b="26116"/>
                    <a:stretch/>
                  </pic:blipFill>
                  <pic:spPr bwMode="auto">
                    <a:xfrm>
                      <a:off x="0" y="0"/>
                      <a:ext cx="5260340" cy="2339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03952" w:rsidRPr="00703952" w:rsidRDefault="00703952" w:rsidP="00703952"/>
    <w:p w:rsidR="0034018B" w:rsidRDefault="0034018B" w:rsidP="0034018B">
      <w:pPr>
        <w:spacing w:before="0"/>
        <w:rPr>
          <w:sz w:val="36"/>
          <w:szCs w:val="36"/>
        </w:rPr>
      </w:pPr>
    </w:p>
    <w:p w:rsidR="0034018B" w:rsidRDefault="0034018B" w:rsidP="0034018B">
      <w:pPr>
        <w:spacing w:before="0"/>
        <w:rPr>
          <w:sz w:val="36"/>
          <w:szCs w:val="36"/>
        </w:rPr>
      </w:pPr>
    </w:p>
    <w:p w:rsidR="0034018B" w:rsidRDefault="0034018B" w:rsidP="0034018B">
      <w:pPr>
        <w:spacing w:before="0"/>
        <w:rPr>
          <w:sz w:val="36"/>
          <w:szCs w:val="36"/>
        </w:rPr>
      </w:pPr>
    </w:p>
    <w:p w:rsidR="0034018B" w:rsidRDefault="0034018B" w:rsidP="0034018B">
      <w:pPr>
        <w:spacing w:before="0"/>
        <w:rPr>
          <w:sz w:val="36"/>
          <w:szCs w:val="36"/>
        </w:rPr>
      </w:pPr>
    </w:p>
    <w:p w:rsidR="0034018B" w:rsidRDefault="0034018B" w:rsidP="0034018B">
      <w:pPr>
        <w:spacing w:before="0"/>
        <w:rPr>
          <w:sz w:val="36"/>
          <w:szCs w:val="36"/>
        </w:rPr>
      </w:pPr>
    </w:p>
    <w:p w:rsidR="0034018B" w:rsidRDefault="0034018B" w:rsidP="0034018B">
      <w:pPr>
        <w:spacing w:before="0"/>
        <w:rPr>
          <w:sz w:val="36"/>
          <w:szCs w:val="36"/>
        </w:rPr>
      </w:pPr>
    </w:p>
    <w:p w:rsidR="0034018B" w:rsidRDefault="00F40527" w:rsidP="0034018B">
      <w:pPr>
        <w:spacing w:before="0"/>
        <w:rPr>
          <w:sz w:val="36"/>
          <w:szCs w:val="36"/>
        </w:rPr>
      </w:pPr>
      <w:r w:rsidRPr="00100956">
        <w:rPr>
          <w:noProof/>
        </w:rPr>
        <mc:AlternateContent>
          <mc:Choice Requires="wps">
            <w:drawing>
              <wp:anchor distT="0" distB="0" distL="114300" distR="114300" simplePos="0" relativeHeight="251703296" behindDoc="0" locked="0" layoutInCell="1" allowOverlap="1" wp14:anchorId="18B40252" wp14:editId="4CC9D28A">
                <wp:simplePos x="0" y="0"/>
                <wp:positionH relativeFrom="column">
                  <wp:posOffset>170123</wp:posOffset>
                </wp:positionH>
                <wp:positionV relativeFrom="paragraph">
                  <wp:posOffset>259137</wp:posOffset>
                </wp:positionV>
                <wp:extent cx="4726379" cy="522515"/>
                <wp:effectExtent l="0" t="0" r="17145" b="11430"/>
                <wp:wrapNone/>
                <wp:docPr id="21" name="Text Box 21"/>
                <wp:cNvGraphicFramePr/>
                <a:graphic xmlns:a="http://schemas.openxmlformats.org/drawingml/2006/main">
                  <a:graphicData uri="http://schemas.microsoft.com/office/word/2010/wordprocessingShape">
                    <wps:wsp>
                      <wps:cNvSpPr txBox="1"/>
                      <wps:spPr>
                        <a:xfrm>
                          <a:off x="0" y="0"/>
                          <a:ext cx="4726379" cy="522515"/>
                        </a:xfrm>
                        <a:prstGeom prst="rect">
                          <a:avLst/>
                        </a:prstGeom>
                        <a:solidFill>
                          <a:schemeClr val="lt1"/>
                        </a:solidFill>
                        <a:ln w="6350">
                          <a:solidFill>
                            <a:schemeClr val="bg1"/>
                          </a:solidFill>
                        </a:ln>
                      </wps:spPr>
                      <wps:txbx>
                        <w:txbxContent>
                          <w:p w:rsidR="00294B1C" w:rsidRPr="00F40527" w:rsidRDefault="00294B1C" w:rsidP="00F40527">
                            <w:pPr>
                              <w:pStyle w:val="Caption"/>
                              <w:spacing w:before="240"/>
                            </w:pPr>
                            <w:r w:rsidRPr="00F40527">
                              <w:rPr>
                                <w:rFonts w:hint="cs"/>
                                <w:cs/>
                              </w:rPr>
                              <w:t>ภาพ</w:t>
                            </w:r>
                            <w:r w:rsidRPr="00F40527">
                              <w:rPr>
                                <w:cs/>
                              </w:rPr>
                              <w:t>ที่</w:t>
                            </w:r>
                            <w:r w:rsidRPr="00F40527">
                              <w:rPr>
                                <w:rFonts w:hint="cs"/>
                                <w:cs/>
                              </w:rPr>
                              <w:t xml:space="preserve"> </w:t>
                            </w:r>
                            <w:r w:rsidRPr="00F40527">
                              <w:t>2</w:t>
                            </w:r>
                            <w:r w:rsidRPr="00F40527">
                              <w:rPr>
                                <w:cs/>
                              </w:rPr>
                              <w:t>.</w:t>
                            </w:r>
                            <w:r w:rsidRPr="00F40527">
                              <w:t>6</w:t>
                            </w:r>
                            <w:r w:rsidRPr="00F40527">
                              <w:rPr>
                                <w:cs/>
                              </w:rPr>
                              <w:t xml:space="preserve">  หน้าจอแสดงการทำงานของระบบเข้า-ออกลานจอดรถ</w:t>
                            </w:r>
                            <w:r w:rsidRPr="00F40527">
                              <w:rPr>
                                <w:noProof/>
                                <w:cs/>
                              </w:rPr>
                              <w:t>[</w:t>
                            </w:r>
                            <w:r w:rsidRPr="00F40527">
                              <w:rPr>
                                <w:noProof/>
                              </w:rPr>
                              <w:t>8</w:t>
                            </w:r>
                            <w:r w:rsidRPr="00F40527">
                              <w:rPr>
                                <w:noProof/>
                                <w:cs/>
                              </w:rPr>
                              <w:t>]</w:t>
                            </w:r>
                          </w:p>
                          <w:p w:rsidR="00294B1C" w:rsidRPr="00B46604" w:rsidRDefault="00294B1C" w:rsidP="00F40527">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B40252" id="Text Box 21" o:spid="_x0000_s1031" type="#_x0000_t202" style="position:absolute;left:0;text-align:left;margin-left:13.4pt;margin-top:20.4pt;width:372.15pt;height:41.1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" fillcolor="white [3201]" strokecolor="white [3212]" strokeweight=".5pt">
                <v:textbox>
                  <w:txbxContent>
                    <w:p w:rsidR="00294B1C" w:rsidRPr="00F40527" w:rsidRDefault="00294B1C" w:rsidP="00F40527">
                      <w:pPr>
                        <w:pStyle w:val="Caption"/>
                        <w:spacing w:before="240"/>
                      </w:pPr>
                      <w:r w:rsidRPr="00F40527">
                        <w:rPr>
                          <w:rFonts w:hint="cs"/>
                          <w:cs/>
                        </w:rPr>
                        <w:t>ภาพ</w:t>
                      </w:r>
                      <w:r w:rsidRPr="00F40527">
                        <w:rPr>
                          <w:cs/>
                        </w:rPr>
                        <w:t>ที่</w:t>
                      </w:r>
                      <w:r w:rsidRPr="00F40527">
                        <w:rPr>
                          <w:rFonts w:hint="cs"/>
                          <w:cs/>
                        </w:rPr>
                        <w:t xml:space="preserve"> </w:t>
                      </w:r>
                      <w:r w:rsidRPr="00F40527">
                        <w:t>2</w:t>
                      </w:r>
                      <w:r w:rsidRPr="00F40527">
                        <w:rPr>
                          <w:cs/>
                        </w:rPr>
                        <w:t>.</w:t>
                      </w:r>
                      <w:r w:rsidRPr="00F40527">
                        <w:t>6</w:t>
                      </w:r>
                      <w:r w:rsidRPr="00F40527">
                        <w:rPr>
                          <w:cs/>
                        </w:rPr>
                        <w:t xml:space="preserve">  หน้าจอแสดงการทำงานของระบบเข้า-ออกลานจอดรถ</w:t>
                      </w:r>
                      <w:r w:rsidRPr="00F40527">
                        <w:rPr>
                          <w:noProof/>
                          <w:cs/>
                        </w:rPr>
                        <w:t>[</w:t>
                      </w:r>
                      <w:r w:rsidRPr="00F40527">
                        <w:rPr>
                          <w:noProof/>
                        </w:rPr>
                        <w:t>8</w:t>
                      </w:r>
                      <w:r w:rsidRPr="00F40527">
                        <w:rPr>
                          <w:noProof/>
                          <w:cs/>
                        </w:rPr>
                        <w:t>]</w:t>
                      </w:r>
                    </w:p>
                    <w:p w:rsidR="00294B1C" w:rsidRPr="00B46604" w:rsidRDefault="00294B1C" w:rsidP="00F40527">
                      <w:pPr>
                        <w:rPr>
                          <w:b/>
                          <w:bCs/>
                          <w:sz w:val="28"/>
                          <w:szCs w:val="28"/>
                        </w:rPr>
                      </w:pPr>
                    </w:p>
                  </w:txbxContent>
                </v:textbox>
              </v:shape>
            </w:pict>
          </mc:Fallback>
        </mc:AlternateContent>
      </w:r>
    </w:p>
    <w:p w:rsidR="0034018B" w:rsidRDefault="0034018B" w:rsidP="0034018B">
      <w:pPr>
        <w:spacing w:before="0"/>
        <w:rPr>
          <w:sz w:val="36"/>
          <w:szCs w:val="36"/>
        </w:rPr>
      </w:pPr>
    </w:p>
    <w:p w:rsidR="0034018B" w:rsidRDefault="0034018B" w:rsidP="0034018B">
      <w:pPr>
        <w:spacing w:before="0"/>
        <w:rPr>
          <w:sz w:val="36"/>
          <w:szCs w:val="36"/>
        </w:rPr>
      </w:pPr>
    </w:p>
    <w:p w:rsidR="0034018B" w:rsidRDefault="0034018B" w:rsidP="00821170">
      <w:pPr>
        <w:spacing w:before="0"/>
        <w:ind w:firstLine="0"/>
        <w:rPr>
          <w:sz w:val="36"/>
          <w:szCs w:val="36"/>
        </w:rPr>
      </w:pPr>
    </w:p>
    <w:p w:rsidR="00F40527" w:rsidRPr="00100956" w:rsidRDefault="00F40527" w:rsidP="00F40527">
      <w:pPr>
        <w:spacing w:before="0" w:after="160" w:line="259" w:lineRule="auto"/>
        <w:ind w:firstLine="0"/>
        <w:jc w:val="thaiDistribute"/>
        <w:rPr>
          <w:cs/>
        </w:rPr>
      </w:pPr>
      <w:r w:rsidRPr="00100956">
        <w:rPr>
          <w:cs/>
        </w:rPr>
        <w:t xml:space="preserve">        ผลทดลองนำโปรแกรมตรวจสอบการเข้า – ออก ของรถยนต์ไปทดลองใช้งานกับกลุ่มตัวอย่าง บุคลากรและรถยนต์ จำนวน </w:t>
      </w:r>
      <w:r w:rsidRPr="00100956">
        <w:t xml:space="preserve">100 </w:t>
      </w:r>
      <w:r w:rsidRPr="00100956">
        <w:rPr>
          <w:cs/>
        </w:rPr>
        <w:t xml:space="preserve">คัน พบว่าระบบมีประสิทธิภาพในการใช้เทคโนโลยีโอซีอาร์ การแปลงภาพได้อย่างถูกต้องคิดเป็นร้อยล่ะ </w:t>
      </w:r>
      <w:r w:rsidRPr="00100956">
        <w:t>100</w:t>
      </w:r>
      <w:r w:rsidRPr="00100956">
        <w:rPr>
          <w:cs/>
        </w:rPr>
        <w:t xml:space="preserve"> แต่ยังมีข้อจำกัดทางระบบไม่สามารถวิเคราะห์ภาพ ทะเบียนรถยนต์ ป้ายทะเบียนสีแดง </w:t>
      </w:r>
    </w:p>
    <w:p w:rsidR="00F40527" w:rsidRDefault="00F40527" w:rsidP="00821170">
      <w:pPr>
        <w:spacing w:before="0"/>
        <w:ind w:firstLine="0"/>
        <w:rPr>
          <w:rFonts w:hint="cs"/>
          <w:sz w:val="36"/>
          <w:szCs w:val="36"/>
        </w:rPr>
      </w:pPr>
    </w:p>
    <w:p w:rsidR="00F40527" w:rsidRPr="00294B1C" w:rsidRDefault="00F40527" w:rsidP="00294B1C">
      <w:pPr>
        <w:pStyle w:val="Heading3"/>
      </w:pPr>
      <w:bookmarkStart w:id="71" w:name="_Hlk513147265"/>
      <w:bookmarkStart w:id="72" w:name="_Toc513151685"/>
      <w:r w:rsidRPr="00294B1C">
        <w:rPr>
          <w:cs/>
        </w:rPr>
        <w:lastRenderedPageBreak/>
        <w:t>ตัวอย่างแอบพลิเคชัน (</w:t>
      </w:r>
      <w:r w:rsidRPr="00294B1C">
        <w:t>OCR Optical Character Recognition</w:t>
      </w:r>
      <w:r w:rsidRPr="00294B1C">
        <w:rPr>
          <w:cs/>
        </w:rPr>
        <w:t>)</w:t>
      </w:r>
      <w:bookmarkEnd w:id="71"/>
      <w:bookmarkEnd w:id="72"/>
    </w:p>
    <w:p w:rsidR="00F40527" w:rsidRDefault="00F40527" w:rsidP="00F40527">
      <w:pPr>
        <w:pStyle w:val="Heading4"/>
        <w:tabs>
          <w:tab w:val="clear" w:pos="2694"/>
        </w:tabs>
        <w:ind w:left="709" w:hanging="709"/>
        <w:jc w:val="both"/>
      </w:pPr>
      <w:r>
        <w:rPr>
          <w:rFonts w:hint="cs"/>
          <w:cs/>
        </w:rPr>
        <w:t xml:space="preserve"> </w:t>
      </w:r>
      <w:r w:rsidRPr="0029621E">
        <w:rPr>
          <w:cs/>
        </w:rPr>
        <w:t>การเรียนรู้จำ (</w:t>
      </w:r>
      <w:r w:rsidRPr="0029621E">
        <w:t>Recognition)</w:t>
      </w:r>
    </w:p>
    <w:p w:rsidR="00F40527" w:rsidRDefault="00F40527" w:rsidP="00821170">
      <w:pPr>
        <w:spacing w:before="0"/>
        <w:ind w:firstLine="0"/>
        <w:rPr>
          <w:sz w:val="36"/>
          <w:szCs w:val="36"/>
        </w:rPr>
      </w:pPr>
      <w:r w:rsidRPr="00F40527">
        <w:rPr>
          <w:sz w:val="36"/>
          <w:szCs w:val="36"/>
        </w:rPr>
        <w:drawing>
          <wp:anchor distT="0" distB="0" distL="114300" distR="114300" simplePos="0" relativeHeight="251705344" behindDoc="0" locked="0" layoutInCell="1" allowOverlap="1" wp14:anchorId="6086BDBC" wp14:editId="2C29B0C9">
            <wp:simplePos x="0" y="0"/>
            <wp:positionH relativeFrom="column">
              <wp:posOffset>77470</wp:posOffset>
            </wp:positionH>
            <wp:positionV relativeFrom="paragraph">
              <wp:posOffset>246380</wp:posOffset>
            </wp:positionV>
            <wp:extent cx="885825" cy="90043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623" t="33474" r="66902" b="38557"/>
                    <a:stretch/>
                  </pic:blipFill>
                  <pic:spPr bwMode="auto">
                    <a:xfrm>
                      <a:off x="0" y="0"/>
                      <a:ext cx="885825" cy="900430"/>
                    </a:xfrm>
                    <a:prstGeom prst="rect">
                      <a:avLst/>
                    </a:prstGeom>
                    <a:ln>
                      <a:noFill/>
                    </a:ln>
                    <a:extLst>
                      <a:ext uri="{53640926-AAD7-44D8-BBD7-CCE9431645EC}">
                        <a14:shadowObscured xmlns:a14="http://schemas.microsoft.com/office/drawing/2010/main"/>
                      </a:ext>
                    </a:extLst>
                  </pic:spPr>
                </pic:pic>
              </a:graphicData>
            </a:graphic>
          </wp:anchor>
        </w:drawing>
      </w:r>
      <w:r w:rsidRPr="00F40527">
        <w:rPr>
          <w:sz w:val="36"/>
          <w:szCs w:val="36"/>
        </w:rPr>
        <w:drawing>
          <wp:anchor distT="0" distB="0" distL="114300" distR="114300" simplePos="0" relativeHeight="251706368" behindDoc="0" locked="0" layoutInCell="1" allowOverlap="1" wp14:anchorId="1D05FFF4" wp14:editId="0A38E3C0">
            <wp:simplePos x="0" y="0"/>
            <wp:positionH relativeFrom="margin">
              <wp:posOffset>1332865</wp:posOffset>
            </wp:positionH>
            <wp:positionV relativeFrom="paragraph">
              <wp:posOffset>168910</wp:posOffset>
            </wp:positionV>
            <wp:extent cx="1869440" cy="3211195"/>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202" t="21598" r="45221" b="6371"/>
                    <a:stretch/>
                  </pic:blipFill>
                  <pic:spPr bwMode="auto">
                    <a:xfrm>
                      <a:off x="0" y="0"/>
                      <a:ext cx="1869440" cy="321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527">
        <w:rPr>
          <w:sz w:val="36"/>
          <w:szCs w:val="36"/>
        </w:rPr>
        <w:drawing>
          <wp:anchor distT="0" distB="0" distL="114300" distR="114300" simplePos="0" relativeHeight="251707392" behindDoc="0" locked="0" layoutInCell="1" allowOverlap="1" wp14:anchorId="02248C5A" wp14:editId="4F291610">
            <wp:simplePos x="0" y="0"/>
            <wp:positionH relativeFrom="margin">
              <wp:posOffset>3354070</wp:posOffset>
            </wp:positionH>
            <wp:positionV relativeFrom="paragraph">
              <wp:posOffset>133350</wp:posOffset>
            </wp:positionV>
            <wp:extent cx="1869440" cy="32385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486" t="21175" r="44991" b="6781"/>
                    <a:stretch/>
                  </pic:blipFill>
                  <pic:spPr bwMode="auto">
                    <a:xfrm>
                      <a:off x="0" y="0"/>
                      <a:ext cx="186944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527">
        <w:rPr>
          <w:sz w:val="36"/>
          <w:szCs w:val="36"/>
        </w:rPr>
        <mc:AlternateContent>
          <mc:Choice Requires="wps">
            <w:drawing>
              <wp:anchor distT="0" distB="0" distL="114300" distR="114300" simplePos="0" relativeHeight="251708416" behindDoc="0" locked="0" layoutInCell="1" allowOverlap="1" wp14:anchorId="182E47FE" wp14:editId="428CAB86">
                <wp:simplePos x="0" y="0"/>
                <wp:positionH relativeFrom="page">
                  <wp:posOffset>1371600</wp:posOffset>
                </wp:positionH>
                <wp:positionV relativeFrom="paragraph">
                  <wp:posOffset>3348668</wp:posOffset>
                </wp:positionV>
                <wp:extent cx="4726305" cy="521970"/>
                <wp:effectExtent l="0" t="0" r="17145" b="11430"/>
                <wp:wrapNone/>
                <wp:docPr id="120" name="Text Box 120"/>
                <wp:cNvGraphicFramePr/>
                <a:graphic xmlns:a="http://schemas.openxmlformats.org/drawingml/2006/main">
                  <a:graphicData uri="http://schemas.microsoft.com/office/word/2010/wordprocessingShape">
                    <wps:wsp>
                      <wps:cNvSpPr txBox="1"/>
                      <wps:spPr>
                        <a:xfrm>
                          <a:off x="0" y="0"/>
                          <a:ext cx="4726305" cy="521970"/>
                        </a:xfrm>
                        <a:prstGeom prst="rect">
                          <a:avLst/>
                        </a:prstGeom>
                        <a:solidFill>
                          <a:schemeClr val="lt1"/>
                        </a:solidFill>
                        <a:ln w="6350">
                          <a:solidFill>
                            <a:schemeClr val="bg1"/>
                          </a:solidFill>
                        </a:ln>
                      </wps:spPr>
                      <wps:txbx>
                        <w:txbxContent>
                          <w:p w:rsidR="00294B1C" w:rsidRPr="00F40527" w:rsidRDefault="00294B1C" w:rsidP="00F40527">
                            <w:pPr>
                              <w:pStyle w:val="Heading6Char"/>
                              <w:spacing w:before="240"/>
                              <w:jc w:val="center"/>
                              <w:rPr>
                                <w:b/>
                                <w:bCs/>
                                <w:sz w:val="28"/>
                                <w:szCs w:val="28"/>
                              </w:rPr>
                            </w:pPr>
                            <w:r w:rsidRPr="00F40527">
                              <w:rPr>
                                <w:rFonts w:hint="cs"/>
                                <w:b/>
                                <w:bCs/>
                                <w:sz w:val="28"/>
                                <w:szCs w:val="28"/>
                                <w:cs/>
                              </w:rPr>
                              <w:t>ภาพ</w:t>
                            </w:r>
                            <w:r w:rsidRPr="00F40527">
                              <w:rPr>
                                <w:b/>
                                <w:bCs/>
                                <w:sz w:val="28"/>
                                <w:szCs w:val="28"/>
                                <w:cs/>
                              </w:rPr>
                              <w:t>ที่</w:t>
                            </w:r>
                            <w:r w:rsidRPr="00F40527">
                              <w:rPr>
                                <w:rFonts w:hint="cs"/>
                                <w:b/>
                                <w:bCs/>
                                <w:sz w:val="28"/>
                                <w:szCs w:val="28"/>
                                <w:cs/>
                              </w:rPr>
                              <w:t xml:space="preserve"> </w:t>
                            </w:r>
                            <w:r w:rsidRPr="00F40527">
                              <w:rPr>
                                <w:b/>
                                <w:bCs/>
                                <w:sz w:val="28"/>
                                <w:szCs w:val="28"/>
                              </w:rPr>
                              <w:t>2</w:t>
                            </w:r>
                            <w:r w:rsidRPr="00F40527">
                              <w:rPr>
                                <w:b/>
                                <w:bCs/>
                                <w:sz w:val="28"/>
                                <w:szCs w:val="28"/>
                                <w:cs/>
                              </w:rPr>
                              <w:t>.</w:t>
                            </w:r>
                            <w:r w:rsidRPr="00F40527">
                              <w:rPr>
                                <w:b/>
                                <w:bCs/>
                                <w:sz w:val="28"/>
                                <w:szCs w:val="28"/>
                              </w:rPr>
                              <w:t>7</w:t>
                            </w:r>
                            <w:r w:rsidRPr="00F40527">
                              <w:rPr>
                                <w:b/>
                                <w:bCs/>
                                <w:sz w:val="28"/>
                                <w:szCs w:val="28"/>
                                <w:cs/>
                              </w:rPr>
                              <w:t xml:space="preserve"> แอปพลิเคชัน </w:t>
                            </w:r>
                            <w:r w:rsidRPr="00F40527">
                              <w:rPr>
                                <w:b/>
                                <w:bCs/>
                                <w:sz w:val="28"/>
                                <w:szCs w:val="28"/>
                              </w:rPr>
                              <w:t xml:space="preserve">Text Scanner </w:t>
                            </w:r>
                            <w:r w:rsidRPr="00F40527">
                              <w:rPr>
                                <w:b/>
                                <w:bCs/>
                                <w:sz w:val="28"/>
                                <w:szCs w:val="28"/>
                                <w:cs/>
                              </w:rPr>
                              <w:t>[</w:t>
                            </w:r>
                            <w:r w:rsidRPr="00F40527">
                              <w:rPr>
                                <w:b/>
                                <w:bCs/>
                                <w:sz w:val="28"/>
                                <w:szCs w:val="28"/>
                              </w:rPr>
                              <w:t>OCR</w:t>
                            </w:r>
                            <w:r w:rsidRPr="00F40527">
                              <w:rPr>
                                <w:b/>
                                <w:bCs/>
                                <w:sz w:val="28"/>
                                <w:szCs w:val="28"/>
                                <w:cs/>
                              </w:rPr>
                              <w:t>]</w:t>
                            </w:r>
                          </w:p>
                          <w:p w:rsidR="00294B1C" w:rsidRPr="00B46604" w:rsidRDefault="00294B1C" w:rsidP="00F40527">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2E47FE" id="Text Box 120" o:spid="_x0000_s1032" type="#_x0000_t202" style="position:absolute;margin-left:108pt;margin-top:263.65pt;width:372.15pt;height:41.1pt;z-index:2517084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" fillcolor="white [3201]" strokecolor="white [3212]" strokeweight=".5pt">
                <v:textbox>
                  <w:txbxContent>
                    <w:p w:rsidR="00294B1C" w:rsidRPr="00F40527" w:rsidRDefault="00294B1C" w:rsidP="00F40527">
                      <w:pPr>
                        <w:pStyle w:val="Heading6Char"/>
                        <w:spacing w:before="240"/>
                        <w:jc w:val="center"/>
                        <w:rPr>
                          <w:b/>
                          <w:bCs/>
                          <w:sz w:val="28"/>
                          <w:szCs w:val="28"/>
                        </w:rPr>
                      </w:pPr>
                      <w:r w:rsidRPr="00F40527">
                        <w:rPr>
                          <w:rFonts w:hint="cs"/>
                          <w:b/>
                          <w:bCs/>
                          <w:sz w:val="28"/>
                          <w:szCs w:val="28"/>
                          <w:cs/>
                        </w:rPr>
                        <w:t>ภาพ</w:t>
                      </w:r>
                      <w:r w:rsidRPr="00F40527">
                        <w:rPr>
                          <w:b/>
                          <w:bCs/>
                          <w:sz w:val="28"/>
                          <w:szCs w:val="28"/>
                          <w:cs/>
                        </w:rPr>
                        <w:t>ที่</w:t>
                      </w:r>
                      <w:r w:rsidRPr="00F40527">
                        <w:rPr>
                          <w:rFonts w:hint="cs"/>
                          <w:b/>
                          <w:bCs/>
                          <w:sz w:val="28"/>
                          <w:szCs w:val="28"/>
                          <w:cs/>
                        </w:rPr>
                        <w:t xml:space="preserve"> </w:t>
                      </w:r>
                      <w:r w:rsidRPr="00F40527">
                        <w:rPr>
                          <w:b/>
                          <w:bCs/>
                          <w:sz w:val="28"/>
                          <w:szCs w:val="28"/>
                        </w:rPr>
                        <w:t>2</w:t>
                      </w:r>
                      <w:r w:rsidRPr="00F40527">
                        <w:rPr>
                          <w:b/>
                          <w:bCs/>
                          <w:sz w:val="28"/>
                          <w:szCs w:val="28"/>
                          <w:cs/>
                        </w:rPr>
                        <w:t>.</w:t>
                      </w:r>
                      <w:r w:rsidRPr="00F40527">
                        <w:rPr>
                          <w:b/>
                          <w:bCs/>
                          <w:sz w:val="28"/>
                          <w:szCs w:val="28"/>
                        </w:rPr>
                        <w:t>7</w:t>
                      </w:r>
                      <w:r w:rsidRPr="00F40527">
                        <w:rPr>
                          <w:b/>
                          <w:bCs/>
                          <w:sz w:val="28"/>
                          <w:szCs w:val="28"/>
                          <w:cs/>
                        </w:rPr>
                        <w:t xml:space="preserve"> แอปพลิเคชัน </w:t>
                      </w:r>
                      <w:r w:rsidRPr="00F40527">
                        <w:rPr>
                          <w:b/>
                          <w:bCs/>
                          <w:sz w:val="28"/>
                          <w:szCs w:val="28"/>
                        </w:rPr>
                        <w:t xml:space="preserve">Text Scanner </w:t>
                      </w:r>
                      <w:r w:rsidRPr="00F40527">
                        <w:rPr>
                          <w:b/>
                          <w:bCs/>
                          <w:sz w:val="28"/>
                          <w:szCs w:val="28"/>
                          <w:cs/>
                        </w:rPr>
                        <w:t>[</w:t>
                      </w:r>
                      <w:r w:rsidRPr="00F40527">
                        <w:rPr>
                          <w:b/>
                          <w:bCs/>
                          <w:sz w:val="28"/>
                          <w:szCs w:val="28"/>
                        </w:rPr>
                        <w:t>OCR</w:t>
                      </w:r>
                      <w:r w:rsidRPr="00F40527">
                        <w:rPr>
                          <w:b/>
                          <w:bCs/>
                          <w:sz w:val="28"/>
                          <w:szCs w:val="28"/>
                          <w:cs/>
                        </w:rPr>
                        <w:t>]</w:t>
                      </w:r>
                    </w:p>
                    <w:p w:rsidR="00294B1C" w:rsidRPr="00B46604" w:rsidRDefault="00294B1C" w:rsidP="00F40527">
                      <w:pPr>
                        <w:rPr>
                          <w:sz w:val="28"/>
                          <w:szCs w:val="28"/>
                        </w:rPr>
                      </w:pPr>
                    </w:p>
                  </w:txbxContent>
                </v:textbox>
                <w10:wrap anchorx="page"/>
              </v:shape>
            </w:pict>
          </mc:Fallback>
        </mc:AlternateContent>
      </w:r>
    </w:p>
    <w:p w:rsidR="00F40527" w:rsidRDefault="00F40527" w:rsidP="00821170">
      <w:pPr>
        <w:spacing w:before="0"/>
        <w:ind w:firstLine="0"/>
        <w:rPr>
          <w:sz w:val="36"/>
          <w:szCs w:val="36"/>
        </w:rPr>
      </w:pPr>
    </w:p>
    <w:p w:rsidR="00F40527" w:rsidRDefault="00F40527" w:rsidP="00821170">
      <w:pPr>
        <w:spacing w:before="0"/>
        <w:ind w:firstLine="0"/>
        <w:rPr>
          <w:sz w:val="36"/>
          <w:szCs w:val="36"/>
        </w:rPr>
      </w:pPr>
    </w:p>
    <w:p w:rsidR="00F40527" w:rsidRDefault="00F40527" w:rsidP="00821170">
      <w:pPr>
        <w:spacing w:before="0"/>
        <w:ind w:firstLine="0"/>
        <w:rPr>
          <w:sz w:val="36"/>
          <w:szCs w:val="36"/>
        </w:rPr>
      </w:pPr>
    </w:p>
    <w:p w:rsidR="00F40527" w:rsidRDefault="00F40527" w:rsidP="00821170">
      <w:pPr>
        <w:spacing w:before="0"/>
        <w:ind w:firstLine="0"/>
        <w:rPr>
          <w:sz w:val="36"/>
          <w:szCs w:val="36"/>
        </w:rPr>
      </w:pPr>
    </w:p>
    <w:p w:rsidR="00F40527" w:rsidRDefault="00F40527" w:rsidP="00821170">
      <w:pPr>
        <w:spacing w:before="0"/>
        <w:ind w:firstLine="0"/>
        <w:rPr>
          <w:sz w:val="36"/>
          <w:szCs w:val="36"/>
        </w:rPr>
      </w:pPr>
    </w:p>
    <w:p w:rsidR="00F40527" w:rsidRDefault="00F40527" w:rsidP="00821170">
      <w:pPr>
        <w:spacing w:before="0"/>
        <w:ind w:firstLine="0"/>
        <w:rPr>
          <w:sz w:val="36"/>
          <w:szCs w:val="36"/>
        </w:rPr>
      </w:pPr>
    </w:p>
    <w:p w:rsidR="00F40527" w:rsidRDefault="00F40527" w:rsidP="00821170">
      <w:pPr>
        <w:spacing w:before="0"/>
        <w:ind w:firstLine="0"/>
        <w:rPr>
          <w:sz w:val="36"/>
          <w:szCs w:val="36"/>
        </w:rPr>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r w:rsidRPr="00100956">
        <w:rPr>
          <w:noProof/>
        </w:rPr>
        <mc:AlternateContent>
          <mc:Choice Requires="wps">
            <w:drawing>
              <wp:anchor distT="0" distB="0" distL="114300" distR="114300" simplePos="0" relativeHeight="251710464" behindDoc="0" locked="0" layoutInCell="1" allowOverlap="1" wp14:anchorId="70EB6693" wp14:editId="11CAFA1C">
                <wp:simplePos x="0" y="0"/>
                <wp:positionH relativeFrom="page">
                  <wp:posOffset>1547855</wp:posOffset>
                </wp:positionH>
                <wp:positionV relativeFrom="paragraph">
                  <wp:posOffset>130156</wp:posOffset>
                </wp:positionV>
                <wp:extent cx="5213268" cy="2006930"/>
                <wp:effectExtent l="0" t="0" r="6985" b="0"/>
                <wp:wrapNone/>
                <wp:docPr id="6" name="Text Box 6"/>
                <wp:cNvGraphicFramePr/>
                <a:graphic xmlns:a="http://schemas.openxmlformats.org/drawingml/2006/main">
                  <a:graphicData uri="http://schemas.microsoft.com/office/word/2010/wordprocessingShape">
                    <wps:wsp>
                      <wps:cNvSpPr txBox="1"/>
                      <wps:spPr>
                        <a:xfrm>
                          <a:off x="0" y="0"/>
                          <a:ext cx="5213268" cy="2006930"/>
                        </a:xfrm>
                        <a:prstGeom prst="rect">
                          <a:avLst/>
                        </a:prstGeom>
                        <a:solidFill>
                          <a:schemeClr val="lt1"/>
                        </a:solidFill>
                        <a:ln w="6350">
                          <a:noFill/>
                        </a:ln>
                      </wps:spPr>
                      <wps:txbx>
                        <w:txbxContent>
                          <w:p w:rsidR="00294B1C" w:rsidRDefault="00294B1C" w:rsidP="00F40527">
                            <w:pPr>
                              <w:ind w:firstLine="0"/>
                              <w:jc w:val="thaiDistribute"/>
                              <w:rPr>
                                <w:rFonts w:hint="cs"/>
                                <w:cs/>
                              </w:rPr>
                            </w:pPr>
                            <w:r w:rsidRPr="00FC63E9">
                              <w:rPr>
                                <w:rFonts w:hint="cs"/>
                                <w:b/>
                                <w:bCs/>
                                <w:cs/>
                              </w:rPr>
                              <w:t xml:space="preserve">ข้อดี </w:t>
                            </w:r>
                            <w:r>
                              <w:rPr>
                                <w:rFonts w:hint="cs"/>
                                <w:cs/>
                              </w:rPr>
                              <w:t>สามารถถ่ายภาพจากสมาทโฟนหรือจะนำรูปภาพจากหน่วยความจำรูปภาพได้ เมื่อเปิดแอปพลิเคชันก็สามารถใช้งานได้เลย โดยไม่ต้องสมัครสมาชิก การทำงานเมื่อได้ภาพที่ต้องการเรียบร้อยแล้วจะทำการแยกตัวอักษรออกจากรูปภาพและให้อยู่ในรูปแบบของตัวอักษรที่สามารถแก้ไขได้และสามารถเก็บบันทึก</w:t>
                            </w:r>
                          </w:p>
                          <w:p w:rsidR="00294B1C" w:rsidRPr="002E4B22" w:rsidRDefault="00294B1C" w:rsidP="00F40527">
                            <w:pPr>
                              <w:ind w:firstLine="0"/>
                              <w:jc w:val="both"/>
                              <w:rPr>
                                <w:rFonts w:hint="cs"/>
                                <w:cs/>
                              </w:rPr>
                            </w:pPr>
                            <w:r w:rsidRPr="00FC63E9">
                              <w:rPr>
                                <w:rFonts w:hint="cs"/>
                                <w:b/>
                                <w:bCs/>
                                <w:cs/>
                              </w:rPr>
                              <w:t>ข้อเสีย</w:t>
                            </w:r>
                            <w:r>
                              <w:rPr>
                                <w:rFonts w:hint="cs"/>
                                <w:b/>
                                <w:bCs/>
                                <w:cs/>
                              </w:rPr>
                              <w:t xml:space="preserve"> </w:t>
                            </w:r>
                            <w:r w:rsidRPr="002E4B22">
                              <w:rPr>
                                <w:rFonts w:hint="cs"/>
                                <w:cs/>
                              </w:rPr>
                              <w:t>กรณีที่รูปภาพมีความไม่ชัดเจนทำให้ไม่สามารถทำการแยกตัวอักษรจากรูปภาพได้และ</w:t>
                            </w:r>
                            <w:r>
                              <w:rPr>
                                <w:rFonts w:hint="cs"/>
                                <w:cs/>
                              </w:rPr>
                              <w:t>ไม่ดำเนินการทำงานต่อได้ หน้าจอจะค้างอยู่ในโหมดถ่ายรูป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EB6693" id="Text Box 6" o:spid="_x0000_s1033" type="#_x0000_t202" style="position:absolute;margin-left:121.9pt;margin-top:10.25pt;width:410.5pt;height:158.05pt;z-index:2517104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" fillcolor="white [3201]" stroked="f" strokeweight=".5pt">
                <v:textbox>
                  <w:txbxContent>
                    <w:p w:rsidR="00294B1C" w:rsidRDefault="00294B1C" w:rsidP="00F40527">
                      <w:pPr>
                        <w:ind w:firstLine="0"/>
                        <w:jc w:val="thaiDistribute"/>
                        <w:rPr>
                          <w:rFonts w:hint="cs"/>
                          <w:cs/>
                        </w:rPr>
                      </w:pPr>
                      <w:r w:rsidRPr="00FC63E9">
                        <w:rPr>
                          <w:rFonts w:hint="cs"/>
                          <w:b/>
                          <w:bCs/>
                          <w:cs/>
                        </w:rPr>
                        <w:t xml:space="preserve">ข้อดี </w:t>
                      </w:r>
                      <w:r>
                        <w:rPr>
                          <w:rFonts w:hint="cs"/>
                          <w:cs/>
                        </w:rPr>
                        <w:t>สามารถถ่ายภาพจากสมาทโฟนหรือจะนำรูปภาพจากหน่วยความจำรูปภาพได้ เมื่อเปิดแอปพลิเคชันก็สามารถใช้งานได้เลย โดยไม่ต้องสมัครสมาชิก การทำงานเมื่อได้ภาพที่ต้องการเรียบร้อยแล้วจะทำการแยกตัวอักษรออกจากรูปภาพและให้อยู่ในรูปแบบของตัวอักษรที่สามารถแก้ไขได้และสามารถเก็บบันทึก</w:t>
                      </w:r>
                    </w:p>
                    <w:p w:rsidR="00294B1C" w:rsidRPr="002E4B22" w:rsidRDefault="00294B1C" w:rsidP="00F40527">
                      <w:pPr>
                        <w:ind w:firstLine="0"/>
                        <w:jc w:val="both"/>
                        <w:rPr>
                          <w:rFonts w:hint="cs"/>
                          <w:cs/>
                        </w:rPr>
                      </w:pPr>
                      <w:r w:rsidRPr="00FC63E9">
                        <w:rPr>
                          <w:rFonts w:hint="cs"/>
                          <w:b/>
                          <w:bCs/>
                          <w:cs/>
                        </w:rPr>
                        <w:t>ข้อเสีย</w:t>
                      </w:r>
                      <w:r>
                        <w:rPr>
                          <w:rFonts w:hint="cs"/>
                          <w:b/>
                          <w:bCs/>
                          <w:cs/>
                        </w:rPr>
                        <w:t xml:space="preserve"> </w:t>
                      </w:r>
                      <w:r w:rsidRPr="002E4B22">
                        <w:rPr>
                          <w:rFonts w:hint="cs"/>
                          <w:cs/>
                        </w:rPr>
                        <w:t>กรณีที่รูปภาพมีความไม่ชัดเจนทำให้ไม่สามารถทำการแยกตัวอักษรจากรูปภาพได้และ</w:t>
                      </w:r>
                      <w:r>
                        <w:rPr>
                          <w:rFonts w:hint="cs"/>
                          <w:cs/>
                        </w:rPr>
                        <w:t>ไม่ดำเนินการทำงานต่อได้ หน้าจอจะค้างอยู่ในโหมดถ่ายรูป</w:t>
                      </w:r>
                    </w:p>
                  </w:txbxContent>
                </v:textbox>
                <w10:wrap anchorx="page"/>
              </v:shape>
            </w:pict>
          </mc:Fallback>
        </mc:AlternateContent>
      </w: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DC1B60" w:rsidRDefault="00DC1B60" w:rsidP="00821170">
      <w:pPr>
        <w:spacing w:before="0"/>
        <w:ind w:firstLine="0"/>
      </w:pPr>
    </w:p>
    <w:p w:rsidR="00294B1C" w:rsidRDefault="00294B1C" w:rsidP="00821170">
      <w:pPr>
        <w:spacing w:before="0"/>
        <w:ind w:firstLine="0"/>
      </w:pPr>
    </w:p>
    <w:p w:rsidR="00294B1C" w:rsidRDefault="00294B1C" w:rsidP="00821170">
      <w:pPr>
        <w:spacing w:before="0"/>
        <w:ind w:firstLine="0"/>
      </w:pPr>
    </w:p>
    <w:p w:rsidR="00294B1C" w:rsidRDefault="00294B1C" w:rsidP="00821170">
      <w:pPr>
        <w:spacing w:before="0"/>
        <w:ind w:firstLine="0"/>
      </w:pPr>
    </w:p>
    <w:p w:rsidR="00294B1C" w:rsidRDefault="00294B1C" w:rsidP="00821170">
      <w:pPr>
        <w:spacing w:before="0"/>
        <w:ind w:firstLine="0"/>
      </w:pPr>
    </w:p>
    <w:p w:rsidR="00294B1C" w:rsidRDefault="00294B1C" w:rsidP="00821170">
      <w:pPr>
        <w:spacing w:before="0"/>
        <w:ind w:firstLine="0"/>
        <w:rPr>
          <w:rFonts w:hint="cs"/>
        </w:rPr>
      </w:pPr>
    </w:p>
    <w:p w:rsidR="00DC1B60" w:rsidRPr="00294B1C" w:rsidRDefault="00DC1B60" w:rsidP="00294B1C">
      <w:pPr>
        <w:pStyle w:val="Heading3"/>
      </w:pPr>
      <w:bookmarkStart w:id="73" w:name="_Toc513151686"/>
      <w:r w:rsidRPr="00294B1C">
        <w:rPr>
          <w:cs/>
        </w:rPr>
        <w:lastRenderedPageBreak/>
        <w:t>ตัวอย่างแอบพลิเคชัน (</w:t>
      </w:r>
      <w:r w:rsidRPr="00294B1C">
        <w:t>OCR Optical Character Recognition</w:t>
      </w:r>
      <w:r w:rsidRPr="00294B1C">
        <w:rPr>
          <w:cs/>
        </w:rPr>
        <w:t>)</w:t>
      </w:r>
      <w:bookmarkEnd w:id="73"/>
    </w:p>
    <w:p w:rsidR="00DC1B60" w:rsidRDefault="00DC1B60" w:rsidP="00DC1B60">
      <w:pPr>
        <w:pStyle w:val="Heading4"/>
        <w:tabs>
          <w:tab w:val="clear" w:pos="2694"/>
        </w:tabs>
        <w:ind w:left="709" w:hanging="709"/>
        <w:jc w:val="both"/>
      </w:pPr>
      <w:r w:rsidRPr="0029621E">
        <w:rPr>
          <w:cs/>
        </w:rPr>
        <w:t>การเรียนรู้จำ (</w:t>
      </w:r>
      <w:r w:rsidRPr="0029621E">
        <w:t>Recognition)</w:t>
      </w:r>
    </w:p>
    <w:p w:rsidR="00DC1B60" w:rsidRDefault="00DC1B60" w:rsidP="00DC1B60">
      <w:r w:rsidRPr="00DC1B60">
        <mc:AlternateContent>
          <mc:Choice Requires="wps">
            <w:drawing>
              <wp:anchor distT="0" distB="0" distL="114300" distR="114300" simplePos="0" relativeHeight="251715584" behindDoc="0" locked="0" layoutInCell="1" allowOverlap="1" wp14:anchorId="3D3BD1B0" wp14:editId="3AE81039">
                <wp:simplePos x="0" y="0"/>
                <wp:positionH relativeFrom="column">
                  <wp:posOffset>0</wp:posOffset>
                </wp:positionH>
                <wp:positionV relativeFrom="paragraph">
                  <wp:posOffset>1249045</wp:posOffset>
                </wp:positionV>
                <wp:extent cx="1123950" cy="450215"/>
                <wp:effectExtent l="0" t="0" r="0" b="6985"/>
                <wp:wrapNone/>
                <wp:docPr id="42" name="Text Box 42"/>
                <wp:cNvGraphicFramePr/>
                <a:graphic xmlns:a="http://schemas.openxmlformats.org/drawingml/2006/main">
                  <a:graphicData uri="http://schemas.microsoft.com/office/word/2010/wordprocessingShape">
                    <wps:wsp>
                      <wps:cNvSpPr txBox="1"/>
                      <wps:spPr>
                        <a:xfrm>
                          <a:off x="0" y="0"/>
                          <a:ext cx="1123950" cy="450215"/>
                        </a:xfrm>
                        <a:prstGeom prst="rect">
                          <a:avLst/>
                        </a:prstGeom>
                        <a:solidFill>
                          <a:schemeClr val="lt1"/>
                        </a:solidFill>
                        <a:ln w="6350">
                          <a:noFill/>
                        </a:ln>
                      </wps:spPr>
                      <wps:txbx>
                        <w:txbxContent>
                          <w:p w:rsidR="00294B1C" w:rsidRPr="00A1063E" w:rsidRDefault="00294B1C" w:rsidP="00DC1B60">
                            <w:pPr>
                              <w:ind w:firstLine="0"/>
                              <w:rPr>
                                <w:b/>
                                <w:bCs/>
                              </w:rPr>
                            </w:pPr>
                            <w:r w:rsidRPr="00A1063E">
                              <w:rPr>
                                <w:b/>
                                <w:bCs/>
                              </w:rPr>
                              <w:t>Healthy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BD1B0" id="Text Box 42" o:spid="_x0000_s1034" type="#_x0000_t202" style="position:absolute;left:0;text-align:left;margin-left:0;margin-top:98.35pt;width:88.5pt;height:35.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" fillcolor="white [3201]" stroked="f" strokeweight=".5pt">
                <v:textbox>
                  <w:txbxContent>
                    <w:p w:rsidR="00294B1C" w:rsidRPr="00A1063E" w:rsidRDefault="00294B1C" w:rsidP="00DC1B60">
                      <w:pPr>
                        <w:ind w:firstLine="0"/>
                        <w:rPr>
                          <w:b/>
                          <w:bCs/>
                        </w:rPr>
                      </w:pPr>
                      <w:r w:rsidRPr="00A1063E">
                        <w:rPr>
                          <w:b/>
                          <w:bCs/>
                        </w:rPr>
                        <w:t>Healthy food</w:t>
                      </w:r>
                    </w:p>
                  </w:txbxContent>
                </v:textbox>
              </v:shape>
            </w:pict>
          </mc:Fallback>
        </mc:AlternateContent>
      </w:r>
      <w:r w:rsidRPr="00DC1B60">
        <w:drawing>
          <wp:anchor distT="0" distB="0" distL="114300" distR="114300" simplePos="0" relativeHeight="251714560" behindDoc="0" locked="0" layoutInCell="1" allowOverlap="1" wp14:anchorId="1F1083AF" wp14:editId="579898E1">
            <wp:simplePos x="0" y="0"/>
            <wp:positionH relativeFrom="column">
              <wp:posOffset>3271520</wp:posOffset>
            </wp:positionH>
            <wp:positionV relativeFrom="paragraph">
              <wp:posOffset>260985</wp:posOffset>
            </wp:positionV>
            <wp:extent cx="1755140" cy="3002280"/>
            <wp:effectExtent l="0" t="0" r="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22">
                      <a:extLst>
                        <a:ext uri="{28A0092B-C50C-407E-A947-70E740481C1C}">
                          <a14:useLocalDpi xmlns:a14="http://schemas.microsoft.com/office/drawing/2010/main" val="0"/>
                        </a:ext>
                      </a:extLst>
                    </a:blip>
                    <a:stretch>
                      <a:fillRect/>
                    </a:stretch>
                  </pic:blipFill>
                  <pic:spPr>
                    <a:xfrm>
                      <a:off x="0" y="0"/>
                      <a:ext cx="1755140" cy="3002280"/>
                    </a:xfrm>
                    <a:prstGeom prst="rect">
                      <a:avLst/>
                    </a:prstGeom>
                  </pic:spPr>
                </pic:pic>
              </a:graphicData>
            </a:graphic>
            <wp14:sizeRelH relativeFrom="margin">
              <wp14:pctWidth>0</wp14:pctWidth>
            </wp14:sizeRelH>
            <wp14:sizeRelV relativeFrom="margin">
              <wp14:pctHeight>0</wp14:pctHeight>
            </wp14:sizeRelV>
          </wp:anchor>
        </w:drawing>
      </w:r>
      <w:r w:rsidRPr="00DC1B60">
        <w:drawing>
          <wp:anchor distT="0" distB="0" distL="114300" distR="114300" simplePos="0" relativeHeight="251713536" behindDoc="0" locked="0" layoutInCell="1" allowOverlap="1" wp14:anchorId="7691F333" wp14:editId="582BD45A">
            <wp:simplePos x="0" y="0"/>
            <wp:positionH relativeFrom="column">
              <wp:posOffset>1360805</wp:posOffset>
            </wp:positionH>
            <wp:positionV relativeFrom="paragraph">
              <wp:posOffset>346710</wp:posOffset>
            </wp:positionV>
            <wp:extent cx="1664970" cy="2835910"/>
            <wp:effectExtent l="0" t="0" r="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23">
                      <a:extLst>
                        <a:ext uri="{28A0092B-C50C-407E-A947-70E740481C1C}">
                          <a14:useLocalDpi xmlns:a14="http://schemas.microsoft.com/office/drawing/2010/main" val="0"/>
                        </a:ext>
                      </a:extLst>
                    </a:blip>
                    <a:stretch>
                      <a:fillRect/>
                    </a:stretch>
                  </pic:blipFill>
                  <pic:spPr>
                    <a:xfrm>
                      <a:off x="0" y="0"/>
                      <a:ext cx="1664970" cy="2835910"/>
                    </a:xfrm>
                    <a:prstGeom prst="rect">
                      <a:avLst/>
                    </a:prstGeom>
                  </pic:spPr>
                </pic:pic>
              </a:graphicData>
            </a:graphic>
            <wp14:sizeRelH relativeFrom="margin">
              <wp14:pctWidth>0</wp14:pctWidth>
            </wp14:sizeRelH>
            <wp14:sizeRelV relativeFrom="margin">
              <wp14:pctHeight>0</wp14:pctHeight>
            </wp14:sizeRelV>
          </wp:anchor>
        </w:drawing>
      </w:r>
      <w:r w:rsidRPr="00DC1B60">
        <w:drawing>
          <wp:anchor distT="0" distB="0" distL="114300" distR="114300" simplePos="0" relativeHeight="251712512" behindDoc="0" locked="0" layoutInCell="1" allowOverlap="1" wp14:anchorId="03FB00A9" wp14:editId="4F550C31">
            <wp:simplePos x="0" y="0"/>
            <wp:positionH relativeFrom="column">
              <wp:posOffset>10160</wp:posOffset>
            </wp:positionH>
            <wp:positionV relativeFrom="paragraph">
              <wp:posOffset>346710</wp:posOffset>
            </wp:positionV>
            <wp:extent cx="887095" cy="927735"/>
            <wp:effectExtent l="0" t="0" r="8255"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24">
                      <a:extLst>
                        <a:ext uri="{28A0092B-C50C-407E-A947-70E740481C1C}">
                          <a14:useLocalDpi xmlns:a14="http://schemas.microsoft.com/office/drawing/2010/main" val="0"/>
                        </a:ext>
                      </a:extLst>
                    </a:blip>
                    <a:stretch>
                      <a:fillRect/>
                    </a:stretch>
                  </pic:blipFill>
                  <pic:spPr>
                    <a:xfrm>
                      <a:off x="0" y="0"/>
                      <a:ext cx="887095" cy="927735"/>
                    </a:xfrm>
                    <a:prstGeom prst="rect">
                      <a:avLst/>
                    </a:prstGeom>
                  </pic:spPr>
                </pic:pic>
              </a:graphicData>
            </a:graphic>
            <wp14:sizeRelH relativeFrom="margin">
              <wp14:pctWidth>0</wp14:pctWidth>
            </wp14:sizeRelH>
            <wp14:sizeRelV relativeFrom="margin">
              <wp14:pctHeight>0</wp14:pctHeight>
            </wp14:sizeRelV>
          </wp:anchor>
        </w:drawing>
      </w:r>
    </w:p>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r w:rsidRPr="00DC1B60">
        <mc:AlternateContent>
          <mc:Choice Requires="wps">
            <w:drawing>
              <wp:anchor distT="0" distB="0" distL="114300" distR="114300" simplePos="0" relativeHeight="251716608" behindDoc="0" locked="0" layoutInCell="1" allowOverlap="1" wp14:anchorId="236A6908" wp14:editId="444C2874">
                <wp:simplePos x="0" y="0"/>
                <wp:positionH relativeFrom="margin">
                  <wp:posOffset>194120</wp:posOffset>
                </wp:positionH>
                <wp:positionV relativeFrom="paragraph">
                  <wp:posOffset>148135</wp:posOffset>
                </wp:positionV>
                <wp:extent cx="4726305" cy="521970"/>
                <wp:effectExtent l="0" t="0" r="17145" b="11430"/>
                <wp:wrapNone/>
                <wp:docPr id="45" name="Text Box 45"/>
                <wp:cNvGraphicFramePr/>
                <a:graphic xmlns:a="http://schemas.openxmlformats.org/drawingml/2006/main">
                  <a:graphicData uri="http://schemas.microsoft.com/office/word/2010/wordprocessingShape">
                    <wps:wsp>
                      <wps:cNvSpPr txBox="1"/>
                      <wps:spPr>
                        <a:xfrm>
                          <a:off x="0" y="0"/>
                          <a:ext cx="4726305" cy="521970"/>
                        </a:xfrm>
                        <a:prstGeom prst="rect">
                          <a:avLst/>
                        </a:prstGeom>
                        <a:solidFill>
                          <a:schemeClr val="lt1"/>
                        </a:solidFill>
                        <a:ln w="6350">
                          <a:solidFill>
                            <a:schemeClr val="bg1"/>
                          </a:solidFill>
                        </a:ln>
                      </wps:spPr>
                      <wps:txbx>
                        <w:txbxContent>
                          <w:p w:rsidR="00294B1C" w:rsidRPr="00DC1B60" w:rsidRDefault="00294B1C" w:rsidP="00DC1B60">
                            <w:pPr>
                              <w:pStyle w:val="Heading6Char"/>
                              <w:spacing w:before="240"/>
                              <w:jc w:val="center"/>
                              <w:rPr>
                                <w:b/>
                                <w:bCs/>
                                <w:sz w:val="28"/>
                                <w:szCs w:val="28"/>
                              </w:rPr>
                            </w:pPr>
                            <w:r w:rsidRPr="00DC1B60">
                              <w:rPr>
                                <w:rFonts w:hint="cs"/>
                                <w:b/>
                                <w:bCs/>
                                <w:sz w:val="28"/>
                                <w:szCs w:val="28"/>
                                <w:cs/>
                              </w:rPr>
                              <w:t xml:space="preserve">ภาพที่ </w:t>
                            </w:r>
                            <w:r w:rsidRPr="00DC1B60">
                              <w:rPr>
                                <w:b/>
                                <w:bCs/>
                                <w:sz w:val="28"/>
                                <w:szCs w:val="28"/>
                              </w:rPr>
                              <w:t>2</w:t>
                            </w:r>
                            <w:r w:rsidRPr="00DC1B60">
                              <w:rPr>
                                <w:b/>
                                <w:bCs/>
                                <w:sz w:val="28"/>
                                <w:szCs w:val="28"/>
                                <w:cs/>
                              </w:rPr>
                              <w:t>.</w:t>
                            </w:r>
                            <w:r w:rsidRPr="00DC1B60">
                              <w:rPr>
                                <w:b/>
                                <w:bCs/>
                                <w:sz w:val="28"/>
                                <w:szCs w:val="28"/>
                              </w:rPr>
                              <w:t>10</w:t>
                            </w:r>
                            <w:r w:rsidRPr="00DC1B60">
                              <w:rPr>
                                <w:b/>
                                <w:bCs/>
                                <w:sz w:val="28"/>
                                <w:szCs w:val="28"/>
                                <w:cs/>
                              </w:rPr>
                              <w:t xml:space="preserve">  แอปพลิเคชัน</w:t>
                            </w:r>
                            <w:r w:rsidRPr="00DC1B60">
                              <w:rPr>
                                <w:rFonts w:cs="Angsana New"/>
                                <w:b/>
                                <w:bCs/>
                                <w:sz w:val="28"/>
                                <w:szCs w:val="28"/>
                                <w:cs/>
                              </w:rPr>
                              <w:t xml:space="preserve"> </w:t>
                            </w:r>
                            <w:r w:rsidRPr="00DC1B60">
                              <w:rPr>
                                <w:b/>
                                <w:bCs/>
                                <w:sz w:val="28"/>
                                <w:szCs w:val="28"/>
                              </w:rPr>
                              <w:t>Healthy food</w:t>
                            </w:r>
                          </w:p>
                          <w:p w:rsidR="00294B1C" w:rsidRPr="00B46604" w:rsidRDefault="00294B1C" w:rsidP="00DC1B60">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6A6908" id="Text Box 45" o:spid="_x0000_s1035" type="#_x0000_t202" style="position:absolute;left:0;text-align:left;margin-left:15.3pt;margin-top:11.65pt;width:372.15pt;height:41.1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" fillcolor="white [3201]" strokecolor="white [3212]" strokeweight=".5pt">
                <v:textbox>
                  <w:txbxContent>
                    <w:p w:rsidR="00294B1C" w:rsidRPr="00DC1B60" w:rsidRDefault="00294B1C" w:rsidP="00DC1B60">
                      <w:pPr>
                        <w:pStyle w:val="Heading6Char"/>
                        <w:spacing w:before="240"/>
                        <w:jc w:val="center"/>
                        <w:rPr>
                          <w:b/>
                          <w:bCs/>
                          <w:sz w:val="28"/>
                          <w:szCs w:val="28"/>
                        </w:rPr>
                      </w:pPr>
                      <w:r w:rsidRPr="00DC1B60">
                        <w:rPr>
                          <w:rFonts w:hint="cs"/>
                          <w:b/>
                          <w:bCs/>
                          <w:sz w:val="28"/>
                          <w:szCs w:val="28"/>
                          <w:cs/>
                        </w:rPr>
                        <w:t xml:space="preserve">ภาพที่ </w:t>
                      </w:r>
                      <w:r w:rsidRPr="00DC1B60">
                        <w:rPr>
                          <w:b/>
                          <w:bCs/>
                          <w:sz w:val="28"/>
                          <w:szCs w:val="28"/>
                        </w:rPr>
                        <w:t>2</w:t>
                      </w:r>
                      <w:r w:rsidRPr="00DC1B60">
                        <w:rPr>
                          <w:b/>
                          <w:bCs/>
                          <w:sz w:val="28"/>
                          <w:szCs w:val="28"/>
                          <w:cs/>
                        </w:rPr>
                        <w:t>.</w:t>
                      </w:r>
                      <w:r w:rsidRPr="00DC1B60">
                        <w:rPr>
                          <w:b/>
                          <w:bCs/>
                          <w:sz w:val="28"/>
                          <w:szCs w:val="28"/>
                        </w:rPr>
                        <w:t>10</w:t>
                      </w:r>
                      <w:r w:rsidRPr="00DC1B60">
                        <w:rPr>
                          <w:b/>
                          <w:bCs/>
                          <w:sz w:val="28"/>
                          <w:szCs w:val="28"/>
                          <w:cs/>
                        </w:rPr>
                        <w:t xml:space="preserve">  แอปพลิเคชัน</w:t>
                      </w:r>
                      <w:r w:rsidRPr="00DC1B60">
                        <w:rPr>
                          <w:rFonts w:cs="Angsana New"/>
                          <w:b/>
                          <w:bCs/>
                          <w:sz w:val="28"/>
                          <w:szCs w:val="28"/>
                          <w:cs/>
                        </w:rPr>
                        <w:t xml:space="preserve"> </w:t>
                      </w:r>
                      <w:r w:rsidRPr="00DC1B60">
                        <w:rPr>
                          <w:b/>
                          <w:bCs/>
                          <w:sz w:val="28"/>
                          <w:szCs w:val="28"/>
                        </w:rPr>
                        <w:t>Healthy food</w:t>
                      </w:r>
                    </w:p>
                    <w:p w:rsidR="00294B1C" w:rsidRPr="00B46604" w:rsidRDefault="00294B1C" w:rsidP="00DC1B60">
                      <w:pPr>
                        <w:rPr>
                          <w:b/>
                          <w:bCs/>
                          <w:sz w:val="28"/>
                          <w:szCs w:val="28"/>
                        </w:rPr>
                      </w:pPr>
                    </w:p>
                  </w:txbxContent>
                </v:textbox>
                <w10:wrap anchorx="margin"/>
              </v:shape>
            </w:pict>
          </mc:Fallback>
        </mc:AlternateContent>
      </w:r>
    </w:p>
    <w:p w:rsidR="00DC1B60" w:rsidRDefault="00DC1B60" w:rsidP="00DC1B60"/>
    <w:p w:rsidR="00DC1B60" w:rsidRDefault="00DC1B60" w:rsidP="00DC1B60">
      <w:r w:rsidRPr="00100956">
        <w:rPr>
          <w:noProof/>
        </w:rPr>
        <mc:AlternateContent>
          <mc:Choice Requires="wps">
            <w:drawing>
              <wp:anchor distT="0" distB="0" distL="114300" distR="114300" simplePos="0" relativeHeight="251718656" behindDoc="0" locked="0" layoutInCell="1" allowOverlap="1" wp14:anchorId="5625AE90" wp14:editId="7EA6B65B">
                <wp:simplePos x="0" y="0"/>
                <wp:positionH relativeFrom="margin">
                  <wp:posOffset>68239</wp:posOffset>
                </wp:positionH>
                <wp:positionV relativeFrom="paragraph">
                  <wp:posOffset>283352</wp:posOffset>
                </wp:positionV>
                <wp:extent cx="5212715" cy="1637731"/>
                <wp:effectExtent l="0" t="0" r="6985" b="635"/>
                <wp:wrapNone/>
                <wp:docPr id="23" name="Text Box 23"/>
                <wp:cNvGraphicFramePr/>
                <a:graphic xmlns:a="http://schemas.openxmlformats.org/drawingml/2006/main">
                  <a:graphicData uri="http://schemas.microsoft.com/office/word/2010/wordprocessingShape">
                    <wps:wsp>
                      <wps:cNvSpPr txBox="1"/>
                      <wps:spPr>
                        <a:xfrm>
                          <a:off x="0" y="0"/>
                          <a:ext cx="5212715" cy="1637731"/>
                        </a:xfrm>
                        <a:prstGeom prst="rect">
                          <a:avLst/>
                        </a:prstGeom>
                        <a:solidFill>
                          <a:schemeClr val="lt1"/>
                        </a:solidFill>
                        <a:ln w="6350">
                          <a:noFill/>
                        </a:ln>
                      </wps:spPr>
                      <wps:txbx>
                        <w:txbxContent>
                          <w:p w:rsidR="00294B1C" w:rsidRDefault="00294B1C" w:rsidP="00DC1B60">
                            <w:pPr>
                              <w:ind w:firstLine="0"/>
                              <w:jc w:val="thaiDistribute"/>
                            </w:pPr>
                            <w:r w:rsidRPr="00FC63E9">
                              <w:rPr>
                                <w:rFonts w:hint="cs"/>
                                <w:b/>
                                <w:bCs/>
                                <w:cs/>
                              </w:rPr>
                              <w:t xml:space="preserve">ข้อดี </w:t>
                            </w:r>
                            <w:r>
                              <w:rPr>
                                <w:rFonts w:hint="cs"/>
                                <w:cs/>
                              </w:rPr>
                              <w:t>แยกหมวดหมู่ได้อย่างหลากหลาย ทำให้ผู้ใช้งานเลือกได้ บอกพลังงานในแต่ละเมนูอาหาร</w:t>
                            </w:r>
                          </w:p>
                          <w:p w:rsidR="00294B1C" w:rsidRDefault="00294B1C" w:rsidP="00DC1B60">
                            <w:pPr>
                              <w:ind w:firstLine="0"/>
                              <w:jc w:val="thaiDistribute"/>
                              <w:rPr>
                                <w:cs/>
                              </w:rPr>
                            </w:pPr>
                            <w:r>
                              <w:rPr>
                                <w:rFonts w:hint="cs"/>
                                <w:cs/>
                              </w:rPr>
                              <w:t>บันทึกเมนูอาหารได้ ค้นหาเมนูที่ต้องการ เก็บประวัตัติการเข้าใช้งานได้</w:t>
                            </w:r>
                          </w:p>
                          <w:p w:rsidR="00294B1C" w:rsidRDefault="00294B1C" w:rsidP="00DC1B60">
                            <w:pPr>
                              <w:ind w:firstLine="0"/>
                              <w:jc w:val="thaiDistribute"/>
                            </w:pPr>
                            <w:r w:rsidRPr="00FC63E9">
                              <w:rPr>
                                <w:rFonts w:hint="cs"/>
                                <w:b/>
                                <w:bCs/>
                                <w:cs/>
                              </w:rPr>
                              <w:t>ข้อเสีย</w:t>
                            </w:r>
                            <w:r>
                              <w:rPr>
                                <w:rFonts w:hint="cs"/>
                                <w:b/>
                                <w:bCs/>
                                <w:cs/>
                              </w:rPr>
                              <w:t xml:space="preserve"> </w:t>
                            </w:r>
                            <w:r>
                              <w:rPr>
                                <w:rFonts w:hint="cs"/>
                                <w:cs/>
                              </w:rPr>
                              <w:t>มีเมนูมากเกินไป รูปภาพเมนูอาหารไม่ดึงดูด ไม่มีเกณฑ์การให้คะแนนสำรับเมนูนั้น</w:t>
                            </w:r>
                          </w:p>
                          <w:p w:rsidR="00294B1C" w:rsidRPr="002E4B22" w:rsidRDefault="00294B1C" w:rsidP="00DC1B60">
                            <w:pPr>
                              <w:ind w:firstLine="0"/>
                              <w:jc w:val="thaiDistribute"/>
                              <w:rPr>
                                <w:rFonts w:hint="cs"/>
                                <w:cs/>
                              </w:rPr>
                            </w:pPr>
                            <w:r>
                              <w:rPr>
                                <w:rFonts w:hint="cs"/>
                                <w:cs/>
                              </w:rPr>
                              <w:t>ไม่มีความคิดเห็นจากจากผู้ใช้งาน การออกแบบดูเรียบเกินไป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5AE90" id="Text Box 23" o:spid="_x0000_s1036" type="#_x0000_t202" style="position:absolute;left:0;text-align:left;margin-left:5.35pt;margin-top:22.3pt;width:410.45pt;height:128.9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" fillcolor="white [3201]" stroked="f" strokeweight=".5pt">
                <v:textbox>
                  <w:txbxContent>
                    <w:p w:rsidR="00294B1C" w:rsidRDefault="00294B1C" w:rsidP="00DC1B60">
                      <w:pPr>
                        <w:ind w:firstLine="0"/>
                        <w:jc w:val="thaiDistribute"/>
                      </w:pPr>
                      <w:r w:rsidRPr="00FC63E9">
                        <w:rPr>
                          <w:rFonts w:hint="cs"/>
                          <w:b/>
                          <w:bCs/>
                          <w:cs/>
                        </w:rPr>
                        <w:t xml:space="preserve">ข้อดี </w:t>
                      </w:r>
                      <w:r>
                        <w:rPr>
                          <w:rFonts w:hint="cs"/>
                          <w:cs/>
                        </w:rPr>
                        <w:t>แยกหมวดหมู่ได้อย่างหลากหลาย ทำให้ผู้ใช้งานเลือกได้ บอกพลังงานในแต่ละเมนูอาหาร</w:t>
                      </w:r>
                    </w:p>
                    <w:p w:rsidR="00294B1C" w:rsidRDefault="00294B1C" w:rsidP="00DC1B60">
                      <w:pPr>
                        <w:ind w:firstLine="0"/>
                        <w:jc w:val="thaiDistribute"/>
                        <w:rPr>
                          <w:cs/>
                        </w:rPr>
                      </w:pPr>
                      <w:r>
                        <w:rPr>
                          <w:rFonts w:hint="cs"/>
                          <w:cs/>
                        </w:rPr>
                        <w:t>บันทึกเมนูอาหารได้ ค้นหาเมนูที่ต้องการ เก็บประวัตัติการเข้าใช้งานได้</w:t>
                      </w:r>
                    </w:p>
                    <w:p w:rsidR="00294B1C" w:rsidRDefault="00294B1C" w:rsidP="00DC1B60">
                      <w:pPr>
                        <w:ind w:firstLine="0"/>
                        <w:jc w:val="thaiDistribute"/>
                      </w:pPr>
                      <w:r w:rsidRPr="00FC63E9">
                        <w:rPr>
                          <w:rFonts w:hint="cs"/>
                          <w:b/>
                          <w:bCs/>
                          <w:cs/>
                        </w:rPr>
                        <w:t>ข้อเสีย</w:t>
                      </w:r>
                      <w:r>
                        <w:rPr>
                          <w:rFonts w:hint="cs"/>
                          <w:b/>
                          <w:bCs/>
                          <w:cs/>
                        </w:rPr>
                        <w:t xml:space="preserve"> </w:t>
                      </w:r>
                      <w:r>
                        <w:rPr>
                          <w:rFonts w:hint="cs"/>
                          <w:cs/>
                        </w:rPr>
                        <w:t>มีเมนูมากเกินไป รูปภาพเมนูอาหารไม่ดึงดูด ไม่มีเกณฑ์การให้คะแนนสำรับเมนูนั้น</w:t>
                      </w:r>
                    </w:p>
                    <w:p w:rsidR="00294B1C" w:rsidRPr="002E4B22" w:rsidRDefault="00294B1C" w:rsidP="00DC1B60">
                      <w:pPr>
                        <w:ind w:firstLine="0"/>
                        <w:jc w:val="thaiDistribute"/>
                        <w:rPr>
                          <w:rFonts w:hint="cs"/>
                          <w:cs/>
                        </w:rPr>
                      </w:pPr>
                      <w:r>
                        <w:rPr>
                          <w:rFonts w:hint="cs"/>
                          <w:cs/>
                        </w:rPr>
                        <w:t>ไม่มีความคิดเห็นจากจากผู้ใช้งาน การออกแบบดูเรียบเกินไป</w:t>
                      </w:r>
                    </w:p>
                  </w:txbxContent>
                </v:textbox>
                <w10:wrap anchorx="margin"/>
              </v:shape>
            </w:pict>
          </mc:Fallback>
        </mc:AlternateContent>
      </w:r>
    </w:p>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 w:rsidR="00DC1B60" w:rsidRDefault="00DC1B60" w:rsidP="00DC1B60">
      <w:pPr>
        <w:pStyle w:val="Heading4"/>
        <w:tabs>
          <w:tab w:val="clear" w:pos="2694"/>
        </w:tabs>
        <w:ind w:left="709" w:hanging="709"/>
        <w:jc w:val="both"/>
      </w:pPr>
      <w:r w:rsidRPr="00DC1B60">
        <w:rPr>
          <w:cs/>
        </w:rPr>
        <w:lastRenderedPageBreak/>
        <w:t>อาหารเพื่อสุขภาพ</w:t>
      </w:r>
    </w:p>
    <w:p w:rsidR="00DC1B60" w:rsidRPr="00DC1B60" w:rsidRDefault="00DC1B60" w:rsidP="00DC1B60">
      <w:r w:rsidRPr="00DC1B60">
        <w:drawing>
          <wp:anchor distT="0" distB="0" distL="114300" distR="114300" simplePos="0" relativeHeight="251720704" behindDoc="0" locked="0" layoutInCell="1" allowOverlap="1" wp14:anchorId="2D7C4B98" wp14:editId="146CDD4A">
            <wp:simplePos x="0" y="0"/>
            <wp:positionH relativeFrom="margin">
              <wp:posOffset>201295</wp:posOffset>
            </wp:positionH>
            <wp:positionV relativeFrom="paragraph">
              <wp:posOffset>-635</wp:posOffset>
            </wp:positionV>
            <wp:extent cx="902970" cy="1022985"/>
            <wp:effectExtent l="0" t="0" r="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25">
                      <a:extLst>
                        <a:ext uri="{28A0092B-C50C-407E-A947-70E740481C1C}">
                          <a14:useLocalDpi xmlns:a14="http://schemas.microsoft.com/office/drawing/2010/main" val="0"/>
                        </a:ext>
                      </a:extLst>
                    </a:blip>
                    <a:stretch>
                      <a:fillRect/>
                    </a:stretch>
                  </pic:blipFill>
                  <pic:spPr>
                    <a:xfrm>
                      <a:off x="0" y="0"/>
                      <a:ext cx="902970" cy="1022985"/>
                    </a:xfrm>
                    <a:prstGeom prst="rect">
                      <a:avLst/>
                    </a:prstGeom>
                  </pic:spPr>
                </pic:pic>
              </a:graphicData>
            </a:graphic>
            <wp14:sizeRelH relativeFrom="margin">
              <wp14:pctWidth>0</wp14:pctWidth>
            </wp14:sizeRelH>
            <wp14:sizeRelV relativeFrom="margin">
              <wp14:pctHeight>0</wp14:pctHeight>
            </wp14:sizeRelV>
          </wp:anchor>
        </w:drawing>
      </w:r>
      <w:r w:rsidRPr="00DC1B60">
        <w:drawing>
          <wp:anchor distT="0" distB="0" distL="114300" distR="114300" simplePos="0" relativeHeight="251721728" behindDoc="0" locked="0" layoutInCell="1" allowOverlap="1" wp14:anchorId="46BF3DB2" wp14:editId="31AEBC64">
            <wp:simplePos x="0" y="0"/>
            <wp:positionH relativeFrom="margin">
              <wp:posOffset>1393190</wp:posOffset>
            </wp:positionH>
            <wp:positionV relativeFrom="paragraph">
              <wp:posOffset>27305</wp:posOffset>
            </wp:positionV>
            <wp:extent cx="1746885" cy="3035935"/>
            <wp:effectExtent l="0" t="0" r="571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png"/>
                    <pic:cNvPicPr/>
                  </pic:nvPicPr>
                  <pic:blipFill>
                    <a:blip r:embed="rId26">
                      <a:extLst>
                        <a:ext uri="{28A0092B-C50C-407E-A947-70E740481C1C}">
                          <a14:useLocalDpi xmlns:a14="http://schemas.microsoft.com/office/drawing/2010/main" val="0"/>
                        </a:ext>
                      </a:extLst>
                    </a:blip>
                    <a:stretch>
                      <a:fillRect/>
                    </a:stretch>
                  </pic:blipFill>
                  <pic:spPr>
                    <a:xfrm>
                      <a:off x="0" y="0"/>
                      <a:ext cx="1746885" cy="3035935"/>
                    </a:xfrm>
                    <a:prstGeom prst="rect">
                      <a:avLst/>
                    </a:prstGeom>
                  </pic:spPr>
                </pic:pic>
              </a:graphicData>
            </a:graphic>
            <wp14:sizeRelH relativeFrom="margin">
              <wp14:pctWidth>0</wp14:pctWidth>
            </wp14:sizeRelH>
            <wp14:sizeRelV relativeFrom="margin">
              <wp14:pctHeight>0</wp14:pctHeight>
            </wp14:sizeRelV>
          </wp:anchor>
        </w:drawing>
      </w:r>
      <w:r w:rsidRPr="00DC1B60">
        <w:drawing>
          <wp:anchor distT="0" distB="0" distL="114300" distR="114300" simplePos="0" relativeHeight="251722752" behindDoc="0" locked="0" layoutInCell="1" allowOverlap="1" wp14:anchorId="5D1CBB5A" wp14:editId="324C53FF">
            <wp:simplePos x="0" y="0"/>
            <wp:positionH relativeFrom="column">
              <wp:posOffset>3372485</wp:posOffset>
            </wp:positionH>
            <wp:positionV relativeFrom="paragraph">
              <wp:posOffset>31750</wp:posOffset>
            </wp:positionV>
            <wp:extent cx="1812290" cy="300228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png"/>
                    <pic:cNvPicPr/>
                  </pic:nvPicPr>
                  <pic:blipFill>
                    <a:blip r:embed="rId27">
                      <a:extLst>
                        <a:ext uri="{28A0092B-C50C-407E-A947-70E740481C1C}">
                          <a14:useLocalDpi xmlns:a14="http://schemas.microsoft.com/office/drawing/2010/main" val="0"/>
                        </a:ext>
                      </a:extLst>
                    </a:blip>
                    <a:stretch>
                      <a:fillRect/>
                    </a:stretch>
                  </pic:blipFill>
                  <pic:spPr>
                    <a:xfrm>
                      <a:off x="0" y="0"/>
                      <a:ext cx="1812290" cy="3002280"/>
                    </a:xfrm>
                    <a:prstGeom prst="rect">
                      <a:avLst/>
                    </a:prstGeom>
                  </pic:spPr>
                </pic:pic>
              </a:graphicData>
            </a:graphic>
            <wp14:sizeRelH relativeFrom="margin">
              <wp14:pctWidth>0</wp14:pctWidth>
            </wp14:sizeRelH>
            <wp14:sizeRelV relativeFrom="margin">
              <wp14:pctHeight>0</wp14:pctHeight>
            </wp14:sizeRelV>
          </wp:anchor>
        </w:drawing>
      </w:r>
      <w:r w:rsidRPr="00DC1B60">
        <mc:AlternateContent>
          <mc:Choice Requires="wps">
            <w:drawing>
              <wp:anchor distT="0" distB="0" distL="114300" distR="114300" simplePos="0" relativeHeight="251723776" behindDoc="0" locked="0" layoutInCell="1" allowOverlap="1" wp14:anchorId="545A1F56" wp14:editId="20711669">
                <wp:simplePos x="0" y="0"/>
                <wp:positionH relativeFrom="margin">
                  <wp:posOffset>85725</wp:posOffset>
                </wp:positionH>
                <wp:positionV relativeFrom="paragraph">
                  <wp:posOffset>899795</wp:posOffset>
                </wp:positionV>
                <wp:extent cx="1228298" cy="409433"/>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228298" cy="409433"/>
                        </a:xfrm>
                        <a:prstGeom prst="rect">
                          <a:avLst/>
                        </a:prstGeom>
                        <a:solidFill>
                          <a:schemeClr val="lt1"/>
                        </a:solidFill>
                        <a:ln w="6350">
                          <a:noFill/>
                        </a:ln>
                      </wps:spPr>
                      <wps:txbx>
                        <w:txbxContent>
                          <w:p w:rsidR="00294B1C" w:rsidRPr="006712A3" w:rsidRDefault="00294B1C" w:rsidP="00DC1B60">
                            <w:pPr>
                              <w:ind w:firstLine="0"/>
                              <w:rPr>
                                <w:cs/>
                              </w:rPr>
                            </w:pPr>
                            <w:r w:rsidRPr="006712A3">
                              <w:rPr>
                                <w:rFonts w:hint="cs"/>
                                <w:cs/>
                              </w:rPr>
                              <w:t>อาหารเพื่อสุขภาพ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A1F56" id="Text Box 43" o:spid="_x0000_s1037" type="#_x0000_t202" style="position:absolute;left:0;text-align:left;margin-left:6.75pt;margin-top:70.85pt;width:96.7pt;height:3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" fillcolor="white [3201]" stroked="f" strokeweight=".5pt">
                <v:textbox>
                  <w:txbxContent>
                    <w:p w:rsidR="00294B1C" w:rsidRPr="006712A3" w:rsidRDefault="00294B1C" w:rsidP="00DC1B60">
                      <w:pPr>
                        <w:ind w:firstLine="0"/>
                        <w:rPr>
                          <w:cs/>
                        </w:rPr>
                      </w:pPr>
                      <w:r w:rsidRPr="006712A3">
                        <w:rPr>
                          <w:rFonts w:hint="cs"/>
                          <w:cs/>
                        </w:rPr>
                        <w:t>อาหารเพื่อสุขภาพ</w:t>
                      </w:r>
                    </w:p>
                  </w:txbxContent>
                </v:textbox>
                <w10:wrap anchorx="margin"/>
              </v:shape>
            </w:pict>
          </mc:Fallback>
        </mc:AlternateContent>
      </w:r>
      <w:r w:rsidRPr="00DC1B60">
        <mc:AlternateContent>
          <mc:Choice Requires="wps">
            <w:drawing>
              <wp:anchor distT="0" distB="0" distL="114300" distR="114300" simplePos="0" relativeHeight="251724800" behindDoc="0" locked="0" layoutInCell="1" allowOverlap="1" wp14:anchorId="123F61C8" wp14:editId="24970070">
                <wp:simplePos x="0" y="0"/>
                <wp:positionH relativeFrom="margin">
                  <wp:posOffset>732155</wp:posOffset>
                </wp:positionH>
                <wp:positionV relativeFrom="paragraph">
                  <wp:posOffset>3162300</wp:posOffset>
                </wp:positionV>
                <wp:extent cx="4726379" cy="522515"/>
                <wp:effectExtent l="0" t="0" r="17145" b="11430"/>
                <wp:wrapNone/>
                <wp:docPr id="46" name="Text Box 46"/>
                <wp:cNvGraphicFramePr/>
                <a:graphic xmlns:a="http://schemas.openxmlformats.org/drawingml/2006/main">
                  <a:graphicData uri="http://schemas.microsoft.com/office/word/2010/wordprocessingShape">
                    <wps:wsp>
                      <wps:cNvSpPr txBox="1"/>
                      <wps:spPr>
                        <a:xfrm>
                          <a:off x="0" y="0"/>
                          <a:ext cx="4726379" cy="522515"/>
                        </a:xfrm>
                        <a:prstGeom prst="rect">
                          <a:avLst/>
                        </a:prstGeom>
                        <a:solidFill>
                          <a:schemeClr val="lt1"/>
                        </a:solidFill>
                        <a:ln w="6350">
                          <a:solidFill>
                            <a:schemeClr val="bg1"/>
                          </a:solidFill>
                        </a:ln>
                      </wps:spPr>
                      <wps:txbx>
                        <w:txbxContent>
                          <w:p w:rsidR="00294B1C" w:rsidRPr="00DC1B60" w:rsidRDefault="00294B1C" w:rsidP="00DC1B60">
                            <w:pPr>
                              <w:pStyle w:val="Heading6Char"/>
                              <w:spacing w:before="240"/>
                              <w:jc w:val="center"/>
                              <w:rPr>
                                <w:b/>
                                <w:bCs/>
                                <w:sz w:val="28"/>
                                <w:szCs w:val="28"/>
                              </w:rPr>
                            </w:pPr>
                            <w:r w:rsidRPr="00DC1B60">
                              <w:rPr>
                                <w:rFonts w:hint="cs"/>
                                <w:b/>
                                <w:bCs/>
                                <w:sz w:val="28"/>
                                <w:szCs w:val="28"/>
                                <w:cs/>
                              </w:rPr>
                              <w:t xml:space="preserve">ภาพที่ </w:t>
                            </w:r>
                            <w:r w:rsidRPr="00DC1B60">
                              <w:rPr>
                                <w:b/>
                                <w:bCs/>
                                <w:sz w:val="28"/>
                                <w:szCs w:val="28"/>
                              </w:rPr>
                              <w:t>2</w:t>
                            </w:r>
                            <w:r w:rsidRPr="00DC1B60">
                              <w:rPr>
                                <w:b/>
                                <w:bCs/>
                                <w:sz w:val="28"/>
                                <w:szCs w:val="28"/>
                                <w:cs/>
                              </w:rPr>
                              <w:t>.</w:t>
                            </w:r>
                            <w:r w:rsidRPr="00DC1B60">
                              <w:rPr>
                                <w:b/>
                                <w:bCs/>
                                <w:sz w:val="28"/>
                                <w:szCs w:val="28"/>
                              </w:rPr>
                              <w:t>11</w:t>
                            </w:r>
                            <w:r w:rsidRPr="00DC1B60">
                              <w:rPr>
                                <w:b/>
                                <w:bCs/>
                                <w:sz w:val="28"/>
                                <w:szCs w:val="28"/>
                                <w:cs/>
                              </w:rPr>
                              <w:t xml:space="preserve">  แอปพลิเคชัน</w:t>
                            </w:r>
                            <w:r w:rsidRPr="00DC1B60">
                              <w:rPr>
                                <w:rFonts w:cs="Angsana New"/>
                                <w:b/>
                                <w:bCs/>
                                <w:sz w:val="28"/>
                                <w:szCs w:val="28"/>
                                <w:cs/>
                              </w:rPr>
                              <w:t xml:space="preserve"> </w:t>
                            </w:r>
                            <w:r w:rsidRPr="00DC1B60">
                              <w:rPr>
                                <w:b/>
                                <w:bCs/>
                                <w:sz w:val="28"/>
                                <w:szCs w:val="28"/>
                                <w:cs/>
                              </w:rPr>
                              <w:t>อาหารเพื่อสุขภาพ</w:t>
                            </w:r>
                          </w:p>
                          <w:p w:rsidR="00294B1C" w:rsidRPr="00B46604" w:rsidRDefault="00294B1C" w:rsidP="00DC1B60">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3F61C8" id="Text Box 46" o:spid="_x0000_s1038" type="#_x0000_t202" style="position:absolute;left:0;text-align:left;margin-left:57.65pt;margin-top:249pt;width:372.15pt;height:41.15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" fillcolor="white [3201]" strokecolor="white [3212]" strokeweight=".5pt">
                <v:textbox>
                  <w:txbxContent>
                    <w:p w:rsidR="00294B1C" w:rsidRPr="00DC1B60" w:rsidRDefault="00294B1C" w:rsidP="00DC1B60">
                      <w:pPr>
                        <w:pStyle w:val="Heading6Char"/>
                        <w:spacing w:before="240"/>
                        <w:jc w:val="center"/>
                        <w:rPr>
                          <w:b/>
                          <w:bCs/>
                          <w:sz w:val="28"/>
                          <w:szCs w:val="28"/>
                        </w:rPr>
                      </w:pPr>
                      <w:r w:rsidRPr="00DC1B60">
                        <w:rPr>
                          <w:rFonts w:hint="cs"/>
                          <w:b/>
                          <w:bCs/>
                          <w:sz w:val="28"/>
                          <w:szCs w:val="28"/>
                          <w:cs/>
                        </w:rPr>
                        <w:t xml:space="preserve">ภาพที่ </w:t>
                      </w:r>
                      <w:r w:rsidRPr="00DC1B60">
                        <w:rPr>
                          <w:b/>
                          <w:bCs/>
                          <w:sz w:val="28"/>
                          <w:szCs w:val="28"/>
                        </w:rPr>
                        <w:t>2</w:t>
                      </w:r>
                      <w:r w:rsidRPr="00DC1B60">
                        <w:rPr>
                          <w:b/>
                          <w:bCs/>
                          <w:sz w:val="28"/>
                          <w:szCs w:val="28"/>
                          <w:cs/>
                        </w:rPr>
                        <w:t>.</w:t>
                      </w:r>
                      <w:r w:rsidRPr="00DC1B60">
                        <w:rPr>
                          <w:b/>
                          <w:bCs/>
                          <w:sz w:val="28"/>
                          <w:szCs w:val="28"/>
                        </w:rPr>
                        <w:t>11</w:t>
                      </w:r>
                      <w:r w:rsidRPr="00DC1B60">
                        <w:rPr>
                          <w:b/>
                          <w:bCs/>
                          <w:sz w:val="28"/>
                          <w:szCs w:val="28"/>
                          <w:cs/>
                        </w:rPr>
                        <w:t xml:space="preserve">  แอปพลิเคชัน</w:t>
                      </w:r>
                      <w:r w:rsidRPr="00DC1B60">
                        <w:rPr>
                          <w:rFonts w:cs="Angsana New"/>
                          <w:b/>
                          <w:bCs/>
                          <w:sz w:val="28"/>
                          <w:szCs w:val="28"/>
                          <w:cs/>
                        </w:rPr>
                        <w:t xml:space="preserve"> </w:t>
                      </w:r>
                      <w:r w:rsidRPr="00DC1B60">
                        <w:rPr>
                          <w:b/>
                          <w:bCs/>
                          <w:sz w:val="28"/>
                          <w:szCs w:val="28"/>
                          <w:cs/>
                        </w:rPr>
                        <w:t>อาหารเพื่อสุขภาพ</w:t>
                      </w:r>
                    </w:p>
                    <w:p w:rsidR="00294B1C" w:rsidRPr="00B46604" w:rsidRDefault="00294B1C" w:rsidP="00DC1B60">
                      <w:pPr>
                        <w:rPr>
                          <w:b/>
                          <w:bCs/>
                          <w:sz w:val="28"/>
                          <w:szCs w:val="28"/>
                        </w:rPr>
                      </w:pPr>
                    </w:p>
                  </w:txbxContent>
                </v:textbox>
                <w10:wrap anchorx="margin"/>
              </v:shape>
            </w:pict>
          </mc:Fallback>
        </mc:AlternateContent>
      </w:r>
      <w:r w:rsidRPr="00DC1B60">
        <mc:AlternateContent>
          <mc:Choice Requires="wps">
            <w:drawing>
              <wp:anchor distT="0" distB="0" distL="114300" distR="114300" simplePos="0" relativeHeight="251725824" behindDoc="0" locked="0" layoutInCell="1" allowOverlap="1" wp14:anchorId="0C585692" wp14:editId="33FDC853">
                <wp:simplePos x="0" y="0"/>
                <wp:positionH relativeFrom="page">
                  <wp:posOffset>1371600</wp:posOffset>
                </wp:positionH>
                <wp:positionV relativeFrom="paragraph">
                  <wp:posOffset>3965575</wp:posOffset>
                </wp:positionV>
                <wp:extent cx="5212715" cy="1869743"/>
                <wp:effectExtent l="0" t="0" r="6985" b="0"/>
                <wp:wrapNone/>
                <wp:docPr id="52" name="Text Box 52"/>
                <wp:cNvGraphicFramePr/>
                <a:graphic xmlns:a="http://schemas.openxmlformats.org/drawingml/2006/main">
                  <a:graphicData uri="http://schemas.microsoft.com/office/word/2010/wordprocessingShape">
                    <wps:wsp>
                      <wps:cNvSpPr txBox="1"/>
                      <wps:spPr>
                        <a:xfrm>
                          <a:off x="0" y="0"/>
                          <a:ext cx="5212715" cy="1869743"/>
                        </a:xfrm>
                        <a:prstGeom prst="rect">
                          <a:avLst/>
                        </a:prstGeom>
                        <a:solidFill>
                          <a:schemeClr val="lt1"/>
                        </a:solidFill>
                        <a:ln w="6350">
                          <a:noFill/>
                        </a:ln>
                      </wps:spPr>
                      <wps:txbx>
                        <w:txbxContent>
                          <w:p w:rsidR="00294B1C" w:rsidRDefault="00294B1C" w:rsidP="00DC1B60">
                            <w:pPr>
                              <w:ind w:firstLine="0"/>
                              <w:jc w:val="thaiDistribute"/>
                              <w:rPr>
                                <w:cs/>
                              </w:rPr>
                            </w:pPr>
                            <w:r w:rsidRPr="00FC63E9">
                              <w:rPr>
                                <w:rFonts w:hint="cs"/>
                                <w:b/>
                                <w:bCs/>
                                <w:cs/>
                              </w:rPr>
                              <w:t xml:space="preserve">ข้อดี </w:t>
                            </w:r>
                            <w:r>
                              <w:rPr>
                                <w:rFonts w:hint="cs"/>
                                <w:cs/>
                              </w:rPr>
                              <w:t>แยกหมวดหมู่ได้อย่างหลากหลาย รูปเมนูอาหารมีความน่าสนใจดึงดูดในการใช้งาน ทำให้ผู้ใช้งานดูแล้วเพลิน บอกพลังงานในแต่ละเมนูอาหาร บอกคุณสมบัติอาหารที่นำไปปรุง แชร์เมนูอาหารได้</w:t>
                            </w:r>
                          </w:p>
                          <w:p w:rsidR="00294B1C" w:rsidRPr="002E4B22" w:rsidRDefault="00294B1C" w:rsidP="00DC1B60">
                            <w:pPr>
                              <w:ind w:firstLine="0"/>
                              <w:jc w:val="thaiDistribute"/>
                              <w:rPr>
                                <w:cs/>
                              </w:rPr>
                            </w:pPr>
                            <w:r w:rsidRPr="00FC63E9">
                              <w:rPr>
                                <w:rFonts w:hint="cs"/>
                                <w:b/>
                                <w:bCs/>
                                <w:cs/>
                              </w:rPr>
                              <w:t>ข้อเสีย</w:t>
                            </w:r>
                            <w:r>
                              <w:rPr>
                                <w:rFonts w:hint="cs"/>
                                <w:cs/>
                              </w:rPr>
                              <w:t xml:space="preserve"> ไม่มีเกณฑ์การให้คะแนนสำรับเมนูนั้น ตัวอักษรค่อนข้างเล็ก ไม่ได้เก็บประวัติการเข้าใช้งาน ไม่มีการคำนวณพลังงานของผู้ใช้งานที่เหมาะสม ไม่มีความคิดเห็นจากจากผู้ใช้งาน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85692" id="Text Box 52" o:spid="_x0000_s1039" type="#_x0000_t202" style="position:absolute;left:0;text-align:left;margin-left:108pt;margin-top:312.25pt;width:410.45pt;height:147.2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" fillcolor="white [3201]" stroked="f" strokeweight=".5pt">
                <v:textbox>
                  <w:txbxContent>
                    <w:p w:rsidR="00294B1C" w:rsidRDefault="00294B1C" w:rsidP="00DC1B60">
                      <w:pPr>
                        <w:ind w:firstLine="0"/>
                        <w:jc w:val="thaiDistribute"/>
                        <w:rPr>
                          <w:cs/>
                        </w:rPr>
                      </w:pPr>
                      <w:r w:rsidRPr="00FC63E9">
                        <w:rPr>
                          <w:rFonts w:hint="cs"/>
                          <w:b/>
                          <w:bCs/>
                          <w:cs/>
                        </w:rPr>
                        <w:t xml:space="preserve">ข้อดี </w:t>
                      </w:r>
                      <w:r>
                        <w:rPr>
                          <w:rFonts w:hint="cs"/>
                          <w:cs/>
                        </w:rPr>
                        <w:t>แยกหมวดหมู่ได้อย่างหลากหลาย รูปเมนูอาหารมีความน่าสนใจดึงดูดในการใช้งาน ทำให้ผู้ใช้งานดูแล้วเพลิน บอกพลังงานในแต่ละเมนูอาหาร บอกคุณสมบัติอาหารที่นำไปปรุง แชร์เมนูอาหารได้</w:t>
                      </w:r>
                    </w:p>
                    <w:p w:rsidR="00294B1C" w:rsidRPr="002E4B22" w:rsidRDefault="00294B1C" w:rsidP="00DC1B60">
                      <w:pPr>
                        <w:ind w:firstLine="0"/>
                        <w:jc w:val="thaiDistribute"/>
                        <w:rPr>
                          <w:cs/>
                        </w:rPr>
                      </w:pPr>
                      <w:r w:rsidRPr="00FC63E9">
                        <w:rPr>
                          <w:rFonts w:hint="cs"/>
                          <w:b/>
                          <w:bCs/>
                          <w:cs/>
                        </w:rPr>
                        <w:t>ข้อเสีย</w:t>
                      </w:r>
                      <w:r>
                        <w:rPr>
                          <w:rFonts w:hint="cs"/>
                          <w:cs/>
                        </w:rPr>
                        <w:t xml:space="preserve"> ไม่มีเกณฑ์การให้คะแนนสำรับเมนูนั้น ตัวอักษรค่อนข้างเล็ก ไม่ได้เก็บประวัติการเข้าใช้งาน ไม่มีการคำนวณพลังงานของผู้ใช้งานที่เหมาะสม ไม่มีความคิดเห็นจากจากผู้ใช้งาน</w:t>
                      </w:r>
                    </w:p>
                  </w:txbxContent>
                </v:textbox>
                <w10:wrap anchorx="page"/>
              </v:shape>
            </w:pict>
          </mc:Fallback>
        </mc:AlternateContent>
      </w:r>
    </w:p>
    <w:p w:rsidR="00DC1B60" w:rsidRDefault="00DC1B60" w:rsidP="00DC1B60"/>
    <w:p w:rsidR="00DC1B60" w:rsidRDefault="00DC1B60" w:rsidP="00DC1B60">
      <w:pPr>
        <w:rPr>
          <w:rFonts w:hint="cs"/>
        </w:rPr>
      </w:pPr>
    </w:p>
    <w:p w:rsidR="00DC1B60" w:rsidRPr="00DC1B60" w:rsidRDefault="00DC1B60" w:rsidP="00DC1B60"/>
    <w:p w:rsidR="00DC1B60" w:rsidRPr="00DC1B60" w:rsidRDefault="00DC1B60" w:rsidP="00DC1B60">
      <w:pPr>
        <w:rPr>
          <w:rFonts w:hint="cs"/>
        </w:rPr>
      </w:pPr>
    </w:p>
    <w:p w:rsidR="0034018B" w:rsidRDefault="0034018B" w:rsidP="0037172E">
      <w:pPr>
        <w:pStyle w:val="Heading1"/>
      </w:pPr>
      <w:r w:rsidRPr="008E41A6">
        <w:rPr>
          <w:cs/>
        </w:rPr>
        <w:br/>
      </w:r>
      <w:bookmarkStart w:id="74" w:name="_Toc499374832"/>
      <w:bookmarkStart w:id="75" w:name="_Toc499375200"/>
      <w:bookmarkStart w:id="76" w:name="_Toc499375328"/>
      <w:bookmarkStart w:id="77" w:name="_Toc513151687"/>
      <w:r w:rsidRPr="008E41A6">
        <w:rPr>
          <w:cs/>
        </w:rPr>
        <w:t>วิธีการวิจัย</w:t>
      </w:r>
      <w:bookmarkEnd w:id="74"/>
      <w:bookmarkEnd w:id="75"/>
      <w:bookmarkEnd w:id="76"/>
      <w:bookmarkEnd w:id="77"/>
    </w:p>
    <w:p w:rsidR="0034018B" w:rsidRDefault="0034018B"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pPr>
    </w:p>
    <w:p w:rsidR="00DC1B60" w:rsidRDefault="00DC1B60" w:rsidP="0034018B">
      <w:pPr>
        <w:spacing w:before="0"/>
        <w:rPr>
          <w:rFonts w:hint="cs"/>
        </w:rPr>
      </w:pPr>
    </w:p>
    <w:p w:rsidR="00DC1B60" w:rsidRDefault="00DC1B60" w:rsidP="0034018B">
      <w:pPr>
        <w:spacing w:before="0"/>
      </w:pPr>
    </w:p>
    <w:p w:rsidR="00DC1B60" w:rsidRPr="00100956" w:rsidRDefault="00DC1B60" w:rsidP="00DC1B60">
      <w:pPr>
        <w:pStyle w:val="Heading1"/>
        <w:numPr>
          <w:ilvl w:val="0"/>
          <w:numId w:val="0"/>
        </w:numPr>
        <w:ind w:left="432"/>
      </w:pPr>
      <w:bookmarkStart w:id="78" w:name="_Toc513151688"/>
      <w:r w:rsidRPr="00100956">
        <w:rPr>
          <w:cs/>
        </w:rPr>
        <w:lastRenderedPageBreak/>
        <w:t>บทที่ 3</w:t>
      </w:r>
      <w:r w:rsidRPr="00100956">
        <w:rPr>
          <w:cs/>
        </w:rPr>
        <w:br/>
        <w:t>วิธีการวิจัย</w:t>
      </w:r>
      <w:bookmarkEnd w:id="78"/>
    </w:p>
    <w:p w:rsidR="00DC1B60" w:rsidRPr="00793718" w:rsidRDefault="00DC1B60" w:rsidP="0034018B">
      <w:pPr>
        <w:spacing w:before="0"/>
      </w:pPr>
    </w:p>
    <w:p w:rsidR="00DC1B60" w:rsidRDefault="00DC1B60" w:rsidP="00DC1B60">
      <w:pPr>
        <w:pStyle w:val="Heading2"/>
        <w:ind w:left="0" w:firstLine="0"/>
        <w:jc w:val="thaiDistribute"/>
      </w:pPr>
      <w:bookmarkStart w:id="79" w:name="_Toc513151689"/>
      <w:r w:rsidRPr="00DC1B60">
        <w:rPr>
          <w:cs/>
        </w:rPr>
        <w:t>ภาพรวมและสภาพแวดล้อม (</w:t>
      </w:r>
      <w:r w:rsidRPr="00DC1B60">
        <w:t>Overall Architecture and Environment</w:t>
      </w:r>
      <w:r w:rsidRPr="00DC1B60">
        <w:rPr>
          <w:cs/>
        </w:rPr>
        <w:t>)</w:t>
      </w:r>
      <w:bookmarkEnd w:id="79"/>
    </w:p>
    <w:p w:rsidR="00DC1B60" w:rsidRDefault="00DC1B60" w:rsidP="00DC1B60">
      <w:pPr>
        <w:ind w:firstLine="720"/>
        <w:jc w:val="thaiDistribute"/>
      </w:pPr>
      <w:r w:rsidRPr="00100956">
        <w:rPr>
          <w:cs/>
        </w:rPr>
        <w:t xml:space="preserve">แอปพลิเคชันแนะนำเมนูอาหารสำหรับผู้สูงอายุโดยใช้ผลตรวจเลือดในการวิเคราะห์มีภาพรวมของการดำเนินการดังแสดงภาพที่ 3.1 โดยแบ่งออกเป็น </w:t>
      </w:r>
      <w:r w:rsidRPr="00100956">
        <w:t xml:space="preserve">3 </w:t>
      </w:r>
      <w:r w:rsidRPr="00100956">
        <w:rPr>
          <w:cs/>
        </w:rPr>
        <w:t>ส่วนคือ</w:t>
      </w:r>
    </w:p>
    <w:p w:rsidR="00DC1B60" w:rsidRPr="00100956" w:rsidRDefault="00DC1B60" w:rsidP="00DC1B60">
      <w:pPr>
        <w:pStyle w:val="Heading3"/>
        <w:ind w:firstLine="0"/>
        <w:jc w:val="thaiDistribute"/>
        <w:rPr>
          <w:b w:val="0"/>
          <w:bCs w:val="0"/>
        </w:rPr>
      </w:pPr>
      <w:bookmarkStart w:id="80" w:name="_Toc513151690"/>
      <w:r w:rsidRPr="00100956">
        <w:rPr>
          <w:b w:val="0"/>
          <w:bCs w:val="0"/>
          <w:cs/>
        </w:rPr>
        <w:t>เอกสารผลตรวจเลือด</w:t>
      </w:r>
      <w:bookmarkEnd w:id="80"/>
    </w:p>
    <w:p w:rsidR="00DC1B60" w:rsidRPr="00100956" w:rsidRDefault="00DC1B60" w:rsidP="00DC1B60">
      <w:pPr>
        <w:ind w:firstLine="0"/>
        <w:jc w:val="thaiDistribute"/>
      </w:pPr>
      <w:r w:rsidRPr="00100956">
        <w:rPr>
          <w:cs/>
        </w:rPr>
        <w:t xml:space="preserve">           เอกสารผลตรวจเลือด โดยภายในเอกสารผลตรวจเลือดประกอบไปด้วยค่า น้ำตาล การทำงานของไต </w:t>
      </w:r>
      <w:r>
        <w:rPr>
          <w:rFonts w:hint="cs"/>
          <w:cs/>
        </w:rPr>
        <w:t xml:space="preserve">โซเดียม โพแทสเซียม </w:t>
      </w:r>
      <w:r w:rsidRPr="00100956">
        <w:rPr>
          <w:cs/>
        </w:rPr>
        <w:t>ไขมันในเส้นเลือด เช่น คลอเรสเตอรัล ไตรกรีซีไรด์ ไขมันดี ไขมันเลว ค่าที่ได้จะถูกบันทึกโดยสมาทโฟน จากนั้นจะเข้าสู่กระบวนการโอซีอาร์และนำผลตรวจเลือดที่ได้ไปประมวลผลบนโปรแกรมประยุกต์</w:t>
      </w:r>
    </w:p>
    <w:p w:rsidR="00DC1B60" w:rsidRPr="00A8698A" w:rsidRDefault="00DC1B60" w:rsidP="00DC1B60">
      <w:pPr>
        <w:jc w:val="thaiDistribute"/>
        <w:rPr>
          <w:b/>
          <w:bCs/>
        </w:rPr>
      </w:pPr>
    </w:p>
    <w:p w:rsidR="00DC1B60" w:rsidRPr="00A8698A" w:rsidRDefault="00DC1B60" w:rsidP="00DC1B60">
      <w:pPr>
        <w:pStyle w:val="Heading3"/>
        <w:ind w:firstLine="0"/>
        <w:jc w:val="thaiDistribute"/>
        <w:rPr>
          <w:b w:val="0"/>
          <w:bCs w:val="0"/>
        </w:rPr>
      </w:pPr>
      <w:r w:rsidRPr="00A8698A">
        <w:rPr>
          <w:b w:val="0"/>
          <w:bCs w:val="0"/>
          <w:cs/>
        </w:rPr>
        <w:t xml:space="preserve"> </w:t>
      </w:r>
      <w:bookmarkStart w:id="81" w:name="_Toc513151691"/>
      <w:r w:rsidRPr="00A8698A">
        <w:rPr>
          <w:b w:val="0"/>
          <w:bCs w:val="0"/>
          <w:cs/>
        </w:rPr>
        <w:t>กระบวนการทำงานโอซีอาร์</w:t>
      </w:r>
      <w:bookmarkEnd w:id="81"/>
    </w:p>
    <w:p w:rsidR="00DC1B60" w:rsidRPr="00100956" w:rsidRDefault="00DC1B60" w:rsidP="00DC1B60">
      <w:pPr>
        <w:ind w:firstLine="0"/>
        <w:jc w:val="thaiDistribute"/>
        <w:rPr>
          <w:cs/>
        </w:rPr>
      </w:pPr>
      <w:r w:rsidRPr="00100956">
        <w:rPr>
          <w:cs/>
        </w:rPr>
        <w:t xml:space="preserve">            เมื่อบันทึกเอกสารผลตรวจเลือด ต่อไปจะเข้าสู่</w:t>
      </w:r>
      <w:r>
        <w:rPr>
          <w:rFonts w:hint="cs"/>
          <w:cs/>
        </w:rPr>
        <w:t>กระบวนการทำงาน</w:t>
      </w:r>
      <w:r w:rsidRPr="00100956">
        <w:rPr>
          <w:cs/>
        </w:rPr>
        <w:t xml:space="preserve">โอซีอาร์ในการประมวลผลแบ่งออกเป็น </w:t>
      </w:r>
      <w:r w:rsidRPr="00100956">
        <w:t xml:space="preserve">3 </w:t>
      </w:r>
      <w:r w:rsidRPr="00100956">
        <w:rPr>
          <w:cs/>
        </w:rPr>
        <w:t xml:space="preserve">ขั้นตอนคือ ขั้นตอนแรกกระบวกการการประมวลผลภาพ นำภาพที่ได้มาเปรียบเทียบเป็นภาพขาวดำ ขั้นตอนที่สองการรู้จำตัวอักษร ภาพที่บันทึกไว้มีชนิดของตัวอักษรตัวเลขใดบ้างที่ปรากฏ ขั้นตอนที่สามการตรวจเอกสารหลังรู้จำ การเปรียบเทียบตัวอักษรและตัวเลขตรงกับฐานข้อมูลหรือไม่ โดยนำตัวอักษรและตัวเลขที่ได้ไปเทียบกับ </w:t>
      </w:r>
      <w:r w:rsidRPr="00100956">
        <w:t xml:space="preserve">ascii </w:t>
      </w:r>
      <w:r w:rsidRPr="00100956">
        <w:rPr>
          <w:cs/>
        </w:rPr>
        <w:t>ถ้าค่าที่ได้ตรงกันจะแสดงข้อมูลออกมา และนำข้อมูลที่ได้นั้นไปยัง</w:t>
      </w:r>
      <w:r>
        <w:rPr>
          <w:rFonts w:hint="cs"/>
          <w:cs/>
        </w:rPr>
        <w:t>ขั้นตอนอัลกอริทึม</w:t>
      </w:r>
    </w:p>
    <w:p w:rsidR="00DC1B60" w:rsidRPr="00100956" w:rsidRDefault="00294B1C" w:rsidP="00DC1B60">
      <w:pPr>
        <w:pStyle w:val="Heading3"/>
        <w:ind w:firstLine="0"/>
        <w:jc w:val="thaiDistribute"/>
        <w:rPr>
          <w:b w:val="0"/>
          <w:bCs w:val="0"/>
        </w:rPr>
      </w:pPr>
      <w:bookmarkStart w:id="82" w:name="_Toc513151692"/>
      <w:r>
        <w:rPr>
          <w:rFonts w:hint="cs"/>
          <w:b w:val="0"/>
          <w:bCs w:val="0"/>
          <w:cs/>
        </w:rPr>
        <w:t xml:space="preserve">อัลกอริทึม </w:t>
      </w:r>
      <w:r>
        <w:rPr>
          <w:b w:val="0"/>
          <w:bCs w:val="0"/>
        </w:rPr>
        <w:t>(Algorithm)</w:t>
      </w:r>
      <w:bookmarkEnd w:id="82"/>
    </w:p>
    <w:p w:rsidR="00DC1B60" w:rsidRPr="00100956" w:rsidRDefault="00DC1B60" w:rsidP="00294B1C">
      <w:pPr>
        <w:ind w:firstLine="0"/>
        <w:jc w:val="thaiDistribute"/>
      </w:pPr>
      <w:r>
        <w:rPr>
          <w:rFonts w:hint="cs"/>
          <w:cs/>
        </w:rPr>
        <w:t xml:space="preserve">                  </w:t>
      </w:r>
      <w:r w:rsidRPr="004D3B7D">
        <w:rPr>
          <w:cs/>
        </w:rPr>
        <w:t>ใน</w:t>
      </w:r>
      <w:r w:rsidRPr="004D3B7D">
        <w:rPr>
          <w:rFonts w:hint="cs"/>
          <w:cs/>
        </w:rPr>
        <w:t>ส่ว</w:t>
      </w:r>
      <w:r w:rsidRPr="004D3B7D">
        <w:rPr>
          <w:cs/>
        </w:rPr>
        <w:t>น</w:t>
      </w:r>
      <w:r>
        <w:rPr>
          <w:rFonts w:hint="cs"/>
          <w:cs/>
        </w:rPr>
        <w:t>อัลกอริที่มี่ใช้ในการประมวลผลจะ</w:t>
      </w:r>
      <w:r w:rsidRPr="004D3B7D">
        <w:rPr>
          <w:cs/>
        </w:rPr>
        <w:t>ถูกเชื่อมต่อกับฐานข้อมูลที่จัดเก็บคือ ข้อมูลผลตรวจเลือดที่อยู่ในช่วงปกติ ค่าน้อยกว่าปกติ ค่าสูงกว่าปกติ และเมนูอาหาร เมื่อระบบได้รับข้อมูลผลตรวจเลือด ระบบทำการวิเคราะห์ข้อมูลผลตรวจเลือดแต่ละค่าที่ได้นำไปประมวลผลเปรียบเทียบค่าที่เก็บอยู่ในฐานข้อมูล ถ้าผลตรวจเลือดที่ได้อยู่ในช่วงปกติ จะแสดงเมนูอาหารที่ดูแลสุขภาพทั่วไปให้กับผู้ใช้งาน แต่ถ้าผลตรวจเลือดที่ได้อยู่ในช่วงค่าน้อยกว่าปกติ หรือค่าสูงกว่าปกติ จะแสดงผลตรวจเลือดที่หน้าจอให้ทราบว่าค่าใดบ้างทีไม่ได้อยู่ช่วงปกติ จากนั้นโปรแกรมจะนำผลตรวจเลือดที่ไม่ได้อยู่ในช่วงค่าปกติ ไปวิเคราะห์ โดยการเอาค่าผลตรวจเลือดที่ผิดปกติไปเปรียบเทียบกับค่าสารอาหารใน</w:t>
      </w:r>
    </w:p>
    <w:p w:rsidR="00DC1B60" w:rsidRPr="00DC1B60" w:rsidRDefault="00DC1B60" w:rsidP="00DC1B60"/>
    <w:p w:rsidR="00DC1B60" w:rsidRDefault="00DC1B60" w:rsidP="00E75388">
      <w:pPr>
        <w:pStyle w:val="Heading2"/>
        <w:tabs>
          <w:tab w:val="left" w:pos="142"/>
        </w:tabs>
        <w:ind w:left="0" w:firstLine="0"/>
        <w:jc w:val="thaiDistribute"/>
      </w:pPr>
      <w:bookmarkStart w:id="83" w:name="_Toc513151693"/>
      <w:r w:rsidRPr="00DC1B60">
        <w:rPr>
          <w:cs/>
        </w:rPr>
        <w:lastRenderedPageBreak/>
        <w:t>การวิเคราะห์และขอบเขตความต้องการระบบ</w:t>
      </w:r>
      <w:bookmarkEnd w:id="83"/>
      <w:r w:rsidRPr="00DC1B60">
        <w:rPr>
          <w:cs/>
        </w:rPr>
        <w:t xml:space="preserve"> </w:t>
      </w:r>
    </w:p>
    <w:p w:rsidR="00DC1B60" w:rsidRDefault="00DC1B60" w:rsidP="00DC1B60">
      <w:pPr>
        <w:pStyle w:val="Heading3"/>
      </w:pPr>
      <w:bookmarkStart w:id="84" w:name="_Toc513151694"/>
      <w:r w:rsidRPr="00DC1B60">
        <w:rPr>
          <w:cs/>
        </w:rPr>
        <w:t>กรณีการใช้งานในภาพรวม</w:t>
      </w:r>
      <w:bookmarkEnd w:id="84"/>
    </w:p>
    <w:p w:rsidR="00DC1B60" w:rsidRPr="00406C59" w:rsidRDefault="00E75388" w:rsidP="00E75388">
      <w:pPr>
        <w:pStyle w:val="Heading4"/>
        <w:ind w:left="851"/>
      </w:pPr>
      <w:r w:rsidRPr="00E75388">
        <w:rPr>
          <w:cs/>
        </w:rPr>
        <w:t>ยูสเคสไดอะแกรม (</w:t>
      </w:r>
      <w:r w:rsidRPr="00E75388">
        <w:t>Use Case Diagram)</w:t>
      </w:r>
    </w:p>
    <w:p w:rsidR="00E75388" w:rsidRDefault="00E75388" w:rsidP="00E75388">
      <w:pPr>
        <w:pStyle w:val="Heading4"/>
        <w:tabs>
          <w:tab w:val="clear" w:pos="2694"/>
        </w:tabs>
        <w:ind w:left="851" w:hanging="851"/>
      </w:pPr>
      <w:r w:rsidRPr="00E75388">
        <w:rPr>
          <w:cs/>
        </w:rPr>
        <w:t>ยูสเคสไดอะแกรม (</w:t>
      </w:r>
      <w:r w:rsidRPr="00E75388">
        <w:t>Use Case Diagram)</w:t>
      </w:r>
      <w:r w:rsidRPr="00E75388">
        <w:rPr>
          <w:cs/>
        </w:rPr>
        <w:t>คำอธิบายผู้ใช้ระบบ (</w:t>
      </w:r>
      <w:r w:rsidRPr="00E75388">
        <w:t>Actor Description)</w:t>
      </w:r>
    </w:p>
    <w:p w:rsidR="00231B18" w:rsidRPr="00231B18" w:rsidRDefault="00231B18" w:rsidP="00231B18"/>
    <w:p w:rsidR="00E75388" w:rsidRDefault="00E75388" w:rsidP="00231B18">
      <w:pPr>
        <w:pStyle w:val="Caption"/>
      </w:pPr>
      <w:r w:rsidRPr="00100956">
        <w:rPr>
          <w:cs/>
        </w:rPr>
        <w:t xml:space="preserve">ตารางที่ </w:t>
      </w:r>
      <w:r w:rsidRPr="00100956">
        <w:t>3</w:t>
      </w:r>
      <w:r w:rsidRPr="00100956">
        <w:rPr>
          <w:cs/>
        </w:rPr>
        <w:t>.</w:t>
      </w:r>
      <w:r w:rsidRPr="00100956">
        <w:t xml:space="preserve">1 </w:t>
      </w:r>
      <w:r w:rsidRPr="00100956">
        <w:rPr>
          <w:cs/>
        </w:rPr>
        <w:t>ตารางอธิบายรายละเอียดของผู้ใช้ในระบบ</w:t>
      </w:r>
    </w:p>
    <w:tbl>
      <w:tblPr>
        <w:tblStyle w:val="TableGrid"/>
        <w:tblpPr w:leftFromText="180" w:rightFromText="180" w:vertAnchor="text" w:horzAnchor="margin" w:tblpX="-431" w:tblpY="273"/>
        <w:tblW w:w="9156" w:type="dxa"/>
        <w:tblLook w:val="04A0" w:firstRow="1" w:lastRow="0" w:firstColumn="1" w:lastColumn="0" w:noHBand="0" w:noVBand="1"/>
      </w:tblPr>
      <w:tblGrid>
        <w:gridCol w:w="2269"/>
        <w:gridCol w:w="6887"/>
      </w:tblGrid>
      <w:tr w:rsidR="00E75388" w:rsidRPr="00100956" w:rsidTr="00294B1C">
        <w:tc>
          <w:tcPr>
            <w:tcW w:w="2269" w:type="dxa"/>
          </w:tcPr>
          <w:p w:rsidR="00E75388" w:rsidRPr="00100956" w:rsidRDefault="00E75388" w:rsidP="00294B1C">
            <w:pPr>
              <w:spacing w:after="100" w:afterAutospacing="1"/>
              <w:ind w:firstLine="0"/>
              <w:jc w:val="thaiDistribute"/>
              <w:rPr>
                <w:b/>
                <w:bCs/>
              </w:rPr>
            </w:pPr>
            <w:r w:rsidRPr="00100956">
              <w:rPr>
                <w:b/>
                <w:bCs/>
                <w:cs/>
              </w:rPr>
              <w:t>ผู้ใช้ระบบ(</w:t>
            </w:r>
            <w:r w:rsidRPr="00100956">
              <w:rPr>
                <w:b/>
                <w:bCs/>
              </w:rPr>
              <w:t>Actor</w:t>
            </w:r>
            <w:r w:rsidRPr="00100956">
              <w:rPr>
                <w:b/>
                <w:bCs/>
                <w:cs/>
              </w:rPr>
              <w:t>)</w:t>
            </w:r>
          </w:p>
        </w:tc>
        <w:tc>
          <w:tcPr>
            <w:tcW w:w="6887" w:type="dxa"/>
          </w:tcPr>
          <w:p w:rsidR="00E75388" w:rsidRPr="00100956" w:rsidRDefault="00E75388" w:rsidP="00294B1C">
            <w:pPr>
              <w:spacing w:after="100" w:afterAutospacing="1"/>
              <w:ind w:firstLine="0"/>
              <w:jc w:val="thaiDistribute"/>
              <w:rPr>
                <w:b/>
                <w:bCs/>
              </w:rPr>
            </w:pPr>
            <w:r w:rsidRPr="00100956">
              <w:rPr>
                <w:b/>
                <w:bCs/>
                <w:cs/>
              </w:rPr>
              <w:t>คำอธิบาย (</w:t>
            </w:r>
            <w:r w:rsidRPr="00100956">
              <w:rPr>
                <w:b/>
                <w:bCs/>
              </w:rPr>
              <w:t>Description</w:t>
            </w:r>
            <w:r w:rsidRPr="00100956">
              <w:rPr>
                <w:b/>
                <w:bCs/>
                <w:cs/>
              </w:rPr>
              <w:t>)</w:t>
            </w:r>
          </w:p>
        </w:tc>
      </w:tr>
      <w:tr w:rsidR="00E75388" w:rsidRPr="00100956" w:rsidTr="00294B1C">
        <w:trPr>
          <w:trHeight w:val="1136"/>
        </w:trPr>
        <w:tc>
          <w:tcPr>
            <w:tcW w:w="2269" w:type="dxa"/>
          </w:tcPr>
          <w:p w:rsidR="00E75388" w:rsidRPr="00100956" w:rsidRDefault="00E75388" w:rsidP="00294B1C">
            <w:pPr>
              <w:spacing w:after="100" w:afterAutospacing="1"/>
              <w:ind w:firstLine="0"/>
              <w:rPr>
                <w:cs/>
              </w:rPr>
            </w:pPr>
            <w:r w:rsidRPr="00100956">
              <w:rPr>
                <w:cs/>
              </w:rPr>
              <w:t>ผู้ใช้งาน</w:t>
            </w:r>
          </w:p>
        </w:tc>
        <w:tc>
          <w:tcPr>
            <w:tcW w:w="6887" w:type="dxa"/>
          </w:tcPr>
          <w:p w:rsidR="00E75388" w:rsidRPr="00100956" w:rsidRDefault="00E75388" w:rsidP="00294B1C">
            <w:pPr>
              <w:spacing w:after="100" w:afterAutospacing="1"/>
              <w:ind w:left="144" w:firstLine="0"/>
              <w:jc w:val="thaiDistribute"/>
              <w:rPr>
                <w:cs/>
              </w:rPr>
            </w:pPr>
            <w:r w:rsidRPr="00100956">
              <w:rPr>
                <w:cs/>
              </w:rPr>
              <w:t xml:space="preserve">ผู้ใช้งานแอปพลิเคชัน สามารถสมัครสมาชิกและเข้าสู่ระบบ และเลือกการใช้งานฟังกชัน เพื่อดูเมนูอาหารที่เหมาะสม </w:t>
            </w:r>
          </w:p>
        </w:tc>
      </w:tr>
      <w:tr w:rsidR="00E75388" w:rsidRPr="00100956" w:rsidTr="00294B1C">
        <w:trPr>
          <w:trHeight w:val="983"/>
        </w:trPr>
        <w:tc>
          <w:tcPr>
            <w:tcW w:w="2269" w:type="dxa"/>
          </w:tcPr>
          <w:p w:rsidR="00E75388" w:rsidRPr="00100956" w:rsidRDefault="00E75388" w:rsidP="00294B1C">
            <w:pPr>
              <w:spacing w:after="100" w:afterAutospacing="1"/>
              <w:ind w:firstLine="0"/>
              <w:rPr>
                <w:noProof/>
              </w:rPr>
            </w:pPr>
            <w:r w:rsidRPr="00100956">
              <w:rPr>
                <w:noProof/>
                <w:cs/>
              </w:rPr>
              <w:t>ผู้ดูแลระบบ</w:t>
            </w:r>
          </w:p>
        </w:tc>
        <w:tc>
          <w:tcPr>
            <w:tcW w:w="6887" w:type="dxa"/>
          </w:tcPr>
          <w:p w:rsidR="00E75388" w:rsidRPr="00100956" w:rsidRDefault="00E75388" w:rsidP="00294B1C">
            <w:pPr>
              <w:spacing w:after="100" w:afterAutospacing="1"/>
              <w:ind w:left="144" w:firstLine="0"/>
              <w:jc w:val="thaiDistribute"/>
              <w:rPr>
                <w:cs/>
              </w:rPr>
            </w:pPr>
            <w:r w:rsidRPr="00100956">
              <w:rPr>
                <w:cs/>
              </w:rPr>
              <w:t>ผู้ดูแลระบบ มีหน้าที่ในการจัดการอัพเดตข้อมูลและดูแลทั้งระบบ</w:t>
            </w:r>
          </w:p>
        </w:tc>
      </w:tr>
    </w:tbl>
    <w:p w:rsidR="00E75388" w:rsidRPr="00100956" w:rsidRDefault="00E75388" w:rsidP="00E75388">
      <w:pPr>
        <w:jc w:val="center"/>
        <w:rPr>
          <w:b/>
          <w:bCs/>
          <w:sz w:val="28"/>
          <w:szCs w:val="28"/>
        </w:rPr>
      </w:pPr>
    </w:p>
    <w:p w:rsidR="00E75388" w:rsidRPr="00E75388" w:rsidRDefault="00E75388" w:rsidP="00E75388"/>
    <w:p w:rsidR="00E75388" w:rsidRDefault="00E75388" w:rsidP="00E75388">
      <w:pPr>
        <w:pStyle w:val="Heading4"/>
        <w:ind w:left="426"/>
      </w:pPr>
      <w:r w:rsidRPr="00E75388">
        <w:t>Use Case Description</w:t>
      </w:r>
    </w:p>
    <w:p w:rsidR="00E75388" w:rsidRPr="00100956" w:rsidRDefault="00E75388" w:rsidP="00231B18">
      <w:pPr>
        <w:pStyle w:val="Caption"/>
      </w:pPr>
      <w:r w:rsidRPr="00100956">
        <w:rPr>
          <w:cs/>
        </w:rPr>
        <w:t xml:space="preserve">ตารางที่ </w:t>
      </w:r>
      <w:r w:rsidRPr="00100956">
        <w:t>3</w:t>
      </w:r>
      <w:r w:rsidRPr="00100956">
        <w:rPr>
          <w:cs/>
        </w:rPr>
        <w:t>.</w:t>
      </w:r>
      <w:r w:rsidRPr="00100956">
        <w:t xml:space="preserve">2 </w:t>
      </w:r>
      <w:r w:rsidRPr="00100956">
        <w:rPr>
          <w:cs/>
        </w:rPr>
        <w:t>รายละเอียดยูสเคสสมัครสมาชิก</w:t>
      </w:r>
    </w:p>
    <w:tbl>
      <w:tblPr>
        <w:tblStyle w:val="TableGrid"/>
        <w:tblW w:w="9067" w:type="dxa"/>
        <w:jc w:val="center"/>
        <w:tblLook w:val="04A0" w:firstRow="1" w:lastRow="0" w:firstColumn="1" w:lastColumn="0" w:noHBand="0" w:noVBand="1"/>
      </w:tblPr>
      <w:tblGrid>
        <w:gridCol w:w="3374"/>
        <w:gridCol w:w="1016"/>
        <w:gridCol w:w="1984"/>
        <w:gridCol w:w="2693"/>
      </w:tblGrid>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1016" w:type="dxa"/>
          </w:tcPr>
          <w:p w:rsidR="00E75388" w:rsidRPr="00100956" w:rsidRDefault="00E75388" w:rsidP="00294B1C">
            <w:pPr>
              <w:ind w:left="144" w:firstLine="0"/>
              <w:jc w:val="thaiDistribute"/>
            </w:pPr>
            <w:r w:rsidRPr="00100956">
              <w:t>UC</w:t>
            </w:r>
            <w:r w:rsidRPr="00100956">
              <w:rPr>
                <w:cs/>
              </w:rPr>
              <w:t>-</w:t>
            </w:r>
            <w:r w:rsidRPr="00100956">
              <w:t>01</w:t>
            </w:r>
          </w:p>
        </w:tc>
        <w:tc>
          <w:tcPr>
            <w:tcW w:w="1984" w:type="dxa"/>
          </w:tcPr>
          <w:p w:rsidR="00E75388" w:rsidRPr="00100956" w:rsidRDefault="00E75388" w:rsidP="00294B1C">
            <w:pPr>
              <w:ind w:firstLine="0"/>
              <w:jc w:val="thaiDistribute"/>
              <w:rPr>
                <w:b/>
                <w:bCs/>
              </w:rPr>
            </w:pPr>
            <w:r w:rsidRPr="00100956">
              <w:rPr>
                <w:b/>
                <w:bCs/>
              </w:rPr>
              <w:t>Use Case Name</w:t>
            </w:r>
          </w:p>
        </w:tc>
        <w:tc>
          <w:tcPr>
            <w:tcW w:w="2693" w:type="dxa"/>
          </w:tcPr>
          <w:p w:rsidR="00E75388" w:rsidRPr="00100956" w:rsidRDefault="00E75388" w:rsidP="00294B1C">
            <w:pPr>
              <w:ind w:firstLine="0"/>
              <w:jc w:val="thaiDistribute"/>
              <w:rPr>
                <w:cs/>
              </w:rPr>
            </w:pPr>
            <w:r w:rsidRPr="00100956">
              <w:rPr>
                <w:noProof/>
                <w:cs/>
              </w:rPr>
              <w:t>สมัครสมาชิก</w:t>
            </w:r>
          </w:p>
        </w:tc>
      </w:tr>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5693" w:type="dxa"/>
            <w:gridSpan w:val="3"/>
          </w:tcPr>
          <w:p w:rsidR="00E75388" w:rsidRPr="00100956" w:rsidRDefault="00E75388" w:rsidP="00294B1C">
            <w:pPr>
              <w:ind w:firstLine="0"/>
              <w:jc w:val="thaiDistribute"/>
            </w:pPr>
            <w:r w:rsidRPr="00100956">
              <w:rPr>
                <w:cs/>
              </w:rPr>
              <w:t>ผู้ใช้งาน</w:t>
            </w:r>
          </w:p>
        </w:tc>
      </w:tr>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tc>
        <w:tc>
          <w:tcPr>
            <w:tcW w:w="5693" w:type="dxa"/>
            <w:gridSpan w:val="3"/>
          </w:tcPr>
          <w:p w:rsidR="00E75388" w:rsidRPr="00100956" w:rsidRDefault="00E75388" w:rsidP="00294B1C">
            <w:pPr>
              <w:ind w:firstLine="0"/>
              <w:jc w:val="thaiDistribute"/>
              <w:rPr>
                <w:cs/>
              </w:rPr>
            </w:pPr>
            <w:r w:rsidRPr="00100956">
              <w:rPr>
                <w:cs/>
              </w:rPr>
              <w:t xml:space="preserve">ผู้ใช้งานทำการลงทะเบียนสมัครสมาชิก </w:t>
            </w:r>
          </w:p>
        </w:tc>
      </w:tr>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t>เงื่อนไขก่อนหน้า(</w:t>
            </w:r>
            <w:r w:rsidRPr="00100956">
              <w:rPr>
                <w:b/>
                <w:bCs/>
              </w:rPr>
              <w:t>Preconditions</w:t>
            </w:r>
            <w:r w:rsidRPr="00100956">
              <w:rPr>
                <w:b/>
                <w:bCs/>
                <w:cs/>
              </w:rPr>
              <w:t>)</w:t>
            </w:r>
          </w:p>
        </w:tc>
        <w:tc>
          <w:tcPr>
            <w:tcW w:w="5693" w:type="dxa"/>
            <w:gridSpan w:val="3"/>
          </w:tcPr>
          <w:p w:rsidR="00E75388" w:rsidRPr="00100956" w:rsidRDefault="00E75388" w:rsidP="00E75388">
            <w:pPr>
              <w:pStyle w:val="ListParagraph"/>
              <w:numPr>
                <w:ilvl w:val="0"/>
                <w:numId w:val="13"/>
              </w:numPr>
              <w:spacing w:before="0"/>
              <w:jc w:val="thaiDistribute"/>
            </w:pPr>
          </w:p>
        </w:tc>
      </w:tr>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5693" w:type="dxa"/>
            <w:gridSpan w:val="3"/>
          </w:tcPr>
          <w:p w:rsidR="00E75388" w:rsidRPr="00100956" w:rsidRDefault="00E75388" w:rsidP="00294B1C">
            <w:pPr>
              <w:ind w:firstLine="0"/>
              <w:jc w:val="thaiDistribute"/>
              <w:rPr>
                <w:cs/>
              </w:rPr>
            </w:pPr>
            <w:r w:rsidRPr="00100956">
              <w:rPr>
                <w:cs/>
              </w:rPr>
              <w:t>เป็นสมาชิกของระบบ</w:t>
            </w:r>
          </w:p>
        </w:tc>
      </w:tr>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t>กระแสงานหลัก (</w:t>
            </w:r>
            <w:r w:rsidRPr="00100956">
              <w:rPr>
                <w:b/>
                <w:bCs/>
              </w:rPr>
              <w:t>Basic Flow</w:t>
            </w:r>
            <w:r w:rsidRPr="00100956">
              <w:rPr>
                <w:b/>
                <w:bCs/>
                <w:cs/>
              </w:rPr>
              <w:t>)</w:t>
            </w:r>
          </w:p>
        </w:tc>
        <w:tc>
          <w:tcPr>
            <w:tcW w:w="5693" w:type="dxa"/>
            <w:gridSpan w:val="3"/>
          </w:tcPr>
          <w:p w:rsidR="00E75388" w:rsidRPr="00100956" w:rsidRDefault="00E75388" w:rsidP="00E75388">
            <w:pPr>
              <w:pStyle w:val="ListParagraph"/>
              <w:numPr>
                <w:ilvl w:val="0"/>
                <w:numId w:val="12"/>
              </w:numPr>
              <w:spacing w:before="0"/>
              <w:ind w:left="504"/>
              <w:jc w:val="thaiDistribute"/>
            </w:pPr>
            <w:r w:rsidRPr="00100956">
              <w:rPr>
                <w:cs/>
              </w:rPr>
              <w:t>ผู้ใช้เลือกเมนูสมัครสมาชิก</w:t>
            </w:r>
          </w:p>
          <w:p w:rsidR="00E75388" w:rsidRPr="00100956" w:rsidRDefault="00E75388" w:rsidP="00E75388">
            <w:pPr>
              <w:pStyle w:val="ListParagraph"/>
              <w:numPr>
                <w:ilvl w:val="0"/>
                <w:numId w:val="12"/>
              </w:numPr>
              <w:spacing w:before="0"/>
              <w:ind w:left="504"/>
              <w:jc w:val="thaiDistribute"/>
            </w:pPr>
            <w:r w:rsidRPr="00100956">
              <w:rPr>
                <w:cs/>
              </w:rPr>
              <w:t>ระบบแสดงแบบฟอร์มการสมัครสมาชิก</w:t>
            </w:r>
          </w:p>
          <w:p w:rsidR="00E75388" w:rsidRPr="00100956" w:rsidRDefault="00E75388" w:rsidP="00E75388">
            <w:pPr>
              <w:pStyle w:val="ListParagraph"/>
              <w:numPr>
                <w:ilvl w:val="0"/>
                <w:numId w:val="12"/>
              </w:numPr>
              <w:spacing w:before="0"/>
              <w:ind w:left="504"/>
              <w:jc w:val="thaiDistribute"/>
            </w:pPr>
            <w:r w:rsidRPr="00100956">
              <w:rPr>
                <w:cs/>
              </w:rPr>
              <w:t>ผู้ใช้กรอกข้อมูลสมัครสมาชิก</w:t>
            </w:r>
          </w:p>
          <w:p w:rsidR="00E75388" w:rsidRPr="00100956" w:rsidRDefault="00E75388" w:rsidP="00E75388">
            <w:pPr>
              <w:pStyle w:val="ListParagraph"/>
              <w:numPr>
                <w:ilvl w:val="0"/>
                <w:numId w:val="12"/>
              </w:numPr>
              <w:spacing w:before="0"/>
              <w:ind w:left="504"/>
              <w:jc w:val="thaiDistribute"/>
            </w:pPr>
            <w:r w:rsidRPr="00100956">
              <w:rPr>
                <w:cs/>
              </w:rPr>
              <w:t>กดปุ่มยืนยัน</w:t>
            </w:r>
          </w:p>
          <w:p w:rsidR="00E75388" w:rsidRPr="00100956" w:rsidRDefault="00E75388" w:rsidP="00E75388">
            <w:pPr>
              <w:pStyle w:val="ListParagraph"/>
              <w:numPr>
                <w:ilvl w:val="0"/>
                <w:numId w:val="12"/>
              </w:numPr>
              <w:spacing w:before="0"/>
              <w:ind w:left="504"/>
              <w:jc w:val="thaiDistribute"/>
            </w:pPr>
            <w:r w:rsidRPr="00100956">
              <w:rPr>
                <w:cs/>
              </w:rPr>
              <w:t>ระบบตรวจความถูกต้องและบันทึกข้อมูล</w:t>
            </w:r>
          </w:p>
        </w:tc>
      </w:tr>
      <w:tr w:rsidR="00E75388" w:rsidRPr="00100956" w:rsidTr="00294B1C">
        <w:trPr>
          <w:jc w:val="center"/>
        </w:trPr>
        <w:tc>
          <w:tcPr>
            <w:tcW w:w="3374" w:type="dxa"/>
          </w:tcPr>
          <w:p w:rsidR="00E75388" w:rsidRPr="00100956" w:rsidRDefault="00E75388" w:rsidP="00294B1C">
            <w:pPr>
              <w:ind w:firstLine="0"/>
              <w:jc w:val="thaiDistribute"/>
              <w:rPr>
                <w:b/>
                <w:bCs/>
              </w:rPr>
            </w:pPr>
            <w:r w:rsidRPr="00100956">
              <w:rPr>
                <w:b/>
                <w:bCs/>
                <w:cs/>
              </w:rPr>
              <w:lastRenderedPageBreak/>
              <w:t>กระแสรอง (</w:t>
            </w:r>
            <w:r w:rsidRPr="00100956">
              <w:rPr>
                <w:b/>
                <w:bCs/>
              </w:rPr>
              <w:t>Alternative Flow</w:t>
            </w:r>
            <w:r w:rsidRPr="00100956">
              <w:rPr>
                <w:b/>
                <w:bCs/>
                <w:cs/>
              </w:rPr>
              <w:t>)</w:t>
            </w:r>
          </w:p>
        </w:tc>
        <w:tc>
          <w:tcPr>
            <w:tcW w:w="5693" w:type="dxa"/>
            <w:gridSpan w:val="3"/>
          </w:tcPr>
          <w:p w:rsidR="00E75388" w:rsidRPr="00100956" w:rsidRDefault="00E75388" w:rsidP="00E75388">
            <w:pPr>
              <w:pStyle w:val="ListParagraph"/>
              <w:numPr>
                <w:ilvl w:val="0"/>
                <w:numId w:val="14"/>
              </w:numPr>
              <w:spacing w:before="0"/>
              <w:ind w:left="504"/>
              <w:jc w:val="thaiDistribute"/>
            </w:pPr>
            <w:r w:rsidRPr="00100956">
              <w:rPr>
                <w:cs/>
              </w:rPr>
              <w:t>กรอกแบบฟอร์มสมัครสมาชิกไม่ถูกต้อง</w:t>
            </w:r>
          </w:p>
          <w:p w:rsidR="00E75388" w:rsidRPr="00100956" w:rsidRDefault="00E75388" w:rsidP="00294B1C">
            <w:pPr>
              <w:pStyle w:val="ListParagraph"/>
              <w:numPr>
                <w:ilvl w:val="0"/>
                <w:numId w:val="15"/>
              </w:numPr>
              <w:spacing w:before="0"/>
              <w:jc w:val="thaiDistribute"/>
            </w:pPr>
            <w:r w:rsidRPr="00100956">
              <w:rPr>
                <w:cs/>
              </w:rPr>
              <w:t>ระบบจะทำการแจ้งเตือนเมื่อกรอกข้อมูลไม่ถูกต้อง</w:t>
            </w:r>
          </w:p>
          <w:p w:rsidR="00E75388" w:rsidRPr="00100956" w:rsidRDefault="00E75388" w:rsidP="00294B1C">
            <w:pPr>
              <w:pStyle w:val="ListParagraph"/>
              <w:numPr>
                <w:ilvl w:val="0"/>
                <w:numId w:val="15"/>
              </w:numPr>
              <w:spacing w:before="0"/>
              <w:jc w:val="thaiDistribute"/>
            </w:pPr>
            <w:r w:rsidRPr="00100956">
              <w:rPr>
                <w:cs/>
              </w:rPr>
              <w:t>กลับไปเริ่มกระแสงานหลักที่</w:t>
            </w:r>
            <w:r w:rsidRPr="00100956">
              <w:t xml:space="preserve"> 3</w:t>
            </w:r>
          </w:p>
        </w:tc>
      </w:tr>
    </w:tbl>
    <w:p w:rsidR="00E75388" w:rsidRPr="00E75388" w:rsidRDefault="00E75388" w:rsidP="00E75388"/>
    <w:p w:rsidR="00E75388" w:rsidRDefault="00E75388" w:rsidP="00231B18">
      <w:pPr>
        <w:pStyle w:val="Caption"/>
      </w:pPr>
      <w:bookmarkStart w:id="85" w:name="_Hlk513149541"/>
      <w:bookmarkStart w:id="86" w:name="_Toc513151695"/>
      <w:r w:rsidRPr="00100956">
        <w:rPr>
          <w:cs/>
        </w:rPr>
        <w:t>ตารางที่ 3.3 รายละเอียดยูสเคสเข้าสู่ระบบ</w:t>
      </w:r>
      <w:bookmarkEnd w:id="86"/>
    </w:p>
    <w:p w:rsidR="00E75388" w:rsidRPr="00E75388" w:rsidRDefault="00E75388" w:rsidP="00E75388"/>
    <w:tbl>
      <w:tblPr>
        <w:tblStyle w:val="TableGrid"/>
        <w:tblW w:w="9077" w:type="dxa"/>
        <w:jc w:val="center"/>
        <w:tblLook w:val="04A0" w:firstRow="1" w:lastRow="0" w:firstColumn="1" w:lastColumn="0" w:noHBand="0" w:noVBand="1"/>
      </w:tblPr>
      <w:tblGrid>
        <w:gridCol w:w="3397"/>
        <w:gridCol w:w="993"/>
        <w:gridCol w:w="1984"/>
        <w:gridCol w:w="2703"/>
      </w:tblGrid>
      <w:tr w:rsidR="00E75388" w:rsidRPr="00100956" w:rsidTr="00294B1C">
        <w:trPr>
          <w:jc w:val="center"/>
        </w:trPr>
        <w:tc>
          <w:tcPr>
            <w:tcW w:w="3397" w:type="dxa"/>
          </w:tcPr>
          <w:bookmarkEnd w:id="85"/>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993" w:type="dxa"/>
          </w:tcPr>
          <w:p w:rsidR="00E75388" w:rsidRPr="00100956" w:rsidRDefault="00E75388" w:rsidP="00294B1C">
            <w:pPr>
              <w:ind w:firstLine="0"/>
              <w:jc w:val="thaiDistribute"/>
            </w:pPr>
            <w:r w:rsidRPr="00100956">
              <w:t>UC</w:t>
            </w:r>
            <w:r w:rsidRPr="00100956">
              <w:rPr>
                <w:cs/>
              </w:rPr>
              <w:t>-</w:t>
            </w:r>
            <w:r w:rsidRPr="00100956">
              <w:t>02</w:t>
            </w:r>
          </w:p>
        </w:tc>
        <w:tc>
          <w:tcPr>
            <w:tcW w:w="1984" w:type="dxa"/>
          </w:tcPr>
          <w:p w:rsidR="00E75388" w:rsidRPr="00100956" w:rsidRDefault="00E75388" w:rsidP="00294B1C">
            <w:pPr>
              <w:ind w:firstLine="0"/>
              <w:jc w:val="thaiDistribute"/>
              <w:rPr>
                <w:b/>
                <w:bCs/>
              </w:rPr>
            </w:pPr>
            <w:r w:rsidRPr="00100956">
              <w:rPr>
                <w:b/>
                <w:bCs/>
              </w:rPr>
              <w:t>Use Case Name</w:t>
            </w:r>
          </w:p>
        </w:tc>
        <w:tc>
          <w:tcPr>
            <w:tcW w:w="2703" w:type="dxa"/>
          </w:tcPr>
          <w:p w:rsidR="00E75388" w:rsidRPr="00100956" w:rsidRDefault="00E75388" w:rsidP="00294B1C">
            <w:pPr>
              <w:ind w:firstLine="0"/>
              <w:jc w:val="thaiDistribute"/>
              <w:rPr>
                <w:cs/>
              </w:rPr>
            </w:pPr>
            <w:r w:rsidRPr="00100956">
              <w:rPr>
                <w:cs/>
              </w:rPr>
              <w:t>เข้าสู่ระบบ</w:t>
            </w:r>
          </w:p>
        </w:tc>
      </w:tr>
      <w:tr w:rsidR="00E75388" w:rsidRPr="00100956" w:rsidTr="00294B1C">
        <w:trPr>
          <w:jc w:val="center"/>
        </w:trPr>
        <w:tc>
          <w:tcPr>
            <w:tcW w:w="3397"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5680" w:type="dxa"/>
            <w:gridSpan w:val="3"/>
          </w:tcPr>
          <w:p w:rsidR="00E75388" w:rsidRPr="00100956" w:rsidRDefault="00E75388" w:rsidP="00294B1C">
            <w:pPr>
              <w:ind w:firstLine="0"/>
              <w:jc w:val="thaiDistribute"/>
              <w:rPr>
                <w:cs/>
              </w:rPr>
            </w:pPr>
            <w:r w:rsidRPr="00100956">
              <w:rPr>
                <w:cs/>
              </w:rPr>
              <w:t>ผู้ใช้งาน</w:t>
            </w:r>
            <w:r w:rsidRPr="00100956">
              <w:t xml:space="preserve"> ,</w:t>
            </w:r>
            <w:r w:rsidRPr="00100956">
              <w:rPr>
                <w:cs/>
              </w:rPr>
              <w:t xml:space="preserve"> ผู้ดูแลระบบ</w:t>
            </w:r>
          </w:p>
        </w:tc>
      </w:tr>
      <w:tr w:rsidR="00E75388" w:rsidRPr="00100956" w:rsidTr="00294B1C">
        <w:trPr>
          <w:jc w:val="center"/>
        </w:trPr>
        <w:tc>
          <w:tcPr>
            <w:tcW w:w="3397"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tc>
        <w:tc>
          <w:tcPr>
            <w:tcW w:w="5680" w:type="dxa"/>
            <w:gridSpan w:val="3"/>
          </w:tcPr>
          <w:p w:rsidR="00E75388" w:rsidRPr="00100956" w:rsidRDefault="00E75388" w:rsidP="00294B1C">
            <w:pPr>
              <w:ind w:firstLine="0"/>
              <w:jc w:val="thaiDistribute"/>
            </w:pPr>
            <w:r w:rsidRPr="00100956">
              <w:rPr>
                <w:cs/>
              </w:rPr>
              <w:t>ผู้ใช้งานเข้าสู่ระบบเพื่อใช้งาน</w:t>
            </w:r>
          </w:p>
        </w:tc>
      </w:tr>
      <w:tr w:rsidR="00E75388" w:rsidRPr="00100956" w:rsidTr="00294B1C">
        <w:trPr>
          <w:jc w:val="center"/>
        </w:trPr>
        <w:tc>
          <w:tcPr>
            <w:tcW w:w="3397" w:type="dxa"/>
          </w:tcPr>
          <w:p w:rsidR="00E75388" w:rsidRPr="00100956" w:rsidRDefault="00E75388" w:rsidP="00294B1C">
            <w:pPr>
              <w:ind w:firstLine="0"/>
              <w:jc w:val="thaiDistribute"/>
              <w:rPr>
                <w:b/>
                <w:bCs/>
              </w:rPr>
            </w:pPr>
            <w:r w:rsidRPr="00100956">
              <w:rPr>
                <w:b/>
                <w:bCs/>
                <w:cs/>
              </w:rPr>
              <w:t>เงื่อนไขก่อนหน้า(</w:t>
            </w:r>
            <w:r w:rsidRPr="00100956">
              <w:rPr>
                <w:b/>
                <w:bCs/>
              </w:rPr>
              <w:t>Preconditions</w:t>
            </w:r>
            <w:r w:rsidRPr="00100956">
              <w:rPr>
                <w:b/>
                <w:bCs/>
                <w:cs/>
              </w:rPr>
              <w:t>)</w:t>
            </w:r>
          </w:p>
        </w:tc>
        <w:tc>
          <w:tcPr>
            <w:tcW w:w="5680" w:type="dxa"/>
            <w:gridSpan w:val="3"/>
          </w:tcPr>
          <w:p w:rsidR="00E75388" w:rsidRPr="00100956" w:rsidRDefault="00E75388" w:rsidP="00294B1C">
            <w:pPr>
              <w:spacing w:before="0"/>
              <w:ind w:firstLine="0"/>
              <w:jc w:val="thaiDistribute"/>
            </w:pPr>
            <w:r w:rsidRPr="00100956">
              <w:rPr>
                <w:cs/>
              </w:rPr>
              <w:t>เป็นสมาชิกของระบบ</w:t>
            </w:r>
          </w:p>
        </w:tc>
      </w:tr>
      <w:tr w:rsidR="00E75388" w:rsidRPr="00100956" w:rsidTr="00294B1C">
        <w:trPr>
          <w:jc w:val="center"/>
        </w:trPr>
        <w:tc>
          <w:tcPr>
            <w:tcW w:w="3397"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5680" w:type="dxa"/>
            <w:gridSpan w:val="3"/>
          </w:tcPr>
          <w:p w:rsidR="00E75388" w:rsidRPr="00100956" w:rsidRDefault="00E75388" w:rsidP="00294B1C">
            <w:pPr>
              <w:ind w:firstLine="0"/>
              <w:jc w:val="thaiDistribute"/>
              <w:rPr>
                <w:cs/>
              </w:rPr>
            </w:pPr>
            <w:r w:rsidRPr="00100956">
              <w:rPr>
                <w:cs/>
              </w:rPr>
              <w:t>เข้าสู่หน้ากรอกข้อมูลข้อมูลส่วนตัว</w:t>
            </w:r>
          </w:p>
        </w:tc>
      </w:tr>
      <w:tr w:rsidR="00E75388" w:rsidRPr="00100956" w:rsidTr="00294B1C">
        <w:trPr>
          <w:jc w:val="center"/>
        </w:trPr>
        <w:tc>
          <w:tcPr>
            <w:tcW w:w="3397" w:type="dxa"/>
          </w:tcPr>
          <w:p w:rsidR="00E75388" w:rsidRPr="00100956" w:rsidRDefault="00E75388" w:rsidP="00294B1C">
            <w:pPr>
              <w:ind w:firstLine="0"/>
              <w:jc w:val="thaiDistribute"/>
              <w:rPr>
                <w:b/>
                <w:bCs/>
              </w:rPr>
            </w:pPr>
            <w:r w:rsidRPr="00100956">
              <w:rPr>
                <w:b/>
                <w:bCs/>
                <w:cs/>
              </w:rPr>
              <w:t>กระแสงานหลัก (</w:t>
            </w:r>
            <w:r w:rsidRPr="00100956">
              <w:rPr>
                <w:b/>
                <w:bCs/>
              </w:rPr>
              <w:t>Basic Flow</w:t>
            </w:r>
            <w:r w:rsidRPr="00100956">
              <w:rPr>
                <w:b/>
                <w:bCs/>
                <w:cs/>
              </w:rPr>
              <w:t>)</w:t>
            </w:r>
          </w:p>
        </w:tc>
        <w:tc>
          <w:tcPr>
            <w:tcW w:w="5680" w:type="dxa"/>
            <w:gridSpan w:val="3"/>
          </w:tcPr>
          <w:p w:rsidR="00E75388" w:rsidRPr="00100956" w:rsidRDefault="00E75388" w:rsidP="00E75388">
            <w:pPr>
              <w:pStyle w:val="ListParagraph"/>
              <w:numPr>
                <w:ilvl w:val="0"/>
                <w:numId w:val="16"/>
              </w:numPr>
              <w:spacing w:before="0"/>
              <w:ind w:left="504"/>
              <w:jc w:val="thaiDistribute"/>
            </w:pPr>
            <w:r w:rsidRPr="00100956">
              <w:rPr>
                <w:cs/>
              </w:rPr>
              <w:t>ผู้ใช้กรอกชื่อผู้ใช้และรหัสผ่าน</w:t>
            </w:r>
          </w:p>
          <w:p w:rsidR="00E75388" w:rsidRPr="00100956" w:rsidRDefault="00E75388" w:rsidP="00E75388">
            <w:pPr>
              <w:pStyle w:val="ListParagraph"/>
              <w:numPr>
                <w:ilvl w:val="0"/>
                <w:numId w:val="16"/>
              </w:numPr>
              <w:spacing w:before="0"/>
              <w:ind w:left="504"/>
              <w:jc w:val="thaiDistribute"/>
            </w:pPr>
            <w:r w:rsidRPr="00100956">
              <w:rPr>
                <w:cs/>
              </w:rPr>
              <w:t>กดเข้าสู่ระบบ</w:t>
            </w:r>
          </w:p>
          <w:p w:rsidR="00E75388" w:rsidRPr="00100956" w:rsidRDefault="00E75388" w:rsidP="00E75388">
            <w:pPr>
              <w:pStyle w:val="ListParagraph"/>
              <w:numPr>
                <w:ilvl w:val="0"/>
                <w:numId w:val="16"/>
              </w:numPr>
              <w:spacing w:before="0"/>
              <w:ind w:left="504"/>
              <w:jc w:val="thaiDistribute"/>
            </w:pPr>
            <w:r w:rsidRPr="00100956">
              <w:rPr>
                <w:cs/>
              </w:rPr>
              <w:t>ระบบตรวจสอบความถูกต้องของข้อมูล</w:t>
            </w:r>
          </w:p>
        </w:tc>
      </w:tr>
      <w:tr w:rsidR="00E75388" w:rsidRPr="00100956" w:rsidTr="00294B1C">
        <w:trPr>
          <w:jc w:val="center"/>
        </w:trPr>
        <w:tc>
          <w:tcPr>
            <w:tcW w:w="3397" w:type="dxa"/>
          </w:tcPr>
          <w:p w:rsidR="00E75388" w:rsidRPr="00100956" w:rsidRDefault="00E75388" w:rsidP="00294B1C">
            <w:pPr>
              <w:ind w:firstLine="0"/>
              <w:jc w:val="thaiDistribute"/>
              <w:rPr>
                <w:b/>
                <w:bCs/>
              </w:rPr>
            </w:pPr>
            <w:r w:rsidRPr="00100956">
              <w:rPr>
                <w:b/>
                <w:bCs/>
                <w:cs/>
              </w:rPr>
              <w:t>กระแสรอง (</w:t>
            </w:r>
            <w:r w:rsidRPr="00100956">
              <w:rPr>
                <w:b/>
                <w:bCs/>
              </w:rPr>
              <w:t>Alternative Flow</w:t>
            </w:r>
            <w:r w:rsidRPr="00100956">
              <w:rPr>
                <w:b/>
                <w:bCs/>
                <w:cs/>
              </w:rPr>
              <w:t>)</w:t>
            </w:r>
          </w:p>
        </w:tc>
        <w:tc>
          <w:tcPr>
            <w:tcW w:w="5680" w:type="dxa"/>
            <w:gridSpan w:val="3"/>
          </w:tcPr>
          <w:p w:rsidR="00E75388" w:rsidRPr="00100956" w:rsidRDefault="00E75388" w:rsidP="00294B1C">
            <w:pPr>
              <w:spacing w:before="0"/>
              <w:ind w:firstLine="0"/>
              <w:jc w:val="thaiDistribute"/>
            </w:pPr>
            <w:r w:rsidRPr="00100956">
              <w:t>A</w:t>
            </w:r>
            <w:r w:rsidRPr="00100956">
              <w:rPr>
                <w:cs/>
              </w:rPr>
              <w:t>.</w:t>
            </w:r>
            <w:r w:rsidRPr="00100956">
              <w:t xml:space="preserve">1 </w:t>
            </w:r>
            <w:r w:rsidRPr="00100956">
              <w:rPr>
                <w:cs/>
              </w:rPr>
              <w:t>ถ้าชื่อผู้ใช้และรหัสผ่านไม่ถูกต้อง</w:t>
            </w:r>
          </w:p>
          <w:p w:rsidR="00E75388" w:rsidRPr="00100956" w:rsidRDefault="00E75388" w:rsidP="00E75388">
            <w:pPr>
              <w:pStyle w:val="ListParagraph"/>
              <w:numPr>
                <w:ilvl w:val="0"/>
                <w:numId w:val="17"/>
              </w:numPr>
              <w:spacing w:before="0"/>
              <w:jc w:val="thaiDistribute"/>
            </w:pPr>
            <w:r w:rsidRPr="00100956">
              <w:rPr>
                <w:cs/>
              </w:rPr>
              <w:t>ระบบจะแจ้งเตือนว่าผู้ใช้กรอกชื่อผู้ใช้และรหัสผ่านผิด ลองกรอก ใหม่อีกครั้ง</w:t>
            </w:r>
          </w:p>
          <w:p w:rsidR="00E75388" w:rsidRPr="00100956" w:rsidRDefault="00E75388" w:rsidP="00E75388">
            <w:pPr>
              <w:pStyle w:val="ListParagraph"/>
              <w:numPr>
                <w:ilvl w:val="0"/>
                <w:numId w:val="17"/>
              </w:numPr>
              <w:spacing w:before="0"/>
              <w:jc w:val="thaiDistribute"/>
              <w:rPr>
                <w:cs/>
              </w:rPr>
            </w:pPr>
            <w:r w:rsidRPr="00100956">
              <w:rPr>
                <w:cs/>
              </w:rPr>
              <w:t>กลับไปเริ่มกระแสงานหลักที่</w:t>
            </w:r>
            <w:r w:rsidRPr="00100956">
              <w:t>1</w:t>
            </w:r>
          </w:p>
        </w:tc>
      </w:tr>
    </w:tbl>
    <w:p w:rsidR="00DC1B60" w:rsidRPr="00DC1B60" w:rsidRDefault="00DC1B60" w:rsidP="00DC1B60">
      <w:pPr>
        <w:rPr>
          <w:rFonts w:hint="cs"/>
          <w:cs/>
        </w:rPr>
      </w:pPr>
    </w:p>
    <w:p w:rsidR="00E75388" w:rsidRDefault="00E75388" w:rsidP="00231B18">
      <w:pPr>
        <w:pStyle w:val="Caption"/>
      </w:pPr>
      <w:r w:rsidRPr="00100956">
        <w:rPr>
          <w:cs/>
        </w:rPr>
        <w:t>ตารางที่ 3.4 รายละเอียดยูสเคสกรอกข้อมูลส่วนตัวและวิเคราะห์มูลส่วนตัว</w:t>
      </w:r>
    </w:p>
    <w:p w:rsidR="00E75388" w:rsidRPr="00100956" w:rsidRDefault="00E75388" w:rsidP="00E75388">
      <w:pPr>
        <w:spacing w:before="0" w:after="160" w:line="259" w:lineRule="auto"/>
        <w:ind w:firstLine="0"/>
        <w:jc w:val="center"/>
        <w:rPr>
          <w:b/>
          <w:bCs/>
          <w:sz w:val="28"/>
          <w:szCs w:val="28"/>
        </w:rPr>
      </w:pPr>
    </w:p>
    <w:tbl>
      <w:tblPr>
        <w:tblStyle w:val="TableGrid"/>
        <w:tblW w:w="9535" w:type="dxa"/>
        <w:jc w:val="center"/>
        <w:tblLook w:val="04A0" w:firstRow="1" w:lastRow="0" w:firstColumn="1" w:lastColumn="0" w:noHBand="0" w:noVBand="1"/>
      </w:tblPr>
      <w:tblGrid>
        <w:gridCol w:w="3503"/>
        <w:gridCol w:w="1136"/>
        <w:gridCol w:w="1888"/>
        <w:gridCol w:w="3008"/>
      </w:tblGrid>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1136" w:type="dxa"/>
          </w:tcPr>
          <w:p w:rsidR="00E75388" w:rsidRPr="00100956" w:rsidRDefault="00E75388" w:rsidP="00294B1C">
            <w:pPr>
              <w:ind w:firstLine="0"/>
              <w:jc w:val="thaiDistribute"/>
            </w:pPr>
            <w:r w:rsidRPr="00100956">
              <w:t>UC</w:t>
            </w:r>
            <w:r w:rsidRPr="00100956">
              <w:rPr>
                <w:cs/>
              </w:rPr>
              <w:t>-</w:t>
            </w:r>
            <w:r w:rsidRPr="00100956">
              <w:t>03</w:t>
            </w:r>
          </w:p>
        </w:tc>
        <w:tc>
          <w:tcPr>
            <w:tcW w:w="1888" w:type="dxa"/>
          </w:tcPr>
          <w:p w:rsidR="00E75388" w:rsidRPr="00100956" w:rsidRDefault="00E75388" w:rsidP="00294B1C">
            <w:pPr>
              <w:ind w:firstLine="0"/>
              <w:jc w:val="thaiDistribute"/>
              <w:rPr>
                <w:b/>
                <w:bCs/>
              </w:rPr>
            </w:pPr>
            <w:r w:rsidRPr="00100956">
              <w:rPr>
                <w:b/>
                <w:bCs/>
              </w:rPr>
              <w:t>Use Case Name</w:t>
            </w:r>
          </w:p>
        </w:tc>
        <w:tc>
          <w:tcPr>
            <w:tcW w:w="3008" w:type="dxa"/>
          </w:tcPr>
          <w:p w:rsidR="00E75388" w:rsidRPr="00100956" w:rsidRDefault="00E75388" w:rsidP="00294B1C">
            <w:pPr>
              <w:ind w:left="144" w:firstLine="0"/>
              <w:jc w:val="left"/>
              <w:rPr>
                <w:cs/>
              </w:rPr>
            </w:pPr>
            <w:r w:rsidRPr="00100956">
              <w:rPr>
                <w:noProof/>
                <w:cs/>
              </w:rPr>
              <w:t>กรอกข้อมูลส่วนตัวและวิเคราะห์มูลส่วนตัว</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6032" w:type="dxa"/>
            <w:gridSpan w:val="3"/>
          </w:tcPr>
          <w:p w:rsidR="00E75388" w:rsidRPr="00100956" w:rsidRDefault="00E75388" w:rsidP="00294B1C">
            <w:pPr>
              <w:ind w:firstLine="0"/>
              <w:jc w:val="thaiDistribute"/>
            </w:pPr>
            <w:r w:rsidRPr="00100956">
              <w:rPr>
                <w:cs/>
              </w:rPr>
              <w:t>ผู้ใช้งาน</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tc>
        <w:tc>
          <w:tcPr>
            <w:tcW w:w="6032" w:type="dxa"/>
            <w:gridSpan w:val="3"/>
          </w:tcPr>
          <w:p w:rsidR="00E75388" w:rsidRPr="00100956" w:rsidRDefault="00E75388" w:rsidP="00294B1C">
            <w:pPr>
              <w:ind w:firstLine="0"/>
              <w:jc w:val="thaiDistribute"/>
              <w:rPr>
                <w:cs/>
              </w:rPr>
            </w:pPr>
            <w:r w:rsidRPr="00100956">
              <w:rPr>
                <w:cs/>
              </w:rPr>
              <w:t>ผู้ใช้งานกรอกข้อมูล อายุ เพศ น้ำหนักและส่วนสูง</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lastRenderedPageBreak/>
              <w:t>เงื่อนไขก่อนหน้า(</w:t>
            </w:r>
            <w:r w:rsidRPr="00100956">
              <w:rPr>
                <w:b/>
                <w:bCs/>
              </w:rPr>
              <w:t>Preconditions</w:t>
            </w:r>
            <w:r w:rsidRPr="00100956">
              <w:rPr>
                <w:b/>
                <w:bCs/>
                <w:cs/>
              </w:rPr>
              <w:t>)</w:t>
            </w:r>
          </w:p>
        </w:tc>
        <w:tc>
          <w:tcPr>
            <w:tcW w:w="6032" w:type="dxa"/>
            <w:gridSpan w:val="3"/>
          </w:tcPr>
          <w:p w:rsidR="00E75388" w:rsidRPr="00100956" w:rsidRDefault="00E75388" w:rsidP="00E75388">
            <w:pPr>
              <w:pStyle w:val="ListParagraph"/>
              <w:numPr>
                <w:ilvl w:val="0"/>
                <w:numId w:val="13"/>
              </w:numPr>
              <w:spacing w:before="0"/>
              <w:jc w:val="thaiDistribute"/>
            </w:pPr>
            <w:r w:rsidRPr="00100956">
              <w:rPr>
                <w:cs/>
              </w:rPr>
              <w:t>เป็นสมาชิกของระบบ</w:t>
            </w:r>
          </w:p>
          <w:p w:rsidR="00E75388" w:rsidRPr="00100956" w:rsidRDefault="00E75388" w:rsidP="00E75388">
            <w:pPr>
              <w:pStyle w:val="ListParagraph"/>
              <w:numPr>
                <w:ilvl w:val="0"/>
                <w:numId w:val="13"/>
              </w:numPr>
              <w:spacing w:before="0"/>
              <w:jc w:val="thaiDistribute"/>
            </w:pPr>
            <w:r w:rsidRPr="00100956">
              <w:rPr>
                <w:cs/>
              </w:rPr>
              <w:t>เข้าสู่ระบบ</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6032" w:type="dxa"/>
            <w:gridSpan w:val="3"/>
          </w:tcPr>
          <w:p w:rsidR="00E75388" w:rsidRPr="00100956" w:rsidRDefault="00E75388" w:rsidP="00294B1C">
            <w:pPr>
              <w:ind w:firstLine="0"/>
              <w:jc w:val="thaiDistribute"/>
              <w:rPr>
                <w:cs/>
              </w:rPr>
            </w:pPr>
            <w:r w:rsidRPr="00100956">
              <w:rPr>
                <w:cs/>
              </w:rPr>
              <w:t xml:space="preserve">แสดงค่า </w:t>
            </w:r>
            <w:r w:rsidRPr="00100956">
              <w:t xml:space="preserve">BMI </w:t>
            </w:r>
            <w:r w:rsidRPr="00100956">
              <w:rPr>
                <w:cs/>
              </w:rPr>
              <w:t xml:space="preserve">และ </w:t>
            </w:r>
            <w:r w:rsidRPr="00100956">
              <w:t xml:space="preserve">BMR </w:t>
            </w:r>
            <w:r w:rsidRPr="00100956">
              <w:rPr>
                <w:cs/>
              </w:rPr>
              <w:t>ให้กับผู้ใช้</w:t>
            </w:r>
          </w:p>
        </w:tc>
      </w:tr>
      <w:tr w:rsidR="00E75388" w:rsidRPr="00100956" w:rsidTr="00294B1C">
        <w:trPr>
          <w:jc w:val="center"/>
        </w:trPr>
        <w:tc>
          <w:tcPr>
            <w:tcW w:w="3503" w:type="dxa"/>
          </w:tcPr>
          <w:p w:rsidR="00E75388" w:rsidRPr="00100956" w:rsidRDefault="00E75388" w:rsidP="00294B1C">
            <w:pPr>
              <w:ind w:firstLine="0"/>
              <w:jc w:val="thaiDistribute"/>
            </w:pPr>
            <w:r w:rsidRPr="00100956">
              <w:rPr>
                <w:b/>
                <w:bCs/>
                <w:cs/>
              </w:rPr>
              <w:t>กระแสงานหลัก (</w:t>
            </w:r>
            <w:r w:rsidRPr="00100956">
              <w:rPr>
                <w:b/>
                <w:bCs/>
              </w:rPr>
              <w:t>Basic Flow</w:t>
            </w:r>
            <w:r w:rsidRPr="00100956">
              <w:rPr>
                <w:b/>
                <w:bCs/>
                <w:cs/>
              </w:rPr>
              <w:t>)</w:t>
            </w:r>
          </w:p>
        </w:tc>
        <w:tc>
          <w:tcPr>
            <w:tcW w:w="6032" w:type="dxa"/>
            <w:gridSpan w:val="3"/>
          </w:tcPr>
          <w:p w:rsidR="00E75388" w:rsidRPr="00100956" w:rsidRDefault="00E75388" w:rsidP="00E75388">
            <w:pPr>
              <w:pStyle w:val="ListParagraph"/>
              <w:numPr>
                <w:ilvl w:val="0"/>
                <w:numId w:val="18"/>
              </w:numPr>
              <w:spacing w:before="0"/>
              <w:jc w:val="thaiDistribute"/>
            </w:pPr>
            <w:r w:rsidRPr="00100956">
              <w:rPr>
                <w:cs/>
              </w:rPr>
              <w:t>ผู้ใช้กรอกข้อมูล อายุ เพศ น้ำหนักและส่วนสูง</w:t>
            </w:r>
          </w:p>
          <w:p w:rsidR="00E75388" w:rsidRPr="00100956" w:rsidRDefault="00E75388" w:rsidP="00E75388">
            <w:pPr>
              <w:pStyle w:val="ListParagraph"/>
              <w:numPr>
                <w:ilvl w:val="0"/>
                <w:numId w:val="18"/>
              </w:numPr>
              <w:spacing w:before="0"/>
              <w:jc w:val="thaiDistribute"/>
            </w:pPr>
            <w:r w:rsidRPr="00100956">
              <w:rPr>
                <w:cs/>
              </w:rPr>
              <w:t>กดยืนยันข้อมูล</w:t>
            </w:r>
          </w:p>
          <w:p w:rsidR="00E75388" w:rsidRPr="00100956" w:rsidRDefault="00E75388" w:rsidP="00E75388">
            <w:pPr>
              <w:pStyle w:val="ListParagraph"/>
              <w:numPr>
                <w:ilvl w:val="0"/>
                <w:numId w:val="18"/>
              </w:numPr>
              <w:spacing w:before="0"/>
              <w:jc w:val="thaiDistribute"/>
            </w:pPr>
            <w:r w:rsidRPr="00100956">
              <w:rPr>
                <w:cs/>
              </w:rPr>
              <w:t xml:space="preserve">ระบบทำการคำนวณค่าหา </w:t>
            </w:r>
            <w:r w:rsidRPr="00100956">
              <w:t xml:space="preserve">BMI </w:t>
            </w:r>
            <w:r w:rsidRPr="00100956">
              <w:rPr>
                <w:cs/>
              </w:rPr>
              <w:t xml:space="preserve">และ  </w:t>
            </w:r>
            <w:r w:rsidRPr="00100956">
              <w:t>BMR</w:t>
            </w:r>
          </w:p>
          <w:p w:rsidR="00E75388" w:rsidRPr="00100956" w:rsidRDefault="00E75388" w:rsidP="00E75388">
            <w:pPr>
              <w:pStyle w:val="ListParagraph"/>
              <w:numPr>
                <w:ilvl w:val="0"/>
                <w:numId w:val="18"/>
              </w:numPr>
              <w:spacing w:before="0"/>
              <w:jc w:val="thaiDistribute"/>
            </w:pPr>
            <w:r w:rsidRPr="00100956">
              <w:rPr>
                <w:cs/>
              </w:rPr>
              <w:t xml:space="preserve">แสดงค่า </w:t>
            </w:r>
            <w:r w:rsidRPr="00100956">
              <w:t xml:space="preserve">BMI </w:t>
            </w:r>
            <w:r w:rsidRPr="00100956">
              <w:rPr>
                <w:cs/>
              </w:rPr>
              <w:t xml:space="preserve">และ  </w:t>
            </w:r>
            <w:r w:rsidRPr="00100956">
              <w:t>BMR</w:t>
            </w:r>
          </w:p>
          <w:p w:rsidR="00E75388" w:rsidRPr="00100956" w:rsidRDefault="00E75388" w:rsidP="00E75388">
            <w:pPr>
              <w:pStyle w:val="ListParagraph"/>
              <w:numPr>
                <w:ilvl w:val="0"/>
                <w:numId w:val="18"/>
              </w:numPr>
              <w:spacing w:before="0"/>
              <w:jc w:val="thaiDistribute"/>
            </w:pPr>
            <w:r w:rsidRPr="00100956">
              <w:rPr>
                <w:cs/>
              </w:rPr>
              <w:t>ผู้ใช้กดปุ่มถัดไปเพื่อไปหน้าเลือกฟังกชัน</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กระแสรอง (</w:t>
            </w:r>
            <w:r w:rsidRPr="00100956">
              <w:rPr>
                <w:b/>
                <w:bCs/>
              </w:rPr>
              <w:t>Alternative Flow</w:t>
            </w:r>
            <w:r w:rsidRPr="00100956">
              <w:rPr>
                <w:b/>
                <w:bCs/>
                <w:cs/>
              </w:rPr>
              <w:t>)</w:t>
            </w:r>
          </w:p>
        </w:tc>
        <w:tc>
          <w:tcPr>
            <w:tcW w:w="6032" w:type="dxa"/>
            <w:gridSpan w:val="3"/>
          </w:tcPr>
          <w:p w:rsidR="00E75388" w:rsidRPr="00100956" w:rsidRDefault="00E75388" w:rsidP="00294B1C">
            <w:pPr>
              <w:spacing w:before="0"/>
              <w:ind w:firstLine="0"/>
              <w:jc w:val="thaiDistribute"/>
            </w:pPr>
            <w:r w:rsidRPr="00100956">
              <w:t>A</w:t>
            </w:r>
            <w:r w:rsidRPr="00100956">
              <w:rPr>
                <w:szCs w:val="22"/>
                <w:cs/>
              </w:rPr>
              <w:t>.</w:t>
            </w:r>
            <w:r w:rsidRPr="00100956">
              <w:t>1</w:t>
            </w:r>
            <w:r w:rsidRPr="00100956">
              <w:rPr>
                <w:cs/>
              </w:rPr>
              <w:t xml:space="preserve"> ข้อมูลไม่ครบถ้วน</w:t>
            </w:r>
          </w:p>
          <w:p w:rsidR="00E75388" w:rsidRPr="00100956" w:rsidRDefault="00E75388" w:rsidP="00294B1C">
            <w:pPr>
              <w:pStyle w:val="ListParagraph"/>
              <w:numPr>
                <w:ilvl w:val="0"/>
                <w:numId w:val="19"/>
              </w:numPr>
              <w:spacing w:before="0"/>
              <w:jc w:val="thaiDistribute"/>
            </w:pPr>
            <w:r w:rsidRPr="00100956">
              <w:rPr>
                <w:cs/>
              </w:rPr>
              <w:t>ระบบเจ้งเตือนข้อมูลไม่ครบถ้วน ลองกรอกใหม่อีกครั้ง</w:t>
            </w:r>
          </w:p>
          <w:p w:rsidR="00E75388" w:rsidRPr="00100956" w:rsidRDefault="00E75388" w:rsidP="00294B1C">
            <w:pPr>
              <w:pStyle w:val="ListParagraph"/>
              <w:numPr>
                <w:ilvl w:val="0"/>
                <w:numId w:val="19"/>
              </w:numPr>
              <w:spacing w:before="0"/>
              <w:jc w:val="thaiDistribute"/>
              <w:rPr>
                <w:cs/>
              </w:rPr>
            </w:pPr>
            <w:r w:rsidRPr="00100956">
              <w:rPr>
                <w:cs/>
              </w:rPr>
              <w:t>กลับไปเริ่มกระแสงานที่</w:t>
            </w:r>
            <w:r w:rsidRPr="00100956">
              <w:t xml:space="preserve"> 1</w:t>
            </w:r>
          </w:p>
        </w:tc>
      </w:tr>
    </w:tbl>
    <w:p w:rsidR="00E75388" w:rsidRPr="00100956" w:rsidRDefault="00E75388" w:rsidP="00E75388">
      <w:pPr>
        <w:spacing w:before="0" w:after="160" w:line="259" w:lineRule="auto"/>
        <w:ind w:firstLine="0"/>
        <w:jc w:val="center"/>
        <w:rPr>
          <w:b/>
          <w:bCs/>
        </w:rPr>
      </w:pPr>
    </w:p>
    <w:p w:rsidR="00DC1B60" w:rsidRDefault="00E75388" w:rsidP="00231B18">
      <w:pPr>
        <w:pStyle w:val="Caption"/>
      </w:pPr>
      <w:r w:rsidRPr="00100956">
        <w:rPr>
          <w:cs/>
        </w:rPr>
        <w:t>ตารางที่ 3.5 รายละเอียดยูสเคสแนะนำเมนูอาหารจากผลตรวจเลือด</w:t>
      </w:r>
    </w:p>
    <w:tbl>
      <w:tblPr>
        <w:tblStyle w:val="TableGrid"/>
        <w:tblW w:w="9635" w:type="dxa"/>
        <w:jc w:val="center"/>
        <w:tblLook w:val="04A0" w:firstRow="1" w:lastRow="0" w:firstColumn="1" w:lastColumn="0" w:noHBand="0" w:noVBand="1"/>
      </w:tblPr>
      <w:tblGrid>
        <w:gridCol w:w="3545"/>
        <w:gridCol w:w="1553"/>
        <w:gridCol w:w="1985"/>
        <w:gridCol w:w="2492"/>
        <w:gridCol w:w="60"/>
      </w:tblGrid>
      <w:tr w:rsidR="00E75388" w:rsidRPr="00100956" w:rsidTr="00E75388">
        <w:trPr>
          <w:trHeight w:val="529"/>
          <w:jc w:val="center"/>
        </w:trPr>
        <w:tc>
          <w:tcPr>
            <w:tcW w:w="3545" w:type="dxa"/>
          </w:tcPr>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1553" w:type="dxa"/>
          </w:tcPr>
          <w:p w:rsidR="00E75388" w:rsidRPr="00100956" w:rsidRDefault="00E75388" w:rsidP="00294B1C">
            <w:pPr>
              <w:ind w:firstLine="0"/>
              <w:jc w:val="thaiDistribute"/>
            </w:pPr>
            <w:r w:rsidRPr="00100956">
              <w:t>UC</w:t>
            </w:r>
            <w:r w:rsidRPr="00100956">
              <w:rPr>
                <w:cs/>
              </w:rPr>
              <w:t>-</w:t>
            </w:r>
            <w:r w:rsidRPr="00100956">
              <w:t>0</w:t>
            </w:r>
            <w:r>
              <w:t>5</w:t>
            </w:r>
          </w:p>
        </w:tc>
        <w:tc>
          <w:tcPr>
            <w:tcW w:w="1985" w:type="dxa"/>
          </w:tcPr>
          <w:p w:rsidR="00E75388" w:rsidRPr="00100956" w:rsidRDefault="00E75388" w:rsidP="00294B1C">
            <w:pPr>
              <w:ind w:firstLine="0"/>
              <w:jc w:val="thaiDistribute"/>
              <w:rPr>
                <w:b/>
                <w:bCs/>
              </w:rPr>
            </w:pPr>
            <w:r w:rsidRPr="00100956">
              <w:rPr>
                <w:b/>
                <w:bCs/>
              </w:rPr>
              <w:t>Use Case Name</w:t>
            </w:r>
          </w:p>
        </w:tc>
        <w:tc>
          <w:tcPr>
            <w:tcW w:w="2552" w:type="dxa"/>
            <w:gridSpan w:val="2"/>
          </w:tcPr>
          <w:p w:rsidR="00E75388" w:rsidRPr="00100956" w:rsidRDefault="00E75388" w:rsidP="00294B1C">
            <w:pPr>
              <w:ind w:left="144" w:firstLine="0"/>
              <w:jc w:val="thaiDistribute"/>
              <w:rPr>
                <w:cs/>
              </w:rPr>
            </w:pPr>
            <w:r w:rsidRPr="00100956">
              <w:rPr>
                <w:noProof/>
                <w:cs/>
              </w:rPr>
              <w:t>แนะนำเมนูอาหาร</w:t>
            </w:r>
            <w:r w:rsidRPr="00100956">
              <w:rPr>
                <w:cs/>
              </w:rPr>
              <w:t>จากผลตรวจเลือด</w:t>
            </w:r>
          </w:p>
        </w:tc>
      </w:tr>
      <w:tr w:rsidR="00E75388" w:rsidRPr="00100956" w:rsidTr="00E75388">
        <w:trPr>
          <w:trHeight w:val="529"/>
          <w:jc w:val="center"/>
        </w:trPr>
        <w:tc>
          <w:tcPr>
            <w:tcW w:w="3545"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6090" w:type="dxa"/>
            <w:gridSpan w:val="4"/>
          </w:tcPr>
          <w:p w:rsidR="00E75388" w:rsidRPr="00100956" w:rsidRDefault="00E75388" w:rsidP="00294B1C">
            <w:pPr>
              <w:ind w:firstLine="0"/>
              <w:jc w:val="thaiDistribute"/>
            </w:pPr>
            <w:r w:rsidRPr="00100956">
              <w:rPr>
                <w:cs/>
              </w:rPr>
              <w:t xml:space="preserve">ผู้ใช้งาน </w:t>
            </w:r>
          </w:p>
        </w:tc>
      </w:tr>
      <w:tr w:rsidR="00E75388" w:rsidRPr="00100956" w:rsidTr="00E75388">
        <w:trPr>
          <w:trHeight w:val="1730"/>
          <w:jc w:val="center"/>
        </w:trPr>
        <w:tc>
          <w:tcPr>
            <w:tcW w:w="3545"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p w:rsidR="00E75388" w:rsidRPr="00100956" w:rsidRDefault="00E75388" w:rsidP="00294B1C">
            <w:pPr>
              <w:jc w:val="thaiDistribute"/>
              <w:rPr>
                <w:b/>
                <w:bCs/>
              </w:rPr>
            </w:pPr>
          </w:p>
        </w:tc>
        <w:tc>
          <w:tcPr>
            <w:tcW w:w="6090" w:type="dxa"/>
            <w:gridSpan w:val="4"/>
          </w:tcPr>
          <w:p w:rsidR="00E75388" w:rsidRPr="00100956" w:rsidRDefault="00E75388" w:rsidP="00294B1C">
            <w:pPr>
              <w:ind w:left="144" w:firstLine="0"/>
              <w:jc w:val="thaiDistribute"/>
              <w:rPr>
                <w:cs/>
              </w:rPr>
            </w:pPr>
            <w:r w:rsidRPr="00100956">
              <w:rPr>
                <w:noProof/>
                <w:cs/>
              </w:rPr>
              <w:t>ผู้ใช้งานทำการบันทึกผลตรวจเลือดด้วยกล้องมือถือ จากนั้นทำการสแกนผลตรวจเลือดเมื่อสแกนผลตรวจเลือดแล้ว จะนำผลที่ได้ไปวิเคราะห์ว่าเมนูอาหารที่เหมาะสมกับผู้ใช้งาน</w:t>
            </w:r>
            <w:r w:rsidRPr="00100956">
              <w:rPr>
                <w:cs/>
              </w:rPr>
              <w:t xml:space="preserve"> กรณีที่ผู้ใช้งานไม่มีใบผลตรวจเลือดสามารถกรอกแบบฟอร์มผลตรวจเลือดได้</w:t>
            </w:r>
          </w:p>
        </w:tc>
      </w:tr>
      <w:tr w:rsidR="00E75388" w:rsidRPr="00100956" w:rsidTr="00E75388">
        <w:trPr>
          <w:trHeight w:val="1649"/>
          <w:jc w:val="center"/>
        </w:trPr>
        <w:tc>
          <w:tcPr>
            <w:tcW w:w="3545" w:type="dxa"/>
          </w:tcPr>
          <w:p w:rsidR="00E75388" w:rsidRPr="00100956" w:rsidRDefault="00E75388" w:rsidP="00294B1C">
            <w:pPr>
              <w:ind w:firstLine="0"/>
              <w:jc w:val="thaiDistribute"/>
              <w:rPr>
                <w:b/>
                <w:bCs/>
              </w:rPr>
            </w:pPr>
            <w:r w:rsidRPr="00100956">
              <w:rPr>
                <w:b/>
                <w:bCs/>
                <w:cs/>
              </w:rPr>
              <w:t>เงื่อนไขก่อนหน้า(</w:t>
            </w:r>
            <w:r w:rsidRPr="00100956">
              <w:rPr>
                <w:b/>
                <w:bCs/>
              </w:rPr>
              <w:t>Preconditions</w:t>
            </w:r>
            <w:r w:rsidRPr="00100956">
              <w:rPr>
                <w:b/>
                <w:bCs/>
                <w:cs/>
              </w:rPr>
              <w:t>)</w:t>
            </w:r>
          </w:p>
        </w:tc>
        <w:tc>
          <w:tcPr>
            <w:tcW w:w="6090" w:type="dxa"/>
            <w:gridSpan w:val="4"/>
          </w:tcPr>
          <w:p w:rsidR="00E75388" w:rsidRPr="00100956" w:rsidRDefault="00E75388" w:rsidP="00E75388">
            <w:pPr>
              <w:pStyle w:val="ListParagraph"/>
              <w:numPr>
                <w:ilvl w:val="0"/>
                <w:numId w:val="13"/>
              </w:numPr>
              <w:spacing w:before="0"/>
              <w:jc w:val="thaiDistribute"/>
            </w:pPr>
            <w:r w:rsidRPr="00100956">
              <w:rPr>
                <w:cs/>
              </w:rPr>
              <w:t>เป็นสมาชิกของระบบ</w:t>
            </w:r>
          </w:p>
          <w:p w:rsidR="00E75388" w:rsidRPr="00100956" w:rsidRDefault="00E75388" w:rsidP="00E75388">
            <w:pPr>
              <w:pStyle w:val="ListParagraph"/>
              <w:numPr>
                <w:ilvl w:val="0"/>
                <w:numId w:val="13"/>
              </w:numPr>
              <w:spacing w:before="0"/>
              <w:jc w:val="thaiDistribute"/>
            </w:pPr>
            <w:r w:rsidRPr="00100956">
              <w:rPr>
                <w:cs/>
              </w:rPr>
              <w:t>เข้าสู่ระบบ</w:t>
            </w:r>
          </w:p>
          <w:p w:rsidR="00E75388" w:rsidRPr="00100956" w:rsidRDefault="00E75388" w:rsidP="00E75388">
            <w:pPr>
              <w:pStyle w:val="ListParagraph"/>
              <w:numPr>
                <w:ilvl w:val="0"/>
                <w:numId w:val="13"/>
              </w:numPr>
              <w:spacing w:before="0"/>
              <w:jc w:val="thaiDistribute"/>
            </w:pPr>
            <w:r w:rsidRPr="00100956">
              <w:rPr>
                <w:cs/>
              </w:rPr>
              <w:t>วิเคราะห์ข้อมูลส่วนตัว</w:t>
            </w:r>
          </w:p>
          <w:p w:rsidR="00E75388" w:rsidRPr="00100956" w:rsidRDefault="00E75388" w:rsidP="00E75388">
            <w:pPr>
              <w:pStyle w:val="ListParagraph"/>
              <w:numPr>
                <w:ilvl w:val="0"/>
                <w:numId w:val="13"/>
              </w:numPr>
              <w:spacing w:before="0"/>
              <w:jc w:val="thaiDistribute"/>
            </w:pPr>
            <w:r w:rsidRPr="00100956">
              <w:rPr>
                <w:cs/>
              </w:rPr>
              <w:t>เลือกฟังก์ชัน</w:t>
            </w:r>
          </w:p>
        </w:tc>
      </w:tr>
      <w:tr w:rsidR="00E75388" w:rsidRPr="00100956" w:rsidTr="00E75388">
        <w:trPr>
          <w:trHeight w:val="529"/>
          <w:jc w:val="center"/>
        </w:trPr>
        <w:tc>
          <w:tcPr>
            <w:tcW w:w="3545"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6090" w:type="dxa"/>
            <w:gridSpan w:val="4"/>
          </w:tcPr>
          <w:p w:rsidR="00E75388" w:rsidRPr="00100956" w:rsidRDefault="00E75388" w:rsidP="00294B1C">
            <w:pPr>
              <w:ind w:firstLine="0"/>
              <w:jc w:val="thaiDistribute"/>
              <w:rPr>
                <w:cs/>
              </w:rPr>
            </w:pPr>
            <w:r w:rsidRPr="00100956">
              <w:rPr>
                <w:noProof/>
                <w:cs/>
              </w:rPr>
              <w:t>แสดงผลวิเคราะห์จากผลตรวจเลือดของผู้ใช้งาน</w:t>
            </w:r>
          </w:p>
        </w:tc>
      </w:tr>
      <w:tr w:rsidR="00E75388" w:rsidRPr="00100956" w:rsidTr="00E75388">
        <w:trPr>
          <w:trHeight w:val="3644"/>
          <w:jc w:val="center"/>
        </w:trPr>
        <w:tc>
          <w:tcPr>
            <w:tcW w:w="3545" w:type="dxa"/>
          </w:tcPr>
          <w:p w:rsidR="00E75388" w:rsidRPr="00100956" w:rsidRDefault="00E75388" w:rsidP="00294B1C">
            <w:pPr>
              <w:ind w:firstLine="0"/>
              <w:jc w:val="thaiDistribute"/>
              <w:rPr>
                <w:b/>
                <w:bCs/>
              </w:rPr>
            </w:pPr>
            <w:r w:rsidRPr="00100956">
              <w:rPr>
                <w:b/>
                <w:bCs/>
                <w:cs/>
              </w:rPr>
              <w:lastRenderedPageBreak/>
              <w:t>กระแสงานหลัก (</w:t>
            </w:r>
            <w:r w:rsidRPr="00100956">
              <w:rPr>
                <w:b/>
                <w:bCs/>
              </w:rPr>
              <w:t>Basic Flow</w:t>
            </w:r>
            <w:r w:rsidRPr="00100956">
              <w:rPr>
                <w:b/>
                <w:bCs/>
                <w:cs/>
              </w:rPr>
              <w:t>)</w:t>
            </w:r>
          </w:p>
        </w:tc>
        <w:tc>
          <w:tcPr>
            <w:tcW w:w="6090" w:type="dxa"/>
            <w:gridSpan w:val="4"/>
            <w:tcBorders>
              <w:right w:val="single" w:sz="4" w:space="0" w:color="auto"/>
            </w:tcBorders>
          </w:tcPr>
          <w:p w:rsidR="00E75388" w:rsidRPr="00100956" w:rsidRDefault="00E75388" w:rsidP="00E75388">
            <w:pPr>
              <w:pStyle w:val="ListParagraph"/>
              <w:numPr>
                <w:ilvl w:val="0"/>
                <w:numId w:val="20"/>
              </w:numPr>
              <w:spacing w:before="0"/>
              <w:jc w:val="thaiDistribute"/>
            </w:pPr>
            <w:r w:rsidRPr="00100956">
              <w:rPr>
                <w:cs/>
              </w:rPr>
              <w:t>ผู้ใช้งานเลือกฟังก์ชั่น แนะนำเมนูอาหารจากผลตรวจเลือด</w:t>
            </w:r>
          </w:p>
          <w:p w:rsidR="00E75388" w:rsidRPr="00100956" w:rsidRDefault="00E75388" w:rsidP="00E75388">
            <w:pPr>
              <w:pStyle w:val="ListParagraph"/>
              <w:numPr>
                <w:ilvl w:val="0"/>
                <w:numId w:val="20"/>
              </w:numPr>
              <w:spacing w:before="0"/>
              <w:jc w:val="thaiDistribute"/>
            </w:pPr>
            <w:r w:rsidRPr="00100956">
              <w:rPr>
                <w:cs/>
              </w:rPr>
              <w:t>ระบบจะมีตัวช่วยในการกรอกข้อมูลโดยใช้สแกนผลตรวจเลือดของผู้ใช้งาน หรือ กรอกแบบฟอร์มผลตรวจเลือด</w:t>
            </w:r>
          </w:p>
          <w:p w:rsidR="00E75388" w:rsidRPr="00100956" w:rsidRDefault="00E75388" w:rsidP="00E75388">
            <w:pPr>
              <w:pStyle w:val="ListParagraph"/>
              <w:numPr>
                <w:ilvl w:val="0"/>
                <w:numId w:val="20"/>
              </w:numPr>
              <w:spacing w:before="0"/>
              <w:jc w:val="thaiDistribute"/>
            </w:pPr>
            <w:r w:rsidRPr="00100956">
              <w:rPr>
                <w:cs/>
              </w:rPr>
              <w:t xml:space="preserve">ผู้ใช้งานใช้การสแกนผลตรวจเลือด หรือ  กรอกแบบฟอร์มผลตรวจเลือด </w:t>
            </w:r>
          </w:p>
          <w:p w:rsidR="00E75388" w:rsidRPr="00100956" w:rsidRDefault="00E75388" w:rsidP="00E75388">
            <w:pPr>
              <w:pStyle w:val="ListParagraph"/>
              <w:numPr>
                <w:ilvl w:val="0"/>
                <w:numId w:val="20"/>
              </w:numPr>
              <w:spacing w:before="0"/>
              <w:jc w:val="thaiDistribute"/>
            </w:pPr>
            <w:r w:rsidRPr="00100956">
              <w:rPr>
                <w:cs/>
              </w:rPr>
              <w:t>กดยืนยัน</w:t>
            </w:r>
          </w:p>
          <w:p w:rsidR="00E75388" w:rsidRPr="00100956" w:rsidRDefault="00E75388" w:rsidP="00E75388">
            <w:pPr>
              <w:pStyle w:val="ListParagraph"/>
              <w:numPr>
                <w:ilvl w:val="0"/>
                <w:numId w:val="20"/>
              </w:numPr>
              <w:spacing w:before="0"/>
              <w:jc w:val="thaiDistribute"/>
            </w:pPr>
            <w:r w:rsidRPr="00100956">
              <w:rPr>
                <w:cs/>
              </w:rPr>
              <w:t>ระบบจะทำการวิเคราะห์ข้อมูลผลตรวจเลือดและแสดงผลการวิเคราะห์ให้ผู้ใช้ทราบ</w:t>
            </w:r>
          </w:p>
          <w:p w:rsidR="00E75388" w:rsidRPr="00100956" w:rsidRDefault="00E75388" w:rsidP="00E75388">
            <w:pPr>
              <w:pStyle w:val="ListParagraph"/>
              <w:numPr>
                <w:ilvl w:val="0"/>
                <w:numId w:val="20"/>
              </w:numPr>
              <w:spacing w:before="0"/>
              <w:jc w:val="thaiDistribute"/>
            </w:pPr>
            <w:r w:rsidRPr="00100956">
              <w:rPr>
                <w:cs/>
              </w:rPr>
              <w:t>ผู้ใช้กดปุ่มแสดงเมนูอาหาร</w:t>
            </w:r>
          </w:p>
        </w:tc>
      </w:tr>
      <w:tr w:rsidR="00E75388" w:rsidRPr="00100956" w:rsidTr="00294B1C">
        <w:trPr>
          <w:trHeight w:val="529"/>
          <w:jc w:val="center"/>
        </w:trPr>
        <w:tc>
          <w:tcPr>
            <w:tcW w:w="3545" w:type="dxa"/>
          </w:tcPr>
          <w:p w:rsidR="00E75388" w:rsidRPr="00100956" w:rsidRDefault="00E75388" w:rsidP="00294B1C">
            <w:pPr>
              <w:ind w:firstLine="0"/>
              <w:jc w:val="thaiDistribute"/>
              <w:rPr>
                <w:b/>
                <w:bCs/>
              </w:rPr>
            </w:pPr>
            <w:r w:rsidRPr="00100956">
              <w:rPr>
                <w:b/>
                <w:bCs/>
                <w:cs/>
              </w:rPr>
              <w:t>กระแสรอง (</w:t>
            </w:r>
            <w:r w:rsidRPr="00100956">
              <w:rPr>
                <w:b/>
                <w:bCs/>
              </w:rPr>
              <w:t>Alternative Flow</w:t>
            </w:r>
            <w:r w:rsidRPr="00100956">
              <w:rPr>
                <w:b/>
                <w:bCs/>
                <w:cs/>
              </w:rPr>
              <w:t>)</w:t>
            </w:r>
          </w:p>
        </w:tc>
        <w:tc>
          <w:tcPr>
            <w:tcW w:w="6090" w:type="dxa"/>
            <w:gridSpan w:val="4"/>
            <w:tcBorders>
              <w:top w:val="single" w:sz="4" w:space="0" w:color="auto"/>
              <w:bottom w:val="single" w:sz="4" w:space="0" w:color="auto"/>
              <w:right w:val="single" w:sz="4" w:space="0" w:color="auto"/>
            </w:tcBorders>
            <w:shd w:val="clear" w:color="auto" w:fill="auto"/>
          </w:tcPr>
          <w:p w:rsidR="00E75388" w:rsidRPr="00100956" w:rsidRDefault="00E75388" w:rsidP="00294B1C">
            <w:pPr>
              <w:spacing w:before="0" w:after="160" w:line="259" w:lineRule="auto"/>
              <w:ind w:firstLine="0"/>
              <w:jc w:val="left"/>
            </w:pPr>
            <w:r w:rsidRPr="00100956">
              <w:rPr>
                <w:cs/>
              </w:rPr>
              <w:t>-</w:t>
            </w:r>
          </w:p>
        </w:tc>
      </w:tr>
      <w:tr w:rsidR="00E75388" w:rsidRPr="00100956" w:rsidTr="00294B1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gridBefore w:val="1"/>
          <w:gridAfter w:val="1"/>
          <w:wBefore w:w="3545" w:type="dxa"/>
          <w:wAfter w:w="60" w:type="dxa"/>
          <w:trHeight w:val="100"/>
          <w:jc w:val="center"/>
        </w:trPr>
        <w:tc>
          <w:tcPr>
            <w:tcW w:w="6030" w:type="dxa"/>
            <w:gridSpan w:val="3"/>
          </w:tcPr>
          <w:p w:rsidR="00E75388" w:rsidRPr="00100956" w:rsidRDefault="00E75388" w:rsidP="00294B1C">
            <w:pPr>
              <w:spacing w:before="0" w:after="160" w:line="259" w:lineRule="auto"/>
              <w:ind w:firstLine="0"/>
              <w:jc w:val="thaiDistribute"/>
            </w:pPr>
          </w:p>
        </w:tc>
      </w:tr>
    </w:tbl>
    <w:p w:rsidR="00E75388" w:rsidRDefault="00E75388" w:rsidP="00231B18">
      <w:pPr>
        <w:pStyle w:val="Caption"/>
      </w:pPr>
      <w:r w:rsidRPr="00100956">
        <w:rPr>
          <w:cs/>
        </w:rPr>
        <w:t>ตารางที่ 3.</w:t>
      </w:r>
      <w:r>
        <w:t>6</w:t>
      </w:r>
      <w:r w:rsidRPr="00100956">
        <w:rPr>
          <w:cs/>
        </w:rPr>
        <w:t xml:space="preserve"> รายละเอียดยูสเคสเมนูอาหารแนะนำ</w:t>
      </w:r>
    </w:p>
    <w:tbl>
      <w:tblPr>
        <w:tblStyle w:val="TableGrid"/>
        <w:tblW w:w="9736" w:type="dxa"/>
        <w:jc w:val="center"/>
        <w:tblLayout w:type="fixed"/>
        <w:tblLook w:val="04A0" w:firstRow="1" w:lastRow="0" w:firstColumn="1" w:lastColumn="0" w:noHBand="0" w:noVBand="1"/>
      </w:tblPr>
      <w:tblGrid>
        <w:gridCol w:w="3539"/>
        <w:gridCol w:w="1516"/>
        <w:gridCol w:w="2009"/>
        <w:gridCol w:w="2672"/>
      </w:tblGrid>
      <w:tr w:rsidR="00E75388" w:rsidRPr="00100956" w:rsidTr="00294B1C">
        <w:trPr>
          <w:jc w:val="center"/>
        </w:trPr>
        <w:tc>
          <w:tcPr>
            <w:tcW w:w="3539" w:type="dxa"/>
          </w:tcPr>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1516" w:type="dxa"/>
          </w:tcPr>
          <w:p w:rsidR="00E75388" w:rsidRPr="00100956" w:rsidRDefault="00E75388" w:rsidP="00294B1C">
            <w:pPr>
              <w:ind w:firstLine="0"/>
              <w:jc w:val="thaiDistribute"/>
            </w:pPr>
            <w:r w:rsidRPr="00100956">
              <w:t>UC</w:t>
            </w:r>
            <w:r w:rsidRPr="00100956">
              <w:rPr>
                <w:cs/>
              </w:rPr>
              <w:t>-</w:t>
            </w:r>
            <w:r w:rsidRPr="00100956">
              <w:t>0</w:t>
            </w:r>
            <w:r>
              <w:t>6</w:t>
            </w:r>
          </w:p>
        </w:tc>
        <w:tc>
          <w:tcPr>
            <w:tcW w:w="2009" w:type="dxa"/>
          </w:tcPr>
          <w:p w:rsidR="00E75388" w:rsidRPr="00100956" w:rsidRDefault="00E75388" w:rsidP="00294B1C">
            <w:pPr>
              <w:ind w:firstLine="0"/>
              <w:jc w:val="thaiDistribute"/>
              <w:rPr>
                <w:b/>
                <w:bCs/>
              </w:rPr>
            </w:pPr>
            <w:r w:rsidRPr="00100956">
              <w:rPr>
                <w:b/>
                <w:bCs/>
              </w:rPr>
              <w:t>Use Case Name</w:t>
            </w:r>
          </w:p>
        </w:tc>
        <w:tc>
          <w:tcPr>
            <w:tcW w:w="2672" w:type="dxa"/>
          </w:tcPr>
          <w:p w:rsidR="00E75388" w:rsidRPr="00100956" w:rsidRDefault="00E75388" w:rsidP="00294B1C">
            <w:pPr>
              <w:ind w:left="144" w:firstLine="0"/>
              <w:jc w:val="thaiDistribute"/>
              <w:rPr>
                <w:cs/>
              </w:rPr>
            </w:pPr>
            <w:r w:rsidRPr="00100956">
              <w:rPr>
                <w:noProof/>
                <w:cs/>
              </w:rPr>
              <w:t>เมนูอาหารแนะนำ</w:t>
            </w:r>
          </w:p>
        </w:tc>
      </w:tr>
      <w:tr w:rsidR="00E75388" w:rsidRPr="00100956" w:rsidTr="00294B1C">
        <w:trPr>
          <w:jc w:val="center"/>
        </w:trPr>
        <w:tc>
          <w:tcPr>
            <w:tcW w:w="3539"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6197" w:type="dxa"/>
            <w:gridSpan w:val="3"/>
          </w:tcPr>
          <w:p w:rsidR="00E75388" w:rsidRPr="00100956" w:rsidRDefault="00E75388" w:rsidP="00294B1C">
            <w:pPr>
              <w:ind w:firstLine="0"/>
              <w:jc w:val="thaiDistribute"/>
            </w:pPr>
            <w:r w:rsidRPr="00100956">
              <w:rPr>
                <w:cs/>
              </w:rPr>
              <w:t>ผู้ใช้งาน</w:t>
            </w:r>
          </w:p>
        </w:tc>
      </w:tr>
      <w:tr w:rsidR="00E75388" w:rsidRPr="00100956" w:rsidTr="00294B1C">
        <w:trPr>
          <w:jc w:val="center"/>
        </w:trPr>
        <w:tc>
          <w:tcPr>
            <w:tcW w:w="3539"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p w:rsidR="00E75388" w:rsidRPr="00100956" w:rsidRDefault="00E75388" w:rsidP="00294B1C">
            <w:pPr>
              <w:jc w:val="thaiDistribute"/>
              <w:rPr>
                <w:b/>
                <w:bCs/>
              </w:rPr>
            </w:pPr>
          </w:p>
        </w:tc>
        <w:tc>
          <w:tcPr>
            <w:tcW w:w="6197" w:type="dxa"/>
            <w:gridSpan w:val="3"/>
          </w:tcPr>
          <w:p w:rsidR="00E75388" w:rsidRPr="00100956" w:rsidRDefault="00E75388" w:rsidP="00294B1C">
            <w:pPr>
              <w:ind w:left="144" w:firstLine="0"/>
              <w:jc w:val="thaiDistribute"/>
              <w:rPr>
                <w:cs/>
              </w:rPr>
            </w:pPr>
            <w:r w:rsidRPr="00100956">
              <w:rPr>
                <w:noProof/>
                <w:cs/>
              </w:rPr>
              <w:t>เมื่อผู้ใช้งานวิเคราะห์ข้อมูลเรียบร้อยแล้ว ขั้นตอนต่อไปจะมีฟังก์ชันให้เลือก</w:t>
            </w:r>
            <w:r w:rsidRPr="00100956">
              <w:rPr>
                <w:cs/>
              </w:rPr>
              <w:t xml:space="preserve"> คือแนะนำเมนูอาหาร</w:t>
            </w:r>
          </w:p>
        </w:tc>
      </w:tr>
      <w:tr w:rsidR="00E75388" w:rsidRPr="00100956" w:rsidTr="00294B1C">
        <w:trPr>
          <w:jc w:val="center"/>
        </w:trPr>
        <w:tc>
          <w:tcPr>
            <w:tcW w:w="3539" w:type="dxa"/>
          </w:tcPr>
          <w:p w:rsidR="00E75388" w:rsidRPr="00100956" w:rsidRDefault="00E75388" w:rsidP="00294B1C">
            <w:pPr>
              <w:ind w:firstLine="0"/>
              <w:jc w:val="thaiDistribute"/>
              <w:rPr>
                <w:b/>
                <w:bCs/>
              </w:rPr>
            </w:pPr>
            <w:r w:rsidRPr="00100956">
              <w:rPr>
                <w:b/>
                <w:bCs/>
                <w:cs/>
              </w:rPr>
              <w:t>เงื่อนไขก่อนหน้า(</w:t>
            </w:r>
            <w:r w:rsidRPr="00100956">
              <w:rPr>
                <w:b/>
                <w:bCs/>
              </w:rPr>
              <w:t>Preconditions</w:t>
            </w:r>
            <w:r w:rsidRPr="00100956">
              <w:rPr>
                <w:b/>
                <w:bCs/>
                <w:cs/>
              </w:rPr>
              <w:t>)</w:t>
            </w:r>
          </w:p>
        </w:tc>
        <w:tc>
          <w:tcPr>
            <w:tcW w:w="6197" w:type="dxa"/>
            <w:gridSpan w:val="3"/>
          </w:tcPr>
          <w:p w:rsidR="00E75388" w:rsidRPr="00100956" w:rsidRDefault="00E75388" w:rsidP="00E75388">
            <w:pPr>
              <w:pStyle w:val="ListParagraph"/>
              <w:numPr>
                <w:ilvl w:val="0"/>
                <w:numId w:val="13"/>
              </w:numPr>
              <w:spacing w:before="0"/>
              <w:jc w:val="thaiDistribute"/>
            </w:pPr>
            <w:r w:rsidRPr="00100956">
              <w:rPr>
                <w:cs/>
              </w:rPr>
              <w:t>เป็นสมาชิกของระบบ</w:t>
            </w:r>
          </w:p>
          <w:p w:rsidR="00E75388" w:rsidRPr="00100956" w:rsidRDefault="00E75388" w:rsidP="00E75388">
            <w:pPr>
              <w:pStyle w:val="ListParagraph"/>
              <w:numPr>
                <w:ilvl w:val="0"/>
                <w:numId w:val="13"/>
              </w:numPr>
              <w:spacing w:before="0"/>
              <w:jc w:val="thaiDistribute"/>
            </w:pPr>
            <w:r w:rsidRPr="00100956">
              <w:rPr>
                <w:cs/>
              </w:rPr>
              <w:t>เข้าสู่ระบบ</w:t>
            </w:r>
          </w:p>
          <w:p w:rsidR="00E75388" w:rsidRPr="00100956" w:rsidRDefault="00E75388" w:rsidP="00E75388">
            <w:pPr>
              <w:pStyle w:val="ListParagraph"/>
              <w:numPr>
                <w:ilvl w:val="0"/>
                <w:numId w:val="13"/>
              </w:numPr>
              <w:spacing w:before="0"/>
              <w:jc w:val="thaiDistribute"/>
            </w:pPr>
            <w:r w:rsidRPr="00100956">
              <w:rPr>
                <w:cs/>
              </w:rPr>
              <w:t>วิเคราะห์ข้อมูลส่วนตัว</w:t>
            </w:r>
          </w:p>
        </w:tc>
      </w:tr>
      <w:tr w:rsidR="00E75388" w:rsidRPr="00100956" w:rsidTr="00294B1C">
        <w:trPr>
          <w:jc w:val="center"/>
        </w:trPr>
        <w:tc>
          <w:tcPr>
            <w:tcW w:w="3539"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6197" w:type="dxa"/>
            <w:gridSpan w:val="3"/>
          </w:tcPr>
          <w:p w:rsidR="00E75388" w:rsidRPr="00100956" w:rsidRDefault="00E75388" w:rsidP="00294B1C">
            <w:pPr>
              <w:ind w:firstLine="0"/>
              <w:jc w:val="thaiDistribute"/>
              <w:rPr>
                <w:cs/>
              </w:rPr>
            </w:pPr>
            <w:r w:rsidRPr="00100956">
              <w:rPr>
                <w:noProof/>
                <w:cs/>
              </w:rPr>
              <w:t>แสดงเมนูอาหารแนะนำเพื่อสุขภาพ</w:t>
            </w:r>
          </w:p>
        </w:tc>
      </w:tr>
      <w:tr w:rsidR="00E75388" w:rsidRPr="00100956" w:rsidTr="00294B1C">
        <w:trPr>
          <w:trHeight w:val="1141"/>
          <w:jc w:val="center"/>
        </w:trPr>
        <w:tc>
          <w:tcPr>
            <w:tcW w:w="3539" w:type="dxa"/>
          </w:tcPr>
          <w:p w:rsidR="00E75388" w:rsidRPr="00100956" w:rsidRDefault="00E75388" w:rsidP="00294B1C">
            <w:pPr>
              <w:ind w:firstLine="0"/>
              <w:jc w:val="thaiDistribute"/>
              <w:rPr>
                <w:b/>
                <w:bCs/>
              </w:rPr>
            </w:pPr>
            <w:r w:rsidRPr="00100956">
              <w:rPr>
                <w:b/>
                <w:bCs/>
                <w:cs/>
              </w:rPr>
              <w:t>กระแสงานหลัก (</w:t>
            </w:r>
            <w:r w:rsidRPr="00100956">
              <w:rPr>
                <w:b/>
                <w:bCs/>
              </w:rPr>
              <w:t>Basic Flow</w:t>
            </w:r>
            <w:r w:rsidRPr="00100956">
              <w:rPr>
                <w:b/>
                <w:bCs/>
                <w:cs/>
              </w:rPr>
              <w:t>)</w:t>
            </w:r>
          </w:p>
        </w:tc>
        <w:tc>
          <w:tcPr>
            <w:tcW w:w="6197" w:type="dxa"/>
            <w:gridSpan w:val="3"/>
          </w:tcPr>
          <w:p w:rsidR="00E75388" w:rsidRPr="00100956" w:rsidRDefault="00E75388" w:rsidP="00E75388">
            <w:pPr>
              <w:pStyle w:val="ListParagraph"/>
              <w:numPr>
                <w:ilvl w:val="0"/>
                <w:numId w:val="21"/>
              </w:numPr>
              <w:spacing w:before="0"/>
              <w:jc w:val="thaiDistribute"/>
            </w:pPr>
            <w:r w:rsidRPr="00100956">
              <w:rPr>
                <w:cs/>
              </w:rPr>
              <w:t>ผู้ใช้เลือกฟังก์ชั่น เมนูอาหารแนะนำ</w:t>
            </w:r>
          </w:p>
          <w:p w:rsidR="00E75388" w:rsidRPr="00100956" w:rsidRDefault="00E75388" w:rsidP="00E75388">
            <w:pPr>
              <w:pStyle w:val="ListParagraph"/>
              <w:numPr>
                <w:ilvl w:val="0"/>
                <w:numId w:val="21"/>
              </w:numPr>
              <w:spacing w:before="0"/>
              <w:jc w:val="thaiDistribute"/>
            </w:pPr>
            <w:r w:rsidRPr="00100956">
              <w:rPr>
                <w:cs/>
              </w:rPr>
              <w:t>ระบบจะแสดงเมนูอาหารแนะนำ</w:t>
            </w:r>
          </w:p>
          <w:p w:rsidR="00E75388" w:rsidRPr="00100956" w:rsidRDefault="00E75388" w:rsidP="00E75388">
            <w:pPr>
              <w:pStyle w:val="ListParagraph"/>
              <w:numPr>
                <w:ilvl w:val="0"/>
                <w:numId w:val="21"/>
              </w:numPr>
              <w:spacing w:before="0"/>
              <w:jc w:val="thaiDistribute"/>
            </w:pPr>
            <w:r w:rsidRPr="00100956">
              <w:rPr>
                <w:cs/>
              </w:rPr>
              <w:t>ผู้ใช้งานสามารถเลือกดูข้อมูลเมนูอาหารที่สนใจ</w:t>
            </w:r>
          </w:p>
          <w:p w:rsidR="00E75388" w:rsidRPr="00100956" w:rsidRDefault="00E75388" w:rsidP="00E75388">
            <w:pPr>
              <w:pStyle w:val="ListParagraph"/>
              <w:numPr>
                <w:ilvl w:val="0"/>
                <w:numId w:val="21"/>
              </w:numPr>
              <w:spacing w:before="0"/>
              <w:jc w:val="thaiDistribute"/>
            </w:pPr>
            <w:r w:rsidRPr="00100956">
              <w:rPr>
                <w:cs/>
              </w:rPr>
              <w:t>ระบบจะแสดงข้อมูลเมนูอาหารที่ผู้ใช้งานสนใจ</w:t>
            </w:r>
          </w:p>
          <w:p w:rsidR="00E75388" w:rsidRPr="00100956" w:rsidRDefault="00E75388" w:rsidP="00294B1C">
            <w:pPr>
              <w:pStyle w:val="ListParagraph"/>
              <w:ind w:firstLine="0"/>
              <w:jc w:val="thaiDistribute"/>
            </w:pPr>
          </w:p>
        </w:tc>
      </w:tr>
      <w:tr w:rsidR="00E75388" w:rsidRPr="00100956" w:rsidTr="00294B1C">
        <w:trPr>
          <w:jc w:val="center"/>
        </w:trPr>
        <w:tc>
          <w:tcPr>
            <w:tcW w:w="3539" w:type="dxa"/>
          </w:tcPr>
          <w:p w:rsidR="00E75388" w:rsidRPr="00100956" w:rsidRDefault="00E75388" w:rsidP="00294B1C">
            <w:pPr>
              <w:ind w:firstLine="0"/>
              <w:jc w:val="thaiDistribute"/>
              <w:rPr>
                <w:b/>
                <w:bCs/>
              </w:rPr>
            </w:pPr>
            <w:r w:rsidRPr="00100956">
              <w:rPr>
                <w:b/>
                <w:bCs/>
                <w:cs/>
              </w:rPr>
              <w:t>กระแสรอง (</w:t>
            </w:r>
            <w:r w:rsidRPr="00100956">
              <w:rPr>
                <w:b/>
                <w:bCs/>
              </w:rPr>
              <w:t>Alternative Flow</w:t>
            </w:r>
            <w:r w:rsidRPr="00100956">
              <w:rPr>
                <w:b/>
                <w:bCs/>
                <w:cs/>
              </w:rPr>
              <w:t>)</w:t>
            </w:r>
          </w:p>
        </w:tc>
        <w:tc>
          <w:tcPr>
            <w:tcW w:w="6197" w:type="dxa"/>
            <w:gridSpan w:val="3"/>
          </w:tcPr>
          <w:p w:rsidR="00E75388" w:rsidRPr="00100956" w:rsidRDefault="00E75388" w:rsidP="00E75388">
            <w:pPr>
              <w:pStyle w:val="ListParagraph"/>
              <w:numPr>
                <w:ilvl w:val="0"/>
                <w:numId w:val="13"/>
              </w:numPr>
              <w:spacing w:before="0"/>
              <w:jc w:val="thaiDistribute"/>
              <w:rPr>
                <w:cs/>
              </w:rPr>
            </w:pPr>
          </w:p>
        </w:tc>
      </w:tr>
    </w:tbl>
    <w:p w:rsidR="00E75388" w:rsidRDefault="00E75388" w:rsidP="00E75388">
      <w:pPr>
        <w:spacing w:before="0" w:after="160" w:line="259" w:lineRule="auto"/>
        <w:ind w:firstLine="0"/>
        <w:jc w:val="center"/>
        <w:rPr>
          <w:b/>
          <w:bCs/>
          <w:sz w:val="28"/>
          <w:szCs w:val="28"/>
        </w:rPr>
      </w:pPr>
    </w:p>
    <w:p w:rsidR="00E75388" w:rsidRDefault="00E75388" w:rsidP="00231B18">
      <w:pPr>
        <w:pStyle w:val="Caption"/>
      </w:pPr>
      <w:r w:rsidRPr="00E75388">
        <w:rPr>
          <w:cs/>
        </w:rPr>
        <w:lastRenderedPageBreak/>
        <w:t>ตารางที่ 3.7 รายละเอียดยูสเคสแสดงเมนูอาหาร</w:t>
      </w:r>
    </w:p>
    <w:tbl>
      <w:tblPr>
        <w:tblStyle w:val="TableGrid"/>
        <w:tblW w:w="9535" w:type="dxa"/>
        <w:jc w:val="center"/>
        <w:tblLook w:val="04A0" w:firstRow="1" w:lastRow="0" w:firstColumn="1" w:lastColumn="0" w:noHBand="0" w:noVBand="1"/>
      </w:tblPr>
      <w:tblGrid>
        <w:gridCol w:w="3503"/>
        <w:gridCol w:w="1137"/>
        <w:gridCol w:w="1887"/>
        <w:gridCol w:w="3008"/>
      </w:tblGrid>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1137" w:type="dxa"/>
          </w:tcPr>
          <w:p w:rsidR="00E75388" w:rsidRPr="00100956" w:rsidRDefault="00E75388" w:rsidP="00294B1C">
            <w:pPr>
              <w:ind w:firstLine="0"/>
              <w:jc w:val="thaiDistribute"/>
            </w:pPr>
            <w:r w:rsidRPr="00100956">
              <w:t>UC</w:t>
            </w:r>
            <w:r w:rsidRPr="00100956">
              <w:rPr>
                <w:cs/>
              </w:rPr>
              <w:t>-</w:t>
            </w:r>
            <w:r w:rsidRPr="00100956">
              <w:t>07</w:t>
            </w:r>
          </w:p>
        </w:tc>
        <w:tc>
          <w:tcPr>
            <w:tcW w:w="1887" w:type="dxa"/>
          </w:tcPr>
          <w:p w:rsidR="00E75388" w:rsidRPr="00100956" w:rsidRDefault="00E75388" w:rsidP="00294B1C">
            <w:pPr>
              <w:ind w:firstLine="0"/>
              <w:jc w:val="thaiDistribute"/>
              <w:rPr>
                <w:b/>
                <w:bCs/>
              </w:rPr>
            </w:pPr>
            <w:r w:rsidRPr="00100956">
              <w:rPr>
                <w:b/>
                <w:bCs/>
              </w:rPr>
              <w:t>Use Case Name</w:t>
            </w:r>
          </w:p>
        </w:tc>
        <w:tc>
          <w:tcPr>
            <w:tcW w:w="3008" w:type="dxa"/>
          </w:tcPr>
          <w:p w:rsidR="00E75388" w:rsidRPr="00100956" w:rsidRDefault="00E75388" w:rsidP="00294B1C">
            <w:pPr>
              <w:ind w:left="144" w:firstLine="0"/>
              <w:jc w:val="thaiDistribute"/>
            </w:pPr>
            <w:r w:rsidRPr="00100956">
              <w:rPr>
                <w:noProof/>
                <w:cs/>
              </w:rPr>
              <w:t>แสดงเมนูอาหาร</w:t>
            </w:r>
            <w:r w:rsidRPr="00100956">
              <w:rPr>
                <w:cs/>
              </w:rPr>
              <w:t xml:space="preserve"> </w:t>
            </w:r>
            <w:r w:rsidRPr="00100956">
              <w:t>32</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6032" w:type="dxa"/>
            <w:gridSpan w:val="3"/>
          </w:tcPr>
          <w:p w:rsidR="00E75388" w:rsidRPr="00100956" w:rsidRDefault="00E75388" w:rsidP="00294B1C">
            <w:pPr>
              <w:ind w:firstLine="0"/>
              <w:jc w:val="thaiDistribute"/>
            </w:pPr>
            <w:r w:rsidRPr="00100956">
              <w:rPr>
                <w:cs/>
              </w:rPr>
              <w:t xml:space="preserve">  ผู้ใช้งาน</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p w:rsidR="00E75388" w:rsidRPr="00100956" w:rsidRDefault="00E75388" w:rsidP="00294B1C">
            <w:pPr>
              <w:jc w:val="thaiDistribute"/>
              <w:rPr>
                <w:b/>
                <w:bCs/>
              </w:rPr>
            </w:pPr>
          </w:p>
        </w:tc>
        <w:tc>
          <w:tcPr>
            <w:tcW w:w="6032" w:type="dxa"/>
            <w:gridSpan w:val="3"/>
          </w:tcPr>
          <w:p w:rsidR="00E75388" w:rsidRPr="00100956" w:rsidRDefault="00E75388" w:rsidP="00294B1C">
            <w:pPr>
              <w:ind w:left="144" w:firstLine="0"/>
              <w:jc w:val="thaiDistribute"/>
              <w:rPr>
                <w:cs/>
              </w:rPr>
            </w:pPr>
            <w:r w:rsidRPr="00100956">
              <w:rPr>
                <w:noProof/>
                <w:cs/>
              </w:rPr>
              <w:t>เมื่อผู้ใช้งานเลือกฟังก์ชันที่ต้องการแล้ว ผลลัพธ์ที่ออกมาคือเมนูอาหาร</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เงื่อนไขก่อนหน้า(</w:t>
            </w:r>
            <w:r w:rsidRPr="00100956">
              <w:rPr>
                <w:b/>
                <w:bCs/>
              </w:rPr>
              <w:t>Preconditions</w:t>
            </w:r>
            <w:r w:rsidRPr="00100956">
              <w:rPr>
                <w:b/>
                <w:bCs/>
                <w:cs/>
              </w:rPr>
              <w:t>)</w:t>
            </w:r>
          </w:p>
        </w:tc>
        <w:tc>
          <w:tcPr>
            <w:tcW w:w="6032" w:type="dxa"/>
            <w:gridSpan w:val="3"/>
          </w:tcPr>
          <w:p w:rsidR="00E75388" w:rsidRPr="00100956" w:rsidRDefault="00E75388" w:rsidP="00E75388">
            <w:pPr>
              <w:pStyle w:val="ListParagraph"/>
              <w:numPr>
                <w:ilvl w:val="0"/>
                <w:numId w:val="13"/>
              </w:numPr>
              <w:spacing w:before="0"/>
              <w:jc w:val="thaiDistribute"/>
            </w:pPr>
            <w:r w:rsidRPr="00100956">
              <w:rPr>
                <w:cs/>
              </w:rPr>
              <w:t>เป็นสมาชิกของระบบ</w:t>
            </w:r>
          </w:p>
          <w:p w:rsidR="00E75388" w:rsidRPr="00100956" w:rsidRDefault="00E75388" w:rsidP="00E75388">
            <w:pPr>
              <w:pStyle w:val="ListParagraph"/>
              <w:numPr>
                <w:ilvl w:val="0"/>
                <w:numId w:val="13"/>
              </w:numPr>
              <w:spacing w:before="0"/>
              <w:jc w:val="thaiDistribute"/>
            </w:pPr>
            <w:r w:rsidRPr="00100956">
              <w:rPr>
                <w:cs/>
              </w:rPr>
              <w:t>เข้าสู่ระบบ</w:t>
            </w:r>
          </w:p>
          <w:p w:rsidR="00E75388" w:rsidRPr="00100956" w:rsidRDefault="00E75388" w:rsidP="00E75388">
            <w:pPr>
              <w:pStyle w:val="ListParagraph"/>
              <w:numPr>
                <w:ilvl w:val="0"/>
                <w:numId w:val="13"/>
              </w:numPr>
              <w:spacing w:before="0"/>
              <w:jc w:val="thaiDistribute"/>
            </w:pPr>
            <w:r w:rsidRPr="00100956">
              <w:rPr>
                <w:cs/>
              </w:rPr>
              <w:t>วิเคราะห์ข้อมูลส่วนตัว</w:t>
            </w:r>
          </w:p>
          <w:p w:rsidR="00E75388" w:rsidRPr="00100956" w:rsidRDefault="00E75388" w:rsidP="00E75388">
            <w:pPr>
              <w:pStyle w:val="ListParagraph"/>
              <w:numPr>
                <w:ilvl w:val="0"/>
                <w:numId w:val="13"/>
              </w:numPr>
              <w:spacing w:before="0"/>
              <w:jc w:val="thaiDistribute"/>
            </w:pPr>
            <w:r w:rsidRPr="00100956">
              <w:rPr>
                <w:cs/>
              </w:rPr>
              <w:t>เลือกฟังก์ชันแนะนำเมนูอาหารตามโรค หรือ แนะนำจากผลตรวจเลือด</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6032" w:type="dxa"/>
            <w:gridSpan w:val="3"/>
          </w:tcPr>
          <w:p w:rsidR="00E75388" w:rsidRPr="00100956" w:rsidRDefault="00E75388" w:rsidP="00294B1C">
            <w:pPr>
              <w:ind w:firstLine="0"/>
              <w:jc w:val="thaiDistribute"/>
              <w:rPr>
                <w:cs/>
              </w:rPr>
            </w:pPr>
            <w:r w:rsidRPr="00100956">
              <w:rPr>
                <w:noProof/>
                <w:cs/>
              </w:rPr>
              <w:t>แสดงเมนูอาหาร</w:t>
            </w:r>
          </w:p>
        </w:tc>
      </w:tr>
      <w:tr w:rsidR="00E75388" w:rsidRPr="00100956" w:rsidTr="00294B1C">
        <w:trPr>
          <w:jc w:val="center"/>
        </w:trPr>
        <w:tc>
          <w:tcPr>
            <w:tcW w:w="3503" w:type="dxa"/>
          </w:tcPr>
          <w:p w:rsidR="00E75388" w:rsidRPr="00100956" w:rsidRDefault="00E75388" w:rsidP="00294B1C">
            <w:pPr>
              <w:ind w:firstLine="0"/>
              <w:jc w:val="thaiDistribute"/>
            </w:pPr>
            <w:r w:rsidRPr="00100956">
              <w:rPr>
                <w:b/>
                <w:bCs/>
                <w:cs/>
              </w:rPr>
              <w:t>กระแสงานหลัก (</w:t>
            </w:r>
            <w:r w:rsidRPr="00100956">
              <w:rPr>
                <w:b/>
                <w:bCs/>
              </w:rPr>
              <w:t>Basic Flow</w:t>
            </w:r>
            <w:r w:rsidRPr="00100956">
              <w:rPr>
                <w:b/>
                <w:bCs/>
                <w:cs/>
              </w:rPr>
              <w:t>)</w:t>
            </w:r>
          </w:p>
        </w:tc>
        <w:tc>
          <w:tcPr>
            <w:tcW w:w="6032" w:type="dxa"/>
            <w:gridSpan w:val="3"/>
          </w:tcPr>
          <w:p w:rsidR="00E75388" w:rsidRPr="00100956" w:rsidRDefault="00E75388" w:rsidP="00E75388">
            <w:pPr>
              <w:pStyle w:val="ListParagraph"/>
              <w:numPr>
                <w:ilvl w:val="0"/>
                <w:numId w:val="22"/>
              </w:numPr>
              <w:spacing w:before="0"/>
              <w:jc w:val="thaiDistribute"/>
            </w:pPr>
            <w:r w:rsidRPr="00100956">
              <w:rPr>
                <w:cs/>
              </w:rPr>
              <w:t>ระบบจะแสดงเมนูอาหารที่ระบบได้วิเคราะห์ มาให้ผู้ใช้เลือก</w:t>
            </w:r>
          </w:p>
          <w:p w:rsidR="00E75388" w:rsidRPr="00100956" w:rsidRDefault="00E75388" w:rsidP="00E75388">
            <w:pPr>
              <w:pStyle w:val="ListParagraph"/>
              <w:numPr>
                <w:ilvl w:val="0"/>
                <w:numId w:val="22"/>
              </w:numPr>
              <w:spacing w:before="0"/>
              <w:jc w:val="thaiDistribute"/>
            </w:pPr>
            <w:r w:rsidRPr="00100956">
              <w:rPr>
                <w:cs/>
              </w:rPr>
              <w:t>ผู้ใช้สามารถเลือกเมนูอาหารที่ผู้ใช้สนใจ</w:t>
            </w:r>
          </w:p>
          <w:p w:rsidR="00E75388" w:rsidRPr="00100956" w:rsidRDefault="00E75388" w:rsidP="00E75388">
            <w:pPr>
              <w:pStyle w:val="ListParagraph"/>
              <w:numPr>
                <w:ilvl w:val="0"/>
                <w:numId w:val="22"/>
              </w:numPr>
              <w:spacing w:before="0"/>
              <w:jc w:val="thaiDistribute"/>
            </w:pPr>
            <w:r w:rsidRPr="00100956">
              <w:rPr>
                <w:cs/>
              </w:rPr>
              <w:t>ระบบจะแสดงข้อมูลเมนูอาหารที่ผู้ใช้สนใจ</w:t>
            </w:r>
          </w:p>
        </w:tc>
      </w:tr>
      <w:tr w:rsidR="00E75388" w:rsidRPr="00100956" w:rsidTr="00294B1C">
        <w:trPr>
          <w:jc w:val="center"/>
        </w:trPr>
        <w:tc>
          <w:tcPr>
            <w:tcW w:w="3503" w:type="dxa"/>
          </w:tcPr>
          <w:p w:rsidR="00E75388" w:rsidRPr="00100956" w:rsidRDefault="00E75388" w:rsidP="00294B1C">
            <w:pPr>
              <w:ind w:firstLine="0"/>
              <w:jc w:val="thaiDistribute"/>
              <w:rPr>
                <w:b/>
                <w:bCs/>
              </w:rPr>
            </w:pPr>
            <w:r w:rsidRPr="00100956">
              <w:rPr>
                <w:b/>
                <w:bCs/>
                <w:cs/>
              </w:rPr>
              <w:t>กระแสรอง (</w:t>
            </w:r>
            <w:r w:rsidRPr="00100956">
              <w:rPr>
                <w:b/>
                <w:bCs/>
              </w:rPr>
              <w:t>Alternative Flow</w:t>
            </w:r>
            <w:r w:rsidRPr="00100956">
              <w:rPr>
                <w:b/>
                <w:bCs/>
                <w:cs/>
              </w:rPr>
              <w:t>)</w:t>
            </w:r>
          </w:p>
        </w:tc>
        <w:tc>
          <w:tcPr>
            <w:tcW w:w="6032" w:type="dxa"/>
            <w:gridSpan w:val="3"/>
          </w:tcPr>
          <w:p w:rsidR="00E75388" w:rsidRPr="00100956" w:rsidRDefault="00E75388" w:rsidP="00E75388">
            <w:pPr>
              <w:pStyle w:val="ListParagraph"/>
              <w:numPr>
                <w:ilvl w:val="0"/>
                <w:numId w:val="13"/>
              </w:numPr>
              <w:spacing w:before="0"/>
              <w:jc w:val="thaiDistribute"/>
              <w:rPr>
                <w:cs/>
              </w:rPr>
            </w:pPr>
          </w:p>
        </w:tc>
      </w:tr>
    </w:tbl>
    <w:p w:rsidR="00E75388" w:rsidRDefault="00E75388" w:rsidP="00E75388">
      <w:pPr>
        <w:spacing w:before="0" w:after="160" w:line="259" w:lineRule="auto"/>
        <w:ind w:firstLine="0"/>
        <w:jc w:val="center"/>
        <w:rPr>
          <w:b/>
          <w:bCs/>
          <w:sz w:val="28"/>
          <w:szCs w:val="28"/>
        </w:rPr>
      </w:pPr>
    </w:p>
    <w:p w:rsidR="00E75388" w:rsidRPr="00E75388" w:rsidRDefault="00E75388" w:rsidP="00E75388">
      <w:pPr>
        <w:spacing w:before="0" w:after="160" w:line="259" w:lineRule="auto"/>
        <w:ind w:firstLine="0"/>
        <w:jc w:val="center"/>
        <w:rPr>
          <w:b/>
          <w:bCs/>
          <w:sz w:val="28"/>
          <w:szCs w:val="28"/>
        </w:rPr>
      </w:pPr>
    </w:p>
    <w:p w:rsidR="00E75388" w:rsidRDefault="00E75388" w:rsidP="00231B18">
      <w:pPr>
        <w:pStyle w:val="Caption"/>
      </w:pPr>
      <w:r w:rsidRPr="00E75388">
        <w:rPr>
          <w:cs/>
        </w:rPr>
        <w:tab/>
        <w:t>ตารางที่ 3.</w:t>
      </w:r>
      <w:r w:rsidRPr="00E75388">
        <w:t>8</w:t>
      </w:r>
      <w:r w:rsidRPr="00E75388">
        <w:rPr>
          <w:cs/>
        </w:rPr>
        <w:t xml:space="preserve"> รายละเอียดยูสเคสอัพเดตเมนูอาหาร</w:t>
      </w:r>
      <w:r w:rsidRPr="00E75388">
        <w:rPr>
          <w:cs/>
        </w:rPr>
        <w:tab/>
      </w:r>
    </w:p>
    <w:tbl>
      <w:tblPr>
        <w:tblStyle w:val="TableGrid"/>
        <w:tblW w:w="9393" w:type="dxa"/>
        <w:jc w:val="center"/>
        <w:tblLook w:val="04A0" w:firstRow="1" w:lastRow="0" w:firstColumn="1" w:lastColumn="0" w:noHBand="0" w:noVBand="1"/>
      </w:tblPr>
      <w:tblGrid>
        <w:gridCol w:w="3361"/>
        <w:gridCol w:w="1129"/>
        <w:gridCol w:w="1895"/>
        <w:gridCol w:w="3008"/>
      </w:tblGrid>
      <w:tr w:rsidR="00E75388" w:rsidRPr="00100956" w:rsidTr="00294B1C">
        <w:trPr>
          <w:jc w:val="center"/>
        </w:trPr>
        <w:tc>
          <w:tcPr>
            <w:tcW w:w="3361" w:type="dxa"/>
          </w:tcPr>
          <w:p w:rsidR="00E75388" w:rsidRPr="00100956" w:rsidRDefault="00E75388" w:rsidP="00294B1C">
            <w:pPr>
              <w:ind w:firstLine="0"/>
              <w:jc w:val="thaiDistribute"/>
              <w:rPr>
                <w:b/>
                <w:bCs/>
              </w:rPr>
            </w:pPr>
            <w:r w:rsidRPr="00100956">
              <w:rPr>
                <w:b/>
                <w:bCs/>
                <w:cs/>
              </w:rPr>
              <w:t>รหัสไดอะแกรม (</w:t>
            </w:r>
            <w:r w:rsidRPr="00100956">
              <w:rPr>
                <w:b/>
                <w:bCs/>
              </w:rPr>
              <w:t>Use Case ID</w:t>
            </w:r>
            <w:r w:rsidRPr="00100956">
              <w:rPr>
                <w:b/>
                <w:bCs/>
                <w:cs/>
              </w:rPr>
              <w:t>)</w:t>
            </w:r>
          </w:p>
        </w:tc>
        <w:tc>
          <w:tcPr>
            <w:tcW w:w="1129" w:type="dxa"/>
          </w:tcPr>
          <w:p w:rsidR="00E75388" w:rsidRPr="00100956" w:rsidRDefault="00E75388" w:rsidP="00294B1C">
            <w:pPr>
              <w:ind w:firstLine="0"/>
              <w:jc w:val="thaiDistribute"/>
              <w:rPr>
                <w:rFonts w:hint="cs"/>
                <w:cs/>
              </w:rPr>
            </w:pPr>
            <w:r w:rsidRPr="00100956">
              <w:t>UC</w:t>
            </w:r>
            <w:r w:rsidRPr="00100956">
              <w:rPr>
                <w:cs/>
              </w:rPr>
              <w:t>-</w:t>
            </w:r>
            <w:r>
              <w:t>8</w:t>
            </w:r>
          </w:p>
        </w:tc>
        <w:tc>
          <w:tcPr>
            <w:tcW w:w="1895" w:type="dxa"/>
          </w:tcPr>
          <w:p w:rsidR="00E75388" w:rsidRPr="00100956" w:rsidRDefault="00E75388" w:rsidP="00294B1C">
            <w:pPr>
              <w:ind w:firstLine="0"/>
              <w:jc w:val="thaiDistribute"/>
              <w:rPr>
                <w:b/>
                <w:bCs/>
              </w:rPr>
            </w:pPr>
            <w:r w:rsidRPr="00100956">
              <w:rPr>
                <w:b/>
                <w:bCs/>
              </w:rPr>
              <w:t>Use Case Name</w:t>
            </w:r>
          </w:p>
        </w:tc>
        <w:tc>
          <w:tcPr>
            <w:tcW w:w="3008" w:type="dxa"/>
          </w:tcPr>
          <w:p w:rsidR="00E75388" w:rsidRPr="00100956" w:rsidRDefault="00E75388" w:rsidP="00294B1C">
            <w:pPr>
              <w:ind w:left="144" w:firstLine="0"/>
              <w:jc w:val="thaiDistribute"/>
              <w:rPr>
                <w:cs/>
              </w:rPr>
            </w:pPr>
            <w:r w:rsidRPr="00100956">
              <w:rPr>
                <w:noProof/>
                <w:cs/>
              </w:rPr>
              <w:t>อัพเดตเมนูอาหาร</w:t>
            </w:r>
          </w:p>
        </w:tc>
      </w:tr>
      <w:tr w:rsidR="00E75388" w:rsidRPr="00100956" w:rsidTr="00294B1C">
        <w:trPr>
          <w:jc w:val="center"/>
        </w:trPr>
        <w:tc>
          <w:tcPr>
            <w:tcW w:w="3361" w:type="dxa"/>
          </w:tcPr>
          <w:p w:rsidR="00E75388" w:rsidRPr="00100956" w:rsidRDefault="00E75388" w:rsidP="00294B1C">
            <w:pPr>
              <w:ind w:firstLine="0"/>
              <w:jc w:val="thaiDistribute"/>
              <w:rPr>
                <w:b/>
                <w:bCs/>
              </w:rPr>
            </w:pPr>
            <w:r w:rsidRPr="00100956">
              <w:rPr>
                <w:b/>
                <w:bCs/>
                <w:cs/>
              </w:rPr>
              <w:t>ผู้ใช้ระบบ (</w:t>
            </w:r>
            <w:r w:rsidRPr="00100956">
              <w:rPr>
                <w:b/>
                <w:bCs/>
              </w:rPr>
              <w:t>Actor</w:t>
            </w:r>
            <w:r w:rsidRPr="00100956">
              <w:rPr>
                <w:b/>
                <w:bCs/>
                <w:cs/>
              </w:rPr>
              <w:t>)</w:t>
            </w:r>
          </w:p>
        </w:tc>
        <w:tc>
          <w:tcPr>
            <w:tcW w:w="6032" w:type="dxa"/>
            <w:gridSpan w:val="3"/>
          </w:tcPr>
          <w:p w:rsidR="00E75388" w:rsidRPr="00100956" w:rsidRDefault="00E75388" w:rsidP="00294B1C">
            <w:pPr>
              <w:ind w:firstLine="0"/>
              <w:jc w:val="thaiDistribute"/>
            </w:pPr>
            <w:r w:rsidRPr="00100956">
              <w:rPr>
                <w:cs/>
              </w:rPr>
              <w:t>ผู้ดูแลระบบ</w:t>
            </w:r>
          </w:p>
        </w:tc>
      </w:tr>
      <w:tr w:rsidR="00E75388" w:rsidRPr="00100956" w:rsidTr="00294B1C">
        <w:trPr>
          <w:trHeight w:val="735"/>
          <w:jc w:val="center"/>
        </w:trPr>
        <w:tc>
          <w:tcPr>
            <w:tcW w:w="3361" w:type="dxa"/>
          </w:tcPr>
          <w:p w:rsidR="00E75388" w:rsidRPr="00100956" w:rsidRDefault="00E75388" w:rsidP="00294B1C">
            <w:pPr>
              <w:ind w:firstLine="0"/>
              <w:jc w:val="thaiDistribute"/>
              <w:rPr>
                <w:b/>
                <w:bCs/>
              </w:rPr>
            </w:pPr>
            <w:r w:rsidRPr="00100956">
              <w:rPr>
                <w:b/>
                <w:bCs/>
                <w:cs/>
              </w:rPr>
              <w:t>คำอธิบาย (</w:t>
            </w:r>
            <w:r w:rsidRPr="00100956">
              <w:rPr>
                <w:b/>
                <w:bCs/>
              </w:rPr>
              <w:t>Description</w:t>
            </w:r>
            <w:r w:rsidRPr="00100956">
              <w:rPr>
                <w:b/>
                <w:bCs/>
                <w:cs/>
              </w:rPr>
              <w:t>)</w:t>
            </w:r>
          </w:p>
        </w:tc>
        <w:tc>
          <w:tcPr>
            <w:tcW w:w="6032" w:type="dxa"/>
            <w:gridSpan w:val="3"/>
          </w:tcPr>
          <w:p w:rsidR="00E75388" w:rsidRPr="00100956" w:rsidRDefault="00E75388" w:rsidP="00294B1C">
            <w:pPr>
              <w:ind w:firstLine="0"/>
              <w:jc w:val="thaiDistribute"/>
              <w:rPr>
                <w:cs/>
              </w:rPr>
            </w:pPr>
            <w:r w:rsidRPr="00100956">
              <w:rPr>
                <w:noProof/>
                <w:cs/>
              </w:rPr>
              <w:t>ผู้ดูแลระบบ จะอัพเดตเมนูอาหารใหม่ ทุกครั้งเมื่อมีเมนูอาหารใหม่</w:t>
            </w:r>
          </w:p>
        </w:tc>
      </w:tr>
      <w:tr w:rsidR="00E75388" w:rsidRPr="00100956" w:rsidTr="00294B1C">
        <w:trPr>
          <w:jc w:val="center"/>
        </w:trPr>
        <w:tc>
          <w:tcPr>
            <w:tcW w:w="3361" w:type="dxa"/>
          </w:tcPr>
          <w:p w:rsidR="00E75388" w:rsidRPr="00100956" w:rsidRDefault="00E75388" w:rsidP="00294B1C">
            <w:pPr>
              <w:ind w:firstLine="0"/>
              <w:jc w:val="thaiDistribute"/>
              <w:rPr>
                <w:b/>
                <w:bCs/>
              </w:rPr>
            </w:pPr>
            <w:r w:rsidRPr="00100956">
              <w:rPr>
                <w:b/>
                <w:bCs/>
                <w:cs/>
              </w:rPr>
              <w:t>เงื่อนไขก่อนหน้า(</w:t>
            </w:r>
            <w:r w:rsidRPr="00100956">
              <w:rPr>
                <w:b/>
                <w:bCs/>
              </w:rPr>
              <w:t>Preconditions</w:t>
            </w:r>
            <w:r w:rsidRPr="00100956">
              <w:rPr>
                <w:b/>
                <w:bCs/>
                <w:cs/>
              </w:rPr>
              <w:t>)</w:t>
            </w:r>
          </w:p>
        </w:tc>
        <w:tc>
          <w:tcPr>
            <w:tcW w:w="6032" w:type="dxa"/>
            <w:gridSpan w:val="3"/>
          </w:tcPr>
          <w:p w:rsidR="00E75388" w:rsidRPr="00100956" w:rsidRDefault="00E75388" w:rsidP="00E75388">
            <w:pPr>
              <w:pStyle w:val="ListParagraph"/>
              <w:numPr>
                <w:ilvl w:val="0"/>
                <w:numId w:val="13"/>
              </w:numPr>
              <w:spacing w:before="0"/>
              <w:jc w:val="thaiDistribute"/>
            </w:pPr>
            <w:r w:rsidRPr="00100956">
              <w:rPr>
                <w:cs/>
              </w:rPr>
              <w:t>เข้าสู่ระบบ</w:t>
            </w:r>
          </w:p>
          <w:p w:rsidR="00E75388" w:rsidRPr="00100956" w:rsidRDefault="00E75388" w:rsidP="00E75388">
            <w:pPr>
              <w:pStyle w:val="ListParagraph"/>
              <w:numPr>
                <w:ilvl w:val="0"/>
                <w:numId w:val="13"/>
              </w:numPr>
              <w:spacing w:before="0"/>
              <w:jc w:val="thaiDistribute"/>
            </w:pPr>
            <w:r w:rsidRPr="00100956">
              <w:rPr>
                <w:cs/>
              </w:rPr>
              <w:t>อัพเดตเมนูอาหาร</w:t>
            </w:r>
          </w:p>
        </w:tc>
      </w:tr>
      <w:tr w:rsidR="00E75388" w:rsidRPr="00100956" w:rsidTr="00294B1C">
        <w:trPr>
          <w:jc w:val="center"/>
        </w:trPr>
        <w:tc>
          <w:tcPr>
            <w:tcW w:w="3361" w:type="dxa"/>
          </w:tcPr>
          <w:p w:rsidR="00E75388" w:rsidRPr="00100956" w:rsidRDefault="00E75388" w:rsidP="00294B1C">
            <w:pPr>
              <w:ind w:firstLine="0"/>
              <w:jc w:val="thaiDistribute"/>
              <w:rPr>
                <w:b/>
                <w:bCs/>
              </w:rPr>
            </w:pPr>
            <w:r w:rsidRPr="00100956">
              <w:rPr>
                <w:b/>
                <w:bCs/>
                <w:cs/>
              </w:rPr>
              <w:t>เงื่อนไขภายหลัง (</w:t>
            </w:r>
            <w:r w:rsidRPr="00100956">
              <w:rPr>
                <w:b/>
                <w:bCs/>
              </w:rPr>
              <w:t>Postconditions</w:t>
            </w:r>
            <w:r w:rsidRPr="00100956">
              <w:rPr>
                <w:b/>
                <w:bCs/>
                <w:cs/>
              </w:rPr>
              <w:t>)</w:t>
            </w:r>
          </w:p>
        </w:tc>
        <w:tc>
          <w:tcPr>
            <w:tcW w:w="6032" w:type="dxa"/>
            <w:gridSpan w:val="3"/>
          </w:tcPr>
          <w:p w:rsidR="00E75388" w:rsidRPr="00100956" w:rsidRDefault="00E75388" w:rsidP="00294B1C">
            <w:pPr>
              <w:ind w:firstLine="0"/>
              <w:jc w:val="thaiDistribute"/>
              <w:rPr>
                <w:cs/>
              </w:rPr>
            </w:pPr>
            <w:r w:rsidRPr="00100956">
              <w:rPr>
                <w:noProof/>
                <w:cs/>
              </w:rPr>
              <w:t>แสดงเมนูอาหารใหม่</w:t>
            </w:r>
          </w:p>
        </w:tc>
      </w:tr>
      <w:tr w:rsidR="00E75388" w:rsidRPr="00100956" w:rsidTr="00294B1C">
        <w:trPr>
          <w:trHeight w:val="1935"/>
          <w:jc w:val="center"/>
        </w:trPr>
        <w:tc>
          <w:tcPr>
            <w:tcW w:w="3361" w:type="dxa"/>
          </w:tcPr>
          <w:p w:rsidR="00E75388" w:rsidRPr="00100956" w:rsidRDefault="00E75388" w:rsidP="00294B1C">
            <w:pPr>
              <w:ind w:firstLine="0"/>
              <w:jc w:val="thaiDistribute"/>
              <w:rPr>
                <w:b/>
                <w:bCs/>
              </w:rPr>
            </w:pPr>
            <w:r w:rsidRPr="00100956">
              <w:rPr>
                <w:b/>
                <w:bCs/>
                <w:cs/>
              </w:rPr>
              <w:lastRenderedPageBreak/>
              <w:t>กระแสงานหลัก (</w:t>
            </w:r>
            <w:r w:rsidRPr="00100956">
              <w:rPr>
                <w:b/>
                <w:bCs/>
              </w:rPr>
              <w:t>Basic Flow</w:t>
            </w:r>
            <w:r w:rsidRPr="00100956">
              <w:rPr>
                <w:b/>
                <w:bCs/>
                <w:cs/>
              </w:rPr>
              <w:t>)</w:t>
            </w:r>
          </w:p>
        </w:tc>
        <w:tc>
          <w:tcPr>
            <w:tcW w:w="6032" w:type="dxa"/>
            <w:gridSpan w:val="3"/>
          </w:tcPr>
          <w:p w:rsidR="00E75388" w:rsidRPr="00100956" w:rsidRDefault="00E75388" w:rsidP="00E75388">
            <w:pPr>
              <w:pStyle w:val="ListParagraph"/>
              <w:numPr>
                <w:ilvl w:val="0"/>
                <w:numId w:val="23"/>
              </w:numPr>
              <w:spacing w:before="0"/>
              <w:jc w:val="left"/>
            </w:pPr>
            <w:r w:rsidRPr="00100956">
              <w:rPr>
                <w:cs/>
              </w:rPr>
              <w:t>ผู้ใช้เลือกอัพเดตเมนูอาหาร</w:t>
            </w:r>
          </w:p>
          <w:p w:rsidR="00E75388" w:rsidRPr="00100956" w:rsidRDefault="00E75388" w:rsidP="00E75388">
            <w:pPr>
              <w:pStyle w:val="ListParagraph"/>
              <w:numPr>
                <w:ilvl w:val="0"/>
                <w:numId w:val="23"/>
              </w:numPr>
              <w:spacing w:before="0"/>
              <w:jc w:val="left"/>
            </w:pPr>
            <w:r w:rsidRPr="00100956">
              <w:rPr>
                <w:cs/>
              </w:rPr>
              <w:t>ระบบจะแสดงหน้าอัพเดตเมนูอาหาร</w:t>
            </w:r>
          </w:p>
          <w:p w:rsidR="00E75388" w:rsidRPr="00100956" w:rsidRDefault="00E75388" w:rsidP="00E75388">
            <w:pPr>
              <w:pStyle w:val="ListParagraph"/>
              <w:numPr>
                <w:ilvl w:val="0"/>
                <w:numId w:val="23"/>
              </w:numPr>
              <w:spacing w:before="0"/>
              <w:jc w:val="left"/>
            </w:pPr>
            <w:r w:rsidRPr="00100956">
              <w:rPr>
                <w:cs/>
              </w:rPr>
              <w:t>ผู้ใช้กรอกข้อมูลเกี่ยวกับเมนูอาหารใหม่</w:t>
            </w:r>
          </w:p>
          <w:p w:rsidR="00E75388" w:rsidRPr="00100956" w:rsidRDefault="00E75388" w:rsidP="00E75388">
            <w:pPr>
              <w:pStyle w:val="ListParagraph"/>
              <w:numPr>
                <w:ilvl w:val="0"/>
                <w:numId w:val="23"/>
              </w:numPr>
              <w:spacing w:before="0"/>
              <w:jc w:val="left"/>
            </w:pPr>
            <w:r w:rsidRPr="00100956">
              <w:rPr>
                <w:cs/>
              </w:rPr>
              <w:t>ผู้ใช้กดอัพเดตเมนูอาหาร</w:t>
            </w:r>
          </w:p>
          <w:p w:rsidR="00E75388" w:rsidRPr="00100956" w:rsidRDefault="00E75388" w:rsidP="00E75388">
            <w:pPr>
              <w:pStyle w:val="ListParagraph"/>
              <w:numPr>
                <w:ilvl w:val="0"/>
                <w:numId w:val="23"/>
              </w:numPr>
              <w:spacing w:before="0"/>
              <w:jc w:val="left"/>
            </w:pPr>
            <w:r w:rsidRPr="00100956">
              <w:rPr>
                <w:cs/>
              </w:rPr>
              <w:t>ระบบทำการบันทึกเมนูอาหารที่ผู้ใช้ได้อัพเดตลงฐานข้อมูล</w:t>
            </w:r>
          </w:p>
        </w:tc>
      </w:tr>
      <w:tr w:rsidR="00E75388" w:rsidRPr="00100956" w:rsidTr="00294B1C">
        <w:trPr>
          <w:jc w:val="center"/>
        </w:trPr>
        <w:tc>
          <w:tcPr>
            <w:tcW w:w="3361" w:type="dxa"/>
          </w:tcPr>
          <w:p w:rsidR="00E75388" w:rsidRPr="00100956" w:rsidRDefault="00E75388" w:rsidP="00294B1C">
            <w:pPr>
              <w:ind w:firstLine="0"/>
              <w:jc w:val="thaiDistribute"/>
              <w:rPr>
                <w:b/>
                <w:bCs/>
              </w:rPr>
            </w:pPr>
            <w:r w:rsidRPr="00100956">
              <w:rPr>
                <w:b/>
                <w:bCs/>
                <w:cs/>
              </w:rPr>
              <w:t>กระแสรอง (</w:t>
            </w:r>
            <w:r w:rsidRPr="00100956">
              <w:rPr>
                <w:b/>
                <w:bCs/>
              </w:rPr>
              <w:t>Alternative Flow</w:t>
            </w:r>
            <w:r w:rsidRPr="00100956">
              <w:rPr>
                <w:b/>
                <w:bCs/>
                <w:cs/>
              </w:rPr>
              <w:t>)</w:t>
            </w:r>
          </w:p>
        </w:tc>
        <w:tc>
          <w:tcPr>
            <w:tcW w:w="6032" w:type="dxa"/>
            <w:gridSpan w:val="3"/>
          </w:tcPr>
          <w:p w:rsidR="00E75388" w:rsidRPr="00100956" w:rsidRDefault="00E75388" w:rsidP="00294B1C">
            <w:pPr>
              <w:ind w:firstLine="0"/>
              <w:jc w:val="thaiDistribute"/>
              <w:rPr>
                <w:cs/>
              </w:rPr>
            </w:pPr>
            <w:r w:rsidRPr="00100956">
              <w:rPr>
                <w:szCs w:val="22"/>
                <w:cs/>
              </w:rPr>
              <w:t xml:space="preserve"> -</w:t>
            </w:r>
          </w:p>
        </w:tc>
      </w:tr>
    </w:tbl>
    <w:p w:rsidR="00E75388" w:rsidRPr="00E75388" w:rsidRDefault="00E75388" w:rsidP="00E75388">
      <w:pPr>
        <w:spacing w:before="0" w:after="160" w:line="259" w:lineRule="auto"/>
        <w:ind w:firstLine="0"/>
        <w:jc w:val="center"/>
        <w:rPr>
          <w:rFonts w:hint="cs"/>
          <w:b/>
          <w:bCs/>
          <w:sz w:val="28"/>
          <w:szCs w:val="28"/>
          <w:cs/>
        </w:rPr>
      </w:pPr>
    </w:p>
    <w:p w:rsidR="00294B1C" w:rsidRDefault="00294B1C" w:rsidP="00294B1C">
      <w:pPr>
        <w:pStyle w:val="Heading4"/>
        <w:ind w:left="426"/>
      </w:pPr>
      <w:r w:rsidRPr="00294B1C">
        <w:rPr>
          <w:cs/>
        </w:rPr>
        <w:t>แอคทิวิตี้ไดอะแกรม (</w:t>
      </w:r>
      <w:r w:rsidRPr="00294B1C">
        <w:t>Activity Diagram)</w:t>
      </w:r>
    </w:p>
    <w:p w:rsidR="00294B1C" w:rsidRPr="00294B1C" w:rsidRDefault="00294B1C" w:rsidP="00294B1C"/>
    <w:p w:rsidR="00E75388" w:rsidRDefault="00294B1C" w:rsidP="00E75388">
      <w:pPr>
        <w:spacing w:before="0" w:after="160" w:line="259" w:lineRule="auto"/>
        <w:ind w:firstLine="0"/>
        <w:jc w:val="center"/>
      </w:pPr>
      <w:r w:rsidRPr="00294B1C">
        <w:rPr>
          <w:cs/>
        </w:rPr>
        <w:t xml:space="preserve">ภาพที่ </w:t>
      </w:r>
      <w:r w:rsidRPr="00294B1C">
        <w:t xml:space="preserve">3.2 </w:t>
      </w:r>
      <w:r w:rsidRPr="00294B1C">
        <w:rPr>
          <w:cs/>
        </w:rPr>
        <w:t>แอคทิวิตี้ไดอะแกรมสมัครสมาชิก</w:t>
      </w:r>
    </w:p>
    <w:p w:rsidR="00294B1C" w:rsidRDefault="00294B1C" w:rsidP="00E75388">
      <w:pPr>
        <w:spacing w:before="0" w:after="160" w:line="259" w:lineRule="auto"/>
        <w:ind w:firstLine="0"/>
        <w:jc w:val="center"/>
      </w:pPr>
      <w:r w:rsidRPr="00294B1C">
        <w:rPr>
          <w:cs/>
        </w:rPr>
        <w:t xml:space="preserve">ภาพที่ </w:t>
      </w:r>
      <w:r w:rsidRPr="00294B1C">
        <w:t>3.</w:t>
      </w:r>
      <w:r>
        <w:t>3</w:t>
      </w:r>
      <w:r w:rsidRPr="00294B1C">
        <w:t xml:space="preserve"> </w:t>
      </w:r>
      <w:r w:rsidRPr="00294B1C">
        <w:rPr>
          <w:cs/>
        </w:rPr>
        <w:t>แอคทิวิตี้ไดอะแกรมเข้าสู่ระบบ</w:t>
      </w:r>
    </w:p>
    <w:p w:rsidR="00294B1C" w:rsidRDefault="00294B1C" w:rsidP="00E75388">
      <w:pPr>
        <w:spacing w:before="0" w:after="160" w:line="259" w:lineRule="auto"/>
        <w:ind w:firstLine="0"/>
        <w:jc w:val="center"/>
      </w:pPr>
      <w:r w:rsidRPr="00294B1C">
        <w:rPr>
          <w:cs/>
        </w:rPr>
        <w:t xml:space="preserve">ภาพที่ </w:t>
      </w:r>
      <w:r w:rsidRPr="00294B1C">
        <w:t>3.</w:t>
      </w:r>
      <w:r>
        <w:t>4</w:t>
      </w:r>
      <w:r w:rsidRPr="00294B1C">
        <w:t xml:space="preserve"> </w:t>
      </w:r>
      <w:r w:rsidRPr="00294B1C">
        <w:rPr>
          <w:cs/>
        </w:rPr>
        <w:t>แอคทิวิตี้ไดอะแกรมกรอกข้อมูลส่วนตัวและวิเคราะห์มูลส่วนตัวมูลส่วนตัว</w:t>
      </w:r>
    </w:p>
    <w:p w:rsidR="00294B1C" w:rsidRDefault="00294B1C" w:rsidP="00E75388">
      <w:pPr>
        <w:spacing w:before="0" w:after="160" w:line="259" w:lineRule="auto"/>
        <w:ind w:firstLine="0"/>
        <w:jc w:val="center"/>
      </w:pPr>
      <w:r w:rsidRPr="00294B1C">
        <w:rPr>
          <w:cs/>
        </w:rPr>
        <w:t xml:space="preserve">ภาพที่ </w:t>
      </w:r>
      <w:r w:rsidRPr="00294B1C">
        <w:t>3.</w:t>
      </w:r>
      <w:r>
        <w:t>5</w:t>
      </w:r>
      <w:r w:rsidRPr="00294B1C">
        <w:t xml:space="preserve"> </w:t>
      </w:r>
      <w:r w:rsidRPr="00294B1C">
        <w:rPr>
          <w:cs/>
        </w:rPr>
        <w:t>แอคทิวิตี้ไดอะแกรมแนะนำเมนูอาหารจากผลตรวจเลือดเลือด</w:t>
      </w:r>
    </w:p>
    <w:p w:rsidR="00294B1C" w:rsidRDefault="00294B1C" w:rsidP="00E75388">
      <w:pPr>
        <w:spacing w:before="0" w:after="160" w:line="259" w:lineRule="auto"/>
        <w:ind w:firstLine="0"/>
        <w:jc w:val="center"/>
      </w:pPr>
      <w:r w:rsidRPr="00294B1C">
        <w:rPr>
          <w:cs/>
        </w:rPr>
        <w:t xml:space="preserve">ภาพที่ </w:t>
      </w:r>
      <w:r w:rsidRPr="00294B1C">
        <w:t>3.</w:t>
      </w:r>
      <w:r>
        <w:t>6</w:t>
      </w:r>
      <w:r w:rsidRPr="00294B1C">
        <w:t xml:space="preserve"> </w:t>
      </w:r>
      <w:r w:rsidRPr="00294B1C">
        <w:rPr>
          <w:cs/>
        </w:rPr>
        <w:t>แอคทิวิตี้ไดอะแกรมแนะนำเมนูอาหารตามโรคตามโรค</w:t>
      </w:r>
    </w:p>
    <w:p w:rsidR="00294B1C" w:rsidRDefault="00294B1C" w:rsidP="00E75388">
      <w:pPr>
        <w:spacing w:before="0" w:after="160" w:line="259" w:lineRule="auto"/>
        <w:ind w:firstLine="0"/>
        <w:jc w:val="center"/>
      </w:pPr>
      <w:r w:rsidRPr="00294B1C">
        <w:rPr>
          <w:cs/>
        </w:rPr>
        <w:t xml:space="preserve">ภาพที่ </w:t>
      </w:r>
      <w:r w:rsidRPr="00294B1C">
        <w:t>3.</w:t>
      </w:r>
      <w:r>
        <w:t>7</w:t>
      </w:r>
      <w:r w:rsidRPr="00294B1C">
        <w:t xml:space="preserve"> </w:t>
      </w:r>
      <w:r w:rsidRPr="00294B1C">
        <w:rPr>
          <w:cs/>
        </w:rPr>
        <w:t>แอคทิวิตี้ไดอะแกรมเมนูอาหารแนะนำ</w:t>
      </w:r>
    </w:p>
    <w:p w:rsidR="00294B1C" w:rsidRDefault="00294B1C" w:rsidP="00E75388">
      <w:pPr>
        <w:spacing w:before="0" w:after="160" w:line="259" w:lineRule="auto"/>
        <w:ind w:firstLine="0"/>
        <w:jc w:val="center"/>
      </w:pPr>
      <w:r w:rsidRPr="00294B1C">
        <w:rPr>
          <w:cs/>
        </w:rPr>
        <w:t xml:space="preserve">ภาพที่ </w:t>
      </w:r>
      <w:r w:rsidRPr="00294B1C">
        <w:t>3.</w:t>
      </w:r>
      <w:r>
        <w:t>8</w:t>
      </w:r>
      <w:r w:rsidRPr="00294B1C">
        <w:t xml:space="preserve"> </w:t>
      </w:r>
      <w:r w:rsidRPr="00294B1C">
        <w:rPr>
          <w:cs/>
        </w:rPr>
        <w:t>แอคทิวิตี้ไดอะแกรมแสดงเมนูอาหาร</w:t>
      </w:r>
    </w:p>
    <w:p w:rsidR="00294B1C" w:rsidRPr="00294B1C" w:rsidRDefault="00294B1C" w:rsidP="00294B1C">
      <w:pPr>
        <w:pStyle w:val="Caption"/>
        <w:rPr>
          <w:rFonts w:hint="cs"/>
          <w:b w:val="0"/>
          <w:bCs w:val="0"/>
          <w:sz w:val="32"/>
          <w:szCs w:val="32"/>
          <w:cs/>
        </w:rPr>
      </w:pPr>
      <w:r w:rsidRPr="00294B1C">
        <w:rPr>
          <w:b w:val="0"/>
          <w:bCs w:val="0"/>
          <w:sz w:val="32"/>
          <w:szCs w:val="32"/>
          <w:cs/>
        </w:rPr>
        <w:t xml:space="preserve">ภาพที่ </w:t>
      </w:r>
      <w:r w:rsidRPr="00294B1C">
        <w:rPr>
          <w:b w:val="0"/>
          <w:bCs w:val="0"/>
          <w:sz w:val="32"/>
          <w:szCs w:val="32"/>
        </w:rPr>
        <w:t>3</w:t>
      </w:r>
      <w:r w:rsidRPr="00294B1C">
        <w:rPr>
          <w:b w:val="0"/>
          <w:bCs w:val="0"/>
          <w:sz w:val="32"/>
          <w:szCs w:val="32"/>
          <w:cs/>
        </w:rPr>
        <w:t>.</w:t>
      </w:r>
      <w:r>
        <w:rPr>
          <w:b w:val="0"/>
          <w:bCs w:val="0"/>
          <w:sz w:val="32"/>
          <w:szCs w:val="32"/>
        </w:rPr>
        <w:t>9</w:t>
      </w:r>
      <w:r w:rsidRPr="00294B1C">
        <w:rPr>
          <w:b w:val="0"/>
          <w:bCs w:val="0"/>
          <w:sz w:val="32"/>
          <w:szCs w:val="32"/>
        </w:rPr>
        <w:t xml:space="preserve"> </w:t>
      </w:r>
      <w:r w:rsidRPr="00294B1C">
        <w:rPr>
          <w:b w:val="0"/>
          <w:bCs w:val="0"/>
          <w:sz w:val="32"/>
          <w:szCs w:val="32"/>
          <w:cs/>
        </w:rPr>
        <w:t>แอคทิวิตี้ไดอะแกรมอัพเดตเมนูอาหาร</w:t>
      </w:r>
    </w:p>
    <w:p w:rsidR="00294B1C" w:rsidRDefault="00294B1C" w:rsidP="00E75388">
      <w:pPr>
        <w:spacing w:before="0" w:after="160" w:line="259" w:lineRule="auto"/>
        <w:ind w:firstLine="0"/>
        <w:jc w:val="center"/>
      </w:pPr>
    </w:p>
    <w:p w:rsidR="00294B1C" w:rsidRPr="00DC1B60" w:rsidRDefault="00294B1C" w:rsidP="00E75388">
      <w:pPr>
        <w:spacing w:before="0" w:after="160" w:line="259" w:lineRule="auto"/>
        <w:ind w:firstLine="0"/>
        <w:jc w:val="center"/>
      </w:pPr>
    </w:p>
    <w:p w:rsidR="00703952" w:rsidRDefault="00294B1C" w:rsidP="00E75388">
      <w:pPr>
        <w:pStyle w:val="Heading2"/>
      </w:pPr>
      <w:bookmarkStart w:id="87" w:name="_Toc513151696"/>
      <w:r w:rsidRPr="00294B1C">
        <w:rPr>
          <w:rFonts w:eastAsia="Times New Roman"/>
          <w:cs/>
        </w:rPr>
        <w:t>ประเด็นที่น่าสนใจและสิ่งที่ท้าทาย</w:t>
      </w:r>
      <w:bookmarkEnd w:id="87"/>
    </w:p>
    <w:p w:rsidR="00294B1C" w:rsidRPr="00100956" w:rsidRDefault="00294B1C" w:rsidP="00294B1C">
      <w:pPr>
        <w:ind w:firstLine="0"/>
      </w:pPr>
      <w:r w:rsidRPr="00100956">
        <w:rPr>
          <w:cs/>
        </w:rPr>
        <w:t xml:space="preserve">     ในการพัฒนาแอปพลิเคชันแนะนำเมนูอาหารสำหรับผู้สูงอายุโดยใช้ผลตรวจเลือดในการวิเคราะห์ นั้นมีประเด็นที่น่าสนใจและสิ่งท้าทายในการออกแบบและพัฒนาดังนี้</w:t>
      </w:r>
    </w:p>
    <w:p w:rsidR="00294B1C" w:rsidRDefault="00294B1C" w:rsidP="00294B1C">
      <w:pPr>
        <w:ind w:firstLine="0"/>
        <w:jc w:val="thaiDistribute"/>
      </w:pPr>
      <w:r>
        <w:rPr>
          <w:rFonts w:hint="cs"/>
          <w:cs/>
        </w:rPr>
        <w:t xml:space="preserve">        </w:t>
      </w:r>
      <w:r w:rsidRPr="00100956">
        <w:rPr>
          <w:cs/>
        </w:rPr>
        <w:t>(</w:t>
      </w:r>
      <w:r w:rsidRPr="00100956">
        <w:t>1</w:t>
      </w:r>
      <w:r w:rsidRPr="00100956">
        <w:rPr>
          <w:cs/>
        </w:rPr>
        <w:t>) การออกแบบส่วนติดต่อกับผู้ใช้แสดงเมนูการใช้งานให้เป็นหลักการทำงานที่เป็นลำดับ</w:t>
      </w:r>
    </w:p>
    <w:p w:rsidR="00294B1C" w:rsidRPr="00100956" w:rsidRDefault="00294B1C" w:rsidP="00294B1C">
      <w:pPr>
        <w:ind w:firstLine="0"/>
        <w:jc w:val="thaiDistribute"/>
      </w:pPr>
      <w:r>
        <w:rPr>
          <w:rFonts w:hint="cs"/>
          <w:cs/>
        </w:rPr>
        <w:lastRenderedPageBreak/>
        <w:t xml:space="preserve">            </w:t>
      </w:r>
      <w:r w:rsidRPr="00100956">
        <w:rPr>
          <w:cs/>
        </w:rPr>
        <w:t>ขั้นตอนไม่ให้เกิดความยุ่งยากแก่ผู้ใช้งานและไม่ให้เกิดความซับซ้อนในการใช้ทำงาน</w:t>
      </w:r>
    </w:p>
    <w:p w:rsidR="00294B1C" w:rsidRDefault="00294B1C" w:rsidP="00294B1C">
      <w:pPr>
        <w:ind w:firstLine="0"/>
        <w:jc w:val="thaiDistribute"/>
      </w:pPr>
      <w:r>
        <w:rPr>
          <w:rFonts w:hint="cs"/>
          <w:cs/>
        </w:rPr>
        <w:t xml:space="preserve">        </w:t>
      </w:r>
      <w:r w:rsidRPr="00100956">
        <w:rPr>
          <w:cs/>
        </w:rPr>
        <w:t>(</w:t>
      </w:r>
      <w:r w:rsidRPr="00100956">
        <w:t>2</w:t>
      </w:r>
      <w:r w:rsidRPr="00100956">
        <w:rPr>
          <w:cs/>
        </w:rPr>
        <w:t>) การวิเคราะห์และการออกแบบสถาปัตยกรรมระบบ จะออกแบบระบบอย่างไรให้ระบบมี</w:t>
      </w:r>
      <w:r>
        <w:rPr>
          <w:rFonts w:hint="cs"/>
          <w:cs/>
        </w:rPr>
        <w:t xml:space="preserve"> </w:t>
      </w:r>
    </w:p>
    <w:p w:rsidR="00294B1C" w:rsidRDefault="00294B1C" w:rsidP="00294B1C">
      <w:pPr>
        <w:ind w:firstLine="0"/>
        <w:jc w:val="thaiDistribute"/>
      </w:pPr>
      <w:r>
        <w:rPr>
          <w:rFonts w:hint="cs"/>
          <w:cs/>
        </w:rPr>
        <w:t xml:space="preserve">            </w:t>
      </w:r>
      <w:r w:rsidRPr="00100956">
        <w:rPr>
          <w:cs/>
        </w:rPr>
        <w:t>ประสิทธิภาพและเงื่อนไขที่นำไปใช้งาน ประมวลผลได้อย่างถูกต้องและรวดเร็วตลอดการ</w:t>
      </w:r>
    </w:p>
    <w:p w:rsidR="00294B1C" w:rsidRPr="00100956" w:rsidRDefault="00294B1C" w:rsidP="00294B1C">
      <w:pPr>
        <w:ind w:firstLine="0"/>
        <w:jc w:val="thaiDistribute"/>
        <w:rPr>
          <w:cs/>
        </w:rPr>
      </w:pPr>
      <w:r>
        <w:rPr>
          <w:rFonts w:hint="cs"/>
          <w:cs/>
        </w:rPr>
        <w:t xml:space="preserve">            </w:t>
      </w:r>
      <w:r w:rsidRPr="00100956">
        <w:rPr>
          <w:cs/>
        </w:rPr>
        <w:t>ทำงานของระบบ</w:t>
      </w:r>
    </w:p>
    <w:p w:rsidR="00294B1C" w:rsidRPr="00100956" w:rsidRDefault="00294B1C" w:rsidP="00294B1C">
      <w:pPr>
        <w:ind w:firstLine="0"/>
        <w:jc w:val="thaiDistribute"/>
        <w:rPr>
          <w:cs/>
        </w:rPr>
      </w:pPr>
      <w:r>
        <w:rPr>
          <w:rFonts w:hint="cs"/>
          <w:cs/>
        </w:rPr>
        <w:t xml:space="preserve">        </w:t>
      </w:r>
      <w:r w:rsidRPr="00100956">
        <w:rPr>
          <w:cs/>
        </w:rPr>
        <w:t>(</w:t>
      </w:r>
      <w:r w:rsidRPr="00100956">
        <w:t>3</w:t>
      </w:r>
      <w:r w:rsidRPr="00100956">
        <w:rPr>
          <w:cs/>
        </w:rPr>
        <w:t>) การออกแบบฐานข้อมูล สามารถจัดการกับข้อมูลได้อย่างรวดเร็วและถูกต้อง</w:t>
      </w:r>
    </w:p>
    <w:p w:rsidR="00294B1C" w:rsidRDefault="00294B1C" w:rsidP="00294B1C">
      <w:pPr>
        <w:ind w:firstLine="0"/>
        <w:jc w:val="thaiDistribute"/>
      </w:pPr>
      <w:r>
        <w:rPr>
          <w:rFonts w:hint="cs"/>
          <w:cs/>
        </w:rPr>
        <w:t xml:space="preserve">        </w:t>
      </w:r>
      <w:r w:rsidRPr="00100956">
        <w:rPr>
          <w:cs/>
        </w:rPr>
        <w:t>(</w:t>
      </w:r>
      <w:r w:rsidRPr="00100956">
        <w:t>4</w:t>
      </w:r>
      <w:r w:rsidRPr="00100956">
        <w:rPr>
          <w:cs/>
        </w:rPr>
        <w:t xml:space="preserve">) เอกสารผลตรวจเลือดที่ใช้ในการวิเคราะห์ในแต่ละโรงพยาบาลนั้นมีความแตกต่างกัน เช่น </w:t>
      </w:r>
    </w:p>
    <w:p w:rsidR="00294B1C" w:rsidRPr="00100956" w:rsidRDefault="00294B1C" w:rsidP="00294B1C">
      <w:pPr>
        <w:ind w:firstLine="0"/>
        <w:jc w:val="thaiDistribute"/>
      </w:pPr>
      <w:r>
        <w:rPr>
          <w:rFonts w:hint="cs"/>
          <w:cs/>
        </w:rPr>
        <w:t xml:space="preserve">            </w:t>
      </w:r>
      <w:r w:rsidRPr="00100956">
        <w:rPr>
          <w:cs/>
        </w:rPr>
        <w:t>ขนาดของตัวอักษร ความหมายที่ใช้งานนั้นเป็นตัวย่อและตัวเต็มต้องถูกต้อง</w:t>
      </w:r>
    </w:p>
    <w:p w:rsidR="00294B1C" w:rsidRDefault="00294B1C" w:rsidP="00294B1C">
      <w:pPr>
        <w:ind w:firstLine="0"/>
        <w:jc w:val="thaiDistribute"/>
      </w:pPr>
      <w:r>
        <w:rPr>
          <w:rFonts w:hint="cs"/>
          <w:cs/>
        </w:rPr>
        <w:t xml:space="preserve">        </w:t>
      </w:r>
      <w:r w:rsidRPr="00100956">
        <w:rPr>
          <w:cs/>
        </w:rPr>
        <w:t>(</w:t>
      </w:r>
      <w:r w:rsidRPr="00100956">
        <w:t>5</w:t>
      </w:r>
      <w:r w:rsidRPr="00100956">
        <w:rPr>
          <w:cs/>
        </w:rPr>
        <w:t>) การแสดงเมนูอาหารถูกต้องตามค</w:t>
      </w:r>
      <w:r>
        <w:rPr>
          <w:rFonts w:hint="cs"/>
          <w:cs/>
        </w:rPr>
        <w:t>ว</w:t>
      </w:r>
      <w:r w:rsidRPr="00100956">
        <w:rPr>
          <w:cs/>
        </w:rPr>
        <w:t>ามเหมาะสมกับผู้ใช้งาน</w:t>
      </w:r>
    </w:p>
    <w:p w:rsidR="00294B1C" w:rsidRPr="00100956" w:rsidRDefault="00294B1C" w:rsidP="00294B1C">
      <w:pPr>
        <w:ind w:firstLine="0"/>
        <w:jc w:val="thaiDistribute"/>
      </w:pPr>
    </w:p>
    <w:p w:rsidR="00294B1C" w:rsidRDefault="00294B1C" w:rsidP="00294B1C">
      <w:pPr>
        <w:pStyle w:val="Heading2"/>
      </w:pPr>
      <w:bookmarkStart w:id="88" w:name="_Toc513151697"/>
      <w:r w:rsidRPr="00294B1C">
        <w:rPr>
          <w:cs/>
        </w:rPr>
        <w:t>ผลลัพธ์ที่คาดหวัง</w:t>
      </w:r>
      <w:bookmarkEnd w:id="88"/>
    </w:p>
    <w:p w:rsidR="00294B1C" w:rsidRPr="00100956" w:rsidRDefault="00294B1C" w:rsidP="00294B1C">
      <w:pPr>
        <w:spacing w:before="0" w:after="160" w:line="259" w:lineRule="auto"/>
        <w:ind w:firstLine="0"/>
        <w:jc w:val="thaiDistribute"/>
        <w:rPr>
          <w:cs/>
        </w:rPr>
      </w:pPr>
      <w:r w:rsidRPr="00100956">
        <w:rPr>
          <w:cs/>
        </w:rPr>
        <w:t>แอปพลิเคชันสำหรับมือถือที่ได้พัฒนาขึ้นมาคาดหวังว่า แอปพลิเคชันตัวนี้จะช่วยให้ผู้ใช้งานสามารถได้รับประโยชน์จากการใช้งาน ช่วยลดความเสี่ยงที่อาจจะเกิดโรคได้ จากการที่บริโภคอาหารที่มีปริมาณมากเกินหรือน้อยเกินไป แนะนำเมนูอาหารได้อย่างเหมาะสมกับสภาพร่างกายและสามารถทำงานได้ดังนี้</w:t>
      </w:r>
    </w:p>
    <w:p w:rsidR="00294B1C" w:rsidRPr="00294B1C" w:rsidRDefault="00294B1C" w:rsidP="00294B1C">
      <w:pPr>
        <w:ind w:firstLine="0"/>
        <w:rPr>
          <w:rFonts w:hint="cs"/>
        </w:rPr>
      </w:pPr>
    </w:p>
    <w:p w:rsidR="00703952" w:rsidRDefault="00231B18" w:rsidP="00231B18">
      <w:pPr>
        <w:pStyle w:val="Heading3"/>
      </w:pPr>
      <w:bookmarkStart w:id="89" w:name="_Toc513151698"/>
      <w:r w:rsidRPr="00231B18">
        <w:rPr>
          <w:cs/>
        </w:rPr>
        <w:t>ด้านผู้ใช้งานทั่วไป</w:t>
      </w:r>
      <w:bookmarkEnd w:id="89"/>
    </w:p>
    <w:p w:rsidR="00294B1C" w:rsidRPr="00100956" w:rsidRDefault="00294B1C" w:rsidP="00294B1C">
      <w:pPr>
        <w:spacing w:before="0" w:after="160" w:line="259" w:lineRule="auto"/>
        <w:ind w:firstLine="0"/>
        <w:jc w:val="thaiDistribute"/>
        <w:rPr>
          <w:cs/>
        </w:rPr>
      </w:pPr>
      <w:r w:rsidRPr="00100956">
        <w:rPr>
          <w:cs/>
        </w:rPr>
        <w:t xml:space="preserve">    </w:t>
      </w:r>
      <w:r>
        <w:rPr>
          <w:rFonts w:hint="cs"/>
          <w:cs/>
        </w:rPr>
        <w:t xml:space="preserve">  </w:t>
      </w:r>
      <w:r w:rsidRPr="00100956">
        <w:rPr>
          <w:cs/>
        </w:rPr>
        <w:t xml:space="preserve">  (</w:t>
      </w:r>
      <w:r w:rsidRPr="00100956">
        <w:t>1</w:t>
      </w:r>
      <w:r w:rsidRPr="00100956">
        <w:rPr>
          <w:cs/>
        </w:rPr>
        <w:t>) สามารถสมัครสมาชิก</w:t>
      </w:r>
    </w:p>
    <w:p w:rsidR="00294B1C" w:rsidRPr="00100956" w:rsidRDefault="00294B1C" w:rsidP="00294B1C">
      <w:pPr>
        <w:spacing w:before="0" w:after="160" w:line="259" w:lineRule="auto"/>
        <w:ind w:firstLine="0"/>
        <w:jc w:val="thaiDistribute"/>
        <w:rPr>
          <w:cs/>
        </w:rPr>
      </w:pPr>
      <w:r w:rsidRPr="00100956">
        <w:rPr>
          <w:cs/>
        </w:rPr>
        <w:t xml:space="preserve">    </w:t>
      </w:r>
      <w:r>
        <w:rPr>
          <w:rFonts w:hint="cs"/>
          <w:cs/>
        </w:rPr>
        <w:t xml:space="preserve">  </w:t>
      </w:r>
      <w:r w:rsidRPr="00100956">
        <w:rPr>
          <w:cs/>
        </w:rPr>
        <w:t xml:space="preserve">  (</w:t>
      </w:r>
      <w:r w:rsidRPr="00100956">
        <w:t>2</w:t>
      </w:r>
      <w:r w:rsidRPr="00100956">
        <w:rPr>
          <w:cs/>
        </w:rPr>
        <w:t>) สามารถเข้าสู่ระบบ</w:t>
      </w:r>
    </w:p>
    <w:p w:rsidR="00294B1C" w:rsidRPr="00100956" w:rsidRDefault="00294B1C" w:rsidP="00294B1C">
      <w:pPr>
        <w:spacing w:before="0" w:after="160" w:line="259" w:lineRule="auto"/>
        <w:ind w:firstLine="0"/>
        <w:jc w:val="thaiDistribute"/>
        <w:rPr>
          <w:cs/>
        </w:rPr>
      </w:pPr>
      <w:r w:rsidRPr="00100956">
        <w:rPr>
          <w:cs/>
        </w:rPr>
        <w:t xml:space="preserve">   </w:t>
      </w:r>
      <w:r>
        <w:rPr>
          <w:rFonts w:hint="cs"/>
          <w:cs/>
        </w:rPr>
        <w:t xml:space="preserve">  </w:t>
      </w:r>
      <w:r w:rsidRPr="00100956">
        <w:rPr>
          <w:cs/>
        </w:rPr>
        <w:t xml:space="preserve">   (</w:t>
      </w:r>
      <w:r w:rsidRPr="00100956">
        <w:t>3</w:t>
      </w:r>
      <w:r w:rsidRPr="00100956">
        <w:rPr>
          <w:cs/>
        </w:rPr>
        <w:t>) สามารถค้นหาเมนูอาหารเฉพาะโรคได้ เช่น โรคหัวใจ โรคความดัน โรคเบาหวาน โรคไต</w:t>
      </w:r>
    </w:p>
    <w:p w:rsidR="00294B1C" w:rsidRPr="00100956" w:rsidRDefault="00294B1C" w:rsidP="00294B1C">
      <w:pPr>
        <w:spacing w:before="0" w:after="160" w:line="259" w:lineRule="auto"/>
        <w:ind w:firstLine="0"/>
        <w:jc w:val="thaiDistribute"/>
      </w:pPr>
      <w:r w:rsidRPr="00100956">
        <w:rPr>
          <w:cs/>
        </w:rPr>
        <w:t xml:space="preserve">   </w:t>
      </w:r>
      <w:r>
        <w:rPr>
          <w:rFonts w:hint="cs"/>
          <w:cs/>
        </w:rPr>
        <w:t xml:space="preserve">  </w:t>
      </w:r>
      <w:r w:rsidRPr="00100956">
        <w:rPr>
          <w:cs/>
        </w:rPr>
        <w:t xml:space="preserve">   (</w:t>
      </w:r>
      <w:r w:rsidRPr="00100956">
        <w:t>4</w:t>
      </w:r>
      <w:r w:rsidRPr="00100956">
        <w:rPr>
          <w:cs/>
        </w:rPr>
        <w:t>) สามารถสแกนรูปผลตรวจเลือดทางเคมีได้</w:t>
      </w:r>
    </w:p>
    <w:p w:rsidR="00294B1C" w:rsidRPr="00100956" w:rsidRDefault="00294B1C" w:rsidP="00294B1C">
      <w:pPr>
        <w:spacing w:before="0" w:after="160" w:line="259" w:lineRule="auto"/>
        <w:ind w:firstLine="0"/>
        <w:jc w:val="thaiDistribute"/>
        <w:rPr>
          <w:cs/>
        </w:rPr>
      </w:pPr>
      <w:r w:rsidRPr="00100956">
        <w:rPr>
          <w:cs/>
        </w:rPr>
        <w:t xml:space="preserve">  </w:t>
      </w:r>
      <w:r>
        <w:rPr>
          <w:rFonts w:hint="cs"/>
          <w:cs/>
        </w:rPr>
        <w:t xml:space="preserve"> </w:t>
      </w:r>
      <w:r w:rsidRPr="00100956">
        <w:rPr>
          <w:cs/>
        </w:rPr>
        <w:t xml:space="preserve">  </w:t>
      </w:r>
      <w:r>
        <w:rPr>
          <w:rFonts w:hint="cs"/>
          <w:cs/>
        </w:rPr>
        <w:t xml:space="preserve"> </w:t>
      </w:r>
      <w:r w:rsidRPr="00100956">
        <w:rPr>
          <w:cs/>
        </w:rPr>
        <w:t xml:space="preserve">  (</w:t>
      </w:r>
      <w:r w:rsidRPr="00100956">
        <w:t>5</w:t>
      </w:r>
      <w:r w:rsidRPr="00100956">
        <w:rPr>
          <w:cs/>
        </w:rPr>
        <w:t>) สามารถแสดงเมนูอาหารที่เหมาะกับผู้ใช้งาน</w:t>
      </w:r>
    </w:p>
    <w:p w:rsidR="00294B1C" w:rsidRPr="00100956" w:rsidRDefault="00294B1C" w:rsidP="00294B1C">
      <w:pPr>
        <w:spacing w:before="0" w:after="160" w:line="259" w:lineRule="auto"/>
        <w:ind w:firstLine="0"/>
        <w:jc w:val="thaiDistribute"/>
        <w:rPr>
          <w:cs/>
        </w:rPr>
      </w:pPr>
      <w:r w:rsidRPr="00100956">
        <w:rPr>
          <w:cs/>
        </w:rPr>
        <w:t xml:space="preserve">      (</w:t>
      </w:r>
      <w:r w:rsidRPr="00100956">
        <w:t>6</w:t>
      </w:r>
      <w:r w:rsidRPr="00100956">
        <w:rPr>
          <w:cs/>
        </w:rPr>
        <w:t>) สามารถดูประวัติส่วนตัวได้</w:t>
      </w:r>
    </w:p>
    <w:p w:rsidR="00294B1C" w:rsidRPr="00100956" w:rsidRDefault="00294B1C" w:rsidP="00294B1C">
      <w:pPr>
        <w:spacing w:before="0" w:after="160" w:line="259" w:lineRule="auto"/>
        <w:ind w:firstLine="0"/>
        <w:jc w:val="thaiDistribute"/>
        <w:rPr>
          <w:cs/>
        </w:rPr>
      </w:pPr>
      <w:r w:rsidRPr="00100956">
        <w:rPr>
          <w:cs/>
        </w:rPr>
        <w:t xml:space="preserve">      (</w:t>
      </w:r>
      <w:r w:rsidRPr="00100956">
        <w:t>7</w:t>
      </w:r>
      <w:r w:rsidRPr="00100956">
        <w:rPr>
          <w:cs/>
        </w:rPr>
        <w:t>) สามารถบันทึกเมนูอาหารได้</w:t>
      </w:r>
    </w:p>
    <w:p w:rsidR="00294B1C" w:rsidRPr="00294B1C" w:rsidRDefault="00294B1C" w:rsidP="00294B1C">
      <w:pPr>
        <w:rPr>
          <w:rFonts w:hint="cs"/>
          <w:cs/>
        </w:rPr>
      </w:pPr>
    </w:p>
    <w:p w:rsidR="00294B1C" w:rsidRPr="00294B1C" w:rsidRDefault="00294B1C" w:rsidP="00294B1C">
      <w:pPr>
        <w:pStyle w:val="Heading3"/>
        <w:spacing w:line="276" w:lineRule="auto"/>
        <w:rPr>
          <w:rFonts w:hint="cs"/>
        </w:rPr>
      </w:pPr>
      <w:bookmarkStart w:id="90" w:name="_Toc513151699"/>
      <w:r w:rsidRPr="00294B1C">
        <w:rPr>
          <w:cs/>
        </w:rPr>
        <w:lastRenderedPageBreak/>
        <w:t>ด้านผู้ดูแลระบบ</w:t>
      </w:r>
      <w:bookmarkEnd w:id="90"/>
    </w:p>
    <w:p w:rsidR="00294B1C" w:rsidRPr="00100956" w:rsidRDefault="00294B1C" w:rsidP="00294B1C">
      <w:pPr>
        <w:spacing w:before="0" w:after="160" w:line="276" w:lineRule="auto"/>
        <w:ind w:firstLine="0"/>
        <w:jc w:val="thaiDistribute"/>
        <w:rPr>
          <w:cs/>
        </w:rPr>
      </w:pPr>
      <w:r w:rsidRPr="00100956">
        <w:rPr>
          <w:cs/>
        </w:rPr>
        <w:t xml:space="preserve">      (</w:t>
      </w:r>
      <w:r w:rsidRPr="00100956">
        <w:t>1</w:t>
      </w:r>
      <w:r w:rsidRPr="00100956">
        <w:rPr>
          <w:cs/>
        </w:rPr>
        <w:t>) สามารถเพิ่มหรือแก้ไขเมนูอาหารได้</w:t>
      </w:r>
    </w:p>
    <w:p w:rsidR="00294B1C" w:rsidRPr="00100956" w:rsidRDefault="00294B1C" w:rsidP="00294B1C">
      <w:pPr>
        <w:spacing w:before="0" w:after="160" w:line="259" w:lineRule="auto"/>
        <w:ind w:firstLine="0"/>
        <w:jc w:val="thaiDistribute"/>
        <w:rPr>
          <w:cs/>
        </w:rPr>
      </w:pPr>
      <w:r w:rsidRPr="00100956">
        <w:rPr>
          <w:cs/>
        </w:rPr>
        <w:t xml:space="preserve">      (</w:t>
      </w:r>
      <w:r w:rsidRPr="00100956">
        <w:t>2</w:t>
      </w:r>
      <w:r w:rsidRPr="00100956">
        <w:rPr>
          <w:cs/>
        </w:rPr>
        <w:t>) สามารถเพิ่มเมนูอาหารใหม่ลงในฐานข้อมูลได้</w:t>
      </w:r>
    </w:p>
    <w:p w:rsidR="00294B1C" w:rsidRPr="00294B1C" w:rsidRDefault="00294B1C" w:rsidP="00294B1C">
      <w:pPr>
        <w:rPr>
          <w:rFonts w:hint="cs"/>
          <w:cs/>
        </w:rPr>
      </w:pPr>
    </w:p>
    <w:p w:rsidR="00294B1C" w:rsidRDefault="00294B1C" w:rsidP="00294B1C">
      <w:pPr>
        <w:pStyle w:val="Heading3"/>
      </w:pPr>
      <w:bookmarkStart w:id="91" w:name="_Toc513151700"/>
      <w:r w:rsidRPr="00294B1C">
        <w:rPr>
          <w:cs/>
        </w:rPr>
        <w:t>การทำงานของระบบ</w:t>
      </w:r>
      <w:bookmarkEnd w:id="91"/>
    </w:p>
    <w:p w:rsidR="00294B1C" w:rsidRPr="00100956" w:rsidRDefault="00294B1C" w:rsidP="00294B1C">
      <w:pPr>
        <w:spacing w:before="0" w:after="160" w:line="259" w:lineRule="auto"/>
        <w:ind w:firstLine="0"/>
        <w:jc w:val="thaiDistribute"/>
      </w:pPr>
      <w:r>
        <w:rPr>
          <w:rFonts w:hint="cs"/>
          <w:cs/>
        </w:rPr>
        <w:t xml:space="preserve">     </w:t>
      </w:r>
      <w:r w:rsidRPr="00100956">
        <w:rPr>
          <w:cs/>
        </w:rPr>
        <w:t>(</w:t>
      </w:r>
      <w:r w:rsidRPr="00100956">
        <w:t>1</w:t>
      </w:r>
      <w:r w:rsidRPr="00100956">
        <w:rPr>
          <w:cs/>
        </w:rPr>
        <w:t>) สามารถคำนวณพลังงานของผู้ใช้งานที่ควรได้รับในแต่ละวัน</w:t>
      </w:r>
    </w:p>
    <w:p w:rsidR="00294B1C" w:rsidRPr="00100956" w:rsidRDefault="00294B1C" w:rsidP="00294B1C">
      <w:pPr>
        <w:spacing w:before="0" w:after="160" w:line="259" w:lineRule="auto"/>
        <w:ind w:firstLine="0"/>
        <w:jc w:val="thaiDistribute"/>
      </w:pPr>
      <w:r w:rsidRPr="00100956">
        <w:rPr>
          <w:cs/>
        </w:rPr>
        <w:t xml:space="preserve">      (</w:t>
      </w:r>
      <w:r w:rsidRPr="00100956">
        <w:t>2</w:t>
      </w:r>
      <w:r w:rsidRPr="00100956">
        <w:rPr>
          <w:cs/>
        </w:rPr>
        <w:t>) สามารถบันทึกผลตรวจเลือดทางเคมีได้อย่างถูกต้อง</w:t>
      </w:r>
    </w:p>
    <w:p w:rsidR="00294B1C" w:rsidRPr="00100956" w:rsidRDefault="00294B1C" w:rsidP="00294B1C">
      <w:pPr>
        <w:spacing w:before="0" w:after="160" w:line="259" w:lineRule="auto"/>
        <w:ind w:firstLine="0"/>
        <w:jc w:val="thaiDistribute"/>
      </w:pPr>
      <w:r w:rsidRPr="00100956">
        <w:rPr>
          <w:cs/>
        </w:rPr>
        <w:t xml:space="preserve">      (</w:t>
      </w:r>
      <w:r w:rsidRPr="00100956">
        <w:t>3</w:t>
      </w:r>
      <w:r w:rsidRPr="00100956">
        <w:rPr>
          <w:cs/>
        </w:rPr>
        <w:t>) สามารถจัดเก็บข้อมูลได้อย่างถูกต้อง</w:t>
      </w:r>
    </w:p>
    <w:p w:rsidR="00294B1C" w:rsidRPr="00294B1C" w:rsidRDefault="00294B1C" w:rsidP="00294B1C">
      <w:pPr>
        <w:spacing w:before="0" w:after="160" w:line="259" w:lineRule="auto"/>
        <w:ind w:firstLine="0"/>
        <w:jc w:val="thaiDistribute"/>
        <w:rPr>
          <w:rFonts w:hint="cs"/>
        </w:rPr>
      </w:pPr>
      <w:r w:rsidRPr="00100956">
        <w:rPr>
          <w:cs/>
        </w:rPr>
        <w:t xml:space="preserve">      (</w:t>
      </w:r>
      <w:r w:rsidRPr="00100956">
        <w:t>4</w:t>
      </w:r>
      <w:r w:rsidRPr="00100956">
        <w:rPr>
          <w:cs/>
        </w:rPr>
        <w:t>) สามารถแสดงเมนูอาหารแนะนำได้อย่างรวดเร็ว</w:t>
      </w:r>
    </w:p>
    <w:p w:rsidR="00294B1C" w:rsidRPr="00294B1C" w:rsidRDefault="00294B1C" w:rsidP="00294B1C">
      <w:pPr>
        <w:rPr>
          <w:rFonts w:hint="cs"/>
        </w:rPr>
      </w:pPr>
    </w:p>
    <w:p w:rsidR="000F1EF6" w:rsidRPr="000F1EF6" w:rsidRDefault="000F1EF6" w:rsidP="000F1EF6">
      <w:pPr>
        <w:pStyle w:val="Heading2"/>
        <w:rPr>
          <w:cs/>
        </w:rPr>
      </w:pPr>
      <w:bookmarkStart w:id="92" w:name="_Toc513151701"/>
      <w:r>
        <w:rPr>
          <w:rFonts w:hint="cs"/>
          <w:cs/>
        </w:rPr>
        <w:t>การวิเคราะห์ขอบเขตและความต้องการของระบบ</w:t>
      </w:r>
      <w:bookmarkEnd w:id="92"/>
    </w:p>
    <w:p w:rsidR="00703952" w:rsidRPr="0034018B" w:rsidRDefault="000F1EF6" w:rsidP="00703952">
      <w:pPr>
        <w:pStyle w:val="Heading2"/>
      </w:pPr>
      <w:bookmarkStart w:id="93" w:name="_Toc513151702"/>
      <w:r>
        <w:rPr>
          <w:rFonts w:hint="cs"/>
          <w:cs/>
        </w:rPr>
        <w:t>ประเด็นที่น่าสนใจและสิ่งที่ท้าทาย</w:t>
      </w:r>
      <w:bookmarkEnd w:id="93"/>
    </w:p>
    <w:p w:rsidR="00703952" w:rsidRPr="00C231C1" w:rsidRDefault="00703952" w:rsidP="00703952">
      <w:pPr>
        <w:spacing w:before="0"/>
      </w:pPr>
    </w:p>
    <w:p w:rsidR="00703952" w:rsidRPr="00406C59" w:rsidRDefault="00703952" w:rsidP="00703952">
      <w:pPr>
        <w:pStyle w:val="Heading3"/>
        <w:rPr>
          <w:cs/>
        </w:rPr>
      </w:pPr>
      <w:bookmarkStart w:id="94" w:name="_Toc499375205"/>
      <w:bookmarkStart w:id="95" w:name="_Toc499375333"/>
      <w:bookmarkStart w:id="96" w:name="_Toc513151703"/>
      <w:r>
        <w:rPr>
          <w:rFonts w:hint="cs"/>
          <w:cs/>
        </w:rPr>
        <w:t xml:space="preserve">หัวข้อย่อยระดับที่ </w:t>
      </w:r>
      <w:r>
        <w:t>1 (Heading 3)</w:t>
      </w:r>
      <w:bookmarkEnd w:id="94"/>
      <w:bookmarkEnd w:id="95"/>
      <w:bookmarkEnd w:id="96"/>
    </w:p>
    <w:p w:rsidR="00703952" w:rsidRPr="00406C59" w:rsidRDefault="00703952" w:rsidP="00DC1B60">
      <w:pPr>
        <w:pStyle w:val="Heading4"/>
        <w:ind w:left="851"/>
      </w:pPr>
      <w:r>
        <w:rPr>
          <w:rFonts w:hint="cs"/>
          <w:cs/>
        </w:rPr>
        <w:t xml:space="preserve">หัวข้อย่อยระดับที่ </w:t>
      </w:r>
      <w:r>
        <w:t>2 (Heading 4)</w:t>
      </w:r>
    </w:p>
    <w:p w:rsidR="00703952" w:rsidRDefault="00703952" w:rsidP="00703952">
      <w:pPr>
        <w:pStyle w:val="Heading5"/>
      </w:pPr>
      <w:r>
        <w:rPr>
          <w:rFonts w:hint="cs"/>
          <w:cs/>
        </w:rPr>
        <w:t xml:space="preserve">หัวข้อย่อยระดับที่ </w:t>
      </w:r>
      <w:r>
        <w:t>3 (Heading 5)</w:t>
      </w:r>
    </w:p>
    <w:p w:rsidR="00703952" w:rsidRDefault="00703952" w:rsidP="00703952">
      <w:pPr>
        <w:pStyle w:val="Heading5"/>
      </w:pPr>
      <w:r>
        <w:rPr>
          <w:rFonts w:hint="cs"/>
          <w:cs/>
        </w:rPr>
        <w:t>หัวข้อ</w:t>
      </w:r>
      <w:r w:rsidRPr="00703952">
        <w:rPr>
          <w:rFonts w:hint="cs"/>
          <w:cs/>
        </w:rPr>
        <w:t>ย่อย</w:t>
      </w:r>
      <w:r>
        <w:rPr>
          <w:rFonts w:hint="cs"/>
          <w:cs/>
        </w:rPr>
        <w:t xml:space="preserve">ระดับที่ </w:t>
      </w:r>
      <w:r>
        <w:t>3 (Heading 5)</w:t>
      </w:r>
    </w:p>
    <w:p w:rsidR="00231B18" w:rsidRPr="00231B18" w:rsidRDefault="00231B18" w:rsidP="00231B18"/>
    <w:p w:rsidR="00303A3E" w:rsidRDefault="00DE6D58" w:rsidP="00DE6D58">
      <w:pPr>
        <w:pStyle w:val="Heading2"/>
      </w:pPr>
      <w:bookmarkStart w:id="97" w:name="_Toc513151704"/>
      <w:r>
        <w:rPr>
          <w:rFonts w:hint="cs"/>
          <w:cs/>
        </w:rPr>
        <w:t>ผลลัพธ์ที่คาดหวัง</w:t>
      </w:r>
      <w:bookmarkEnd w:id="97"/>
    </w:p>
    <w:p w:rsidR="00DE6D58" w:rsidRPr="00DE6D58" w:rsidRDefault="00DE6D58" w:rsidP="00DE6D58">
      <w:pPr>
        <w:pStyle w:val="Heading2"/>
        <w:rPr>
          <w:cs/>
        </w:rPr>
      </w:pPr>
      <w:bookmarkStart w:id="98" w:name="_Toc513151705"/>
      <w:r>
        <w:rPr>
          <w:rFonts w:hint="cs"/>
          <w:cs/>
        </w:rPr>
        <w:t>ระบบต้นแบบและผลลัพธ์เบื้องต้น</w:t>
      </w:r>
      <w:bookmarkEnd w:id="98"/>
    </w:p>
    <w:p w:rsidR="00DE6D58" w:rsidRDefault="00DE6D58">
      <w:pPr>
        <w:spacing w:before="0" w:after="160" w:line="259" w:lineRule="auto"/>
        <w:ind w:firstLine="0"/>
        <w:rPr>
          <w:rFonts w:eastAsiaTheme="majorEastAsia"/>
          <w:b/>
          <w:bCs/>
          <w:color w:val="000000" w:themeColor="text1"/>
          <w:sz w:val="36"/>
          <w:szCs w:val="36"/>
          <w:cs/>
        </w:rPr>
      </w:pPr>
      <w:r>
        <w:rPr>
          <w:cs/>
        </w:rPr>
        <w:br w:type="page"/>
      </w:r>
    </w:p>
    <w:p w:rsidR="00821170" w:rsidRPr="008B515D" w:rsidRDefault="00821170" w:rsidP="001A01FC">
      <w:pPr>
        <w:pStyle w:val="Heading1"/>
      </w:pPr>
      <w:r w:rsidRPr="0037172E">
        <w:rPr>
          <w:cs/>
        </w:rPr>
        <w:lastRenderedPageBreak/>
        <w:br/>
      </w:r>
      <w:bookmarkStart w:id="99" w:name="_Toc513151706"/>
      <w:r w:rsidR="00953777">
        <w:rPr>
          <w:rFonts w:hint="cs"/>
          <w:cs/>
        </w:rPr>
        <w:t>ทรัพยากรและ</w:t>
      </w:r>
      <w:r w:rsidR="00303A3E">
        <w:rPr>
          <w:rFonts w:hint="cs"/>
          <w:cs/>
        </w:rPr>
        <w:t>แผนการดำเนินงาน</w:t>
      </w:r>
      <w:bookmarkEnd w:id="99"/>
    </w:p>
    <w:p w:rsidR="00821170" w:rsidRPr="008B515D" w:rsidRDefault="00821170" w:rsidP="00821170">
      <w:pPr>
        <w:spacing w:before="0"/>
        <w:rPr>
          <w:b/>
          <w:bCs/>
        </w:rPr>
      </w:pPr>
    </w:p>
    <w:p w:rsidR="00703952" w:rsidRPr="0034018B" w:rsidRDefault="00953777" w:rsidP="00703952">
      <w:pPr>
        <w:pStyle w:val="Heading2"/>
      </w:pPr>
      <w:bookmarkStart w:id="100" w:name="_Toc513151707"/>
      <w:r>
        <w:rPr>
          <w:rFonts w:hint="cs"/>
          <w:cs/>
        </w:rPr>
        <w:t>การจัดเตรียมฮาร์ดแวร์และซอฟต์แวร์</w:t>
      </w:r>
      <w:bookmarkEnd w:id="100"/>
    </w:p>
    <w:p w:rsidR="00703952" w:rsidRPr="00C231C1" w:rsidRDefault="00703952" w:rsidP="00703952">
      <w:pPr>
        <w:spacing w:before="0"/>
      </w:pPr>
    </w:p>
    <w:p w:rsidR="00703952" w:rsidRDefault="00294B1C" w:rsidP="00294B1C">
      <w:pPr>
        <w:pStyle w:val="Heading3"/>
      </w:pPr>
      <w:bookmarkStart w:id="101" w:name="_Toc513151708"/>
      <w:r w:rsidRPr="00294B1C">
        <w:rPr>
          <w:cs/>
        </w:rPr>
        <w:t>ทรัพยากรด้านด้านฮาร์ดแวร์</w:t>
      </w:r>
      <w:bookmarkEnd w:id="101"/>
    </w:p>
    <w:p w:rsidR="00294B1C" w:rsidRDefault="00294B1C" w:rsidP="00294B1C">
      <w:r>
        <w:t>(1) USB Smartphone</w:t>
      </w:r>
    </w:p>
    <w:p w:rsidR="00294B1C" w:rsidRDefault="00294B1C" w:rsidP="00294B1C">
      <w:r>
        <w:t>(2) Processor Intel(R) Core(TM) i5-3230M CPU @2.60 GHz</w:t>
      </w:r>
    </w:p>
    <w:p w:rsidR="00294B1C" w:rsidRDefault="00294B1C" w:rsidP="00294B1C">
      <w:r>
        <w:t xml:space="preserve">(3) </w:t>
      </w:r>
      <w:r>
        <w:rPr>
          <w:cs/>
        </w:rPr>
        <w:t>เอกสารผลตรวจเลือดทางเคมี</w:t>
      </w:r>
    </w:p>
    <w:p w:rsidR="00294B1C" w:rsidRDefault="00294B1C" w:rsidP="00294B1C">
      <w:r>
        <w:t>(4) Samsung S4</w:t>
      </w:r>
    </w:p>
    <w:p w:rsidR="00294B1C" w:rsidRDefault="00294B1C" w:rsidP="00294B1C">
      <w:pPr>
        <w:pStyle w:val="Heading3"/>
      </w:pPr>
      <w:bookmarkStart w:id="102" w:name="_Toc513151709"/>
      <w:r w:rsidRPr="00294B1C">
        <w:rPr>
          <w:cs/>
        </w:rPr>
        <w:t>ทรัพยากรด้านด้านฮาร์ดแวร์</w:t>
      </w:r>
      <w:bookmarkEnd w:id="102"/>
    </w:p>
    <w:p w:rsidR="00294B1C" w:rsidRDefault="00294B1C" w:rsidP="00294B1C">
      <w:r>
        <w:t xml:space="preserve">(1)  </w:t>
      </w:r>
      <w:r>
        <w:rPr>
          <w:cs/>
        </w:rPr>
        <w:t xml:space="preserve">ระบบปฏิบัติการ: </w:t>
      </w:r>
      <w:r>
        <w:t>Microsoft Windows 8</w:t>
      </w:r>
    </w:p>
    <w:p w:rsidR="00294B1C" w:rsidRDefault="00294B1C" w:rsidP="00294B1C">
      <w:r>
        <w:t xml:space="preserve">(2)  </w:t>
      </w:r>
      <w:r>
        <w:rPr>
          <w:cs/>
        </w:rPr>
        <w:t xml:space="preserve">เครื่องมือช่วยพัฒนาโปรแกรม: </w:t>
      </w:r>
      <w:r>
        <w:t>Android Application</w:t>
      </w:r>
    </w:p>
    <w:p w:rsidR="00294B1C" w:rsidRDefault="00294B1C" w:rsidP="00294B1C">
      <w:r>
        <w:t xml:space="preserve">(3)  </w:t>
      </w:r>
      <w:r>
        <w:rPr>
          <w:cs/>
        </w:rPr>
        <w:t xml:space="preserve">ภาษาที่ใช้ในการพัฒนาระบบ: </w:t>
      </w:r>
      <w:r>
        <w:t>Java</w:t>
      </w:r>
    </w:p>
    <w:p w:rsidR="00294B1C" w:rsidRDefault="00294B1C" w:rsidP="00294B1C">
      <w:r>
        <w:t>(4)  API: Google Vision</w:t>
      </w:r>
    </w:p>
    <w:p w:rsidR="00294B1C" w:rsidRDefault="00294B1C" w:rsidP="00294B1C">
      <w:r>
        <w:t xml:space="preserve">(5)  </w:t>
      </w:r>
      <w:r>
        <w:rPr>
          <w:cs/>
        </w:rPr>
        <w:t xml:space="preserve">ระบบจัดการฐานข้อมูล: </w:t>
      </w:r>
      <w:r>
        <w:t>SQLite</w:t>
      </w:r>
    </w:p>
    <w:p w:rsidR="00294B1C" w:rsidRDefault="00294B1C" w:rsidP="00294B1C"/>
    <w:p w:rsidR="00294B1C" w:rsidRDefault="00294B1C" w:rsidP="00294B1C"/>
    <w:p w:rsidR="00294B1C" w:rsidRDefault="00294B1C" w:rsidP="00294B1C"/>
    <w:p w:rsidR="00294B1C" w:rsidRDefault="00294B1C" w:rsidP="00294B1C"/>
    <w:p w:rsidR="00294B1C" w:rsidRDefault="00294B1C" w:rsidP="00294B1C"/>
    <w:p w:rsidR="00294B1C" w:rsidRDefault="00294B1C" w:rsidP="00294B1C"/>
    <w:p w:rsidR="00294B1C" w:rsidRDefault="00294B1C" w:rsidP="00294B1C"/>
    <w:p w:rsidR="00294B1C" w:rsidRPr="00294B1C" w:rsidRDefault="00294B1C" w:rsidP="00294B1C">
      <w:pPr>
        <w:rPr>
          <w:rFonts w:hint="cs"/>
          <w:cs/>
        </w:rPr>
      </w:pPr>
    </w:p>
    <w:p w:rsidR="00953777" w:rsidRPr="00953777" w:rsidRDefault="00953777" w:rsidP="00953777">
      <w:pPr>
        <w:pStyle w:val="Heading2"/>
      </w:pPr>
      <w:bookmarkStart w:id="103" w:name="_Toc513151710"/>
      <w:r>
        <w:rPr>
          <w:rFonts w:hint="cs"/>
          <w:cs/>
        </w:rPr>
        <w:lastRenderedPageBreak/>
        <w:t>แผนการดำเนินงาน</w:t>
      </w:r>
      <w:bookmarkEnd w:id="103"/>
    </w:p>
    <w:p w:rsidR="00E96332" w:rsidRPr="00E96332" w:rsidRDefault="00303A3E" w:rsidP="00294B1C">
      <w:pPr>
        <w:pStyle w:val="Caption"/>
        <w:rPr>
          <w:rFonts w:hint="cs"/>
          <w:cs/>
        </w:rPr>
      </w:pPr>
      <w:bookmarkStart w:id="104" w:name="_Toc513152148"/>
      <w:r>
        <w:rPr>
          <w:cs/>
        </w:rPr>
        <w:t xml:space="preserve">ตารางที่ </w:t>
      </w:r>
      <w:r w:rsidR="00632E5B">
        <w:fldChar w:fldCharType="begin"/>
      </w:r>
      <w:r w:rsidR="00632E5B">
        <w:instrText xml:space="preserve"> STYLEREF 1 \s </w:instrText>
      </w:r>
      <w:r w:rsidR="00632E5B">
        <w:fldChar w:fldCharType="separate"/>
      </w:r>
      <w:r w:rsidR="00632E5B">
        <w:rPr>
          <w:noProof/>
        </w:rPr>
        <w:t>4</w:t>
      </w:r>
      <w:r w:rsidR="00632E5B">
        <w:rPr>
          <w:noProof/>
        </w:rPr>
        <w:fldChar w:fldCharType="end"/>
      </w:r>
      <w:r w:rsidR="00E96332">
        <w:rPr>
          <w:cs/>
        </w:rPr>
        <w:t>.</w:t>
      </w:r>
      <w:r w:rsidR="00632E5B">
        <w:fldChar w:fldCharType="begin"/>
      </w:r>
      <w:r w:rsidR="00632E5B">
        <w:instrText xml:space="preserve"> SEQ </w:instrText>
      </w:r>
      <w:r w:rsidR="00632E5B">
        <w:rPr>
          <w:cs/>
        </w:rPr>
        <w:instrText xml:space="preserve">ตารางที่ </w:instrText>
      </w:r>
      <w:r w:rsidR="00632E5B">
        <w:instrText xml:space="preserve">\* ARABIC \s 1 </w:instrText>
      </w:r>
      <w:r w:rsidR="00632E5B">
        <w:fldChar w:fldCharType="separate"/>
      </w:r>
      <w:r w:rsidR="00632E5B">
        <w:rPr>
          <w:noProof/>
        </w:rPr>
        <w:t>1</w:t>
      </w:r>
      <w:r w:rsidR="00632E5B">
        <w:rPr>
          <w:noProof/>
        </w:rPr>
        <w:fldChar w:fldCharType="end"/>
      </w:r>
      <w:r>
        <w:rPr>
          <w:rFonts w:hint="cs"/>
          <w:cs/>
        </w:rPr>
        <w:t xml:space="preserve"> </w:t>
      </w:r>
      <w:r w:rsidR="00294B1C" w:rsidRPr="00294B1C">
        <w:rPr>
          <w:cs/>
        </w:rPr>
        <w:t>แผนการดำเนินงานปี พ.ศ. 2560</w:t>
      </w:r>
      <w:bookmarkEnd w:id="104"/>
    </w:p>
    <w:tbl>
      <w:tblPr>
        <w:tblStyle w:val="TableGrid"/>
        <w:tblpPr w:leftFromText="180" w:rightFromText="180" w:vertAnchor="text" w:horzAnchor="margin" w:tblpXSpec="center" w:tblpY="245"/>
        <w:tblW w:w="9125" w:type="dxa"/>
        <w:tblLayout w:type="fixed"/>
        <w:tblLook w:val="04A0" w:firstRow="1" w:lastRow="0" w:firstColumn="1" w:lastColumn="0" w:noHBand="0" w:noVBand="1"/>
      </w:tblPr>
      <w:tblGrid>
        <w:gridCol w:w="3364"/>
        <w:gridCol w:w="288"/>
        <w:gridCol w:w="288"/>
        <w:gridCol w:w="288"/>
        <w:gridCol w:w="288"/>
        <w:gridCol w:w="288"/>
        <w:gridCol w:w="288"/>
        <w:gridCol w:w="288"/>
        <w:gridCol w:w="288"/>
        <w:gridCol w:w="288"/>
        <w:gridCol w:w="288"/>
        <w:gridCol w:w="288"/>
        <w:gridCol w:w="288"/>
        <w:gridCol w:w="288"/>
        <w:gridCol w:w="288"/>
        <w:gridCol w:w="288"/>
        <w:gridCol w:w="288"/>
        <w:gridCol w:w="288"/>
        <w:gridCol w:w="289"/>
        <w:gridCol w:w="288"/>
        <w:gridCol w:w="288"/>
      </w:tblGrid>
      <w:tr w:rsidR="00294B1C" w:rsidRPr="00100956" w:rsidTr="00294B1C">
        <w:trPr>
          <w:trHeight w:val="620"/>
        </w:trPr>
        <w:tc>
          <w:tcPr>
            <w:tcW w:w="3364" w:type="dxa"/>
            <w:vMerge w:val="restart"/>
          </w:tcPr>
          <w:p w:rsidR="00294B1C" w:rsidRPr="00100956" w:rsidRDefault="00294B1C" w:rsidP="00294B1C">
            <w:pPr>
              <w:spacing w:before="600" w:line="276" w:lineRule="auto"/>
              <w:ind w:firstLine="0"/>
              <w:jc w:val="thaiDistribute"/>
              <w:rPr>
                <w:b/>
                <w:bCs/>
              </w:rPr>
            </w:pPr>
            <w:r w:rsidRPr="00100956">
              <w:rPr>
                <w:b/>
                <w:bCs/>
                <w:cs/>
              </w:rPr>
              <w:t>ขั้นตอนการดำเนินงาน</w:t>
            </w:r>
          </w:p>
        </w:tc>
        <w:tc>
          <w:tcPr>
            <w:tcW w:w="5761" w:type="dxa"/>
            <w:gridSpan w:val="20"/>
          </w:tcPr>
          <w:p w:rsidR="00294B1C" w:rsidRPr="00100956" w:rsidRDefault="00294B1C" w:rsidP="00294B1C">
            <w:pPr>
              <w:spacing w:line="276" w:lineRule="auto"/>
              <w:ind w:firstLine="0"/>
              <w:jc w:val="thaiDistribute"/>
              <w:rPr>
                <w:b/>
                <w:bCs/>
              </w:rPr>
            </w:pPr>
            <w:r w:rsidRPr="00100956">
              <w:rPr>
                <w:b/>
                <w:bCs/>
                <w:cs/>
              </w:rPr>
              <w:t xml:space="preserve">ระยะเวลาดำเนินงาน เดือน (ปี </w:t>
            </w:r>
            <w:r w:rsidRPr="00100956">
              <w:rPr>
                <w:b/>
                <w:bCs/>
              </w:rPr>
              <w:t>2560</w:t>
            </w:r>
            <w:r w:rsidRPr="00100956">
              <w:rPr>
                <w:b/>
                <w:bCs/>
                <w:cs/>
              </w:rPr>
              <w:t>)</w:t>
            </w:r>
          </w:p>
        </w:tc>
      </w:tr>
      <w:tr w:rsidR="00294B1C" w:rsidRPr="00100956" w:rsidTr="00294B1C">
        <w:trPr>
          <w:trHeight w:val="440"/>
        </w:trPr>
        <w:tc>
          <w:tcPr>
            <w:tcW w:w="3364" w:type="dxa"/>
            <w:vMerge/>
          </w:tcPr>
          <w:p w:rsidR="00294B1C" w:rsidRPr="00100956" w:rsidRDefault="00294B1C" w:rsidP="00294B1C">
            <w:pPr>
              <w:spacing w:after="120"/>
              <w:jc w:val="thaiDistribute"/>
              <w:rPr>
                <w:b/>
                <w:bCs/>
              </w:rPr>
            </w:pPr>
          </w:p>
        </w:tc>
        <w:tc>
          <w:tcPr>
            <w:tcW w:w="1152" w:type="dxa"/>
            <w:gridSpan w:val="4"/>
            <w:tcBorders>
              <w:bottom w:val="single" w:sz="4" w:space="0" w:color="auto"/>
            </w:tcBorders>
          </w:tcPr>
          <w:p w:rsidR="00294B1C" w:rsidRPr="00100956" w:rsidRDefault="00294B1C" w:rsidP="00294B1C">
            <w:pPr>
              <w:spacing w:line="276" w:lineRule="auto"/>
              <w:ind w:firstLine="0"/>
              <w:jc w:val="thaiDistribute"/>
              <w:rPr>
                <w:b/>
                <w:bCs/>
              </w:rPr>
            </w:pPr>
            <w:r w:rsidRPr="00100956">
              <w:rPr>
                <w:b/>
                <w:bCs/>
                <w:cs/>
              </w:rPr>
              <w:t>ส.ค.</w:t>
            </w:r>
          </w:p>
        </w:tc>
        <w:tc>
          <w:tcPr>
            <w:tcW w:w="1152" w:type="dxa"/>
            <w:gridSpan w:val="4"/>
            <w:tcBorders>
              <w:bottom w:val="single" w:sz="4" w:space="0" w:color="auto"/>
            </w:tcBorders>
          </w:tcPr>
          <w:p w:rsidR="00294B1C" w:rsidRPr="00100956" w:rsidRDefault="00294B1C" w:rsidP="00294B1C">
            <w:pPr>
              <w:spacing w:line="276" w:lineRule="auto"/>
              <w:ind w:firstLine="0"/>
              <w:jc w:val="thaiDistribute"/>
              <w:rPr>
                <w:b/>
                <w:bCs/>
              </w:rPr>
            </w:pPr>
            <w:r w:rsidRPr="00100956">
              <w:rPr>
                <w:b/>
                <w:bCs/>
                <w:cs/>
              </w:rPr>
              <w:t>ก.ย.</w:t>
            </w:r>
          </w:p>
        </w:tc>
        <w:tc>
          <w:tcPr>
            <w:tcW w:w="1152" w:type="dxa"/>
            <w:gridSpan w:val="4"/>
            <w:tcBorders>
              <w:bottom w:val="single" w:sz="4" w:space="0" w:color="auto"/>
            </w:tcBorders>
          </w:tcPr>
          <w:p w:rsidR="00294B1C" w:rsidRPr="00100956" w:rsidRDefault="00294B1C" w:rsidP="00294B1C">
            <w:pPr>
              <w:spacing w:line="276" w:lineRule="auto"/>
              <w:ind w:firstLine="0"/>
              <w:jc w:val="thaiDistribute"/>
              <w:rPr>
                <w:b/>
                <w:bCs/>
              </w:rPr>
            </w:pPr>
            <w:r w:rsidRPr="00100956">
              <w:rPr>
                <w:b/>
                <w:bCs/>
                <w:cs/>
              </w:rPr>
              <w:t>ต.ค.</w:t>
            </w:r>
          </w:p>
        </w:tc>
        <w:tc>
          <w:tcPr>
            <w:tcW w:w="1152" w:type="dxa"/>
            <w:gridSpan w:val="4"/>
            <w:tcBorders>
              <w:bottom w:val="single" w:sz="4" w:space="0" w:color="auto"/>
            </w:tcBorders>
          </w:tcPr>
          <w:p w:rsidR="00294B1C" w:rsidRPr="00100956" w:rsidRDefault="00294B1C" w:rsidP="00294B1C">
            <w:pPr>
              <w:spacing w:line="276" w:lineRule="auto"/>
              <w:ind w:firstLine="0"/>
              <w:jc w:val="thaiDistribute"/>
              <w:rPr>
                <w:b/>
                <w:bCs/>
              </w:rPr>
            </w:pPr>
            <w:r w:rsidRPr="00100956">
              <w:rPr>
                <w:b/>
                <w:bCs/>
                <w:cs/>
              </w:rPr>
              <w:t>พ.ย.</w:t>
            </w:r>
          </w:p>
        </w:tc>
        <w:tc>
          <w:tcPr>
            <w:tcW w:w="1153" w:type="dxa"/>
            <w:gridSpan w:val="4"/>
            <w:tcBorders>
              <w:bottom w:val="single" w:sz="4" w:space="0" w:color="auto"/>
            </w:tcBorders>
          </w:tcPr>
          <w:p w:rsidR="00294B1C" w:rsidRPr="00100956" w:rsidRDefault="00294B1C" w:rsidP="00294B1C">
            <w:pPr>
              <w:spacing w:line="276" w:lineRule="auto"/>
              <w:ind w:firstLine="0"/>
              <w:jc w:val="thaiDistribute"/>
              <w:rPr>
                <w:b/>
                <w:bCs/>
              </w:rPr>
            </w:pPr>
            <w:r w:rsidRPr="00100956">
              <w:rPr>
                <w:b/>
                <w:bCs/>
                <w:cs/>
              </w:rPr>
              <w:t>ธ.ค.</w:t>
            </w:r>
          </w:p>
        </w:tc>
      </w:tr>
      <w:tr w:rsidR="00294B1C" w:rsidRPr="00100956" w:rsidTr="00294B1C">
        <w:trPr>
          <w:trHeight w:val="413"/>
        </w:trPr>
        <w:tc>
          <w:tcPr>
            <w:tcW w:w="3364" w:type="dxa"/>
            <w:vMerge/>
          </w:tcPr>
          <w:p w:rsidR="00294B1C" w:rsidRPr="00100956" w:rsidRDefault="00294B1C" w:rsidP="00294B1C">
            <w:pPr>
              <w:spacing w:after="120"/>
              <w:ind w:firstLine="0"/>
              <w:jc w:val="thaiDistribute"/>
              <w:rPr>
                <w:rFonts w:eastAsia="Times New Roman"/>
                <w:b/>
                <w:bCs/>
                <w:color w:val="000000"/>
                <w:cs/>
              </w:rPr>
            </w:pP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1</w:t>
            </w:r>
          </w:p>
        </w:tc>
        <w:tc>
          <w:tcPr>
            <w:tcW w:w="288" w:type="dxa"/>
            <w:shd w:val="clear" w:color="auto" w:fill="auto"/>
          </w:tcPr>
          <w:p w:rsidR="00294B1C" w:rsidRPr="00100956" w:rsidRDefault="00294B1C" w:rsidP="00294B1C">
            <w:pPr>
              <w:spacing w:line="276" w:lineRule="auto"/>
              <w:ind w:firstLine="0"/>
              <w:jc w:val="thaiDistribute"/>
              <w:rPr>
                <w:b/>
                <w:bCs/>
                <w:sz w:val="28"/>
                <w:szCs w:val="28"/>
              </w:rPr>
            </w:pPr>
            <w:r w:rsidRPr="00100956">
              <w:rPr>
                <w:b/>
                <w:bCs/>
                <w:sz w:val="28"/>
                <w:szCs w:val="28"/>
              </w:rPr>
              <w:t>2</w:t>
            </w:r>
          </w:p>
        </w:tc>
        <w:tc>
          <w:tcPr>
            <w:tcW w:w="288" w:type="dxa"/>
            <w:shd w:val="clear" w:color="auto" w:fill="FFFFFF" w:themeFill="background1"/>
          </w:tcPr>
          <w:p w:rsidR="00294B1C" w:rsidRPr="00100956" w:rsidRDefault="00294B1C" w:rsidP="00294B1C">
            <w:pPr>
              <w:spacing w:line="276" w:lineRule="auto"/>
              <w:ind w:firstLine="0"/>
              <w:jc w:val="thaiDistribute"/>
              <w:rPr>
                <w:b/>
                <w:bCs/>
                <w:sz w:val="28"/>
                <w:szCs w:val="28"/>
              </w:rPr>
            </w:pPr>
            <w:r w:rsidRPr="00100956">
              <w:rPr>
                <w:b/>
                <w:bCs/>
                <w:sz w:val="28"/>
                <w:szCs w:val="28"/>
              </w:rPr>
              <w:t>3</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4</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1</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2</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3</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4</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1</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2</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3</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4</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1</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2</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3</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4</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1</w:t>
            </w:r>
          </w:p>
        </w:tc>
        <w:tc>
          <w:tcPr>
            <w:tcW w:w="289" w:type="dxa"/>
          </w:tcPr>
          <w:p w:rsidR="00294B1C" w:rsidRPr="00100956" w:rsidRDefault="00294B1C" w:rsidP="00294B1C">
            <w:pPr>
              <w:spacing w:line="276" w:lineRule="auto"/>
              <w:ind w:firstLine="0"/>
              <w:jc w:val="thaiDistribute"/>
              <w:rPr>
                <w:b/>
                <w:bCs/>
                <w:sz w:val="28"/>
                <w:szCs w:val="28"/>
              </w:rPr>
            </w:pPr>
            <w:r w:rsidRPr="00100956">
              <w:rPr>
                <w:b/>
                <w:bCs/>
                <w:sz w:val="28"/>
                <w:szCs w:val="28"/>
              </w:rPr>
              <w:t>2</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3</w:t>
            </w:r>
          </w:p>
        </w:tc>
        <w:tc>
          <w:tcPr>
            <w:tcW w:w="288" w:type="dxa"/>
          </w:tcPr>
          <w:p w:rsidR="00294B1C" w:rsidRPr="00100956" w:rsidRDefault="00294B1C" w:rsidP="00294B1C">
            <w:pPr>
              <w:spacing w:line="276" w:lineRule="auto"/>
              <w:ind w:firstLine="0"/>
              <w:jc w:val="thaiDistribute"/>
              <w:rPr>
                <w:b/>
                <w:bCs/>
                <w:sz w:val="28"/>
                <w:szCs w:val="28"/>
              </w:rPr>
            </w:pPr>
            <w:r w:rsidRPr="00100956">
              <w:rPr>
                <w:b/>
                <w:bCs/>
                <w:sz w:val="28"/>
                <w:szCs w:val="28"/>
              </w:rPr>
              <w:t>4</w:t>
            </w:r>
          </w:p>
        </w:tc>
      </w:tr>
      <w:tr w:rsidR="00294B1C" w:rsidRPr="00100956" w:rsidTr="00294B1C">
        <w:trPr>
          <w:trHeight w:val="864"/>
        </w:trPr>
        <w:tc>
          <w:tcPr>
            <w:tcW w:w="3364" w:type="dxa"/>
          </w:tcPr>
          <w:p w:rsidR="00294B1C" w:rsidRPr="00100956" w:rsidRDefault="00294B1C" w:rsidP="00294B1C">
            <w:pPr>
              <w:ind w:firstLine="0"/>
              <w:jc w:val="thaiDistribute"/>
            </w:pPr>
            <w:r w:rsidRPr="00100956">
              <w:t>1</w:t>
            </w:r>
            <w:r w:rsidRPr="00100956">
              <w:rPr>
                <w:cs/>
              </w:rPr>
              <w:t>. พบอาจารย์ที่ปรึกษาและเลือกสรรหัวข้อโครงงาน</w:t>
            </w:r>
          </w:p>
        </w:tc>
        <w:tc>
          <w:tcPr>
            <w:tcW w:w="288" w:type="dxa"/>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p w:rsidR="00294B1C" w:rsidRPr="00100956" w:rsidRDefault="00294B1C" w:rsidP="00294B1C">
            <w:pPr>
              <w:jc w:val="thaiDistribute"/>
              <w:rPr>
                <w:sz w:val="16"/>
                <w:szCs w:val="16"/>
              </w:rPr>
            </w:pPr>
          </w:p>
        </w:tc>
        <w:tc>
          <w:tcPr>
            <w:tcW w:w="288" w:type="dxa"/>
            <w:shd w:val="clear" w:color="auto" w:fill="auto"/>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9"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2</w:t>
            </w:r>
            <w:r w:rsidRPr="00100956">
              <w:rPr>
                <w:cs/>
              </w:rPr>
              <w:t>. ศึกษาความเป็นไปได้ของโครงงาน</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9"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3</w:t>
            </w:r>
            <w:r w:rsidRPr="00100956">
              <w:rPr>
                <w:cs/>
              </w:rPr>
              <w:t>. พบอาจารย์ที่ปรึกษาเพื่อสรุปขอบเขต และวางแผนการดำเนินงาน</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shd w:val="clear" w:color="auto" w:fill="auto"/>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9"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4</w:t>
            </w:r>
            <w:r w:rsidRPr="00100956">
              <w:rPr>
                <w:cs/>
              </w:rPr>
              <w:t>. ทบทวนวรรณกรรมและทฤษฎีที่เกี่ยวข้อง</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shd w:val="clear" w:color="auto" w:fill="auto"/>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9"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5</w:t>
            </w:r>
            <w:r w:rsidRPr="00100956">
              <w:rPr>
                <w:cs/>
              </w:rPr>
              <w:t>. เขียนข้อเสนอโครงงาน</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shd w:val="clear" w:color="auto" w:fill="auto"/>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shd w:val="clear" w:color="auto" w:fill="auto"/>
          </w:tcPr>
          <w:p w:rsidR="00294B1C" w:rsidRPr="00100956" w:rsidRDefault="00294B1C" w:rsidP="00294B1C">
            <w:pPr>
              <w:spacing w:line="276" w:lineRule="auto"/>
              <w:ind w:firstLine="0"/>
              <w:jc w:val="thaiDistribute"/>
              <w:rPr>
                <w:sz w:val="16"/>
                <w:szCs w:val="16"/>
              </w:rPr>
            </w:pPr>
          </w:p>
        </w:tc>
        <w:tc>
          <w:tcPr>
            <w:tcW w:w="288" w:type="dxa"/>
            <w:shd w:val="clear" w:color="auto" w:fill="7F7F7F" w:themeFill="text1" w:themeFillTint="80"/>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9"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c>
          <w:tcPr>
            <w:tcW w:w="288" w:type="dxa"/>
          </w:tcPr>
          <w:p w:rsidR="00294B1C" w:rsidRPr="00100956" w:rsidRDefault="00294B1C" w:rsidP="00294B1C">
            <w:pPr>
              <w:spacing w:line="276" w:lineRule="auto"/>
              <w:ind w:firstLine="0"/>
              <w:jc w:val="thaiDistribute"/>
              <w:rPr>
                <w:sz w:val="16"/>
                <w:szCs w:val="16"/>
              </w:rPr>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6</w:t>
            </w:r>
            <w:r w:rsidRPr="00100956">
              <w:rPr>
                <w:cs/>
              </w:rPr>
              <w:t>. ศึกษาปัญหาและกำหนดแนวทางแก้ปัญหา</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9"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7</w:t>
            </w:r>
            <w:r w:rsidRPr="00100956">
              <w:rPr>
                <w:cs/>
              </w:rPr>
              <w:t>. ออกแบบระบบ</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shd w:val="clear" w:color="auto" w:fill="auto"/>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9"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8</w:t>
            </w:r>
            <w:r w:rsidRPr="00100956">
              <w:rPr>
                <w:cs/>
              </w:rPr>
              <w:t xml:space="preserve">. จัดทำรายงานโครงงานพิเศษ </w:t>
            </w:r>
            <w:r w:rsidRPr="00100956">
              <w:t>1</w:t>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shd w:val="clear" w:color="auto" w:fill="auto"/>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8" w:type="dxa"/>
            <w:shd w:val="clear" w:color="auto" w:fill="7F7F7F" w:themeFill="text1" w:themeFillTint="80"/>
          </w:tcPr>
          <w:p w:rsidR="00294B1C" w:rsidRPr="00100956" w:rsidRDefault="00294B1C" w:rsidP="00294B1C">
            <w:pPr>
              <w:spacing w:line="276" w:lineRule="auto"/>
              <w:ind w:firstLine="0"/>
              <w:jc w:val="thaiDistribute"/>
            </w:pPr>
          </w:p>
        </w:tc>
        <w:tc>
          <w:tcPr>
            <w:tcW w:w="289" w:type="dxa"/>
            <w:shd w:val="clear" w:color="auto" w:fill="7F7F7F" w:themeFill="text1" w:themeFillTint="80"/>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r>
      <w:tr w:rsidR="00294B1C" w:rsidRPr="00100956" w:rsidTr="00294B1C">
        <w:trPr>
          <w:trHeight w:val="864"/>
        </w:trPr>
        <w:tc>
          <w:tcPr>
            <w:tcW w:w="3364" w:type="dxa"/>
          </w:tcPr>
          <w:p w:rsidR="00294B1C" w:rsidRPr="00100956" w:rsidRDefault="00294B1C" w:rsidP="00294B1C">
            <w:pPr>
              <w:ind w:firstLine="0"/>
              <w:jc w:val="thaiDistribute"/>
            </w:pPr>
            <w:r w:rsidRPr="00100956">
              <w:t>9</w:t>
            </w:r>
            <w:r w:rsidRPr="00100956">
              <w:rPr>
                <w:cs/>
              </w:rPr>
              <w:t xml:space="preserve">. สอบโครงงานพิเศษ </w:t>
            </w:r>
            <w:r w:rsidRPr="00100956">
              <w:t>1</w:t>
            </w:r>
            <w:r w:rsidRPr="00100956">
              <w:tab/>
            </w: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8" w:type="dxa"/>
          </w:tcPr>
          <w:p w:rsidR="00294B1C" w:rsidRPr="00100956" w:rsidRDefault="00294B1C" w:rsidP="00294B1C">
            <w:pPr>
              <w:spacing w:line="276" w:lineRule="auto"/>
              <w:ind w:firstLine="0"/>
              <w:jc w:val="thaiDistribute"/>
            </w:pPr>
          </w:p>
        </w:tc>
        <w:tc>
          <w:tcPr>
            <w:tcW w:w="289" w:type="dxa"/>
          </w:tcPr>
          <w:p w:rsidR="00294B1C" w:rsidRPr="00100956" w:rsidRDefault="00294B1C" w:rsidP="00294B1C">
            <w:pPr>
              <w:spacing w:line="276" w:lineRule="auto"/>
              <w:ind w:firstLine="0"/>
              <w:jc w:val="thaiDistribute"/>
            </w:pPr>
          </w:p>
        </w:tc>
        <w:tc>
          <w:tcPr>
            <w:tcW w:w="288" w:type="dxa"/>
            <w:shd w:val="clear" w:color="auto" w:fill="808080" w:themeFill="background1" w:themeFillShade="80"/>
          </w:tcPr>
          <w:p w:rsidR="00294B1C" w:rsidRPr="00100956" w:rsidRDefault="00294B1C" w:rsidP="00294B1C">
            <w:pPr>
              <w:spacing w:line="276" w:lineRule="auto"/>
              <w:ind w:firstLine="0"/>
              <w:jc w:val="thaiDistribute"/>
              <w:rPr>
                <w:color w:val="7F7F7F" w:themeColor="text1" w:themeTint="80"/>
              </w:rPr>
            </w:pPr>
          </w:p>
        </w:tc>
        <w:tc>
          <w:tcPr>
            <w:tcW w:w="288" w:type="dxa"/>
            <w:shd w:val="clear" w:color="auto" w:fill="auto"/>
          </w:tcPr>
          <w:p w:rsidR="00294B1C" w:rsidRPr="00100956" w:rsidRDefault="00294B1C" w:rsidP="00294B1C">
            <w:pPr>
              <w:spacing w:line="276" w:lineRule="auto"/>
              <w:ind w:firstLine="0"/>
              <w:jc w:val="thaiDistribute"/>
            </w:pPr>
          </w:p>
        </w:tc>
      </w:tr>
    </w:tbl>
    <w:p w:rsidR="00E96332" w:rsidRDefault="00E96332">
      <w:pPr>
        <w:spacing w:before="0" w:after="160" w:line="259" w:lineRule="auto"/>
        <w:ind w:firstLine="0"/>
        <w:rPr>
          <w:rFonts w:hint="cs"/>
        </w:rPr>
      </w:pPr>
    </w:p>
    <w:p w:rsidR="00294B1C" w:rsidRDefault="00294B1C" w:rsidP="00663F9B">
      <w:pPr>
        <w:pStyle w:val="Caption"/>
      </w:pPr>
    </w:p>
    <w:p w:rsidR="00294B1C" w:rsidRDefault="00294B1C" w:rsidP="00663F9B">
      <w:pPr>
        <w:pStyle w:val="Caption"/>
      </w:pPr>
    </w:p>
    <w:p w:rsidR="00E96332" w:rsidRDefault="00E96332" w:rsidP="00663F9B">
      <w:pPr>
        <w:pStyle w:val="Caption"/>
        <w:rPr>
          <w:rFonts w:eastAsiaTheme="majorEastAsia"/>
          <w:color w:val="000000" w:themeColor="text1"/>
          <w:sz w:val="36"/>
          <w:szCs w:val="36"/>
        </w:rPr>
      </w:pPr>
      <w:bookmarkStart w:id="105" w:name="_Toc513152149"/>
      <w:r>
        <w:rPr>
          <w:cs/>
        </w:rPr>
        <w:lastRenderedPageBreak/>
        <w:t xml:space="preserve">ตารางที่ </w:t>
      </w:r>
      <w:r w:rsidR="00632E5B">
        <w:fldChar w:fldCharType="begin"/>
      </w:r>
      <w:r w:rsidR="00632E5B">
        <w:instrText xml:space="preserve"> STYLEREF 1 \s </w:instrText>
      </w:r>
      <w:r w:rsidR="00632E5B">
        <w:fldChar w:fldCharType="separate"/>
      </w:r>
      <w:r w:rsidR="00632E5B">
        <w:rPr>
          <w:noProof/>
        </w:rPr>
        <w:t>4</w:t>
      </w:r>
      <w:r w:rsidR="00632E5B">
        <w:rPr>
          <w:noProof/>
        </w:rPr>
        <w:fldChar w:fldCharType="end"/>
      </w:r>
      <w:r>
        <w:rPr>
          <w:cs/>
        </w:rPr>
        <w:t>.</w:t>
      </w:r>
      <w:r w:rsidR="00632E5B">
        <w:fldChar w:fldCharType="begin"/>
      </w:r>
      <w:r w:rsidR="00632E5B">
        <w:instrText xml:space="preserve"> SEQ </w:instrText>
      </w:r>
      <w:r w:rsidR="00632E5B">
        <w:rPr>
          <w:cs/>
        </w:rPr>
        <w:instrText xml:space="preserve">ตารางที่ </w:instrText>
      </w:r>
      <w:r w:rsidR="00632E5B">
        <w:instrText xml:space="preserve">\* ARABIC \s 1 </w:instrText>
      </w:r>
      <w:r w:rsidR="00632E5B">
        <w:fldChar w:fldCharType="separate"/>
      </w:r>
      <w:r w:rsidR="00632E5B">
        <w:rPr>
          <w:noProof/>
        </w:rPr>
        <w:t>2</w:t>
      </w:r>
      <w:r w:rsidR="00632E5B">
        <w:rPr>
          <w:noProof/>
        </w:rPr>
        <w:fldChar w:fldCharType="end"/>
      </w:r>
      <w:r>
        <w:rPr>
          <w:rFonts w:hint="cs"/>
          <w:cs/>
        </w:rPr>
        <w:t xml:space="preserve"> </w:t>
      </w:r>
      <w:r w:rsidR="00294B1C" w:rsidRPr="00294B1C">
        <w:rPr>
          <w:cs/>
        </w:rPr>
        <w:t>แผนการดำเนินงานปี พ.ศ. 256</w:t>
      </w:r>
      <w:r w:rsidR="00294B1C">
        <w:t>1</w:t>
      </w:r>
      <w:bookmarkEnd w:id="105"/>
    </w:p>
    <w:tbl>
      <w:tblPr>
        <w:tblStyle w:val="TableGrid"/>
        <w:tblW w:w="9128" w:type="dxa"/>
        <w:tblLayout w:type="fixed"/>
        <w:tblLook w:val="04A0" w:firstRow="1" w:lastRow="0" w:firstColumn="1" w:lastColumn="0" w:noHBand="0" w:noVBand="1"/>
      </w:tblPr>
      <w:tblGrid>
        <w:gridCol w:w="3368"/>
        <w:gridCol w:w="288"/>
        <w:gridCol w:w="288"/>
        <w:gridCol w:w="288"/>
        <w:gridCol w:w="288"/>
        <w:gridCol w:w="288"/>
        <w:gridCol w:w="288"/>
        <w:gridCol w:w="288"/>
        <w:gridCol w:w="288"/>
        <w:gridCol w:w="288"/>
        <w:gridCol w:w="288"/>
        <w:gridCol w:w="288"/>
        <w:gridCol w:w="288"/>
        <w:gridCol w:w="288"/>
        <w:gridCol w:w="288"/>
        <w:gridCol w:w="288"/>
        <w:gridCol w:w="288"/>
        <w:gridCol w:w="288"/>
        <w:gridCol w:w="288"/>
        <w:gridCol w:w="288"/>
        <w:gridCol w:w="288"/>
      </w:tblGrid>
      <w:tr w:rsidR="00231B18" w:rsidTr="00A96C0C">
        <w:trPr>
          <w:trHeight w:val="620"/>
        </w:trPr>
        <w:tc>
          <w:tcPr>
            <w:tcW w:w="3368" w:type="dxa"/>
            <w:vMerge w:val="restart"/>
          </w:tcPr>
          <w:p w:rsidR="00231B18" w:rsidRPr="00492ECD" w:rsidRDefault="00231B18" w:rsidP="00A96C0C">
            <w:pPr>
              <w:spacing w:before="600" w:line="276" w:lineRule="auto"/>
              <w:ind w:firstLine="0"/>
              <w:rPr>
                <w:b/>
                <w:bCs/>
              </w:rPr>
            </w:pPr>
            <w:r w:rsidRPr="00492ECD">
              <w:rPr>
                <w:rFonts w:hint="cs"/>
                <w:b/>
                <w:bCs/>
                <w:cs/>
              </w:rPr>
              <w:t>ขั้นตอนการดำเนินงาน</w:t>
            </w:r>
          </w:p>
        </w:tc>
        <w:tc>
          <w:tcPr>
            <w:tcW w:w="5760" w:type="dxa"/>
            <w:gridSpan w:val="20"/>
          </w:tcPr>
          <w:p w:rsidR="00231B18" w:rsidRPr="00492ECD" w:rsidRDefault="00231B18" w:rsidP="00A96C0C">
            <w:pPr>
              <w:spacing w:line="276" w:lineRule="auto"/>
              <w:ind w:firstLine="0"/>
              <w:rPr>
                <w:b/>
                <w:bCs/>
              </w:rPr>
            </w:pPr>
            <w:r>
              <w:rPr>
                <w:rFonts w:hint="cs"/>
                <w:b/>
                <w:bCs/>
                <w:cs/>
              </w:rPr>
              <w:t xml:space="preserve">ระยะเวลาดำเนินงาน เดือน </w:t>
            </w:r>
            <w:r>
              <w:rPr>
                <w:b/>
                <w:bCs/>
              </w:rPr>
              <w:t>(</w:t>
            </w:r>
            <w:r>
              <w:rPr>
                <w:rFonts w:hint="cs"/>
                <w:b/>
                <w:bCs/>
                <w:cs/>
              </w:rPr>
              <w:t xml:space="preserve">ปี </w:t>
            </w:r>
            <w:r>
              <w:rPr>
                <w:b/>
                <w:bCs/>
              </w:rPr>
              <w:t>2560)</w:t>
            </w:r>
          </w:p>
        </w:tc>
      </w:tr>
      <w:tr w:rsidR="00231B18" w:rsidTr="00A96C0C">
        <w:trPr>
          <w:trHeight w:val="440"/>
        </w:trPr>
        <w:tc>
          <w:tcPr>
            <w:tcW w:w="3368" w:type="dxa"/>
            <w:vMerge/>
          </w:tcPr>
          <w:p w:rsidR="00231B18" w:rsidRPr="00492ECD" w:rsidRDefault="00231B18" w:rsidP="00A96C0C">
            <w:pPr>
              <w:spacing w:after="120"/>
              <w:rPr>
                <w:b/>
                <w:bCs/>
              </w:rPr>
            </w:pPr>
          </w:p>
        </w:tc>
        <w:tc>
          <w:tcPr>
            <w:tcW w:w="1152" w:type="dxa"/>
            <w:gridSpan w:val="4"/>
            <w:tcBorders>
              <w:bottom w:val="single" w:sz="4" w:space="0" w:color="auto"/>
            </w:tcBorders>
          </w:tcPr>
          <w:p w:rsidR="00231B18" w:rsidRPr="00492ECD" w:rsidRDefault="00231B18" w:rsidP="00A96C0C">
            <w:pPr>
              <w:spacing w:line="276" w:lineRule="auto"/>
              <w:ind w:firstLine="0"/>
              <w:rPr>
                <w:b/>
                <w:bCs/>
              </w:rPr>
            </w:pPr>
            <w:r>
              <w:rPr>
                <w:rFonts w:hint="cs"/>
                <w:b/>
                <w:bCs/>
                <w:cs/>
              </w:rPr>
              <w:t>ม</w:t>
            </w:r>
            <w:r w:rsidRPr="00492ECD">
              <w:rPr>
                <w:b/>
                <w:bCs/>
              </w:rPr>
              <w:t>.</w:t>
            </w:r>
            <w:r w:rsidRPr="00492ECD">
              <w:rPr>
                <w:rFonts w:hint="cs"/>
                <w:b/>
                <w:bCs/>
                <w:cs/>
              </w:rPr>
              <w:t>ค</w:t>
            </w:r>
            <w:r w:rsidRPr="00492ECD">
              <w:rPr>
                <w:b/>
                <w:bCs/>
              </w:rPr>
              <w:t>.</w:t>
            </w:r>
          </w:p>
        </w:tc>
        <w:tc>
          <w:tcPr>
            <w:tcW w:w="1152" w:type="dxa"/>
            <w:gridSpan w:val="4"/>
            <w:tcBorders>
              <w:bottom w:val="single" w:sz="4" w:space="0" w:color="auto"/>
            </w:tcBorders>
          </w:tcPr>
          <w:p w:rsidR="00231B18" w:rsidRPr="00492ECD" w:rsidRDefault="00231B18" w:rsidP="00A96C0C">
            <w:pPr>
              <w:spacing w:line="276" w:lineRule="auto"/>
              <w:ind w:firstLine="0"/>
              <w:rPr>
                <w:b/>
                <w:bCs/>
              </w:rPr>
            </w:pPr>
            <w:r w:rsidRPr="00492ECD">
              <w:rPr>
                <w:rFonts w:hint="cs"/>
                <w:b/>
                <w:bCs/>
                <w:cs/>
              </w:rPr>
              <w:t>ก</w:t>
            </w:r>
            <w:r w:rsidRPr="00492ECD">
              <w:rPr>
                <w:b/>
                <w:bCs/>
              </w:rPr>
              <w:t>.</w:t>
            </w:r>
            <w:r>
              <w:rPr>
                <w:rFonts w:hint="cs"/>
                <w:b/>
                <w:bCs/>
                <w:cs/>
              </w:rPr>
              <w:t>พ</w:t>
            </w:r>
            <w:r w:rsidRPr="00492ECD">
              <w:rPr>
                <w:b/>
                <w:bCs/>
              </w:rPr>
              <w:t>.</w:t>
            </w:r>
          </w:p>
        </w:tc>
        <w:tc>
          <w:tcPr>
            <w:tcW w:w="1152" w:type="dxa"/>
            <w:gridSpan w:val="4"/>
            <w:tcBorders>
              <w:bottom w:val="single" w:sz="4" w:space="0" w:color="auto"/>
            </w:tcBorders>
          </w:tcPr>
          <w:p w:rsidR="00231B18" w:rsidRPr="00492ECD" w:rsidRDefault="00231B18" w:rsidP="00A96C0C">
            <w:pPr>
              <w:spacing w:line="276" w:lineRule="auto"/>
              <w:ind w:firstLine="0"/>
              <w:rPr>
                <w:b/>
                <w:bCs/>
              </w:rPr>
            </w:pPr>
            <w:r>
              <w:rPr>
                <w:rFonts w:hint="cs"/>
                <w:b/>
                <w:bCs/>
                <w:cs/>
              </w:rPr>
              <w:t>มี</w:t>
            </w:r>
            <w:r w:rsidRPr="00492ECD">
              <w:rPr>
                <w:b/>
                <w:bCs/>
              </w:rPr>
              <w:t>.</w:t>
            </w:r>
            <w:r w:rsidRPr="00492ECD">
              <w:rPr>
                <w:rFonts w:hint="cs"/>
                <w:b/>
                <w:bCs/>
                <w:cs/>
              </w:rPr>
              <w:t>ค</w:t>
            </w:r>
            <w:r w:rsidRPr="00492ECD">
              <w:rPr>
                <w:b/>
                <w:bCs/>
              </w:rPr>
              <w:t>.</w:t>
            </w:r>
          </w:p>
        </w:tc>
        <w:tc>
          <w:tcPr>
            <w:tcW w:w="1152" w:type="dxa"/>
            <w:gridSpan w:val="4"/>
            <w:tcBorders>
              <w:bottom w:val="single" w:sz="4" w:space="0" w:color="auto"/>
            </w:tcBorders>
          </w:tcPr>
          <w:p w:rsidR="00231B18" w:rsidRPr="00492ECD" w:rsidRDefault="00231B18" w:rsidP="00A96C0C">
            <w:pPr>
              <w:spacing w:line="276" w:lineRule="auto"/>
              <w:ind w:firstLine="0"/>
              <w:rPr>
                <w:b/>
                <w:bCs/>
              </w:rPr>
            </w:pPr>
            <w:r>
              <w:rPr>
                <w:rFonts w:hint="cs"/>
                <w:b/>
                <w:bCs/>
                <w:cs/>
              </w:rPr>
              <w:t>เม</w:t>
            </w:r>
            <w:r w:rsidRPr="00492ECD">
              <w:rPr>
                <w:b/>
                <w:bCs/>
              </w:rPr>
              <w:t>.</w:t>
            </w:r>
            <w:r w:rsidRPr="00492ECD">
              <w:rPr>
                <w:rFonts w:hint="cs"/>
                <w:b/>
                <w:bCs/>
                <w:cs/>
              </w:rPr>
              <w:t>ย</w:t>
            </w:r>
            <w:r w:rsidRPr="00492ECD">
              <w:rPr>
                <w:b/>
                <w:bCs/>
              </w:rPr>
              <w:t>.</w:t>
            </w:r>
          </w:p>
        </w:tc>
        <w:tc>
          <w:tcPr>
            <w:tcW w:w="1152" w:type="dxa"/>
            <w:gridSpan w:val="4"/>
            <w:tcBorders>
              <w:bottom w:val="single" w:sz="4" w:space="0" w:color="auto"/>
            </w:tcBorders>
          </w:tcPr>
          <w:p w:rsidR="00231B18" w:rsidRPr="00492ECD" w:rsidRDefault="00231B18" w:rsidP="00A96C0C">
            <w:pPr>
              <w:spacing w:line="276" w:lineRule="auto"/>
              <w:ind w:firstLine="0"/>
              <w:rPr>
                <w:b/>
                <w:bCs/>
              </w:rPr>
            </w:pPr>
            <w:r>
              <w:rPr>
                <w:rFonts w:hint="cs"/>
                <w:b/>
                <w:bCs/>
                <w:cs/>
              </w:rPr>
              <w:t>พ</w:t>
            </w:r>
            <w:r w:rsidRPr="00492ECD">
              <w:rPr>
                <w:b/>
                <w:bCs/>
              </w:rPr>
              <w:t>.</w:t>
            </w:r>
            <w:r w:rsidRPr="00492ECD">
              <w:rPr>
                <w:rFonts w:hint="cs"/>
                <w:b/>
                <w:bCs/>
                <w:cs/>
              </w:rPr>
              <w:t>ค</w:t>
            </w:r>
            <w:r w:rsidRPr="00492ECD">
              <w:rPr>
                <w:b/>
                <w:bCs/>
              </w:rPr>
              <w:t>.</w:t>
            </w:r>
          </w:p>
        </w:tc>
      </w:tr>
      <w:tr w:rsidR="00231B18" w:rsidRPr="005F5047" w:rsidTr="00A96C0C">
        <w:trPr>
          <w:trHeight w:val="377"/>
        </w:trPr>
        <w:tc>
          <w:tcPr>
            <w:tcW w:w="3368" w:type="dxa"/>
            <w:vMerge/>
          </w:tcPr>
          <w:p w:rsidR="00231B18" w:rsidRPr="005F5047" w:rsidRDefault="00231B18" w:rsidP="00A96C0C">
            <w:pPr>
              <w:spacing w:after="120"/>
              <w:rPr>
                <w:rFonts w:eastAsia="Times New Roman"/>
                <w:b/>
                <w:bCs/>
                <w:color w:val="000000"/>
                <w:cs/>
              </w:rPr>
            </w:pP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1</w:t>
            </w:r>
          </w:p>
        </w:tc>
        <w:tc>
          <w:tcPr>
            <w:tcW w:w="288" w:type="dxa"/>
            <w:shd w:val="clear" w:color="auto" w:fill="auto"/>
          </w:tcPr>
          <w:p w:rsidR="00231B18" w:rsidRPr="005F5047" w:rsidRDefault="00231B18" w:rsidP="00A96C0C">
            <w:pPr>
              <w:spacing w:line="276" w:lineRule="auto"/>
              <w:ind w:firstLine="0"/>
              <w:rPr>
                <w:b/>
                <w:bCs/>
                <w:sz w:val="28"/>
                <w:szCs w:val="28"/>
              </w:rPr>
            </w:pPr>
            <w:r w:rsidRPr="005F5047">
              <w:rPr>
                <w:b/>
                <w:bCs/>
                <w:sz w:val="28"/>
                <w:szCs w:val="28"/>
              </w:rPr>
              <w:t>2</w:t>
            </w:r>
          </w:p>
        </w:tc>
        <w:tc>
          <w:tcPr>
            <w:tcW w:w="288" w:type="dxa"/>
            <w:shd w:val="clear" w:color="auto" w:fill="FFFFFF" w:themeFill="background1"/>
          </w:tcPr>
          <w:p w:rsidR="00231B18" w:rsidRPr="005F5047" w:rsidRDefault="00231B18" w:rsidP="00A96C0C">
            <w:pPr>
              <w:spacing w:line="276" w:lineRule="auto"/>
              <w:ind w:firstLine="0"/>
              <w:rPr>
                <w:b/>
                <w:bCs/>
                <w:sz w:val="28"/>
                <w:szCs w:val="28"/>
              </w:rPr>
            </w:pPr>
            <w:r w:rsidRPr="005F5047">
              <w:rPr>
                <w:b/>
                <w:bCs/>
                <w:sz w:val="28"/>
                <w:szCs w:val="28"/>
              </w:rPr>
              <w:t>3</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4</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1</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2</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3</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4</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1</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2</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3</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4</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1</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2</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3</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4</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1</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2</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3</w:t>
            </w:r>
          </w:p>
        </w:tc>
        <w:tc>
          <w:tcPr>
            <w:tcW w:w="288" w:type="dxa"/>
          </w:tcPr>
          <w:p w:rsidR="00231B18" w:rsidRPr="005F5047" w:rsidRDefault="00231B18" w:rsidP="00A96C0C">
            <w:pPr>
              <w:spacing w:line="276" w:lineRule="auto"/>
              <w:ind w:firstLine="0"/>
              <w:rPr>
                <w:b/>
                <w:bCs/>
                <w:sz w:val="28"/>
                <w:szCs w:val="28"/>
              </w:rPr>
            </w:pPr>
            <w:r w:rsidRPr="005F5047">
              <w:rPr>
                <w:b/>
                <w:bCs/>
                <w:sz w:val="28"/>
                <w:szCs w:val="28"/>
              </w:rPr>
              <w:t>4</w:t>
            </w:r>
          </w:p>
        </w:tc>
      </w:tr>
      <w:tr w:rsidR="00231B18" w:rsidTr="00A96C0C">
        <w:trPr>
          <w:trHeight w:val="864"/>
        </w:trPr>
        <w:tc>
          <w:tcPr>
            <w:tcW w:w="3368" w:type="dxa"/>
          </w:tcPr>
          <w:p w:rsidR="00231B18" w:rsidRPr="00B47144" w:rsidRDefault="00231B18" w:rsidP="00A96C0C">
            <w:pPr>
              <w:ind w:firstLine="0"/>
              <w:jc w:val="left"/>
            </w:pPr>
            <w:r>
              <w:t xml:space="preserve">1. </w:t>
            </w:r>
            <w:r w:rsidRPr="00B47144">
              <w:rPr>
                <w:rFonts w:hint="cs"/>
                <w:cs/>
              </w:rPr>
              <w:t>ทดลองการทำงานของป้ายอาร์เอฟไอดีกับเครื่องอ่าน</w:t>
            </w:r>
          </w:p>
        </w:tc>
        <w:tc>
          <w:tcPr>
            <w:tcW w:w="288" w:type="dxa"/>
            <w:shd w:val="clear" w:color="auto" w:fill="7F7F7F" w:themeFill="text1" w:themeFillTint="80"/>
          </w:tcPr>
          <w:p w:rsidR="00231B18" w:rsidRPr="005F5047" w:rsidRDefault="00231B18" w:rsidP="00A96C0C">
            <w:pPr>
              <w:spacing w:line="276" w:lineRule="auto"/>
              <w:ind w:firstLine="0"/>
            </w:pPr>
          </w:p>
        </w:tc>
        <w:tc>
          <w:tcPr>
            <w:tcW w:w="288" w:type="dxa"/>
            <w:shd w:val="clear" w:color="auto" w:fill="7F7F7F" w:themeFill="text1" w:themeFillTint="80"/>
          </w:tcPr>
          <w:p w:rsidR="00231B18" w:rsidRPr="007B5381" w:rsidRDefault="00231B18" w:rsidP="00A96C0C">
            <w:pPr>
              <w:spacing w:line="276" w:lineRule="auto"/>
              <w:ind w:firstLine="0"/>
              <w:rPr>
                <w:sz w:val="16"/>
                <w:szCs w:val="16"/>
              </w:rPr>
            </w:pPr>
          </w:p>
          <w:p w:rsidR="00231B18" w:rsidRPr="007B5381" w:rsidRDefault="00231B18" w:rsidP="00A96C0C">
            <w:pPr>
              <w:rPr>
                <w:sz w:val="16"/>
                <w:szCs w:val="16"/>
              </w:rPr>
            </w:pPr>
          </w:p>
        </w:tc>
        <w:tc>
          <w:tcPr>
            <w:tcW w:w="288" w:type="dxa"/>
            <w:shd w:val="clear" w:color="auto" w:fill="auto"/>
          </w:tcPr>
          <w:p w:rsidR="00231B18" w:rsidRPr="008352AF"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r>
      <w:tr w:rsidR="00231B18" w:rsidTr="00A96C0C">
        <w:trPr>
          <w:trHeight w:val="864"/>
        </w:trPr>
        <w:tc>
          <w:tcPr>
            <w:tcW w:w="3368" w:type="dxa"/>
          </w:tcPr>
          <w:p w:rsidR="00231B18" w:rsidRPr="00B47144" w:rsidRDefault="00231B18" w:rsidP="00A96C0C">
            <w:pPr>
              <w:ind w:firstLine="0"/>
              <w:jc w:val="left"/>
            </w:pPr>
            <w:r>
              <w:t xml:space="preserve">2. </w:t>
            </w:r>
            <w:r w:rsidRPr="00B47144">
              <w:rPr>
                <w:rFonts w:hint="cs"/>
                <w:cs/>
              </w:rPr>
              <w:t>พัฒนาส่วนต่อประสานของระบบ</w:t>
            </w:r>
          </w:p>
        </w:tc>
        <w:tc>
          <w:tcPr>
            <w:tcW w:w="288" w:type="dxa"/>
          </w:tcPr>
          <w:p w:rsidR="00231B18" w:rsidRDefault="00231B18" w:rsidP="00A96C0C">
            <w:pPr>
              <w:spacing w:line="276" w:lineRule="auto"/>
              <w:ind w:firstLine="0"/>
            </w:pPr>
          </w:p>
        </w:tc>
        <w:tc>
          <w:tcPr>
            <w:tcW w:w="288" w:type="dxa"/>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FFFFFF" w:themeFill="background1"/>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r>
      <w:tr w:rsidR="00231B18" w:rsidTr="00A96C0C">
        <w:trPr>
          <w:trHeight w:val="864"/>
        </w:trPr>
        <w:tc>
          <w:tcPr>
            <w:tcW w:w="3368" w:type="dxa"/>
          </w:tcPr>
          <w:p w:rsidR="00231B18" w:rsidRPr="00B47144" w:rsidRDefault="00231B18" w:rsidP="00A96C0C">
            <w:pPr>
              <w:ind w:firstLine="0"/>
              <w:jc w:val="left"/>
            </w:pPr>
            <w:r>
              <w:t xml:space="preserve">3. </w:t>
            </w:r>
            <w:r w:rsidRPr="00B47144">
              <w:rPr>
                <w:rFonts w:hint="cs"/>
                <w:cs/>
              </w:rPr>
              <w:t>พัฒนาระบบ</w:t>
            </w:r>
            <w:r>
              <w:rPr>
                <w:rFonts w:hint="cs"/>
                <w:cs/>
              </w:rPr>
              <w:t>ในการเชื่อมต่อ</w:t>
            </w:r>
            <w:r w:rsidRPr="00B47144">
              <w:rPr>
                <w:rFonts w:hint="cs"/>
                <w:cs/>
              </w:rPr>
              <w:t>ส่วนต่อประสาน</w:t>
            </w:r>
            <w:r>
              <w:rPr>
                <w:rFonts w:hint="cs"/>
                <w:cs/>
              </w:rPr>
              <w:t>กับฐานข้อมูล</w:t>
            </w:r>
          </w:p>
        </w:tc>
        <w:tc>
          <w:tcPr>
            <w:tcW w:w="288" w:type="dxa"/>
          </w:tcPr>
          <w:p w:rsidR="00231B18" w:rsidRDefault="00231B18" w:rsidP="00A96C0C">
            <w:pPr>
              <w:spacing w:line="276" w:lineRule="auto"/>
              <w:ind w:firstLine="0"/>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r>
      <w:tr w:rsidR="00231B18" w:rsidTr="00A96C0C">
        <w:trPr>
          <w:trHeight w:val="864"/>
        </w:trPr>
        <w:tc>
          <w:tcPr>
            <w:tcW w:w="3368" w:type="dxa"/>
          </w:tcPr>
          <w:p w:rsidR="00231B18" w:rsidRPr="00B47144" w:rsidRDefault="00231B18" w:rsidP="00A96C0C">
            <w:pPr>
              <w:ind w:firstLine="0"/>
              <w:jc w:val="left"/>
            </w:pPr>
            <w:r>
              <w:t xml:space="preserve">4. </w:t>
            </w:r>
            <w:r>
              <w:rPr>
                <w:rFonts w:hint="cs"/>
                <w:cs/>
              </w:rPr>
              <w:t>พัฒนาระบบกับอุปกรณ์อาร์เอฟไอดี</w:t>
            </w:r>
          </w:p>
        </w:tc>
        <w:tc>
          <w:tcPr>
            <w:tcW w:w="288" w:type="dxa"/>
          </w:tcPr>
          <w:p w:rsidR="00231B18" w:rsidRDefault="00231B18" w:rsidP="00A96C0C">
            <w:pPr>
              <w:spacing w:line="276" w:lineRule="auto"/>
              <w:ind w:firstLine="0"/>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auto"/>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r>
      <w:tr w:rsidR="00231B18" w:rsidTr="00A96C0C">
        <w:trPr>
          <w:trHeight w:val="864"/>
        </w:trPr>
        <w:tc>
          <w:tcPr>
            <w:tcW w:w="3368" w:type="dxa"/>
          </w:tcPr>
          <w:p w:rsidR="00231B18" w:rsidRPr="00B47144" w:rsidRDefault="00231B18" w:rsidP="00A96C0C">
            <w:pPr>
              <w:ind w:firstLine="0"/>
              <w:jc w:val="left"/>
            </w:pPr>
            <w:r>
              <w:t xml:space="preserve">5. </w:t>
            </w:r>
            <w:r>
              <w:rPr>
                <w:rFonts w:hint="cs"/>
                <w:cs/>
              </w:rPr>
              <w:t>ทดสอบระบบส่วนของการค้นหาอุปกรณ์คอมพิวเตอร์</w:t>
            </w:r>
          </w:p>
        </w:tc>
        <w:tc>
          <w:tcPr>
            <w:tcW w:w="288" w:type="dxa"/>
          </w:tcPr>
          <w:p w:rsidR="00231B18" w:rsidRDefault="00231B18" w:rsidP="00A96C0C">
            <w:pPr>
              <w:spacing w:line="276" w:lineRule="auto"/>
              <w:ind w:firstLine="0"/>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shd w:val="clear" w:color="auto" w:fill="auto"/>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shd w:val="clear" w:color="auto" w:fill="auto"/>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shd w:val="clear" w:color="auto" w:fill="7F7F7F" w:themeFill="text1" w:themeFillTint="80"/>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c>
          <w:tcPr>
            <w:tcW w:w="288" w:type="dxa"/>
          </w:tcPr>
          <w:p w:rsidR="00231B18" w:rsidRPr="0015688D" w:rsidRDefault="00231B18" w:rsidP="00A96C0C">
            <w:pPr>
              <w:spacing w:line="276" w:lineRule="auto"/>
              <w:ind w:firstLine="0"/>
              <w:rPr>
                <w:sz w:val="16"/>
                <w:szCs w:val="16"/>
              </w:rPr>
            </w:pPr>
          </w:p>
        </w:tc>
      </w:tr>
      <w:tr w:rsidR="00231B18" w:rsidTr="00A96C0C">
        <w:trPr>
          <w:trHeight w:val="864"/>
        </w:trPr>
        <w:tc>
          <w:tcPr>
            <w:tcW w:w="3368" w:type="dxa"/>
          </w:tcPr>
          <w:p w:rsidR="00231B18" w:rsidRPr="00B47144" w:rsidRDefault="00231B18" w:rsidP="00A96C0C">
            <w:pPr>
              <w:ind w:firstLine="0"/>
              <w:jc w:val="left"/>
            </w:pPr>
            <w:r>
              <w:t xml:space="preserve">6. </w:t>
            </w:r>
            <w:r>
              <w:rPr>
                <w:rFonts w:hint="cs"/>
                <w:cs/>
              </w:rPr>
              <w:t>ทดสอบระบบในส่วนของการเพิ่ม แก้ไข หรือลบข้อมูลกับฐานข้อมูล</w:t>
            </w: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shd w:val="clear" w:color="auto" w:fill="FFFFFF" w:themeFill="background1"/>
          </w:tcPr>
          <w:p w:rsidR="00231B18" w:rsidRDefault="00231B18" w:rsidP="00A96C0C">
            <w:pPr>
              <w:spacing w:line="276" w:lineRule="auto"/>
              <w:ind w:firstLine="0"/>
            </w:pPr>
          </w:p>
        </w:tc>
        <w:tc>
          <w:tcPr>
            <w:tcW w:w="288" w:type="dxa"/>
            <w:shd w:val="clear" w:color="auto" w:fill="7F7F7F" w:themeFill="text1" w:themeFillTint="80"/>
          </w:tcPr>
          <w:p w:rsidR="00231B18" w:rsidRDefault="00231B18" w:rsidP="00A96C0C">
            <w:pPr>
              <w:spacing w:line="276" w:lineRule="auto"/>
              <w:ind w:firstLine="0"/>
            </w:pPr>
          </w:p>
        </w:tc>
        <w:tc>
          <w:tcPr>
            <w:tcW w:w="288" w:type="dxa"/>
            <w:shd w:val="clear" w:color="auto" w:fill="FFFFFF" w:themeFill="background1"/>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r>
      <w:tr w:rsidR="00231B18" w:rsidTr="00A96C0C">
        <w:trPr>
          <w:trHeight w:val="864"/>
        </w:trPr>
        <w:tc>
          <w:tcPr>
            <w:tcW w:w="3368" w:type="dxa"/>
          </w:tcPr>
          <w:p w:rsidR="00231B18" w:rsidRPr="00B47144" w:rsidRDefault="00231B18" w:rsidP="00A96C0C">
            <w:pPr>
              <w:ind w:firstLine="0"/>
              <w:jc w:val="left"/>
            </w:pPr>
            <w:r>
              <w:t xml:space="preserve">7. </w:t>
            </w:r>
            <w:r>
              <w:rPr>
                <w:rFonts w:hint="cs"/>
                <w:cs/>
              </w:rPr>
              <w:t>ทดสอบระบบทั้งหมด</w:t>
            </w: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shd w:val="clear" w:color="auto" w:fill="7F7F7F" w:themeFill="text1" w:themeFillTint="80"/>
          </w:tcPr>
          <w:p w:rsidR="00231B18" w:rsidRDefault="00231B18" w:rsidP="00A96C0C">
            <w:pPr>
              <w:spacing w:line="276" w:lineRule="auto"/>
              <w:ind w:firstLine="0"/>
            </w:pPr>
          </w:p>
        </w:tc>
        <w:tc>
          <w:tcPr>
            <w:tcW w:w="288" w:type="dxa"/>
            <w:shd w:val="clear" w:color="auto" w:fill="7F7F7F" w:themeFill="text1" w:themeFillTint="80"/>
          </w:tcPr>
          <w:p w:rsidR="00231B18" w:rsidRDefault="00231B18" w:rsidP="00A96C0C">
            <w:pPr>
              <w:spacing w:line="276" w:lineRule="auto"/>
              <w:ind w:firstLine="0"/>
            </w:pPr>
          </w:p>
        </w:tc>
        <w:tc>
          <w:tcPr>
            <w:tcW w:w="288" w:type="dxa"/>
            <w:shd w:val="clear" w:color="auto" w:fill="auto"/>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r>
      <w:tr w:rsidR="00231B18" w:rsidTr="00A96C0C">
        <w:trPr>
          <w:trHeight w:val="864"/>
        </w:trPr>
        <w:tc>
          <w:tcPr>
            <w:tcW w:w="3368" w:type="dxa"/>
          </w:tcPr>
          <w:p w:rsidR="00231B18" w:rsidRDefault="00231B18" w:rsidP="00A96C0C">
            <w:pPr>
              <w:ind w:firstLine="0"/>
              <w:jc w:val="left"/>
              <w:rPr>
                <w:cs/>
              </w:rPr>
            </w:pPr>
            <w:r>
              <w:t xml:space="preserve">8. </w:t>
            </w:r>
            <w:r>
              <w:rPr>
                <w:rFonts w:hint="cs"/>
                <w:cs/>
              </w:rPr>
              <w:t xml:space="preserve">จัดทำรายงานโครงงานพิเศษ </w:t>
            </w:r>
            <w:r>
              <w:t>2</w:t>
            </w: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shd w:val="clear" w:color="auto" w:fill="auto"/>
          </w:tcPr>
          <w:p w:rsidR="00231B18" w:rsidRDefault="00231B18" w:rsidP="00A96C0C">
            <w:pPr>
              <w:spacing w:line="276" w:lineRule="auto"/>
              <w:ind w:firstLine="0"/>
            </w:pPr>
          </w:p>
        </w:tc>
        <w:tc>
          <w:tcPr>
            <w:tcW w:w="288" w:type="dxa"/>
            <w:shd w:val="clear" w:color="auto" w:fill="7F7F7F" w:themeFill="text1" w:themeFillTint="80"/>
          </w:tcPr>
          <w:p w:rsidR="00231B18" w:rsidRDefault="00231B18" w:rsidP="00A96C0C">
            <w:pPr>
              <w:spacing w:line="276" w:lineRule="auto"/>
              <w:ind w:firstLine="0"/>
            </w:pPr>
          </w:p>
        </w:tc>
        <w:tc>
          <w:tcPr>
            <w:tcW w:w="288" w:type="dxa"/>
            <w:shd w:val="clear" w:color="auto" w:fill="7F7F7F" w:themeFill="text1" w:themeFillTint="80"/>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r>
      <w:tr w:rsidR="00231B18" w:rsidTr="00A96C0C">
        <w:trPr>
          <w:trHeight w:val="864"/>
        </w:trPr>
        <w:tc>
          <w:tcPr>
            <w:tcW w:w="3368" w:type="dxa"/>
          </w:tcPr>
          <w:p w:rsidR="00231B18" w:rsidRDefault="00231B18" w:rsidP="00A96C0C">
            <w:pPr>
              <w:ind w:firstLine="0"/>
              <w:jc w:val="left"/>
              <w:rPr>
                <w:cs/>
              </w:rPr>
            </w:pPr>
            <w:r>
              <w:t xml:space="preserve">9. </w:t>
            </w:r>
            <w:r>
              <w:rPr>
                <w:rFonts w:hint="cs"/>
                <w:cs/>
              </w:rPr>
              <w:t xml:space="preserve">สอบโครงงานพิเศษ </w:t>
            </w:r>
            <w:r>
              <w:t>2</w:t>
            </w: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shd w:val="clear" w:color="auto" w:fill="auto"/>
          </w:tcPr>
          <w:p w:rsidR="00231B18" w:rsidRDefault="00231B18" w:rsidP="00A96C0C">
            <w:pPr>
              <w:spacing w:line="276" w:lineRule="auto"/>
              <w:ind w:firstLine="0"/>
            </w:pPr>
          </w:p>
        </w:tc>
        <w:tc>
          <w:tcPr>
            <w:tcW w:w="288" w:type="dxa"/>
            <w:shd w:val="clear" w:color="auto" w:fill="auto"/>
          </w:tcPr>
          <w:p w:rsidR="00231B18" w:rsidRDefault="00231B18" w:rsidP="00A96C0C">
            <w:pPr>
              <w:spacing w:line="276" w:lineRule="auto"/>
              <w:ind w:firstLine="0"/>
            </w:pPr>
          </w:p>
        </w:tc>
        <w:tc>
          <w:tcPr>
            <w:tcW w:w="288" w:type="dxa"/>
            <w:shd w:val="clear" w:color="auto" w:fill="auto"/>
          </w:tcPr>
          <w:p w:rsidR="00231B18" w:rsidRDefault="00231B18" w:rsidP="00A96C0C">
            <w:pPr>
              <w:spacing w:line="276" w:lineRule="auto"/>
              <w:ind w:firstLine="0"/>
            </w:pPr>
          </w:p>
        </w:tc>
        <w:tc>
          <w:tcPr>
            <w:tcW w:w="288" w:type="dxa"/>
            <w:shd w:val="clear" w:color="auto" w:fill="7F7F7F" w:themeFill="text1" w:themeFillTint="80"/>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c>
          <w:tcPr>
            <w:tcW w:w="288" w:type="dxa"/>
          </w:tcPr>
          <w:p w:rsidR="00231B18" w:rsidRDefault="00231B18" w:rsidP="00A96C0C">
            <w:pPr>
              <w:spacing w:line="276" w:lineRule="auto"/>
              <w:ind w:firstLine="0"/>
            </w:pPr>
          </w:p>
        </w:tc>
      </w:tr>
    </w:tbl>
    <w:p w:rsidR="00303A3E" w:rsidRDefault="00303A3E">
      <w:pPr>
        <w:spacing w:before="0" w:after="160" w:line="259" w:lineRule="auto"/>
        <w:ind w:firstLine="0"/>
        <w:rPr>
          <w:rFonts w:eastAsiaTheme="majorEastAsia"/>
          <w:b/>
          <w:bCs/>
          <w:color w:val="000000" w:themeColor="text1"/>
          <w:sz w:val="36"/>
          <w:szCs w:val="36"/>
        </w:rPr>
      </w:pPr>
    </w:p>
    <w:p w:rsidR="00953777" w:rsidRDefault="00953777">
      <w:pPr>
        <w:spacing w:before="0" w:after="160" w:line="259" w:lineRule="auto"/>
        <w:ind w:firstLine="0"/>
        <w:rPr>
          <w:rFonts w:eastAsiaTheme="majorEastAsia"/>
          <w:b/>
          <w:bCs/>
          <w:color w:val="000000" w:themeColor="text1"/>
          <w:sz w:val="36"/>
          <w:szCs w:val="36"/>
        </w:rPr>
      </w:pPr>
      <w:r>
        <w:br w:type="page"/>
      </w:r>
    </w:p>
    <w:p w:rsidR="00294B1C" w:rsidRDefault="00294B1C" w:rsidP="00294B1C">
      <w:pPr>
        <w:pStyle w:val="Heading1"/>
        <w:numPr>
          <w:ilvl w:val="0"/>
          <w:numId w:val="0"/>
        </w:numPr>
      </w:pPr>
      <w:bookmarkStart w:id="106" w:name="_Toc513151711"/>
      <w:r w:rsidRPr="00A11130">
        <w:rPr>
          <w:rFonts w:hint="cs"/>
          <w:cs/>
        </w:rPr>
        <w:lastRenderedPageBreak/>
        <w:t xml:space="preserve">บทที่ </w:t>
      </w:r>
      <w:r w:rsidRPr="00A11130">
        <w:t>5</w:t>
      </w:r>
      <w:r w:rsidRPr="00A11130">
        <w:br/>
      </w:r>
      <w:bookmarkStart w:id="107" w:name="_Toc499374837"/>
      <w:bookmarkStart w:id="108" w:name="_Toc499375209"/>
      <w:bookmarkStart w:id="109" w:name="_Toc499375337"/>
      <w:bookmarkStart w:id="110" w:name="_Toc499418259"/>
      <w:r w:rsidRPr="00A11130">
        <w:rPr>
          <w:cs/>
        </w:rPr>
        <w:t>สรุป</w:t>
      </w:r>
      <w:bookmarkEnd w:id="106"/>
      <w:bookmarkEnd w:id="107"/>
      <w:bookmarkEnd w:id="108"/>
      <w:bookmarkEnd w:id="109"/>
      <w:bookmarkEnd w:id="110"/>
    </w:p>
    <w:p w:rsidR="00294B1C" w:rsidRPr="005556C8" w:rsidRDefault="00294B1C" w:rsidP="00294B1C"/>
    <w:p w:rsidR="00294B1C" w:rsidRDefault="00294B1C" w:rsidP="00294B1C">
      <w:pPr>
        <w:tabs>
          <w:tab w:val="left" w:pos="2653"/>
        </w:tabs>
        <w:ind w:firstLine="0"/>
        <w:jc w:val="thaiDistribute"/>
      </w:pPr>
      <w:r>
        <w:rPr>
          <w:rFonts w:hint="cs"/>
          <w:cs/>
        </w:rPr>
        <w:t xml:space="preserve">           </w:t>
      </w:r>
      <w:r w:rsidRPr="005556C8">
        <w:rPr>
          <w:rFonts w:hint="cs"/>
          <w:cs/>
        </w:rPr>
        <w:t>ปัจจุบันผู้สูงอายุให้ความสำคัญกับสุขภาพและร่างกายเพิ่มขึ้น</w:t>
      </w:r>
      <w:r>
        <w:rPr>
          <w:cs/>
        </w:rPr>
        <w:t xml:space="preserve"> </w:t>
      </w:r>
      <w:r>
        <w:rPr>
          <w:rFonts w:hint="cs"/>
          <w:cs/>
        </w:rPr>
        <w:t>การบริโภคอาหารที่เหมาะสมกับสภาพร่างกายเป็นปัจจัยหนึ่งที่ทำให้สุขภาพไม่เสี่ยงต่อการเป็นโรค บริโภคมที่ไม่เหมาะสมอาจทำให้เกิดความเสี่ยงเป็นโรคต่าง ๆ ได้ ดังนั้นผู้สูงอายุควรตรวจสุขภาพเป็นประจำ การตรวจสุขภาพที่โรงพยาบาล โดยการเจาะเลือดเพื่อดูผลตรวจเลือดว่าสุขภาพผู้สูงอายุ เช่น ผลตรวจเลือดทางเคมี เช่น บ่งบอกระดับน้ำตาลในเลือด ค่าคลอเลตเตอรอล ค่าไตรกลีเซอไรด์ ค่าโพแทสเซียม ค่าโซเดียม เป็นต้น ผลตรวจเลือดทางเคมีสามารถบอกว่าร่างกายเรานั้นมีสภาพเป็นอย่างไร เช่น  สภาวะร่างกายปกติ หรือ เสี่ยงต่อการเกิดโรค ผู้สูงที่อยู่ในความเสี่ยงเกิดโรคในอนาคตอาจมีการปรับเปลี่ยนรูปแบบ การบริโภคให้เหมาะสมกับสภาพร่างกาย เนื่องจากเอกสารผลตรวจเลือด ภายในเอกสารไม่ได้ให้คำแนะนำเกี่ยวกับอาหารและผู้สูงอายุอาจไม่เข้าใจผลตรวจเลือดนั้นหมายถึงอะไร ทำให้ผู้สูงอายุไม่สามารถได้รับข้อมูลหรือวิธีการรับประทานอาหารให้เหมาะสมตามสาพร่างกายได้</w:t>
      </w:r>
    </w:p>
    <w:p w:rsidR="00294B1C" w:rsidRPr="005556C8" w:rsidRDefault="00294B1C" w:rsidP="00294B1C">
      <w:pPr>
        <w:tabs>
          <w:tab w:val="left" w:pos="2653"/>
        </w:tabs>
        <w:ind w:firstLine="0"/>
        <w:jc w:val="thaiDistribute"/>
        <w:rPr>
          <w:cs/>
        </w:rPr>
      </w:pPr>
      <w:r>
        <w:rPr>
          <w:rFonts w:hint="cs"/>
          <w:cs/>
        </w:rPr>
        <w:t xml:space="preserve">         </w:t>
      </w:r>
      <w:r>
        <w:rPr>
          <w:cs/>
        </w:rPr>
        <w:t>แอปพลิเคชันแนะนำเมนูอาหารสำหรับผู้สูงอายุโดยใช้ผลตรวจเลือดในการวิเคราะห์</w:t>
      </w:r>
      <w:r>
        <w:rPr>
          <w:rFonts w:hint="cs"/>
          <w:cs/>
        </w:rPr>
        <w:t>จึงได้ถูกพัฒนาขึ้น เพื่อเป็นตัวช่วยในการแนะนำเมนูอาหารให้กับผู้สูงอายุ ให้ผู้สูงอายุสามารถทำตามหรือปรุงอาหารได้สารอาหารครบถ้วนและครบหลัก</w:t>
      </w:r>
      <w:r>
        <w:t xml:space="preserve"> 5 </w:t>
      </w:r>
      <w:r>
        <w:rPr>
          <w:rFonts w:hint="cs"/>
          <w:cs/>
        </w:rPr>
        <w:t>หมู่ โดยแอปพลิเคชันสามารถคำนวนพลังงานที่ผู้ใช้งานควรได้รับในแต่ละวัน และได้นำเทคโนโลยีโอซีอาร์เข้ามาประยุกต์ใช้ในการรับข้อมูลเอกสารผลตรวจเลือด เป็นเทคโนโลยีที่ใช้ในการรู้จำตัวอักษร โดยที่ผู้ใช้งานไม่จำเป็นต้องกรอกข้อมูลลงไป ผู้ใช้งานทำการบันทึกภาพผลตรวจเลือดโดยใช้สมาทโฟน ภาพที่ได้จะอยู่ในรูปแบบไฟล์ข้อความที่สามารถแก้ไขได้ และนำค่าผลตรวจเลือดที่ได้ไปประมวลผลและเปรียบเทียบกับฐานข้อมูล ว่าสุขภาพของผู้ใช้งานนั้นควรจะได้รับเมนูอาหารแนะนำที่เหมาะสมกับผู้ใช้งาน ภายในเมนูอาหารจะแสดงส่วนประกอบอาหาร วิธีในการปรุงอาหารและโภชนาการอาหารที่ได้รับในแต่ละเมนูอาหารนั้น</w:t>
      </w:r>
    </w:p>
    <w:p w:rsidR="00294B1C" w:rsidRDefault="00294B1C" w:rsidP="00294B1C">
      <w:pPr>
        <w:tabs>
          <w:tab w:val="left" w:pos="2653"/>
        </w:tabs>
        <w:ind w:firstLine="0"/>
        <w:jc w:val="center"/>
        <w:rPr>
          <w:b/>
          <w:bCs/>
        </w:rPr>
      </w:pPr>
    </w:p>
    <w:p w:rsidR="00294B1C" w:rsidRDefault="00294B1C" w:rsidP="00294B1C">
      <w:pPr>
        <w:tabs>
          <w:tab w:val="left" w:pos="2653"/>
        </w:tabs>
        <w:ind w:firstLine="0"/>
        <w:jc w:val="center"/>
        <w:rPr>
          <w:b/>
          <w:bCs/>
        </w:rPr>
      </w:pPr>
    </w:p>
    <w:p w:rsidR="00294B1C" w:rsidRDefault="00294B1C" w:rsidP="00294B1C">
      <w:pPr>
        <w:tabs>
          <w:tab w:val="left" w:pos="2653"/>
        </w:tabs>
        <w:ind w:firstLine="0"/>
        <w:rPr>
          <w:b/>
          <w:bCs/>
          <w:sz w:val="36"/>
          <w:szCs w:val="36"/>
        </w:rPr>
      </w:pPr>
    </w:p>
    <w:p w:rsidR="00294B1C" w:rsidRDefault="00294B1C" w:rsidP="00294B1C">
      <w:pPr>
        <w:tabs>
          <w:tab w:val="left" w:pos="2653"/>
        </w:tabs>
        <w:ind w:firstLine="0"/>
        <w:rPr>
          <w:b/>
          <w:bCs/>
          <w:sz w:val="36"/>
          <w:szCs w:val="36"/>
        </w:rPr>
      </w:pPr>
    </w:p>
    <w:p w:rsidR="00294B1C" w:rsidRDefault="00294B1C" w:rsidP="00294B1C">
      <w:pPr>
        <w:tabs>
          <w:tab w:val="left" w:pos="2653"/>
        </w:tabs>
        <w:ind w:firstLine="0"/>
        <w:rPr>
          <w:b/>
          <w:bCs/>
          <w:sz w:val="36"/>
          <w:szCs w:val="36"/>
        </w:rPr>
      </w:pPr>
    </w:p>
    <w:p w:rsidR="00294B1C" w:rsidRPr="00A11130" w:rsidRDefault="00294B1C" w:rsidP="00294B1C">
      <w:pPr>
        <w:pStyle w:val="Heading1"/>
        <w:numPr>
          <w:ilvl w:val="0"/>
          <w:numId w:val="0"/>
        </w:numPr>
        <w:ind w:left="432"/>
        <w:rPr>
          <w:cs/>
        </w:rPr>
      </w:pPr>
      <w:bookmarkStart w:id="111" w:name="_Toc513151712"/>
      <w:r w:rsidRPr="00A11130">
        <w:rPr>
          <w:cs/>
        </w:rPr>
        <w:lastRenderedPageBreak/>
        <w:t>รายการอ้างอิง</w:t>
      </w:r>
      <w:bookmarkEnd w:id="111"/>
    </w:p>
    <w:p w:rsidR="00294B1C" w:rsidRPr="00980FF7" w:rsidRDefault="00294B1C" w:rsidP="00294B1C">
      <w:pPr>
        <w:pStyle w:val="Heading1"/>
        <w:numPr>
          <w:ilvl w:val="0"/>
          <w:numId w:val="0"/>
        </w:numPr>
        <w:jc w:val="thaiDistribute"/>
        <w:rPr>
          <w:rFonts w:hint="cs"/>
          <w:sz w:val="28"/>
          <w:szCs w:val="28"/>
        </w:rPr>
      </w:pPr>
      <w:bookmarkStart w:id="112" w:name="_Hlk513150912"/>
    </w:p>
    <w:tbl>
      <w:tblPr>
        <w:tblW w:w="6019" w:type="pct"/>
        <w:tblCellSpacing w:w="15" w:type="dxa"/>
        <w:tblInd w:w="-567" w:type="dxa"/>
        <w:tblCellMar>
          <w:top w:w="15" w:type="dxa"/>
          <w:left w:w="15" w:type="dxa"/>
          <w:bottom w:w="15" w:type="dxa"/>
          <w:right w:w="15" w:type="dxa"/>
        </w:tblCellMar>
        <w:tblLook w:val="04A0" w:firstRow="1" w:lastRow="0" w:firstColumn="1" w:lastColumn="0" w:noHBand="0" w:noVBand="1"/>
      </w:tblPr>
      <w:tblGrid>
        <w:gridCol w:w="955"/>
        <w:gridCol w:w="9044"/>
      </w:tblGrid>
      <w:tr w:rsidR="00294B1C" w:rsidRPr="00100956" w:rsidTr="00294B1C">
        <w:trPr>
          <w:tblCellSpacing w:w="15" w:type="dxa"/>
        </w:trPr>
        <w:tc>
          <w:tcPr>
            <w:tcW w:w="455" w:type="pct"/>
            <w:hideMark/>
          </w:tcPr>
          <w:bookmarkEnd w:id="112"/>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ศาสตราจารย์เกียรติคุณ แพทย์หญิง พวงทอง ไกรพิบูลย์</w:t>
            </w:r>
            <w:r w:rsidRPr="00100956">
              <w:rPr>
                <w:rFonts w:cs="TH Sarabun New"/>
                <w:noProof/>
                <w:sz w:val="28"/>
                <w:szCs w:val="28"/>
              </w:rPr>
              <w:t xml:space="preserve">, </w:t>
            </w:r>
            <w:r w:rsidRPr="00100956">
              <w:rPr>
                <w:rFonts w:cs="TH Sarabun New"/>
                <w:noProof/>
                <w:sz w:val="28"/>
                <w:szCs w:val="28"/>
                <w:cs/>
              </w:rPr>
              <w:t>"เบาหวาน (</w:t>
            </w:r>
            <w:r w:rsidRPr="00100956">
              <w:rPr>
                <w:rFonts w:cs="TH Sarabun New"/>
                <w:noProof/>
                <w:sz w:val="28"/>
                <w:szCs w:val="28"/>
              </w:rPr>
              <w:t>Diabetes mellitus</w:t>
            </w:r>
            <w:r w:rsidRPr="00100956">
              <w:rPr>
                <w:rFonts w:cs="TH Sarabun New"/>
                <w:noProof/>
                <w:sz w:val="28"/>
                <w:szCs w:val="28"/>
                <w:cs/>
              </w:rPr>
              <w:t>)</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14 </w:t>
            </w:r>
            <w:r w:rsidRPr="00100956">
              <w:rPr>
                <w:rFonts w:cs="TH Sarabun New"/>
                <w:noProof/>
                <w:sz w:val="28"/>
                <w:szCs w:val="28"/>
                <w:cs/>
              </w:rPr>
              <w:t xml:space="preserve">มิถุนายน </w:t>
            </w:r>
            <w:r w:rsidRPr="00100956">
              <w:rPr>
                <w:rFonts w:cs="TH Sarabun New"/>
                <w:noProof/>
                <w:sz w:val="28"/>
                <w:szCs w:val="28"/>
              </w:rPr>
              <w:t>2557</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haamor</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/เบาหวาน/. [</w:t>
            </w:r>
            <w:r w:rsidRPr="00100956">
              <w:rPr>
                <w:rFonts w:cs="TH Sarabun New"/>
                <w:noProof/>
                <w:sz w:val="28"/>
                <w:szCs w:val="28"/>
              </w:rPr>
              <w:t xml:space="preserve">Accessed 16 </w:t>
            </w:r>
            <w:r w:rsidRPr="00100956">
              <w:rPr>
                <w:rFonts w:cs="TH Sarabun New"/>
                <w:noProof/>
                <w:sz w:val="28"/>
                <w:szCs w:val="28"/>
                <w:cs/>
              </w:rPr>
              <w:t xml:space="preserve">กันยายน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2</w:t>
            </w:r>
            <w:r w:rsidRPr="00100956">
              <w:rPr>
                <w:rFonts w:cs="TH Sarabun New"/>
                <w:noProof/>
                <w:sz w:val="28"/>
                <w:szCs w:val="28"/>
                <w:cs/>
              </w:rPr>
              <w:t>]</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ศาสตราจารย์เกียรติคุณ แพทย์หญิง พวงทอง ไกรพิบูลย์</w:t>
            </w:r>
            <w:r w:rsidRPr="00100956">
              <w:rPr>
                <w:rFonts w:cs="TH Sarabun New"/>
                <w:noProof/>
                <w:sz w:val="28"/>
                <w:szCs w:val="28"/>
              </w:rPr>
              <w:t xml:space="preserve">, </w:t>
            </w:r>
            <w:r w:rsidRPr="00100956">
              <w:rPr>
                <w:rFonts w:cs="TH Sarabun New"/>
                <w:noProof/>
                <w:sz w:val="28"/>
                <w:szCs w:val="28"/>
                <w:cs/>
              </w:rPr>
              <w:t>"โรคไต (</w:t>
            </w:r>
            <w:r w:rsidRPr="00100956">
              <w:rPr>
                <w:rFonts w:cs="TH Sarabun New"/>
                <w:noProof/>
                <w:sz w:val="28"/>
                <w:szCs w:val="28"/>
              </w:rPr>
              <w:t>Kidney disease</w:t>
            </w:r>
            <w:r w:rsidRPr="00100956">
              <w:rPr>
                <w:rFonts w:cs="TH Sarabun New"/>
                <w:noProof/>
                <w:sz w:val="28"/>
                <w:szCs w:val="28"/>
                <w:cs/>
              </w:rPr>
              <w:t>)</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8 </w:t>
            </w:r>
            <w:r w:rsidRPr="00100956">
              <w:rPr>
                <w:rFonts w:cs="TH Sarabun New"/>
                <w:noProof/>
                <w:sz w:val="28"/>
                <w:szCs w:val="28"/>
                <w:cs/>
              </w:rPr>
              <w:t xml:space="preserve">สิงหาคม </w:t>
            </w:r>
            <w:r w:rsidRPr="00100956">
              <w:rPr>
                <w:rFonts w:cs="TH Sarabun New"/>
                <w:noProof/>
                <w:sz w:val="28"/>
                <w:szCs w:val="28"/>
              </w:rPr>
              <w:t>2558</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haamor</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/โรคไต</w:t>
            </w:r>
            <w:r w:rsidRPr="00100956">
              <w:rPr>
                <w:rFonts w:cs="TH Sarabun New"/>
                <w:noProof/>
                <w:sz w:val="28"/>
                <w:szCs w:val="28"/>
              </w:rPr>
              <w:t>2</w:t>
            </w:r>
            <w:r w:rsidRPr="00100956">
              <w:rPr>
                <w:rFonts w:cs="TH Sarabun New"/>
                <w:noProof/>
                <w:sz w:val="28"/>
                <w:szCs w:val="28"/>
                <w:cs/>
              </w:rPr>
              <w:t>/. [</w:t>
            </w:r>
            <w:r w:rsidRPr="00100956">
              <w:rPr>
                <w:rFonts w:cs="TH Sarabun New"/>
                <w:noProof/>
                <w:sz w:val="28"/>
                <w:szCs w:val="28"/>
              </w:rPr>
              <w:t xml:space="preserve">Accessed 16 </w:t>
            </w:r>
            <w:r w:rsidRPr="00100956">
              <w:rPr>
                <w:rFonts w:cs="TH Sarabun New"/>
                <w:noProof/>
                <w:sz w:val="28"/>
                <w:szCs w:val="28"/>
                <w:cs/>
              </w:rPr>
              <w:t xml:space="preserve">กันยายน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3</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ศาสตราจารย์เกียรติคุณ แพทย์หญิง พวงทอง ไกรพิบูลย์</w:t>
            </w:r>
            <w:r w:rsidRPr="00100956">
              <w:rPr>
                <w:rFonts w:cs="TH Sarabun New"/>
                <w:noProof/>
                <w:sz w:val="28"/>
                <w:szCs w:val="28"/>
              </w:rPr>
              <w:t xml:space="preserve">, </w:t>
            </w:r>
            <w:r w:rsidRPr="00100956">
              <w:rPr>
                <w:rFonts w:cs="TH Sarabun New"/>
                <w:noProof/>
                <w:sz w:val="28"/>
                <w:szCs w:val="28"/>
                <w:cs/>
              </w:rPr>
              <w:t>"โรคกระดูกพรุน โรคกระดูกบาง (</w:t>
            </w:r>
            <w:r w:rsidRPr="00100956">
              <w:rPr>
                <w:rFonts w:cs="TH Sarabun New"/>
                <w:noProof/>
                <w:sz w:val="28"/>
                <w:szCs w:val="28"/>
              </w:rPr>
              <w:t>Osteoporosis and Osteopenia</w:t>
            </w:r>
            <w:r w:rsidRPr="00100956">
              <w:rPr>
                <w:rFonts w:cs="TH Sarabun New"/>
                <w:noProof/>
                <w:sz w:val="28"/>
                <w:szCs w:val="28"/>
                <w:cs/>
              </w:rPr>
              <w:t>)</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27 </w:t>
            </w:r>
            <w:r w:rsidRPr="00100956">
              <w:rPr>
                <w:rFonts w:cs="TH Sarabun New"/>
                <w:noProof/>
                <w:sz w:val="28"/>
                <w:szCs w:val="28"/>
                <w:cs/>
              </w:rPr>
              <w:t xml:space="preserve">มิถุนายน </w:t>
            </w:r>
            <w:r w:rsidRPr="00100956">
              <w:rPr>
                <w:rFonts w:cs="TH Sarabun New"/>
                <w:noProof/>
                <w:sz w:val="28"/>
                <w:szCs w:val="28"/>
              </w:rPr>
              <w:t>2558</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haamor</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/กระดูกพรุน/. [</w:t>
            </w:r>
            <w:r w:rsidRPr="00100956">
              <w:rPr>
                <w:rFonts w:cs="TH Sarabun New"/>
                <w:noProof/>
                <w:sz w:val="28"/>
                <w:szCs w:val="28"/>
              </w:rPr>
              <w:t xml:space="preserve">Accessed 16 </w:t>
            </w:r>
            <w:r w:rsidRPr="00100956">
              <w:rPr>
                <w:rFonts w:cs="TH Sarabun New"/>
                <w:noProof/>
                <w:sz w:val="28"/>
                <w:szCs w:val="28"/>
                <w:cs/>
              </w:rPr>
              <w:t xml:space="preserve">กันยายัน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4</w:t>
            </w:r>
            <w:r w:rsidRPr="00100956">
              <w:rPr>
                <w:rFonts w:cs="TH Sarabun New"/>
                <w:noProof/>
                <w:sz w:val="28"/>
                <w:szCs w:val="28"/>
                <w:cs/>
              </w:rPr>
              <w:t>]</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ศาสตราจารย์เกียรติคุณ แพทย์หญิง พวงทอง ไกรพิบูลย์</w:t>
            </w:r>
            <w:r w:rsidRPr="00100956">
              <w:rPr>
                <w:rFonts w:cs="TH Sarabun New"/>
                <w:noProof/>
                <w:sz w:val="28"/>
                <w:szCs w:val="28"/>
              </w:rPr>
              <w:t xml:space="preserve">, </w:t>
            </w:r>
            <w:r w:rsidRPr="00100956">
              <w:rPr>
                <w:rFonts w:cs="TH Sarabun New"/>
                <w:noProof/>
                <w:sz w:val="28"/>
                <w:szCs w:val="28"/>
                <w:cs/>
              </w:rPr>
              <w:t>"ความดันโลหิตสูง (</w:t>
            </w:r>
            <w:r w:rsidRPr="00100956">
              <w:rPr>
                <w:rFonts w:cs="TH Sarabun New"/>
                <w:noProof/>
                <w:sz w:val="28"/>
                <w:szCs w:val="28"/>
              </w:rPr>
              <w:t>Hypertension</w:t>
            </w:r>
            <w:r w:rsidRPr="00100956">
              <w:rPr>
                <w:rFonts w:cs="TH Sarabun New"/>
                <w:noProof/>
                <w:sz w:val="28"/>
                <w:szCs w:val="28"/>
                <w:cs/>
              </w:rPr>
              <w:t>)</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14 </w:t>
            </w:r>
            <w:r w:rsidRPr="00100956">
              <w:rPr>
                <w:rFonts w:cs="TH Sarabun New"/>
                <w:noProof/>
                <w:sz w:val="28"/>
                <w:szCs w:val="28"/>
                <w:cs/>
              </w:rPr>
              <w:t xml:space="preserve">กรกฎาคม </w:t>
            </w:r>
            <w:r w:rsidRPr="00100956">
              <w:rPr>
                <w:rFonts w:cs="TH Sarabun New"/>
                <w:noProof/>
                <w:sz w:val="28"/>
                <w:szCs w:val="28"/>
              </w:rPr>
              <w:t>2556</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haamor</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/ความดันโลหิตสูง/. [</w:t>
            </w:r>
            <w:r w:rsidRPr="00100956">
              <w:rPr>
                <w:rFonts w:cs="TH Sarabun New"/>
                <w:noProof/>
                <w:sz w:val="28"/>
                <w:szCs w:val="28"/>
              </w:rPr>
              <w:t xml:space="preserve">Accessed 16 </w:t>
            </w:r>
            <w:r w:rsidRPr="00100956">
              <w:rPr>
                <w:rFonts w:cs="TH Sarabun New"/>
                <w:noProof/>
                <w:sz w:val="28"/>
                <w:szCs w:val="28"/>
                <w:cs/>
              </w:rPr>
              <w:t xml:space="preserve">กันยายน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5</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ศาสตราจารย์เกียรติคุณ แพทย์หญิง พวงทอง ไกรพิบูลย์</w:t>
            </w:r>
            <w:r w:rsidRPr="00100956">
              <w:rPr>
                <w:rFonts w:cs="TH Sarabun New"/>
                <w:noProof/>
                <w:sz w:val="28"/>
                <w:szCs w:val="28"/>
              </w:rPr>
              <w:t xml:space="preserve">, </w:t>
            </w:r>
            <w:r w:rsidRPr="00100956">
              <w:rPr>
                <w:rFonts w:cs="TH Sarabun New"/>
                <w:noProof/>
                <w:sz w:val="28"/>
                <w:szCs w:val="28"/>
                <w:cs/>
              </w:rPr>
              <w:t>"โรคหัวใจ: โรคหลอดเลือดหัวใจ (</w:t>
            </w:r>
            <w:r w:rsidRPr="00100956">
              <w:rPr>
                <w:rFonts w:cs="TH Sarabun New"/>
                <w:noProof/>
                <w:sz w:val="28"/>
                <w:szCs w:val="28"/>
              </w:rPr>
              <w:t>Coronary artery disease</w:t>
            </w:r>
            <w:r w:rsidRPr="00100956">
              <w:rPr>
                <w:rFonts w:cs="TH Sarabun New"/>
                <w:noProof/>
                <w:sz w:val="28"/>
                <w:szCs w:val="28"/>
                <w:cs/>
              </w:rPr>
              <w:t>)</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27 </w:t>
            </w:r>
            <w:r w:rsidRPr="00100956">
              <w:rPr>
                <w:rFonts w:cs="TH Sarabun New"/>
                <w:noProof/>
                <w:sz w:val="28"/>
                <w:szCs w:val="28"/>
                <w:cs/>
              </w:rPr>
              <w:t xml:space="preserve">กันยายน </w:t>
            </w:r>
            <w:r w:rsidRPr="00100956">
              <w:rPr>
                <w:rFonts w:cs="TH Sarabun New"/>
                <w:noProof/>
                <w:sz w:val="28"/>
                <w:szCs w:val="28"/>
              </w:rPr>
              <w:t>2557</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haamor</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/โรคหัวใจ/. [</w:t>
            </w:r>
            <w:r w:rsidRPr="00100956">
              <w:rPr>
                <w:rFonts w:cs="TH Sarabun New"/>
                <w:noProof/>
                <w:sz w:val="28"/>
                <w:szCs w:val="28"/>
              </w:rPr>
              <w:t xml:space="preserve">Accessed 16 </w:t>
            </w:r>
            <w:r w:rsidRPr="00100956">
              <w:rPr>
                <w:rFonts w:cs="TH Sarabun New"/>
                <w:noProof/>
                <w:sz w:val="28"/>
                <w:szCs w:val="28"/>
                <w:cs/>
              </w:rPr>
              <w:t xml:space="preserve">กันยายน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6</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วิกิพีเดีย สารานุกรมเสรี</w:t>
            </w:r>
            <w:r w:rsidRPr="00100956">
              <w:rPr>
                <w:rFonts w:cs="TH Sarabun New"/>
                <w:noProof/>
                <w:sz w:val="28"/>
                <w:szCs w:val="28"/>
              </w:rPr>
              <w:t xml:space="preserve">, </w:t>
            </w:r>
            <w:r w:rsidRPr="00100956">
              <w:rPr>
                <w:rFonts w:cs="TH Sarabun New"/>
                <w:noProof/>
                <w:sz w:val="28"/>
                <w:szCs w:val="28"/>
                <w:cs/>
              </w:rPr>
              <w:t>"โพแทสเซียม</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14 </w:t>
            </w:r>
            <w:r w:rsidRPr="00100956">
              <w:rPr>
                <w:rFonts w:cs="TH Sarabun New"/>
                <w:noProof/>
                <w:sz w:val="28"/>
                <w:szCs w:val="28"/>
                <w:cs/>
              </w:rPr>
              <w:t xml:space="preserve">พฤษภาคม </w:t>
            </w:r>
            <w:r w:rsidRPr="00100956">
              <w:rPr>
                <w:rFonts w:cs="TH Sarabun New"/>
                <w:noProof/>
                <w:sz w:val="28"/>
                <w:szCs w:val="28"/>
              </w:rPr>
              <w:t>2558</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https</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wikipedia</w:t>
            </w:r>
            <w:r w:rsidRPr="00100956">
              <w:rPr>
                <w:rFonts w:cs="TH Sarabun New"/>
                <w:noProof/>
                <w:sz w:val="28"/>
                <w:szCs w:val="28"/>
                <w:cs/>
              </w:rPr>
              <w:t>.</w:t>
            </w:r>
            <w:r w:rsidRPr="00100956">
              <w:rPr>
                <w:rFonts w:cs="TH Sarabun New"/>
                <w:noProof/>
                <w:sz w:val="28"/>
                <w:szCs w:val="28"/>
              </w:rPr>
              <w:t>org</w:t>
            </w:r>
            <w:r w:rsidRPr="00100956">
              <w:rPr>
                <w:rFonts w:cs="TH Sarabun New"/>
                <w:noProof/>
                <w:sz w:val="28"/>
                <w:szCs w:val="28"/>
                <w:cs/>
              </w:rPr>
              <w:t>/</w:t>
            </w:r>
            <w:r w:rsidRPr="00100956">
              <w:rPr>
                <w:rFonts w:cs="TH Sarabun New"/>
                <w:noProof/>
                <w:sz w:val="28"/>
                <w:szCs w:val="28"/>
              </w:rPr>
              <w:t>wiki</w:t>
            </w:r>
            <w:r w:rsidRPr="00100956">
              <w:rPr>
                <w:rFonts w:cs="TH Sarabun New"/>
                <w:noProof/>
                <w:sz w:val="28"/>
                <w:szCs w:val="28"/>
                <w:cs/>
              </w:rPr>
              <w:t>/โพแทสเซียม. [</w:t>
            </w:r>
            <w:r w:rsidRPr="00100956">
              <w:rPr>
                <w:rFonts w:cs="TH Sarabun New"/>
                <w:noProof/>
                <w:sz w:val="28"/>
                <w:szCs w:val="28"/>
              </w:rPr>
              <w:t xml:space="preserve">Accessed 24 </w:t>
            </w:r>
            <w:r w:rsidRPr="00100956">
              <w:rPr>
                <w:rFonts w:cs="TH Sarabun New"/>
                <w:noProof/>
                <w:sz w:val="28"/>
                <w:szCs w:val="28"/>
                <w:cs/>
              </w:rPr>
              <w:t xml:space="preserve">ตุลาคม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7</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วิกิพีเดีย สารานุกรมเสรี</w:t>
            </w:r>
            <w:r w:rsidRPr="00100956">
              <w:rPr>
                <w:rFonts w:cs="TH Sarabun New"/>
                <w:noProof/>
                <w:sz w:val="28"/>
                <w:szCs w:val="28"/>
              </w:rPr>
              <w:t xml:space="preserve">, </w:t>
            </w:r>
            <w:r w:rsidRPr="00100956">
              <w:rPr>
                <w:rFonts w:cs="TH Sarabun New"/>
                <w:noProof/>
                <w:sz w:val="28"/>
                <w:szCs w:val="28"/>
                <w:cs/>
              </w:rPr>
              <w:t>"ไตรกลีเซอไรด์</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21 </w:t>
            </w:r>
            <w:r w:rsidRPr="00100956">
              <w:rPr>
                <w:rFonts w:cs="TH Sarabun New"/>
                <w:noProof/>
                <w:sz w:val="28"/>
                <w:szCs w:val="28"/>
                <w:cs/>
              </w:rPr>
              <w:t xml:space="preserve">กรกฎาคม </w:t>
            </w:r>
            <w:r w:rsidRPr="00100956">
              <w:rPr>
                <w:rFonts w:cs="TH Sarabun New"/>
                <w:noProof/>
                <w:sz w:val="28"/>
                <w:szCs w:val="28"/>
              </w:rPr>
              <w:t>2560</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https</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wikipedia</w:t>
            </w:r>
            <w:r w:rsidRPr="00100956">
              <w:rPr>
                <w:rFonts w:cs="TH Sarabun New"/>
                <w:noProof/>
                <w:sz w:val="28"/>
                <w:szCs w:val="28"/>
                <w:cs/>
              </w:rPr>
              <w:t>.</w:t>
            </w:r>
            <w:r w:rsidRPr="00100956">
              <w:rPr>
                <w:rFonts w:cs="TH Sarabun New"/>
                <w:noProof/>
                <w:sz w:val="28"/>
                <w:szCs w:val="28"/>
              </w:rPr>
              <w:t>org</w:t>
            </w:r>
            <w:r w:rsidRPr="00100956">
              <w:rPr>
                <w:rFonts w:cs="TH Sarabun New"/>
                <w:noProof/>
                <w:sz w:val="28"/>
                <w:szCs w:val="28"/>
                <w:cs/>
              </w:rPr>
              <w:t>/</w:t>
            </w:r>
            <w:r w:rsidRPr="00100956">
              <w:rPr>
                <w:rFonts w:cs="TH Sarabun New"/>
                <w:noProof/>
                <w:sz w:val="28"/>
                <w:szCs w:val="28"/>
              </w:rPr>
              <w:t>wiki</w:t>
            </w:r>
            <w:r w:rsidRPr="00100956">
              <w:rPr>
                <w:rFonts w:cs="TH Sarabun New"/>
                <w:noProof/>
                <w:sz w:val="28"/>
                <w:szCs w:val="28"/>
                <w:cs/>
              </w:rPr>
              <w:t>/ไตรกลีเซอไรด์. [</w:t>
            </w:r>
            <w:r w:rsidRPr="00100956">
              <w:rPr>
                <w:rFonts w:cs="TH Sarabun New"/>
                <w:noProof/>
                <w:sz w:val="28"/>
                <w:szCs w:val="28"/>
              </w:rPr>
              <w:t xml:space="preserve">Accessed 24 </w:t>
            </w:r>
            <w:r w:rsidRPr="00100956">
              <w:rPr>
                <w:rFonts w:cs="TH Sarabun New"/>
                <w:noProof/>
                <w:sz w:val="28"/>
                <w:szCs w:val="28"/>
                <w:cs/>
              </w:rPr>
              <w:t xml:space="preserve">ตุลาคม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8</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วิกิพีเดีย สารานุกรมเสรี</w:t>
            </w:r>
            <w:r w:rsidRPr="00100956">
              <w:rPr>
                <w:rFonts w:cs="TH Sarabun New"/>
                <w:noProof/>
                <w:sz w:val="28"/>
                <w:szCs w:val="28"/>
              </w:rPr>
              <w:t xml:space="preserve">, </w:t>
            </w:r>
            <w:r w:rsidRPr="00100956">
              <w:rPr>
                <w:rFonts w:cs="TH Sarabun New"/>
                <w:noProof/>
                <w:sz w:val="28"/>
                <w:szCs w:val="28"/>
                <w:cs/>
              </w:rPr>
              <w:t>"น้ำตาลในเลือด</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28 </w:t>
            </w:r>
            <w:r w:rsidRPr="00100956">
              <w:rPr>
                <w:rFonts w:cs="TH Sarabun New"/>
                <w:noProof/>
                <w:sz w:val="28"/>
                <w:szCs w:val="28"/>
                <w:cs/>
              </w:rPr>
              <w:t xml:space="preserve">ตุลาคม </w:t>
            </w:r>
            <w:r w:rsidRPr="00100956">
              <w:rPr>
                <w:rFonts w:cs="TH Sarabun New"/>
                <w:noProof/>
                <w:sz w:val="28"/>
                <w:szCs w:val="28"/>
              </w:rPr>
              <w:t>2560</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https</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wikipedia</w:t>
            </w:r>
            <w:r w:rsidRPr="00100956">
              <w:rPr>
                <w:rFonts w:cs="TH Sarabun New"/>
                <w:noProof/>
                <w:sz w:val="28"/>
                <w:szCs w:val="28"/>
                <w:cs/>
              </w:rPr>
              <w:t>.</w:t>
            </w:r>
            <w:r w:rsidRPr="00100956">
              <w:rPr>
                <w:rFonts w:cs="TH Sarabun New"/>
                <w:noProof/>
                <w:sz w:val="28"/>
                <w:szCs w:val="28"/>
              </w:rPr>
              <w:t>org</w:t>
            </w:r>
            <w:r w:rsidRPr="00100956">
              <w:rPr>
                <w:rFonts w:cs="TH Sarabun New"/>
                <w:noProof/>
                <w:sz w:val="28"/>
                <w:szCs w:val="28"/>
                <w:cs/>
              </w:rPr>
              <w:t>/</w:t>
            </w:r>
            <w:r w:rsidRPr="00100956">
              <w:rPr>
                <w:rFonts w:cs="TH Sarabun New"/>
                <w:noProof/>
                <w:sz w:val="28"/>
                <w:szCs w:val="28"/>
              </w:rPr>
              <w:t>wiki</w:t>
            </w:r>
            <w:r w:rsidRPr="00100956">
              <w:rPr>
                <w:rFonts w:cs="TH Sarabun New"/>
                <w:noProof/>
                <w:sz w:val="28"/>
                <w:szCs w:val="28"/>
                <w:cs/>
              </w:rPr>
              <w:t>/น้ำตาลในเลือด. [</w:t>
            </w:r>
            <w:r w:rsidRPr="00100956">
              <w:rPr>
                <w:rFonts w:cs="TH Sarabun New"/>
                <w:noProof/>
                <w:sz w:val="28"/>
                <w:szCs w:val="28"/>
              </w:rPr>
              <w:t xml:space="preserve">Accessed 1 </w:t>
            </w:r>
            <w:r w:rsidRPr="00100956">
              <w:rPr>
                <w:rFonts w:cs="TH Sarabun New"/>
                <w:noProof/>
                <w:sz w:val="28"/>
                <w:szCs w:val="28"/>
                <w:cs/>
              </w:rPr>
              <w:t xml:space="preserve">พฤศจิกายน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9</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วิกิพีเดีย สารานุกรมเสรี</w:t>
            </w:r>
            <w:r w:rsidRPr="00100956">
              <w:rPr>
                <w:rFonts w:cs="TH Sarabun New"/>
                <w:noProof/>
                <w:sz w:val="28"/>
                <w:szCs w:val="28"/>
              </w:rPr>
              <w:t xml:space="preserve">, </w:t>
            </w:r>
            <w:r w:rsidRPr="00100956">
              <w:rPr>
                <w:rFonts w:cs="TH Sarabun New"/>
                <w:noProof/>
                <w:sz w:val="28"/>
                <w:szCs w:val="28"/>
                <w:cs/>
              </w:rPr>
              <w:t>"คอเลสเตอรอล</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30 </w:t>
            </w:r>
            <w:r w:rsidRPr="00100956">
              <w:rPr>
                <w:rFonts w:cs="TH Sarabun New"/>
                <w:noProof/>
                <w:sz w:val="28"/>
                <w:szCs w:val="28"/>
                <w:cs/>
              </w:rPr>
              <w:t xml:space="preserve">ธันวาคม </w:t>
            </w:r>
            <w:r w:rsidRPr="00100956">
              <w:rPr>
                <w:rFonts w:cs="TH Sarabun New"/>
                <w:noProof/>
                <w:sz w:val="28"/>
                <w:szCs w:val="28"/>
              </w:rPr>
              <w:t>2559</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https</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wikipedia</w:t>
            </w:r>
            <w:r w:rsidRPr="00100956">
              <w:rPr>
                <w:rFonts w:cs="TH Sarabun New"/>
                <w:noProof/>
                <w:sz w:val="28"/>
                <w:szCs w:val="28"/>
                <w:cs/>
              </w:rPr>
              <w:t>.</w:t>
            </w:r>
            <w:r w:rsidRPr="00100956">
              <w:rPr>
                <w:rFonts w:cs="TH Sarabun New"/>
                <w:noProof/>
                <w:sz w:val="28"/>
                <w:szCs w:val="28"/>
              </w:rPr>
              <w:t>org</w:t>
            </w:r>
            <w:r w:rsidRPr="00100956">
              <w:rPr>
                <w:rFonts w:cs="TH Sarabun New"/>
                <w:noProof/>
                <w:sz w:val="28"/>
                <w:szCs w:val="28"/>
                <w:cs/>
              </w:rPr>
              <w:t>/</w:t>
            </w:r>
            <w:r w:rsidRPr="00100956">
              <w:rPr>
                <w:rFonts w:cs="TH Sarabun New"/>
                <w:noProof/>
                <w:sz w:val="28"/>
                <w:szCs w:val="28"/>
              </w:rPr>
              <w:t>wiki</w:t>
            </w:r>
            <w:r w:rsidRPr="00100956">
              <w:rPr>
                <w:rFonts w:cs="TH Sarabun New"/>
                <w:noProof/>
                <w:sz w:val="28"/>
                <w:szCs w:val="28"/>
                <w:cs/>
              </w:rPr>
              <w:t>/คอเลสเตอรอล. [</w:t>
            </w:r>
            <w:r w:rsidRPr="00100956">
              <w:rPr>
                <w:rFonts w:cs="TH Sarabun New"/>
                <w:noProof/>
                <w:sz w:val="28"/>
                <w:szCs w:val="28"/>
              </w:rPr>
              <w:t xml:space="preserve">Accessed 24 </w:t>
            </w:r>
            <w:r w:rsidRPr="00100956">
              <w:rPr>
                <w:rFonts w:cs="TH Sarabun New"/>
                <w:noProof/>
                <w:sz w:val="28"/>
                <w:szCs w:val="28"/>
                <w:cs/>
              </w:rPr>
              <w:t xml:space="preserve">ตุลาคม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10</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 xml:space="preserve"> pron_one, </w:t>
            </w:r>
            <w:r w:rsidRPr="00100956">
              <w:rPr>
                <w:rFonts w:cs="TH Sarabun New"/>
                <w:noProof/>
                <w:sz w:val="28"/>
                <w:szCs w:val="28"/>
                <w:cs/>
              </w:rPr>
              <w:t>"โซเดียม : เกลือแร่ที่จำเป็นต่อร่างกาย</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31 </w:t>
            </w:r>
            <w:r w:rsidRPr="00100956">
              <w:rPr>
                <w:rFonts w:cs="TH Sarabun New"/>
                <w:noProof/>
                <w:sz w:val="28"/>
                <w:szCs w:val="28"/>
                <w:cs/>
              </w:rPr>
              <w:t xml:space="preserve">พฤษภาคม </w:t>
            </w:r>
            <w:r w:rsidRPr="00100956">
              <w:rPr>
                <w:rFonts w:cs="TH Sarabun New"/>
                <w:noProof/>
                <w:sz w:val="28"/>
                <w:szCs w:val="28"/>
              </w:rPr>
              <w:t>2554</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 xml:space="preserve">://    </w:t>
            </w:r>
          </w:p>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 xml:space="preserve">    www</w:t>
            </w:r>
            <w:r w:rsidRPr="00100956">
              <w:rPr>
                <w:rFonts w:cs="TH Sarabun New"/>
                <w:noProof/>
                <w:sz w:val="28"/>
                <w:szCs w:val="28"/>
                <w:cs/>
              </w:rPr>
              <w:t>.</w:t>
            </w:r>
            <w:r w:rsidRPr="00100956">
              <w:rPr>
                <w:rFonts w:cs="TH Sarabun New"/>
                <w:noProof/>
                <w:sz w:val="28"/>
                <w:szCs w:val="28"/>
              </w:rPr>
              <w:t>vcharkarn</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varticle</w:t>
            </w:r>
            <w:r w:rsidRPr="00100956">
              <w:rPr>
                <w:rFonts w:cs="TH Sarabun New"/>
                <w:noProof/>
                <w:sz w:val="28"/>
                <w:szCs w:val="28"/>
                <w:cs/>
              </w:rPr>
              <w:t>/</w:t>
            </w:r>
            <w:r w:rsidRPr="00100956">
              <w:rPr>
                <w:rFonts w:cs="TH Sarabun New"/>
                <w:noProof/>
                <w:sz w:val="28"/>
                <w:szCs w:val="28"/>
              </w:rPr>
              <w:t>42864</w:t>
            </w:r>
            <w:r w:rsidRPr="00100956">
              <w:rPr>
                <w:rFonts w:cs="TH Sarabun New"/>
                <w:noProof/>
                <w:sz w:val="28"/>
                <w:szCs w:val="28"/>
                <w:cs/>
              </w:rPr>
              <w:t>. [</w:t>
            </w:r>
            <w:r w:rsidRPr="00100956">
              <w:rPr>
                <w:rFonts w:cs="TH Sarabun New"/>
                <w:noProof/>
                <w:sz w:val="28"/>
                <w:szCs w:val="28"/>
              </w:rPr>
              <w:t xml:space="preserve">Accessed 1 </w:t>
            </w:r>
            <w:r w:rsidRPr="00100956">
              <w:rPr>
                <w:rFonts w:cs="TH Sarabun New"/>
                <w:noProof/>
                <w:sz w:val="28"/>
                <w:szCs w:val="28"/>
                <w:cs/>
              </w:rPr>
              <w:t xml:space="preserve">พฤศจิกายน </w:t>
            </w:r>
            <w:r w:rsidRPr="00100956">
              <w:rPr>
                <w:rFonts w:cs="TH Sarabun New"/>
                <w:noProof/>
                <w:sz w:val="28"/>
                <w:szCs w:val="28"/>
              </w:rPr>
              <w:t>2560</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11</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 xml:space="preserve"> P</w:t>
            </w:r>
            <w:r w:rsidRPr="00100956">
              <w:rPr>
                <w:rFonts w:cs="TH Sarabun New"/>
                <w:noProof/>
                <w:sz w:val="28"/>
                <w:szCs w:val="28"/>
                <w:cs/>
              </w:rPr>
              <w:t xml:space="preserve">. </w:t>
            </w:r>
            <w:r w:rsidRPr="00100956">
              <w:rPr>
                <w:rFonts w:cs="TH Sarabun New"/>
                <w:noProof/>
                <w:sz w:val="28"/>
                <w:szCs w:val="28"/>
              </w:rPr>
              <w:t>C</w:t>
            </w:r>
            <w:r w:rsidRPr="00100956">
              <w:rPr>
                <w:rFonts w:cs="TH Sarabun New"/>
                <w:noProof/>
                <w:sz w:val="28"/>
                <w:szCs w:val="28"/>
                <w:cs/>
              </w:rPr>
              <w:t xml:space="preserve">. </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a</w:t>
            </w:r>
            <w:r w:rsidRPr="00100956">
              <w:rPr>
                <w:rFonts w:cs="TH Sarabun New"/>
                <w:noProof/>
                <w:sz w:val="28"/>
                <w:szCs w:val="28"/>
                <w:cs/>
              </w:rPr>
              <w:t xml:space="preserve">. </w:t>
            </w:r>
            <w:r w:rsidRPr="00100956">
              <w:rPr>
                <w:rFonts w:cs="TH Sarabun New"/>
                <w:noProof/>
                <w:sz w:val="28"/>
                <w:szCs w:val="28"/>
              </w:rPr>
              <w:t>J</w:t>
            </w:r>
            <w:r w:rsidRPr="00100956">
              <w:rPr>
                <w:rFonts w:cs="TH Sarabun New"/>
                <w:noProof/>
                <w:sz w:val="28"/>
                <w:szCs w:val="28"/>
                <w:cs/>
              </w:rPr>
              <w:t xml:space="preserve">. </w:t>
            </w:r>
            <w:r w:rsidRPr="00100956">
              <w:rPr>
                <w:rFonts w:cs="TH Sarabun New"/>
                <w:noProof/>
                <w:sz w:val="28"/>
                <w:szCs w:val="28"/>
              </w:rPr>
              <w:t>L</w:t>
            </w:r>
            <w:r w:rsidRPr="00100956">
              <w:rPr>
                <w:rFonts w:cs="TH Sarabun New"/>
                <w:noProof/>
                <w:sz w:val="28"/>
                <w:szCs w:val="28"/>
                <w:cs/>
              </w:rPr>
              <w:t xml:space="preserve">. </w:t>
            </w:r>
            <w:r w:rsidRPr="00100956">
              <w:rPr>
                <w:rFonts w:cs="TH Sarabun New"/>
                <w:noProof/>
                <w:sz w:val="28"/>
                <w:szCs w:val="28"/>
              </w:rPr>
              <w:t xml:space="preserve">Mjid Mirmehdi, </w:t>
            </w:r>
            <w:r w:rsidRPr="00100956">
              <w:rPr>
                <w:rFonts w:cs="TH Sarabun New"/>
                <w:i/>
                <w:iCs/>
                <w:noProof/>
                <w:sz w:val="28"/>
                <w:szCs w:val="28"/>
              </w:rPr>
              <w:t>Extracting Low Resolusion text with an Active Camera for ocr</w:t>
            </w:r>
            <w:r w:rsidRPr="00100956">
              <w:rPr>
                <w:rFonts w:cs="TH Sarabun New"/>
                <w:i/>
                <w:iCs/>
                <w:noProof/>
                <w:sz w:val="28"/>
                <w:szCs w:val="28"/>
                <w:cs/>
              </w:rPr>
              <w:t>.</w:t>
            </w:r>
            <w:r w:rsidRPr="00100956">
              <w:rPr>
                <w:rFonts w:cs="TH Sarabun New"/>
                <w:noProof/>
                <w:sz w:val="28"/>
                <w:szCs w:val="28"/>
                <w:cs/>
              </w:rPr>
              <w:t xml:space="preserve"> </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12</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 xml:space="preserve"> D</w:t>
            </w:r>
            <w:r w:rsidRPr="00100956">
              <w:rPr>
                <w:rFonts w:cs="TH Sarabun New"/>
                <w:noProof/>
                <w:sz w:val="28"/>
                <w:szCs w:val="28"/>
                <w:cs/>
              </w:rPr>
              <w:t xml:space="preserve">. </w:t>
            </w:r>
            <w:r w:rsidRPr="00100956">
              <w:rPr>
                <w:rFonts w:cs="TH Sarabun New"/>
                <w:noProof/>
                <w:sz w:val="28"/>
                <w:szCs w:val="28"/>
              </w:rPr>
              <w:t>D</w:t>
            </w:r>
            <w:r w:rsidRPr="00100956">
              <w:rPr>
                <w:rFonts w:cs="TH Sarabun New"/>
                <w:noProof/>
                <w:sz w:val="28"/>
                <w:szCs w:val="28"/>
                <w:cs/>
              </w:rPr>
              <w:t xml:space="preserve">. </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L</w:t>
            </w:r>
            <w:r w:rsidRPr="00100956">
              <w:rPr>
                <w:rFonts w:cs="TH Sarabun New"/>
                <w:noProof/>
                <w:sz w:val="28"/>
                <w:szCs w:val="28"/>
                <w:cs/>
              </w:rPr>
              <w:t xml:space="preserve">. </w:t>
            </w:r>
            <w:r w:rsidRPr="00100956">
              <w:rPr>
                <w:rFonts w:cs="TH Sarabun New"/>
                <w:noProof/>
                <w:sz w:val="28"/>
                <w:szCs w:val="28"/>
              </w:rPr>
              <w:t xml:space="preserve">jian Liang, </w:t>
            </w:r>
            <w:r w:rsidRPr="00100956">
              <w:rPr>
                <w:rFonts w:cs="TH Sarabun New"/>
                <w:noProof/>
                <w:sz w:val="28"/>
                <w:szCs w:val="28"/>
                <w:cs/>
              </w:rPr>
              <w:t>"</w:t>
            </w:r>
            <w:r w:rsidRPr="00100956">
              <w:rPr>
                <w:rFonts w:cs="TH Sarabun New"/>
                <w:noProof/>
                <w:sz w:val="28"/>
                <w:szCs w:val="28"/>
              </w:rPr>
              <w:t>Camera</w:t>
            </w:r>
            <w:r w:rsidRPr="00100956">
              <w:rPr>
                <w:rFonts w:cs="TH Sarabun New"/>
                <w:noProof/>
                <w:sz w:val="28"/>
                <w:szCs w:val="28"/>
                <w:cs/>
              </w:rPr>
              <w:t>-</w:t>
            </w:r>
            <w:r w:rsidRPr="00100956">
              <w:rPr>
                <w:rFonts w:cs="TH Sarabun New"/>
                <w:noProof/>
                <w:sz w:val="28"/>
                <w:szCs w:val="28"/>
              </w:rPr>
              <w:t>based analysis of text and documents</w:t>
            </w:r>
            <w:r w:rsidRPr="00100956">
              <w:rPr>
                <w:rFonts w:cs="TH Sarabun New"/>
                <w:noProof/>
                <w:sz w:val="28"/>
                <w:szCs w:val="28"/>
                <w:cs/>
              </w:rPr>
              <w:t>:</w:t>
            </w:r>
            <w:r w:rsidRPr="00100956">
              <w:rPr>
                <w:rFonts w:cs="TH Sarabun New"/>
                <w:noProof/>
                <w:sz w:val="28"/>
                <w:szCs w:val="28"/>
              </w:rPr>
              <w:t>survey,</w:t>
            </w:r>
            <w:r w:rsidRPr="00100956">
              <w:rPr>
                <w:rFonts w:cs="TH Sarabun New"/>
                <w:noProof/>
                <w:sz w:val="28"/>
                <w:szCs w:val="28"/>
                <w:cs/>
              </w:rPr>
              <w:t xml:space="preserve">" </w:t>
            </w:r>
            <w:r w:rsidRPr="00100956">
              <w:rPr>
                <w:rFonts w:cs="TH Sarabun New"/>
                <w:noProof/>
                <w:sz w:val="28"/>
                <w:szCs w:val="28"/>
              </w:rPr>
              <w:t>2005, p</w:t>
            </w:r>
            <w:r w:rsidRPr="00100956">
              <w:rPr>
                <w:rFonts w:cs="TH Sarabun New"/>
                <w:noProof/>
                <w:sz w:val="28"/>
                <w:szCs w:val="28"/>
                <w:cs/>
              </w:rPr>
              <w:t xml:space="preserve">. </w:t>
            </w:r>
            <w:r w:rsidRPr="00100956">
              <w:rPr>
                <w:rFonts w:cs="TH Sarabun New"/>
                <w:noProof/>
                <w:sz w:val="28"/>
                <w:szCs w:val="28"/>
              </w:rPr>
              <w:t>3</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13</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 xml:space="preserve">  W</w:t>
            </w:r>
            <w:r w:rsidRPr="00100956">
              <w:rPr>
                <w:rFonts w:cs="TH Sarabun New"/>
                <w:noProof/>
                <w:sz w:val="28"/>
                <w:szCs w:val="28"/>
                <w:cs/>
              </w:rPr>
              <w:t xml:space="preserve">. </w:t>
            </w:r>
            <w:r w:rsidRPr="00100956">
              <w:rPr>
                <w:rFonts w:cs="TH Sarabun New"/>
                <w:noProof/>
                <w:sz w:val="28"/>
                <w:szCs w:val="28"/>
              </w:rPr>
              <w:t>S</w:t>
            </w:r>
            <w:r w:rsidRPr="00100956">
              <w:rPr>
                <w:rFonts w:cs="TH Sarabun New"/>
                <w:noProof/>
                <w:sz w:val="28"/>
                <w:szCs w:val="28"/>
                <w:cs/>
              </w:rPr>
              <w:t xml:space="preserve">. </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P</w:t>
            </w:r>
            <w:r w:rsidRPr="00100956">
              <w:rPr>
                <w:rFonts w:cs="TH Sarabun New"/>
                <w:noProof/>
                <w:sz w:val="28"/>
                <w:szCs w:val="28"/>
                <w:cs/>
              </w:rPr>
              <w:t xml:space="preserve">. </w:t>
            </w:r>
            <w:r w:rsidRPr="00100956">
              <w:rPr>
                <w:rFonts w:cs="TH Sarabun New"/>
                <w:noProof/>
                <w:sz w:val="28"/>
                <w:szCs w:val="28"/>
              </w:rPr>
              <w:t>D</w:t>
            </w:r>
            <w:r w:rsidRPr="00100956">
              <w:rPr>
                <w:rFonts w:cs="TH Sarabun New"/>
                <w:noProof/>
                <w:sz w:val="28"/>
                <w:szCs w:val="28"/>
                <w:cs/>
              </w:rPr>
              <w:t xml:space="preserve">. </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a</w:t>
            </w:r>
            <w:r w:rsidRPr="00100956">
              <w:rPr>
                <w:rFonts w:cs="TH Sarabun New"/>
                <w:noProof/>
                <w:sz w:val="28"/>
                <w:szCs w:val="28"/>
                <w:cs/>
              </w:rPr>
              <w:t xml:space="preserve">. </w:t>
            </w:r>
            <w:r w:rsidRPr="00100956">
              <w:rPr>
                <w:rFonts w:cs="TH Sarabun New"/>
                <w:noProof/>
                <w:sz w:val="28"/>
                <w:szCs w:val="28"/>
              </w:rPr>
              <w:t>T</w:t>
            </w:r>
            <w:r w:rsidRPr="00100956">
              <w:rPr>
                <w:rFonts w:cs="TH Sarabun New"/>
                <w:noProof/>
                <w:sz w:val="28"/>
                <w:szCs w:val="28"/>
                <w:cs/>
              </w:rPr>
              <w:t xml:space="preserve">. </w:t>
            </w:r>
            <w:r w:rsidRPr="00100956">
              <w:rPr>
                <w:rFonts w:cs="TH Sarabun New"/>
                <w:noProof/>
                <w:sz w:val="28"/>
                <w:szCs w:val="28"/>
              </w:rPr>
              <w:t>T</w:t>
            </w:r>
            <w:r w:rsidRPr="00100956">
              <w:rPr>
                <w:rFonts w:cs="TH Sarabun New"/>
                <w:noProof/>
                <w:sz w:val="28"/>
                <w:szCs w:val="28"/>
                <w:cs/>
              </w:rPr>
              <w:t xml:space="preserve">. </w:t>
            </w:r>
            <w:r w:rsidRPr="00100956">
              <w:rPr>
                <w:rFonts w:cs="TH Sarabun New"/>
                <w:noProof/>
                <w:sz w:val="28"/>
                <w:szCs w:val="28"/>
              </w:rPr>
              <w:t xml:space="preserve">Chularat Tanprasert1, </w:t>
            </w:r>
            <w:r w:rsidRPr="00100956">
              <w:rPr>
                <w:rFonts w:cs="TH Sarabun New"/>
                <w:noProof/>
                <w:sz w:val="28"/>
                <w:szCs w:val="28"/>
                <w:cs/>
              </w:rPr>
              <w:t>"</w:t>
            </w:r>
            <w:r w:rsidRPr="00100956">
              <w:rPr>
                <w:rFonts w:cs="TH Sarabun New"/>
                <w:noProof/>
                <w:sz w:val="28"/>
                <w:szCs w:val="28"/>
              </w:rPr>
              <w:t>Improved Mixed Thai &amp; English OCR using Two</w:t>
            </w:r>
            <w:r w:rsidRPr="00100956">
              <w:rPr>
                <w:rFonts w:cs="TH Sarabun New"/>
                <w:noProof/>
                <w:sz w:val="28"/>
                <w:szCs w:val="28"/>
                <w:cs/>
              </w:rPr>
              <w:t>-</w:t>
            </w:r>
            <w:r w:rsidRPr="00100956">
              <w:rPr>
                <w:rFonts w:cs="TH Sarabun New"/>
                <w:noProof/>
                <w:sz w:val="28"/>
                <w:szCs w:val="28"/>
              </w:rPr>
              <w:t>step Neural               Net Classification,</w:t>
            </w:r>
            <w:r w:rsidRPr="00100956">
              <w:rPr>
                <w:rFonts w:cs="TH Sarabun New"/>
                <w:noProof/>
                <w:sz w:val="28"/>
                <w:szCs w:val="28"/>
                <w:cs/>
              </w:rPr>
              <w:t xml:space="preserve">" </w:t>
            </w:r>
            <w:r w:rsidRPr="00100956">
              <w:rPr>
                <w:rFonts w:cs="TH Sarabun New"/>
                <w:i/>
                <w:iCs/>
                <w:noProof/>
                <w:sz w:val="28"/>
                <w:szCs w:val="28"/>
              </w:rPr>
              <w:t xml:space="preserve">NECTEC Technical Journal, </w:t>
            </w:r>
            <w:r w:rsidRPr="00100956">
              <w:rPr>
                <w:rFonts w:cs="TH Sarabun New"/>
                <w:noProof/>
                <w:sz w:val="28"/>
                <w:szCs w:val="28"/>
              </w:rPr>
              <w:t>pp</w:t>
            </w:r>
            <w:r w:rsidRPr="00100956">
              <w:rPr>
                <w:rFonts w:cs="TH Sarabun New"/>
                <w:noProof/>
                <w:sz w:val="28"/>
                <w:szCs w:val="28"/>
                <w:cs/>
              </w:rPr>
              <w:t xml:space="preserve">. </w:t>
            </w:r>
            <w:r w:rsidRPr="00100956">
              <w:rPr>
                <w:rFonts w:cs="TH Sarabun New"/>
                <w:noProof/>
                <w:sz w:val="28"/>
                <w:szCs w:val="28"/>
              </w:rPr>
              <w:t>41</w:t>
            </w:r>
            <w:r w:rsidRPr="00100956">
              <w:rPr>
                <w:rFonts w:cs="TH Sarabun New"/>
                <w:noProof/>
                <w:sz w:val="28"/>
                <w:szCs w:val="28"/>
                <w:cs/>
              </w:rPr>
              <w:t>-</w:t>
            </w:r>
            <w:r w:rsidRPr="00100956">
              <w:rPr>
                <w:rFonts w:cs="TH Sarabun New"/>
                <w:noProof/>
                <w:sz w:val="28"/>
                <w:szCs w:val="28"/>
              </w:rPr>
              <w:t>46, 1999</w:t>
            </w:r>
            <w:r w:rsidRPr="00100956">
              <w:rPr>
                <w:rFonts w:cs="TH Sarabun New"/>
                <w:noProof/>
                <w:sz w:val="28"/>
                <w:szCs w:val="28"/>
                <w:cs/>
              </w:rPr>
              <w:t xml:space="preserve">. </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lastRenderedPageBreak/>
              <w:t>[</w:t>
            </w:r>
            <w:r w:rsidRPr="00100956">
              <w:rPr>
                <w:rFonts w:cs="TH Sarabun New"/>
                <w:noProof/>
                <w:sz w:val="28"/>
                <w:szCs w:val="28"/>
              </w:rPr>
              <w:t>14</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 xml:space="preserve">  R</w:t>
            </w:r>
            <w:r w:rsidRPr="00100956">
              <w:rPr>
                <w:rFonts w:cs="TH Sarabun New"/>
                <w:noProof/>
                <w:sz w:val="28"/>
                <w:szCs w:val="28"/>
                <w:cs/>
              </w:rPr>
              <w:t xml:space="preserve">. </w:t>
            </w:r>
            <w:r w:rsidRPr="00100956">
              <w:rPr>
                <w:rFonts w:cs="TH Sarabun New"/>
                <w:noProof/>
                <w:sz w:val="28"/>
                <w:szCs w:val="28"/>
              </w:rPr>
              <w:t>D</w:t>
            </w:r>
            <w:r w:rsidRPr="00100956">
              <w:rPr>
                <w:rFonts w:cs="TH Sarabun New"/>
                <w:noProof/>
                <w:sz w:val="28"/>
                <w:szCs w:val="28"/>
                <w:cs/>
              </w:rPr>
              <w:t xml:space="preserve">. </w:t>
            </w:r>
            <w:r w:rsidRPr="00100956">
              <w:rPr>
                <w:rFonts w:cs="TH Sarabun New"/>
                <w:noProof/>
                <w:sz w:val="28"/>
                <w:szCs w:val="28"/>
              </w:rPr>
              <w:t>K</w:t>
            </w:r>
            <w:r w:rsidRPr="00100956">
              <w:rPr>
                <w:rFonts w:cs="TH Sarabun New"/>
                <w:noProof/>
                <w:sz w:val="28"/>
                <w:szCs w:val="28"/>
                <w:cs/>
              </w:rPr>
              <w:t xml:space="preserve">. </w:t>
            </w:r>
            <w:r w:rsidRPr="00100956">
              <w:rPr>
                <w:rFonts w:cs="TH Sarabun New"/>
                <w:noProof/>
                <w:sz w:val="28"/>
                <w:szCs w:val="28"/>
              </w:rPr>
              <w:t>A</w:t>
            </w:r>
            <w:r w:rsidRPr="00100956">
              <w:rPr>
                <w:rFonts w:cs="TH Sarabun New"/>
                <w:noProof/>
                <w:sz w:val="28"/>
                <w:szCs w:val="28"/>
                <w:cs/>
              </w:rPr>
              <w:t xml:space="preserve">. </w:t>
            </w:r>
            <w:r w:rsidRPr="00100956">
              <w:rPr>
                <w:rFonts w:cs="TH Sarabun New"/>
                <w:noProof/>
                <w:sz w:val="28"/>
                <w:szCs w:val="28"/>
              </w:rPr>
              <w:t>N</w:t>
            </w:r>
            <w:r w:rsidRPr="00100956">
              <w:rPr>
                <w:rFonts w:cs="TH Sarabun New"/>
                <w:noProof/>
                <w:sz w:val="28"/>
                <w:szCs w:val="28"/>
                <w:cs/>
              </w:rPr>
              <w:t xml:space="preserve">. </w:t>
            </w:r>
            <w:r w:rsidRPr="00100956">
              <w:rPr>
                <w:rFonts w:cs="TH Sarabun New"/>
                <w:noProof/>
                <w:sz w:val="28"/>
                <w:szCs w:val="28"/>
              </w:rPr>
              <w:t>P</w:t>
            </w:r>
            <w:r w:rsidRPr="00100956">
              <w:rPr>
                <w:rFonts w:cs="TH Sarabun New"/>
                <w:noProof/>
                <w:sz w:val="28"/>
                <w:szCs w:val="28"/>
                <w:cs/>
              </w:rPr>
              <w:t>.</w:t>
            </w:r>
            <w:r w:rsidRPr="00100956">
              <w:rPr>
                <w:rFonts w:cs="TH Sarabun New"/>
                <w:noProof/>
                <w:sz w:val="28"/>
                <w:szCs w:val="28"/>
              </w:rPr>
              <w:t xml:space="preserve">, </w:t>
            </w:r>
            <w:r w:rsidRPr="00100956">
              <w:rPr>
                <w:rFonts w:cs="TH Sarabun New"/>
                <w:noProof/>
                <w:sz w:val="28"/>
                <w:szCs w:val="28"/>
                <w:cs/>
              </w:rPr>
              <w:t>"</w:t>
            </w:r>
            <w:r w:rsidRPr="00100956">
              <w:rPr>
                <w:rFonts w:cs="TH Sarabun New"/>
                <w:noProof/>
                <w:sz w:val="28"/>
                <w:szCs w:val="28"/>
              </w:rPr>
              <w:t>OPTICAL CHARACTER RECOGNITION</w:t>
            </w:r>
            <w:r w:rsidRPr="00100956">
              <w:rPr>
                <w:rFonts w:cs="TH Sarabun New"/>
                <w:noProof/>
                <w:sz w:val="28"/>
                <w:szCs w:val="28"/>
                <w:cs/>
              </w:rPr>
              <w:t>:</w:t>
            </w:r>
            <w:r w:rsidRPr="00100956">
              <w:rPr>
                <w:rFonts w:cs="TH Sarabun New"/>
                <w:noProof/>
                <w:sz w:val="28"/>
                <w:szCs w:val="28"/>
              </w:rPr>
              <w:t>A BOO OR BANE</w:t>
            </w:r>
            <w:r w:rsidRPr="00100956">
              <w:rPr>
                <w:rFonts w:cs="TH Sarabun New"/>
                <w:noProof/>
                <w:sz w:val="28"/>
                <w:szCs w:val="28"/>
                <w:cs/>
              </w:rPr>
              <w:t xml:space="preserve">". </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15</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K</w:t>
            </w:r>
            <w:r w:rsidRPr="00100956">
              <w:rPr>
                <w:rFonts w:cs="TH Sarabun New"/>
                <w:noProof/>
                <w:sz w:val="28"/>
                <w:szCs w:val="28"/>
                <w:cs/>
              </w:rPr>
              <w:t xml:space="preserve">. </w:t>
            </w:r>
            <w:r w:rsidRPr="00100956">
              <w:rPr>
                <w:rFonts w:cs="TH Sarabun New"/>
                <w:noProof/>
                <w:sz w:val="28"/>
                <w:szCs w:val="28"/>
              </w:rPr>
              <w:t>V</w:t>
            </w:r>
            <w:r w:rsidRPr="00100956">
              <w:rPr>
                <w:rFonts w:cs="TH Sarabun New"/>
                <w:noProof/>
                <w:sz w:val="28"/>
                <w:szCs w:val="28"/>
                <w:cs/>
              </w:rPr>
              <w:t>.</w:t>
            </w:r>
            <w:r w:rsidRPr="00100956">
              <w:rPr>
                <w:rFonts w:cs="TH Sarabun New"/>
                <w:noProof/>
                <w:sz w:val="28"/>
                <w:szCs w:val="28"/>
              </w:rPr>
              <w:t xml:space="preserve">Renupriya1 1, </w:t>
            </w:r>
            <w:r w:rsidRPr="00100956">
              <w:rPr>
                <w:rFonts w:cs="TH Sarabun New"/>
                <w:noProof/>
                <w:sz w:val="28"/>
                <w:szCs w:val="28"/>
                <w:cs/>
              </w:rPr>
              <w:t>"</w:t>
            </w:r>
            <w:r w:rsidRPr="00100956">
              <w:rPr>
                <w:rFonts w:cs="TH Sarabun New"/>
                <w:noProof/>
                <w:sz w:val="28"/>
                <w:szCs w:val="28"/>
              </w:rPr>
              <w:t>Language Translator Application using Image In Android,</w:t>
            </w:r>
            <w:r w:rsidRPr="00100956">
              <w:rPr>
                <w:rFonts w:cs="TH Sarabun New"/>
                <w:noProof/>
                <w:sz w:val="28"/>
                <w:szCs w:val="28"/>
                <w:cs/>
              </w:rPr>
              <w:t xml:space="preserve">" </w:t>
            </w:r>
            <w:r w:rsidRPr="00100956">
              <w:rPr>
                <w:rFonts w:cs="TH Sarabun New"/>
                <w:i/>
                <w:iCs/>
                <w:noProof/>
                <w:sz w:val="28"/>
                <w:szCs w:val="28"/>
                <w:cs/>
              </w:rPr>
              <w:t>(</w:t>
            </w:r>
            <w:r w:rsidRPr="00100956">
              <w:rPr>
                <w:rFonts w:cs="TH Sarabun New"/>
                <w:i/>
                <w:iCs/>
                <w:noProof/>
                <w:sz w:val="28"/>
                <w:szCs w:val="28"/>
              </w:rPr>
              <w:t>International Conference on Systems, Science, Control, Communication, Engineering and Technology</w:t>
            </w:r>
            <w:r w:rsidRPr="00100956">
              <w:rPr>
                <w:rFonts w:cs="TH Sarabun New"/>
                <w:i/>
                <w:iCs/>
                <w:noProof/>
                <w:sz w:val="28"/>
                <w:szCs w:val="28"/>
                <w:cs/>
              </w:rPr>
              <w:t>)</w:t>
            </w:r>
            <w:r w:rsidRPr="00100956">
              <w:rPr>
                <w:rFonts w:cs="TH Sarabun New"/>
                <w:i/>
                <w:iCs/>
                <w:noProof/>
                <w:sz w:val="28"/>
                <w:szCs w:val="28"/>
              </w:rPr>
              <w:t xml:space="preserve">, </w:t>
            </w:r>
            <w:r w:rsidRPr="00100956">
              <w:rPr>
                <w:rFonts w:cs="TH Sarabun New"/>
                <w:noProof/>
                <w:sz w:val="28"/>
                <w:szCs w:val="28"/>
              </w:rPr>
              <w:t>pp</w:t>
            </w:r>
            <w:r w:rsidRPr="00100956">
              <w:rPr>
                <w:rFonts w:cs="TH Sarabun New"/>
                <w:noProof/>
                <w:sz w:val="28"/>
                <w:szCs w:val="28"/>
                <w:cs/>
              </w:rPr>
              <w:t xml:space="preserve">. </w:t>
            </w:r>
            <w:r w:rsidRPr="00100956">
              <w:rPr>
                <w:rFonts w:cs="TH Sarabun New"/>
                <w:noProof/>
                <w:sz w:val="28"/>
                <w:szCs w:val="28"/>
              </w:rPr>
              <w:t>179</w:t>
            </w:r>
            <w:r w:rsidRPr="00100956">
              <w:rPr>
                <w:rFonts w:cs="TH Sarabun New"/>
                <w:noProof/>
                <w:sz w:val="28"/>
                <w:szCs w:val="28"/>
                <w:cs/>
              </w:rPr>
              <w:t>-</w:t>
            </w:r>
            <w:r w:rsidRPr="00100956">
              <w:rPr>
                <w:rFonts w:cs="TH Sarabun New"/>
                <w:noProof/>
                <w:sz w:val="28"/>
                <w:szCs w:val="28"/>
              </w:rPr>
              <w:t>182</w:t>
            </w:r>
            <w:r w:rsidRPr="00100956">
              <w:rPr>
                <w:rFonts w:cs="TH Sarabun New"/>
                <w:noProof/>
                <w:sz w:val="28"/>
                <w:szCs w:val="28"/>
                <w:cs/>
              </w:rPr>
              <w:t xml:space="preserve">.   </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16</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ฝ. โรงพยาบาลศิริราช</w:t>
            </w:r>
            <w:r w:rsidRPr="00100956">
              <w:rPr>
                <w:rFonts w:cs="TH Sarabun New"/>
                <w:noProof/>
                <w:sz w:val="28"/>
                <w:szCs w:val="28"/>
              </w:rPr>
              <w:t>, 15 10 2017</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www</w:t>
            </w:r>
            <w:r w:rsidRPr="00100956">
              <w:rPr>
                <w:rFonts w:cs="TH Sarabun New"/>
                <w:noProof/>
                <w:sz w:val="28"/>
                <w:szCs w:val="28"/>
                <w:cs/>
              </w:rPr>
              <w:t>.</w:t>
            </w:r>
            <w:r w:rsidRPr="00100956">
              <w:rPr>
                <w:rFonts w:cs="TH Sarabun New"/>
                <w:noProof/>
                <w:sz w:val="28"/>
                <w:szCs w:val="28"/>
              </w:rPr>
              <w:t>si</w:t>
            </w:r>
            <w:r w:rsidRPr="00100956">
              <w:rPr>
                <w:rFonts w:cs="TH Sarabun New"/>
                <w:noProof/>
                <w:sz w:val="28"/>
                <w:szCs w:val="28"/>
                <w:cs/>
              </w:rPr>
              <w:t>.</w:t>
            </w:r>
            <w:r w:rsidRPr="00100956">
              <w:rPr>
                <w:rFonts w:cs="TH Sarabun New"/>
                <w:noProof/>
                <w:sz w:val="28"/>
                <w:szCs w:val="28"/>
              </w:rPr>
              <w:t>mahidol</w:t>
            </w:r>
            <w:r w:rsidRPr="00100956">
              <w:rPr>
                <w:rFonts w:cs="TH Sarabun New"/>
                <w:noProof/>
                <w:sz w:val="28"/>
                <w:szCs w:val="28"/>
                <w:cs/>
              </w:rPr>
              <w:t>.</w:t>
            </w:r>
            <w:r w:rsidRPr="00100956">
              <w:rPr>
                <w:rFonts w:cs="TH Sarabun New"/>
                <w:noProof/>
                <w:sz w:val="28"/>
                <w:szCs w:val="28"/>
              </w:rPr>
              <w:t>ac</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division</w:t>
            </w:r>
            <w:r w:rsidRPr="00100956">
              <w:rPr>
                <w:rFonts w:cs="TH Sarabun New"/>
                <w:noProof/>
                <w:sz w:val="28"/>
                <w:szCs w:val="28"/>
                <w:cs/>
              </w:rPr>
              <w:t>/</w:t>
            </w:r>
            <w:r w:rsidRPr="00100956">
              <w:rPr>
                <w:rFonts w:cs="TH Sarabun New"/>
                <w:noProof/>
                <w:sz w:val="28"/>
                <w:szCs w:val="28"/>
              </w:rPr>
              <w:t>hph</w:t>
            </w:r>
            <w:r w:rsidRPr="00100956">
              <w:rPr>
                <w:rFonts w:cs="TH Sarabun New"/>
                <w:noProof/>
                <w:sz w:val="28"/>
                <w:szCs w:val="28"/>
                <w:cs/>
              </w:rPr>
              <w:t>/</w:t>
            </w:r>
            <w:r w:rsidRPr="00100956">
              <w:rPr>
                <w:rFonts w:cs="TH Sarabun New"/>
                <w:noProof/>
                <w:sz w:val="28"/>
                <w:szCs w:val="28"/>
              </w:rPr>
              <w:t>admin</w:t>
            </w:r>
            <w:r w:rsidRPr="00100956">
              <w:rPr>
                <w:rFonts w:cs="TH Sarabun New"/>
                <w:noProof/>
                <w:sz w:val="28"/>
                <w:szCs w:val="28"/>
                <w:cs/>
              </w:rPr>
              <w:t>/</w:t>
            </w:r>
            <w:r w:rsidRPr="00100956">
              <w:rPr>
                <w:rFonts w:cs="TH Sarabun New"/>
                <w:noProof/>
                <w:sz w:val="28"/>
                <w:szCs w:val="28"/>
              </w:rPr>
              <w:t>news_files</w:t>
            </w:r>
            <w:r w:rsidRPr="00100956">
              <w:rPr>
                <w:rFonts w:cs="TH Sarabun New"/>
                <w:noProof/>
                <w:sz w:val="28"/>
                <w:szCs w:val="28"/>
                <w:cs/>
              </w:rPr>
              <w:t>/</w:t>
            </w:r>
            <w:r w:rsidRPr="00100956">
              <w:rPr>
                <w:rFonts w:cs="TH Sarabun New"/>
                <w:noProof/>
                <w:sz w:val="28"/>
                <w:szCs w:val="28"/>
              </w:rPr>
              <w:t>145_49_1</w:t>
            </w:r>
            <w:r w:rsidRPr="00100956">
              <w:rPr>
                <w:rFonts w:cs="TH Sarabun New"/>
                <w:noProof/>
                <w:sz w:val="28"/>
                <w:szCs w:val="28"/>
                <w:cs/>
              </w:rPr>
              <w:t>.</w:t>
            </w:r>
            <w:r w:rsidRPr="00100956">
              <w:rPr>
                <w:rFonts w:cs="TH Sarabun New"/>
                <w:noProof/>
                <w:sz w:val="28"/>
                <w:szCs w:val="28"/>
              </w:rPr>
              <w:t>pdf</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A273B7" w:rsidRDefault="00294B1C" w:rsidP="00294B1C">
            <w:pPr>
              <w:pStyle w:val="Bibliography"/>
              <w:ind w:firstLine="0"/>
              <w:rPr>
                <w:rFonts w:cs="TH Sarabun New"/>
                <w:noProof/>
                <w:sz w:val="28"/>
                <w:szCs w:val="28"/>
              </w:rPr>
            </w:pPr>
            <w:r w:rsidRPr="00A273B7">
              <w:rPr>
                <w:rFonts w:cs="TH Sarabun New"/>
                <w:noProof/>
                <w:sz w:val="28"/>
                <w:szCs w:val="28"/>
                <w:cs/>
              </w:rPr>
              <w:t>[1</w:t>
            </w:r>
            <w:r w:rsidRPr="00A273B7">
              <w:rPr>
                <w:rFonts w:cs="TH Sarabun New"/>
                <w:noProof/>
                <w:sz w:val="28"/>
                <w:szCs w:val="28"/>
              </w:rPr>
              <w:t>7</w:t>
            </w:r>
            <w:r w:rsidRPr="00A273B7">
              <w:rPr>
                <w:rFonts w:cs="TH Sarabun New"/>
                <w:noProof/>
                <w:sz w:val="28"/>
                <w:szCs w:val="28"/>
                <w:cs/>
              </w:rPr>
              <w:t xml:space="preserve">] </w:t>
            </w:r>
          </w:p>
        </w:tc>
        <w:tc>
          <w:tcPr>
            <w:tcW w:w="4500" w:type="pct"/>
            <w:hideMark/>
          </w:tcPr>
          <w:p w:rsidR="00294B1C" w:rsidRPr="00A273B7" w:rsidRDefault="00294B1C" w:rsidP="00294B1C">
            <w:pPr>
              <w:pStyle w:val="Bibliography"/>
              <w:ind w:firstLine="0"/>
              <w:rPr>
                <w:rFonts w:cs="TH Sarabun New"/>
                <w:noProof/>
                <w:sz w:val="28"/>
                <w:szCs w:val="28"/>
                <w:cs/>
              </w:rPr>
            </w:pPr>
            <w:r w:rsidRPr="00A273B7">
              <w:rPr>
                <w:rFonts w:cs="TH Sarabun New"/>
                <w:noProof/>
                <w:sz w:val="28"/>
                <w:szCs w:val="28"/>
                <w:cs/>
              </w:rPr>
              <w:t xml:space="preserve">ผ. พ. วิษณุ สุวรรณวงศ์ </w:t>
            </w:r>
            <w:r w:rsidRPr="00A273B7">
              <w:rPr>
                <w:rFonts w:cs="TH Sarabun New"/>
                <w:noProof/>
                <w:sz w:val="28"/>
                <w:szCs w:val="28"/>
              </w:rPr>
              <w:t>,</w:t>
            </w:r>
            <w:r w:rsidRPr="00A273B7">
              <w:rPr>
                <w:rFonts w:cs="TH Sarabun New"/>
                <w:noProof/>
                <w:sz w:val="28"/>
                <w:szCs w:val="28"/>
                <w:cs/>
              </w:rPr>
              <w:t xml:space="preserve"> การประชุมวิชาการและนำเสนอผลงานวิจัยระดับนานาชาติ ครั้งที่ 6</w:t>
            </w:r>
            <w:r w:rsidRPr="00A273B7">
              <w:rPr>
                <w:rFonts w:cs="TH Sarabun New"/>
                <w:noProof/>
                <w:sz w:val="28"/>
                <w:szCs w:val="28"/>
              </w:rPr>
              <w:t>,</w:t>
            </w:r>
            <w:r w:rsidRPr="00A273B7">
              <w:rPr>
                <w:rFonts w:cs="TH Sarabun New"/>
                <w:noProof/>
                <w:sz w:val="28"/>
                <w:szCs w:val="28"/>
                <w:cs/>
              </w:rPr>
              <w:t xml:space="preserve"> </w:t>
            </w:r>
            <w:r w:rsidRPr="00A273B7">
              <w:rPr>
                <w:rFonts w:cs="TH Sarabun New"/>
                <w:noProof/>
                <w:sz w:val="28"/>
                <w:szCs w:val="28"/>
              </w:rPr>
              <w:t>pp</w:t>
            </w:r>
            <w:r w:rsidRPr="00A273B7">
              <w:rPr>
                <w:rFonts w:cs="TH Sarabun New"/>
                <w:noProof/>
                <w:sz w:val="28"/>
                <w:szCs w:val="28"/>
                <w:cs/>
              </w:rPr>
              <w:t xml:space="preserve">. 441-451. </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cs/>
              </w:rPr>
            </w:pPr>
            <w:r w:rsidRPr="00100956">
              <w:rPr>
                <w:rFonts w:cs="TH Sarabun New"/>
                <w:noProof/>
                <w:sz w:val="28"/>
                <w:szCs w:val="28"/>
                <w:cs/>
              </w:rPr>
              <w:t>[1</w:t>
            </w:r>
            <w:r w:rsidRPr="00100956">
              <w:rPr>
                <w:rFonts w:cs="TH Sarabun New"/>
                <w:noProof/>
                <w:sz w:val="28"/>
                <w:szCs w:val="28"/>
              </w:rPr>
              <w:t>8</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cs/>
              </w:rPr>
            </w:pPr>
            <w:r w:rsidRPr="00100956">
              <w:rPr>
                <w:rFonts w:cs="TH Sarabun New"/>
                <w:noProof/>
                <w:sz w:val="28"/>
                <w:szCs w:val="28"/>
                <w:cs/>
              </w:rPr>
              <w:t>ศุภกิจ จิระศิริโชติ</w:t>
            </w:r>
            <w:r w:rsidRPr="00100956">
              <w:rPr>
                <w:rFonts w:cs="TH Sarabun New"/>
                <w:noProof/>
                <w:sz w:val="28"/>
                <w:szCs w:val="28"/>
              </w:rPr>
              <w:t xml:space="preserve">, </w:t>
            </w:r>
            <w:r w:rsidRPr="00100956">
              <w:rPr>
                <w:rFonts w:cs="TH Sarabun New"/>
                <w:noProof/>
                <w:sz w:val="28"/>
                <w:szCs w:val="28"/>
                <w:cs/>
              </w:rPr>
              <w:t>จิราพร เทียนกิ่งแก้วและ ทวีชัย อวยพรกชกร</w:t>
            </w:r>
            <w:r w:rsidRPr="00100956">
              <w:rPr>
                <w:rFonts w:cs="TH Sarabun New"/>
                <w:noProof/>
                <w:sz w:val="28"/>
                <w:szCs w:val="28"/>
              </w:rPr>
              <w:t xml:space="preserve">, </w:t>
            </w:r>
            <w:r w:rsidRPr="00100956">
              <w:rPr>
                <w:rFonts w:cs="TH Sarabun New"/>
                <w:noProof/>
                <w:sz w:val="28"/>
                <w:szCs w:val="28"/>
                <w:cs/>
              </w:rPr>
              <w:t>“ระบบสนับสนุนการนำเข้าข้อมูลภาพสู่ฐานข้อมูลเชิงสัมพันธ์</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 xml:space="preserve">India, </w:t>
            </w:r>
            <w:r w:rsidRPr="00100956">
              <w:rPr>
                <w:rFonts w:cs="TH Sarabun New"/>
                <w:noProof/>
                <w:sz w:val="28"/>
                <w:szCs w:val="28"/>
                <w:cs/>
              </w:rPr>
              <w:t>2002</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pp</w:t>
            </w:r>
            <w:r w:rsidRPr="00100956">
              <w:rPr>
                <w:rFonts w:cs="TH Sarabun New"/>
                <w:noProof/>
                <w:sz w:val="28"/>
                <w:szCs w:val="28"/>
                <w:cs/>
              </w:rPr>
              <w:t>. 3-22.</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cs/>
              </w:rPr>
            </w:pPr>
            <w:r w:rsidRPr="00100956">
              <w:rPr>
                <w:rFonts w:cs="TH Sarabun New"/>
                <w:noProof/>
                <w:sz w:val="28"/>
                <w:szCs w:val="28"/>
                <w:cs/>
              </w:rPr>
              <w:t>[</w:t>
            </w:r>
            <w:r w:rsidRPr="00100956">
              <w:rPr>
                <w:rFonts w:cs="TH Sarabun New"/>
                <w:noProof/>
                <w:sz w:val="28"/>
                <w:szCs w:val="28"/>
              </w:rPr>
              <w:t>19</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rPr>
              <w:t>A</w:t>
            </w:r>
            <w:r w:rsidRPr="00100956">
              <w:rPr>
                <w:rFonts w:cs="TH Sarabun New"/>
                <w:noProof/>
                <w:sz w:val="28"/>
                <w:szCs w:val="28"/>
                <w:cs/>
              </w:rPr>
              <w:t xml:space="preserve">. </w:t>
            </w:r>
            <w:r w:rsidRPr="00100956">
              <w:rPr>
                <w:rFonts w:cs="TH Sarabun New"/>
                <w:noProof/>
                <w:sz w:val="28"/>
                <w:szCs w:val="28"/>
              </w:rPr>
              <w:t>J</w:t>
            </w:r>
            <w:r w:rsidRPr="00100956">
              <w:rPr>
                <w:rFonts w:cs="TH Sarabun New"/>
                <w:noProof/>
                <w:sz w:val="28"/>
                <w:szCs w:val="28"/>
                <w:cs/>
              </w:rPr>
              <w:t xml:space="preserve">. </w:t>
            </w:r>
            <w:r w:rsidRPr="00100956">
              <w:rPr>
                <w:rFonts w:cs="TH Sarabun New"/>
                <w:noProof/>
                <w:sz w:val="28"/>
                <w:szCs w:val="28"/>
              </w:rPr>
              <w:t>R</w:t>
            </w:r>
            <w:r w:rsidRPr="00100956">
              <w:rPr>
                <w:rFonts w:cs="TH Sarabun New"/>
                <w:noProof/>
                <w:sz w:val="28"/>
                <w:szCs w:val="28"/>
                <w:cs/>
              </w:rPr>
              <w:t xml:space="preserve">. </w:t>
            </w:r>
            <w:r w:rsidRPr="00100956">
              <w:rPr>
                <w:rFonts w:cs="TH Sarabun New"/>
                <w:noProof/>
                <w:sz w:val="28"/>
                <w:szCs w:val="28"/>
              </w:rPr>
              <w:t>K</w:t>
            </w:r>
            <w:r w:rsidRPr="00100956">
              <w:rPr>
                <w:rFonts w:cs="TH Sarabun New"/>
                <w:noProof/>
                <w:sz w:val="28"/>
                <w:szCs w:val="28"/>
                <w:cs/>
              </w:rPr>
              <w:t xml:space="preserve">. </w:t>
            </w:r>
            <w:r w:rsidRPr="00100956">
              <w:rPr>
                <w:rFonts w:cs="TH Sarabun New"/>
                <w:noProof/>
                <w:sz w:val="28"/>
                <w:szCs w:val="28"/>
              </w:rPr>
              <w:t>K</w:t>
            </w:r>
            <w:r w:rsidRPr="00100956">
              <w:rPr>
                <w:rFonts w:cs="TH Sarabun New"/>
                <w:noProof/>
                <w:sz w:val="28"/>
                <w:szCs w:val="28"/>
                <w:cs/>
              </w:rPr>
              <w:t xml:space="preserve">. </w:t>
            </w:r>
            <w:r w:rsidRPr="00100956">
              <w:rPr>
                <w:rFonts w:cs="TH Sarabun New"/>
                <w:noProof/>
                <w:sz w:val="28"/>
                <w:szCs w:val="28"/>
              </w:rPr>
              <w:t>D</w:t>
            </w:r>
            <w:r w:rsidRPr="00100956">
              <w:rPr>
                <w:rFonts w:cs="TH Sarabun New"/>
                <w:noProof/>
                <w:sz w:val="28"/>
                <w:szCs w:val="28"/>
                <w:cs/>
              </w:rPr>
              <w:t xml:space="preserve">. </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S</w:t>
            </w:r>
            <w:r w:rsidRPr="00100956">
              <w:rPr>
                <w:rFonts w:cs="TH Sarabun New"/>
                <w:noProof/>
                <w:sz w:val="28"/>
                <w:szCs w:val="28"/>
                <w:cs/>
              </w:rPr>
              <w:t xml:space="preserve">. </w:t>
            </w:r>
            <w:r w:rsidRPr="00100956">
              <w:rPr>
                <w:rFonts w:cs="TH Sarabun New"/>
                <w:noProof/>
                <w:sz w:val="28"/>
                <w:szCs w:val="28"/>
              </w:rPr>
              <w:t>P</w:t>
            </w:r>
            <w:r w:rsidRPr="00100956">
              <w:rPr>
                <w:rFonts w:cs="TH Sarabun New"/>
                <w:noProof/>
                <w:sz w:val="28"/>
                <w:szCs w:val="28"/>
                <w:cs/>
              </w:rPr>
              <w:t xml:space="preserve">. </w:t>
            </w:r>
            <w:r w:rsidRPr="00100956">
              <w:rPr>
                <w:rFonts w:cs="TH Sarabun New"/>
                <w:noProof/>
                <w:sz w:val="28"/>
                <w:szCs w:val="28"/>
              </w:rPr>
              <w:t>,</w:t>
            </w:r>
            <w:r w:rsidRPr="00100956">
              <w:rPr>
                <w:rFonts w:cs="TH Sarabun New"/>
                <w:noProof/>
                <w:sz w:val="28"/>
                <w:szCs w:val="28"/>
                <w:cs/>
              </w:rPr>
              <w:t xml:space="preserve">. </w:t>
            </w:r>
            <w:r w:rsidRPr="00100956">
              <w:rPr>
                <w:rFonts w:cs="TH Sarabun New"/>
                <w:noProof/>
                <w:sz w:val="28"/>
                <w:szCs w:val="28"/>
              </w:rPr>
              <w:t>a</w:t>
            </w:r>
            <w:r w:rsidRPr="00100956">
              <w:rPr>
                <w:rFonts w:cs="TH Sarabun New"/>
                <w:noProof/>
                <w:sz w:val="28"/>
                <w:szCs w:val="28"/>
                <w:cs/>
              </w:rPr>
              <w:t xml:space="preserve">. </w:t>
            </w:r>
            <w:r w:rsidRPr="00100956">
              <w:rPr>
                <w:rFonts w:cs="TH Sarabun New"/>
                <w:noProof/>
                <w:sz w:val="28"/>
                <w:szCs w:val="28"/>
              </w:rPr>
              <w:t>G</w:t>
            </w:r>
            <w:r w:rsidRPr="00100956">
              <w:rPr>
                <w:rFonts w:cs="TH Sarabun New"/>
                <w:noProof/>
                <w:sz w:val="28"/>
                <w:szCs w:val="28"/>
                <w:cs/>
              </w:rPr>
              <w:t xml:space="preserve">. </w:t>
            </w:r>
            <w:r w:rsidRPr="00100956">
              <w:rPr>
                <w:rFonts w:cs="TH Sarabun New"/>
                <w:noProof/>
                <w:sz w:val="28"/>
                <w:szCs w:val="28"/>
              </w:rPr>
              <w:t>S</w:t>
            </w:r>
            <w:r w:rsidRPr="00100956">
              <w:rPr>
                <w:rFonts w:cs="TH Sarabun New"/>
                <w:noProof/>
                <w:sz w:val="28"/>
                <w:szCs w:val="28"/>
                <w:cs/>
              </w:rPr>
              <w:t xml:space="preserve">. </w:t>
            </w:r>
            <w:r w:rsidRPr="00100956">
              <w:rPr>
                <w:rFonts w:cs="TH Sarabun New"/>
                <w:noProof/>
                <w:sz w:val="28"/>
                <w:szCs w:val="28"/>
              </w:rPr>
              <w:t xml:space="preserve">Mi Zhang, </w:t>
            </w:r>
            <w:r w:rsidRPr="00100956">
              <w:rPr>
                <w:rFonts w:cs="TH Sarabun New"/>
                <w:noProof/>
                <w:sz w:val="28"/>
                <w:szCs w:val="28"/>
                <w:cs/>
              </w:rPr>
              <w:t>"</w:t>
            </w:r>
            <w:r w:rsidRPr="00100956">
              <w:rPr>
                <w:rFonts w:cs="TH Sarabun New"/>
                <w:noProof/>
                <w:sz w:val="28"/>
                <w:szCs w:val="28"/>
              </w:rPr>
              <w:t>OCRdroid</w:t>
            </w:r>
            <w:r w:rsidRPr="00100956">
              <w:rPr>
                <w:rFonts w:cs="TH Sarabun New"/>
                <w:noProof/>
                <w:sz w:val="28"/>
                <w:szCs w:val="28"/>
                <w:cs/>
              </w:rPr>
              <w:t>:</w:t>
            </w:r>
            <w:r w:rsidRPr="00100956">
              <w:rPr>
                <w:rFonts w:cs="TH Sarabun New"/>
                <w:noProof/>
                <w:sz w:val="28"/>
                <w:szCs w:val="28"/>
              </w:rPr>
              <w:t>A Framework to Digitize Text Using Mobile Phones,</w:t>
            </w:r>
            <w:r w:rsidRPr="00100956">
              <w:rPr>
                <w:rFonts w:cs="TH Sarabun New"/>
                <w:noProof/>
                <w:sz w:val="28"/>
                <w:szCs w:val="28"/>
                <w:cs/>
              </w:rPr>
              <w:t xml:space="preserve">" </w:t>
            </w:r>
            <w:r w:rsidRPr="00100956">
              <w:rPr>
                <w:rFonts w:cs="TH Sarabun New"/>
                <w:noProof/>
                <w:sz w:val="28"/>
                <w:szCs w:val="28"/>
              </w:rPr>
              <w:t>pp</w:t>
            </w:r>
            <w:r w:rsidRPr="00100956">
              <w:rPr>
                <w:rFonts w:cs="TH Sarabun New"/>
                <w:noProof/>
                <w:sz w:val="28"/>
                <w:szCs w:val="28"/>
                <w:cs/>
              </w:rPr>
              <w:t xml:space="preserve">. </w:t>
            </w:r>
            <w:r w:rsidRPr="00100956">
              <w:rPr>
                <w:rFonts w:cs="TH Sarabun New"/>
                <w:noProof/>
                <w:sz w:val="28"/>
                <w:szCs w:val="28"/>
              </w:rPr>
              <w:t>273</w:t>
            </w:r>
            <w:r w:rsidRPr="00100956">
              <w:rPr>
                <w:rFonts w:cs="TH Sarabun New"/>
                <w:noProof/>
                <w:sz w:val="28"/>
                <w:szCs w:val="28"/>
                <w:cs/>
              </w:rPr>
              <w:t>-</w:t>
            </w:r>
            <w:r w:rsidRPr="00100956">
              <w:rPr>
                <w:rFonts w:cs="TH Sarabun New"/>
                <w:noProof/>
                <w:sz w:val="28"/>
                <w:szCs w:val="28"/>
              </w:rPr>
              <w:t>292</w:t>
            </w:r>
            <w:r w:rsidRPr="00100956">
              <w:rPr>
                <w:rFonts w:cs="TH Sarabun New"/>
                <w:noProof/>
                <w:sz w:val="28"/>
                <w:szCs w:val="28"/>
                <w:cs/>
              </w:rPr>
              <w:t xml:space="preserve">. </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20</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h2ohydrogarden,</w:t>
            </w:r>
            <w:r w:rsidRPr="00100956">
              <w:rPr>
                <w:rFonts w:cs="TH Sarabun New"/>
                <w:noProof/>
                <w:sz w:val="28"/>
                <w:szCs w:val="28"/>
                <w:cs/>
              </w:rPr>
              <w:t>" [</w:t>
            </w:r>
            <w:r w:rsidRPr="00100956">
              <w:rPr>
                <w:rFonts w:cs="TH Sarabun New"/>
                <w:noProof/>
                <w:sz w:val="28"/>
                <w:szCs w:val="28"/>
              </w:rPr>
              <w:t>Online</w:t>
            </w:r>
            <w:r w:rsidRPr="00100956">
              <w:rPr>
                <w:rFonts w:cs="TH Sarabun New"/>
                <w:noProof/>
                <w:sz w:val="28"/>
                <w:szCs w:val="28"/>
                <w:cs/>
              </w:rPr>
              <w:t xml:space="preserve">].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www</w:t>
            </w:r>
            <w:r w:rsidRPr="00100956">
              <w:rPr>
                <w:rFonts w:cs="TH Sarabun New"/>
                <w:noProof/>
                <w:sz w:val="28"/>
                <w:szCs w:val="28"/>
                <w:cs/>
              </w:rPr>
              <w:t>.</w:t>
            </w:r>
            <w:r w:rsidRPr="00100956">
              <w:rPr>
                <w:rFonts w:cs="TH Sarabun New"/>
                <w:noProof/>
                <w:sz w:val="28"/>
                <w:szCs w:val="28"/>
              </w:rPr>
              <w:t>h2ohydrogarden</w:t>
            </w:r>
            <w:r w:rsidRPr="00100956">
              <w:rPr>
                <w:rFonts w:cs="TH Sarabun New"/>
                <w:noProof/>
                <w:sz w:val="28"/>
                <w:szCs w:val="28"/>
                <w:cs/>
              </w:rPr>
              <w:t>.</w:t>
            </w:r>
            <w:r w:rsidRPr="00100956">
              <w:rPr>
                <w:rFonts w:cs="TH Sarabun New"/>
                <w:noProof/>
                <w:sz w:val="28"/>
                <w:szCs w:val="28"/>
              </w:rPr>
              <w:t>com</w:t>
            </w:r>
            <w:r w:rsidRPr="00100956">
              <w:rPr>
                <w:rFonts w:cs="TH Sarabun New"/>
                <w:noProof/>
                <w:sz w:val="28"/>
                <w:szCs w:val="28"/>
                <w:cs/>
              </w:rPr>
              <w:t>/</w:t>
            </w:r>
            <w:r w:rsidRPr="00100956">
              <w:rPr>
                <w:rFonts w:cs="TH Sarabun New"/>
                <w:noProof/>
                <w:sz w:val="28"/>
                <w:szCs w:val="28"/>
              </w:rPr>
              <w:t>images</w:t>
            </w:r>
            <w:r w:rsidRPr="00100956">
              <w:rPr>
                <w:rFonts w:cs="TH Sarabun New"/>
                <w:noProof/>
                <w:sz w:val="28"/>
                <w:szCs w:val="28"/>
                <w:cs/>
              </w:rPr>
              <w:t>/</w:t>
            </w:r>
            <w:r w:rsidRPr="00100956">
              <w:rPr>
                <w:rFonts w:cs="TH Sarabun New"/>
                <w:noProof/>
                <w:sz w:val="28"/>
                <w:szCs w:val="28"/>
              </w:rPr>
              <w:t>Health</w:t>
            </w:r>
            <w:r w:rsidRPr="00100956">
              <w:rPr>
                <w:rFonts w:cs="TH Sarabun New"/>
                <w:noProof/>
                <w:sz w:val="28"/>
                <w:szCs w:val="28"/>
                <w:cs/>
              </w:rPr>
              <w:t>%</w:t>
            </w:r>
            <w:r w:rsidRPr="00100956">
              <w:rPr>
                <w:rFonts w:cs="TH Sarabun New"/>
                <w:noProof/>
                <w:sz w:val="28"/>
                <w:szCs w:val="28"/>
              </w:rPr>
              <w:t>20Check</w:t>
            </w:r>
            <w:r w:rsidRPr="00100956">
              <w:rPr>
                <w:rFonts w:cs="TH Sarabun New"/>
                <w:noProof/>
                <w:sz w:val="28"/>
                <w:szCs w:val="28"/>
                <w:cs/>
              </w:rPr>
              <w:t>%</w:t>
            </w:r>
            <w:r w:rsidRPr="00100956">
              <w:rPr>
                <w:rFonts w:cs="TH Sarabun New"/>
                <w:noProof/>
                <w:sz w:val="28"/>
                <w:szCs w:val="28"/>
              </w:rPr>
              <w:t>20</w:t>
            </w:r>
            <w:r w:rsidRPr="00100956">
              <w:rPr>
                <w:rFonts w:cs="TH Sarabun New"/>
                <w:noProof/>
                <w:sz w:val="28"/>
                <w:szCs w:val="28"/>
                <w:cs/>
              </w:rPr>
              <w:t>%</w:t>
            </w:r>
            <w:r w:rsidRPr="00100956">
              <w:rPr>
                <w:rFonts w:cs="TH Sarabun New"/>
                <w:noProof/>
                <w:sz w:val="28"/>
                <w:szCs w:val="28"/>
              </w:rPr>
              <w:t>20Clinical</w:t>
            </w:r>
            <w:r w:rsidRPr="00100956">
              <w:rPr>
                <w:rFonts w:cs="TH Sarabun New"/>
                <w:noProof/>
                <w:sz w:val="28"/>
                <w:szCs w:val="28"/>
                <w:cs/>
              </w:rPr>
              <w:t>%</w:t>
            </w:r>
            <w:r w:rsidRPr="00100956">
              <w:rPr>
                <w:rFonts w:cs="TH Sarabun New"/>
                <w:noProof/>
                <w:sz w:val="28"/>
                <w:szCs w:val="28"/>
              </w:rPr>
              <w:t>20Laboratory</w:t>
            </w:r>
            <w:r w:rsidRPr="00100956">
              <w:rPr>
                <w:rFonts w:cs="TH Sarabun New"/>
                <w:noProof/>
                <w:sz w:val="28"/>
                <w:szCs w:val="28"/>
                <w:cs/>
              </w:rPr>
              <w:t>(</w:t>
            </w:r>
            <w:r w:rsidRPr="00100956">
              <w:rPr>
                <w:rFonts w:cs="TH Sarabun New"/>
                <w:noProof/>
                <w:sz w:val="28"/>
                <w:szCs w:val="28"/>
              </w:rPr>
              <w:t>1</w:t>
            </w:r>
            <w:r w:rsidRPr="00100956">
              <w:rPr>
                <w:rFonts w:cs="TH Sarabun New"/>
                <w:noProof/>
                <w:sz w:val="28"/>
                <w:szCs w:val="28"/>
                <w:cs/>
              </w:rPr>
              <w:t>).</w:t>
            </w:r>
            <w:r w:rsidRPr="00100956">
              <w:rPr>
                <w:rFonts w:cs="TH Sarabun New"/>
                <w:noProof/>
                <w:sz w:val="28"/>
                <w:szCs w:val="28"/>
              </w:rPr>
              <w:t>pdf</w:t>
            </w:r>
            <w:r w:rsidRPr="00100956">
              <w:rPr>
                <w:rFonts w:cs="TH Sarabun New"/>
                <w:noProof/>
                <w:sz w:val="28"/>
                <w:szCs w:val="28"/>
                <w:cs/>
              </w:rPr>
              <w:t>. [</w:t>
            </w:r>
            <w:r w:rsidRPr="00100956">
              <w:rPr>
                <w:rFonts w:cs="TH Sarabun New"/>
                <w:noProof/>
                <w:sz w:val="28"/>
                <w:szCs w:val="28"/>
              </w:rPr>
              <w:t>Accessed 19 10 2017</w:t>
            </w:r>
            <w:r w:rsidRPr="00100956">
              <w:rPr>
                <w:rFonts w:cs="TH Sarabun New"/>
                <w:noProof/>
                <w:sz w:val="28"/>
                <w:szCs w:val="28"/>
                <w:cs/>
              </w:rPr>
              <w:t>].</w:t>
            </w:r>
          </w:p>
        </w:tc>
      </w:tr>
      <w:tr w:rsidR="00294B1C" w:rsidRPr="00100956" w:rsidTr="00294B1C">
        <w:trPr>
          <w:tblCellSpacing w:w="15" w:type="dxa"/>
        </w:trPr>
        <w:tc>
          <w:tcPr>
            <w:tcW w:w="455"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w:t>
            </w:r>
            <w:r w:rsidRPr="00100956">
              <w:rPr>
                <w:rFonts w:cs="TH Sarabun New"/>
                <w:noProof/>
                <w:sz w:val="28"/>
                <w:szCs w:val="28"/>
              </w:rPr>
              <w:t>21</w:t>
            </w:r>
            <w:r w:rsidRPr="00100956">
              <w:rPr>
                <w:rFonts w:cs="TH Sarabun New"/>
                <w:noProof/>
                <w:sz w:val="28"/>
                <w:szCs w:val="28"/>
                <w:cs/>
              </w:rPr>
              <w:t xml:space="preserve">] </w:t>
            </w:r>
          </w:p>
        </w:tc>
        <w:tc>
          <w:tcPr>
            <w:tcW w:w="4500" w:type="pct"/>
            <w:hideMark/>
          </w:tcPr>
          <w:p w:rsidR="00294B1C" w:rsidRPr="00100956" w:rsidRDefault="00294B1C" w:rsidP="00294B1C">
            <w:pPr>
              <w:pStyle w:val="Bibliography"/>
              <w:ind w:firstLine="0"/>
              <w:rPr>
                <w:rFonts w:cs="TH Sarabun New"/>
                <w:noProof/>
                <w:sz w:val="28"/>
                <w:szCs w:val="28"/>
              </w:rPr>
            </w:pPr>
            <w:r w:rsidRPr="00100956">
              <w:rPr>
                <w:rFonts w:cs="TH Sarabun New"/>
                <w:noProof/>
                <w:sz w:val="28"/>
                <w:szCs w:val="28"/>
                <w:cs/>
              </w:rPr>
              <w:t>ก. เงินถาวร</w:t>
            </w:r>
            <w:r w:rsidRPr="00100956">
              <w:rPr>
                <w:rFonts w:cs="TH Sarabun New"/>
                <w:noProof/>
                <w:sz w:val="28"/>
                <w:szCs w:val="28"/>
              </w:rPr>
              <w:t xml:space="preserve">, </w:t>
            </w:r>
            <w:r w:rsidRPr="00A273B7">
              <w:rPr>
                <w:rFonts w:cs="TH Sarabun New"/>
                <w:noProof/>
                <w:sz w:val="28"/>
                <w:szCs w:val="28"/>
                <w:cs/>
              </w:rPr>
              <w:t>เ. ป.</w:t>
            </w:r>
            <w:r w:rsidRPr="00A273B7">
              <w:rPr>
                <w:rFonts w:cs="TH Sarabun New"/>
                <w:noProof/>
                <w:sz w:val="28"/>
                <w:szCs w:val="28"/>
              </w:rPr>
              <w:t xml:space="preserve"> and </w:t>
            </w:r>
            <w:r w:rsidRPr="00A273B7">
              <w:rPr>
                <w:rFonts w:cs="TH Sarabun New"/>
                <w:noProof/>
                <w:sz w:val="28"/>
                <w:szCs w:val="28"/>
                <w:cs/>
              </w:rPr>
              <w:t>ศุภสิทธ์ หวังไพโรจน์กิจ</w:t>
            </w:r>
            <w:r w:rsidRPr="00A273B7">
              <w:rPr>
                <w:rFonts w:cs="TH Sarabun New"/>
                <w:noProof/>
                <w:sz w:val="28"/>
                <w:szCs w:val="28"/>
              </w:rPr>
              <w:t xml:space="preserve">, </w:t>
            </w:r>
            <w:r w:rsidRPr="00A273B7">
              <w:rPr>
                <w:rFonts w:cs="TH Sarabun New"/>
                <w:noProof/>
                <w:sz w:val="28"/>
                <w:szCs w:val="28"/>
                <w:cs/>
              </w:rPr>
              <w:t>ระบบตรวจสอบวัตถุด้วยการประมวลผลภาพ</w:t>
            </w:r>
            <w:r w:rsidRPr="00A273B7">
              <w:rPr>
                <w:rFonts w:cs="TH Sarabun New"/>
                <w:noProof/>
                <w:sz w:val="28"/>
                <w:szCs w:val="28"/>
              </w:rPr>
              <w:t>, 2549</w:t>
            </w:r>
            <w:r w:rsidRPr="00A273B7">
              <w:rPr>
                <w:rFonts w:cs="TH Sarabun New"/>
                <w:noProof/>
                <w:sz w:val="28"/>
                <w:szCs w:val="28"/>
                <w:cs/>
              </w:rPr>
              <w:t>.</w:t>
            </w:r>
            <w:r w:rsidRPr="00100956">
              <w:rPr>
                <w:rFonts w:cs="TH Sarabun New"/>
                <w:noProof/>
                <w:sz w:val="28"/>
                <w:szCs w:val="28"/>
                <w:cs/>
              </w:rPr>
              <w:t xml:space="preserve"> </w:t>
            </w:r>
          </w:p>
        </w:tc>
      </w:tr>
      <w:tr w:rsidR="00294B1C" w:rsidRPr="00100956" w:rsidTr="00294B1C">
        <w:trPr>
          <w:tblCellSpacing w:w="15" w:type="dxa"/>
        </w:trPr>
        <w:tc>
          <w:tcPr>
            <w:tcW w:w="455" w:type="pct"/>
            <w:hideMark/>
          </w:tcPr>
          <w:p w:rsidR="00294B1C" w:rsidRDefault="00294B1C" w:rsidP="00294B1C">
            <w:pPr>
              <w:pStyle w:val="Bibliography"/>
              <w:ind w:firstLine="0"/>
              <w:rPr>
                <w:rFonts w:cs="TH Sarabun New"/>
                <w:noProof/>
                <w:sz w:val="28"/>
                <w:szCs w:val="28"/>
              </w:rPr>
            </w:pPr>
            <w:r w:rsidRPr="00100956">
              <w:rPr>
                <w:rFonts w:cs="TH Sarabun New"/>
                <w:noProof/>
                <w:sz w:val="28"/>
                <w:szCs w:val="28"/>
                <w:cs/>
              </w:rPr>
              <w:t>[2</w:t>
            </w:r>
            <w:r w:rsidRPr="00100956">
              <w:rPr>
                <w:rFonts w:cs="TH Sarabun New"/>
                <w:noProof/>
                <w:sz w:val="28"/>
                <w:szCs w:val="28"/>
              </w:rPr>
              <w:t>2</w:t>
            </w:r>
            <w:r w:rsidRPr="00100956">
              <w:rPr>
                <w:rFonts w:cs="TH Sarabun New"/>
                <w:noProof/>
                <w:sz w:val="28"/>
                <w:szCs w:val="28"/>
                <w:cs/>
              </w:rPr>
              <w:t>]</w:t>
            </w:r>
          </w:p>
          <w:p w:rsidR="00294B1C" w:rsidRDefault="00294B1C" w:rsidP="00294B1C">
            <w:pPr>
              <w:ind w:firstLine="0"/>
            </w:pPr>
          </w:p>
          <w:p w:rsidR="00294B1C" w:rsidRDefault="00294B1C" w:rsidP="00294B1C">
            <w:pPr>
              <w:spacing w:before="0"/>
              <w:ind w:firstLine="0"/>
            </w:pPr>
          </w:p>
          <w:p w:rsidR="00294B1C" w:rsidRDefault="00294B1C" w:rsidP="00294B1C">
            <w:pPr>
              <w:spacing w:before="0"/>
              <w:ind w:firstLine="0"/>
            </w:pPr>
            <w:r>
              <w:rPr>
                <w:cs/>
              </w:rPr>
              <w:t>[</w:t>
            </w:r>
            <w:r>
              <w:t>23</w:t>
            </w:r>
            <w:r>
              <w:rPr>
                <w:cs/>
              </w:rPr>
              <w:t>]</w:t>
            </w:r>
          </w:p>
          <w:p w:rsidR="00294B1C" w:rsidRDefault="00294B1C" w:rsidP="00294B1C">
            <w:pPr>
              <w:spacing w:before="0"/>
              <w:ind w:firstLine="0"/>
            </w:pPr>
          </w:p>
          <w:p w:rsidR="00294B1C" w:rsidRDefault="00294B1C" w:rsidP="00294B1C">
            <w:pPr>
              <w:spacing w:before="0"/>
              <w:ind w:firstLine="0"/>
            </w:pPr>
          </w:p>
          <w:p w:rsidR="00294B1C" w:rsidRDefault="00294B1C" w:rsidP="00294B1C">
            <w:pPr>
              <w:spacing w:before="0"/>
              <w:ind w:firstLine="0"/>
            </w:pPr>
            <w:r>
              <w:rPr>
                <w:cs/>
              </w:rPr>
              <w:t>[</w:t>
            </w:r>
            <w:r>
              <w:t>24</w:t>
            </w:r>
            <w:r>
              <w:rPr>
                <w:cs/>
              </w:rPr>
              <w:t>]</w:t>
            </w:r>
          </w:p>
          <w:p w:rsidR="00294B1C" w:rsidRDefault="00294B1C" w:rsidP="00294B1C">
            <w:pPr>
              <w:spacing w:before="0"/>
              <w:ind w:firstLine="0"/>
            </w:pPr>
          </w:p>
          <w:p w:rsidR="00294B1C" w:rsidRDefault="00294B1C" w:rsidP="00294B1C">
            <w:pPr>
              <w:spacing w:before="0"/>
              <w:ind w:firstLine="0"/>
            </w:pPr>
            <w:r>
              <w:rPr>
                <w:cs/>
              </w:rPr>
              <w:t>[</w:t>
            </w:r>
            <w:r>
              <w:t>25</w:t>
            </w:r>
            <w:r>
              <w:rPr>
                <w:cs/>
              </w:rPr>
              <w:t>]</w:t>
            </w:r>
          </w:p>
          <w:p w:rsidR="00294B1C" w:rsidRDefault="00294B1C" w:rsidP="00294B1C">
            <w:pPr>
              <w:spacing w:before="0"/>
              <w:ind w:firstLine="0"/>
            </w:pPr>
          </w:p>
          <w:p w:rsidR="00294B1C" w:rsidRPr="00980FF7" w:rsidRDefault="00294B1C" w:rsidP="00294B1C">
            <w:pPr>
              <w:spacing w:before="0"/>
              <w:ind w:firstLine="0"/>
            </w:pPr>
            <w:r>
              <w:rPr>
                <w:cs/>
              </w:rPr>
              <w:t>[</w:t>
            </w:r>
            <w:r>
              <w:t>26</w:t>
            </w:r>
            <w:r>
              <w:rPr>
                <w:cs/>
              </w:rPr>
              <w:t>]</w:t>
            </w:r>
          </w:p>
        </w:tc>
        <w:tc>
          <w:tcPr>
            <w:tcW w:w="4500" w:type="pct"/>
            <w:hideMark/>
          </w:tcPr>
          <w:p w:rsidR="00294B1C" w:rsidRDefault="00294B1C" w:rsidP="00294B1C">
            <w:pPr>
              <w:pStyle w:val="Bibliography"/>
              <w:ind w:firstLine="0"/>
              <w:rPr>
                <w:rFonts w:cs="TH Sarabun New"/>
                <w:noProof/>
                <w:sz w:val="28"/>
                <w:szCs w:val="28"/>
              </w:rPr>
            </w:pPr>
            <w:r w:rsidRPr="00100956">
              <w:rPr>
                <w:rFonts w:cs="TH Sarabun New"/>
                <w:noProof/>
                <w:sz w:val="28"/>
                <w:szCs w:val="28"/>
                <w:cs/>
              </w:rPr>
              <w:t>ภ. แท้ประสาทสิทฺธ์</w:t>
            </w:r>
            <w:r w:rsidRPr="00100956">
              <w:rPr>
                <w:rFonts w:cs="TH Sarabun New"/>
                <w:noProof/>
                <w:sz w:val="28"/>
                <w:szCs w:val="28"/>
              </w:rPr>
              <w:t xml:space="preserve">, </w:t>
            </w:r>
            <w:r w:rsidRPr="00100956">
              <w:rPr>
                <w:rFonts w:cs="TH Sarabun New"/>
                <w:noProof/>
                <w:sz w:val="28"/>
                <w:szCs w:val="28"/>
                <w:cs/>
              </w:rPr>
              <w:t>“</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www</w:t>
            </w:r>
            <w:r w:rsidRPr="00100956">
              <w:rPr>
                <w:rFonts w:cs="TH Sarabun New"/>
                <w:noProof/>
                <w:sz w:val="28"/>
                <w:szCs w:val="28"/>
                <w:cs/>
              </w:rPr>
              <w:t>.</w:t>
            </w:r>
            <w:r w:rsidRPr="00100956">
              <w:rPr>
                <w:rFonts w:cs="TH Sarabun New"/>
                <w:noProof/>
                <w:sz w:val="28"/>
                <w:szCs w:val="28"/>
              </w:rPr>
              <w:t>cp</w:t>
            </w:r>
            <w:r w:rsidRPr="00100956">
              <w:rPr>
                <w:rFonts w:cs="TH Sarabun New"/>
                <w:noProof/>
                <w:sz w:val="28"/>
                <w:szCs w:val="28"/>
                <w:cs/>
              </w:rPr>
              <w:t>.</w:t>
            </w:r>
            <w:r w:rsidRPr="00100956">
              <w:rPr>
                <w:rFonts w:cs="TH Sarabun New"/>
                <w:noProof/>
                <w:sz w:val="28"/>
                <w:szCs w:val="28"/>
              </w:rPr>
              <w:t>su</w:t>
            </w:r>
            <w:r w:rsidRPr="00100956">
              <w:rPr>
                <w:rFonts w:cs="TH Sarabun New"/>
                <w:noProof/>
                <w:sz w:val="28"/>
                <w:szCs w:val="28"/>
                <w:cs/>
              </w:rPr>
              <w:t>.</w:t>
            </w:r>
            <w:r w:rsidRPr="00100956">
              <w:rPr>
                <w:rFonts w:cs="TH Sarabun New"/>
                <w:noProof/>
                <w:sz w:val="28"/>
                <w:szCs w:val="28"/>
              </w:rPr>
              <w:t>ac</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 xml:space="preserve">” 28 </w:t>
            </w:r>
            <w:r w:rsidRPr="00100956">
              <w:rPr>
                <w:rFonts w:cs="TH Sarabun New"/>
                <w:noProof/>
                <w:sz w:val="28"/>
                <w:szCs w:val="28"/>
              </w:rPr>
              <w:t xml:space="preserve">January </w:t>
            </w:r>
            <w:r w:rsidRPr="00100956">
              <w:rPr>
                <w:rFonts w:cs="TH Sarabun New"/>
                <w:noProof/>
                <w:sz w:val="28"/>
                <w:szCs w:val="28"/>
                <w:cs/>
              </w:rPr>
              <w:t xml:space="preserve">2015. [ออนไลน์]. </w:t>
            </w:r>
            <w:r w:rsidRPr="00100956">
              <w:rPr>
                <w:rFonts w:cs="TH Sarabun New"/>
                <w:noProof/>
                <w:sz w:val="28"/>
                <w:szCs w:val="28"/>
              </w:rPr>
              <w:t>Available</w:t>
            </w:r>
            <w:r w:rsidRPr="00100956">
              <w:rPr>
                <w:rFonts w:cs="TH Sarabun New"/>
                <w:noProof/>
                <w:sz w:val="28"/>
                <w:szCs w:val="28"/>
                <w:cs/>
              </w:rPr>
              <w:t xml:space="preserve">: </w:t>
            </w:r>
            <w:r w:rsidRPr="00100956">
              <w:rPr>
                <w:rFonts w:cs="TH Sarabun New"/>
                <w:noProof/>
                <w:sz w:val="28"/>
                <w:szCs w:val="28"/>
              </w:rPr>
              <w:t>http</w:t>
            </w:r>
            <w:r w:rsidRPr="00100956">
              <w:rPr>
                <w:rFonts w:cs="TH Sarabun New"/>
                <w:noProof/>
                <w:sz w:val="28"/>
                <w:szCs w:val="28"/>
                <w:cs/>
              </w:rPr>
              <w:t>://</w:t>
            </w:r>
            <w:r w:rsidRPr="00100956">
              <w:rPr>
                <w:rFonts w:cs="TH Sarabun New"/>
                <w:noProof/>
                <w:sz w:val="28"/>
                <w:szCs w:val="28"/>
              </w:rPr>
              <w:t>www</w:t>
            </w:r>
            <w:r w:rsidRPr="00100956">
              <w:rPr>
                <w:rFonts w:cs="TH Sarabun New"/>
                <w:noProof/>
                <w:sz w:val="28"/>
                <w:szCs w:val="28"/>
                <w:cs/>
              </w:rPr>
              <w:t>.</w:t>
            </w:r>
            <w:r w:rsidRPr="00100956">
              <w:rPr>
                <w:rFonts w:cs="TH Sarabun New"/>
                <w:noProof/>
                <w:sz w:val="28"/>
                <w:szCs w:val="28"/>
              </w:rPr>
              <w:t>cp</w:t>
            </w:r>
            <w:r w:rsidRPr="00100956">
              <w:rPr>
                <w:rFonts w:cs="TH Sarabun New"/>
                <w:noProof/>
                <w:sz w:val="28"/>
                <w:szCs w:val="28"/>
                <w:cs/>
              </w:rPr>
              <w:t>.</w:t>
            </w:r>
            <w:r w:rsidRPr="00100956">
              <w:rPr>
                <w:rFonts w:cs="TH Sarabun New"/>
                <w:noProof/>
                <w:sz w:val="28"/>
                <w:szCs w:val="28"/>
              </w:rPr>
              <w:t>su</w:t>
            </w:r>
            <w:r w:rsidRPr="00100956">
              <w:rPr>
                <w:rFonts w:cs="TH Sarabun New"/>
                <w:noProof/>
                <w:sz w:val="28"/>
                <w:szCs w:val="28"/>
                <w:cs/>
              </w:rPr>
              <w:t>.</w:t>
            </w:r>
            <w:r w:rsidRPr="00100956">
              <w:rPr>
                <w:rFonts w:cs="TH Sarabun New"/>
                <w:noProof/>
                <w:sz w:val="28"/>
                <w:szCs w:val="28"/>
              </w:rPr>
              <w:t>ac</w:t>
            </w:r>
            <w:r w:rsidRPr="00100956">
              <w:rPr>
                <w:rFonts w:cs="TH Sarabun New"/>
                <w:noProof/>
                <w:sz w:val="28"/>
                <w:szCs w:val="28"/>
                <w:cs/>
              </w:rPr>
              <w:t>.</w:t>
            </w:r>
            <w:r w:rsidRPr="00100956">
              <w:rPr>
                <w:rFonts w:cs="TH Sarabun New"/>
                <w:noProof/>
                <w:sz w:val="28"/>
                <w:szCs w:val="28"/>
              </w:rPr>
              <w:t>th</w:t>
            </w:r>
            <w:r w:rsidRPr="00100956">
              <w:rPr>
                <w:rFonts w:cs="TH Sarabun New"/>
                <w:noProof/>
                <w:sz w:val="28"/>
                <w:szCs w:val="28"/>
                <w:cs/>
              </w:rPr>
              <w:t>/</w:t>
            </w:r>
            <w:r w:rsidRPr="00100956">
              <w:rPr>
                <w:rFonts w:cs="TH Sarabun New"/>
                <w:noProof/>
                <w:sz w:val="28"/>
                <w:szCs w:val="28"/>
              </w:rPr>
              <w:t>~pinyotae</w:t>
            </w:r>
            <w:r w:rsidRPr="00100956">
              <w:rPr>
                <w:rFonts w:cs="TH Sarabun New"/>
                <w:noProof/>
                <w:sz w:val="28"/>
                <w:szCs w:val="28"/>
                <w:cs/>
              </w:rPr>
              <w:t>/</w:t>
            </w:r>
            <w:r w:rsidRPr="00100956">
              <w:rPr>
                <w:rFonts w:cs="TH Sarabun New"/>
                <w:noProof/>
                <w:sz w:val="28"/>
                <w:szCs w:val="28"/>
              </w:rPr>
              <w:t>comvision</w:t>
            </w:r>
            <w:r w:rsidRPr="00100956">
              <w:rPr>
                <w:rFonts w:cs="TH Sarabun New"/>
                <w:noProof/>
                <w:sz w:val="28"/>
                <w:szCs w:val="28"/>
                <w:cs/>
              </w:rPr>
              <w:t>/</w:t>
            </w:r>
            <w:r w:rsidRPr="00100956">
              <w:rPr>
                <w:rFonts w:cs="TH Sarabun New"/>
                <w:noProof/>
                <w:sz w:val="28"/>
                <w:szCs w:val="28"/>
              </w:rPr>
              <w:t>files</w:t>
            </w:r>
            <w:r w:rsidRPr="00100956">
              <w:rPr>
                <w:rFonts w:cs="TH Sarabun New"/>
                <w:noProof/>
                <w:sz w:val="28"/>
                <w:szCs w:val="28"/>
                <w:cs/>
              </w:rPr>
              <w:t>/</w:t>
            </w:r>
            <w:r w:rsidRPr="00100956">
              <w:rPr>
                <w:rFonts w:cs="TH Sarabun New"/>
                <w:noProof/>
                <w:sz w:val="28"/>
                <w:szCs w:val="28"/>
              </w:rPr>
              <w:t>Week</w:t>
            </w:r>
            <w:r w:rsidRPr="00100956">
              <w:rPr>
                <w:rFonts w:cs="TH Sarabun New"/>
                <w:noProof/>
                <w:sz w:val="28"/>
                <w:szCs w:val="28"/>
                <w:cs/>
              </w:rPr>
              <w:t>2</w:t>
            </w:r>
            <w:r w:rsidRPr="00100956">
              <w:rPr>
                <w:rFonts w:cs="TH Sarabun New"/>
                <w:noProof/>
                <w:sz w:val="28"/>
                <w:szCs w:val="28"/>
              </w:rPr>
              <w:t>_BasicOfImageAndImageProcessing_</w:t>
            </w:r>
            <w:r w:rsidRPr="00100956">
              <w:rPr>
                <w:rFonts w:cs="TH Sarabun New"/>
                <w:noProof/>
                <w:sz w:val="28"/>
                <w:szCs w:val="28"/>
                <w:cs/>
              </w:rPr>
              <w:t>4</w:t>
            </w:r>
            <w:r w:rsidRPr="00100956">
              <w:rPr>
                <w:rFonts w:cs="TH Sarabun New"/>
                <w:noProof/>
                <w:sz w:val="28"/>
                <w:szCs w:val="28"/>
              </w:rPr>
              <w:t>perPage</w:t>
            </w:r>
            <w:r w:rsidRPr="00100956">
              <w:rPr>
                <w:rFonts w:cs="TH Sarabun New"/>
                <w:noProof/>
                <w:sz w:val="28"/>
                <w:szCs w:val="28"/>
                <w:cs/>
              </w:rPr>
              <w:t>.</w:t>
            </w:r>
            <w:r w:rsidRPr="00100956">
              <w:rPr>
                <w:rFonts w:cs="TH Sarabun New"/>
                <w:noProof/>
                <w:sz w:val="28"/>
                <w:szCs w:val="28"/>
              </w:rPr>
              <w:t>pdf</w:t>
            </w:r>
            <w:r w:rsidRPr="00100956">
              <w:rPr>
                <w:rFonts w:cs="TH Sarabun New"/>
                <w:noProof/>
                <w:sz w:val="28"/>
                <w:szCs w:val="28"/>
                <w:cs/>
              </w:rPr>
              <w:t>. [%1 ที่เข้าถึง21 10 2017].</w:t>
            </w:r>
          </w:p>
          <w:p w:rsidR="00294B1C" w:rsidRDefault="00294B1C" w:rsidP="00294B1C">
            <w:pPr>
              <w:ind w:firstLine="0"/>
              <w:rPr>
                <w:sz w:val="28"/>
                <w:szCs w:val="28"/>
              </w:rPr>
            </w:pPr>
            <w:r w:rsidRPr="00980FF7">
              <w:rPr>
                <w:noProof/>
                <w:sz w:val="28"/>
                <w:szCs w:val="28"/>
                <w:cs/>
              </w:rPr>
              <w:t>เ. พิสิษฐ์ไพบูลย์</w:t>
            </w:r>
            <w:r w:rsidRPr="00980FF7">
              <w:rPr>
                <w:noProof/>
                <w:sz w:val="28"/>
                <w:szCs w:val="28"/>
              </w:rPr>
              <w:t xml:space="preserve">, </w:t>
            </w:r>
            <w:r w:rsidRPr="00980FF7">
              <w:rPr>
                <w:noProof/>
                <w:sz w:val="28"/>
                <w:szCs w:val="28"/>
                <w:cs/>
              </w:rPr>
              <w:t>"กินอย่างไร คุมเบาหวานให้อยู่หมัด</w:t>
            </w:r>
            <w:r w:rsidRPr="00980FF7">
              <w:rPr>
                <w:noProof/>
                <w:sz w:val="28"/>
                <w:szCs w:val="28"/>
              </w:rPr>
              <w:t>,</w:t>
            </w:r>
            <w:r w:rsidRPr="00980FF7">
              <w:rPr>
                <w:noProof/>
                <w:sz w:val="28"/>
                <w:szCs w:val="28"/>
                <w:cs/>
              </w:rPr>
              <w:t xml:space="preserve">" </w:t>
            </w:r>
            <w:r w:rsidRPr="00980FF7">
              <w:rPr>
                <w:noProof/>
                <w:sz w:val="28"/>
                <w:szCs w:val="28"/>
              </w:rPr>
              <w:t xml:space="preserve">23 </w:t>
            </w:r>
            <w:r w:rsidRPr="00980FF7">
              <w:rPr>
                <w:noProof/>
                <w:sz w:val="28"/>
                <w:szCs w:val="28"/>
                <w:cs/>
              </w:rPr>
              <w:t>พฤษภาคม</w:t>
            </w:r>
            <w:r w:rsidRPr="00980FF7">
              <w:rPr>
                <w:noProof/>
                <w:sz w:val="28"/>
                <w:szCs w:val="28"/>
              </w:rPr>
              <w:t xml:space="preserve"> 2559</w:t>
            </w:r>
            <w:r w:rsidRPr="00980FF7">
              <w:rPr>
                <w:noProof/>
                <w:sz w:val="28"/>
                <w:szCs w:val="28"/>
                <w:cs/>
              </w:rPr>
              <w:t>. [</w:t>
            </w:r>
            <w:r w:rsidRPr="00980FF7">
              <w:rPr>
                <w:noProof/>
                <w:sz w:val="28"/>
                <w:szCs w:val="28"/>
              </w:rPr>
              <w:t>Online</w:t>
            </w:r>
            <w:r w:rsidRPr="00980FF7">
              <w:rPr>
                <w:noProof/>
                <w:sz w:val="28"/>
                <w:szCs w:val="28"/>
                <w:cs/>
              </w:rPr>
              <w:t xml:space="preserve">]. </w:t>
            </w:r>
            <w:r w:rsidRPr="00980FF7">
              <w:rPr>
                <w:noProof/>
                <w:sz w:val="28"/>
                <w:szCs w:val="28"/>
              </w:rPr>
              <w:t>Available</w:t>
            </w:r>
            <w:r w:rsidRPr="00980FF7">
              <w:rPr>
                <w:noProof/>
                <w:sz w:val="28"/>
                <w:szCs w:val="28"/>
                <w:cs/>
              </w:rPr>
              <w:t xml:space="preserve">: </w:t>
            </w:r>
            <w:r w:rsidRPr="00980FF7">
              <w:rPr>
                <w:noProof/>
                <w:sz w:val="28"/>
                <w:szCs w:val="28"/>
              </w:rPr>
              <w:t>http</w:t>
            </w:r>
            <w:r w:rsidRPr="00980FF7">
              <w:rPr>
                <w:noProof/>
                <w:sz w:val="28"/>
                <w:szCs w:val="28"/>
                <w:cs/>
              </w:rPr>
              <w:t>://</w:t>
            </w:r>
            <w:r w:rsidRPr="00980FF7">
              <w:rPr>
                <w:noProof/>
                <w:sz w:val="28"/>
                <w:szCs w:val="28"/>
              </w:rPr>
              <w:t>www</w:t>
            </w:r>
            <w:r w:rsidRPr="00980FF7">
              <w:rPr>
                <w:noProof/>
                <w:sz w:val="28"/>
                <w:szCs w:val="28"/>
                <w:cs/>
              </w:rPr>
              <w:t>.</w:t>
            </w:r>
            <w:r w:rsidRPr="00980FF7">
              <w:rPr>
                <w:noProof/>
                <w:sz w:val="28"/>
                <w:szCs w:val="28"/>
              </w:rPr>
              <w:t>thaihealth</w:t>
            </w:r>
            <w:r w:rsidRPr="00980FF7">
              <w:rPr>
                <w:noProof/>
                <w:sz w:val="28"/>
                <w:szCs w:val="28"/>
                <w:cs/>
              </w:rPr>
              <w:t>.</w:t>
            </w:r>
            <w:r w:rsidRPr="00980FF7">
              <w:rPr>
                <w:noProof/>
                <w:sz w:val="28"/>
                <w:szCs w:val="28"/>
              </w:rPr>
              <w:t>or</w:t>
            </w:r>
            <w:r w:rsidRPr="00980FF7">
              <w:rPr>
                <w:noProof/>
                <w:sz w:val="28"/>
                <w:szCs w:val="28"/>
                <w:cs/>
              </w:rPr>
              <w:t>.</w:t>
            </w:r>
            <w:r w:rsidRPr="00980FF7">
              <w:rPr>
                <w:noProof/>
                <w:sz w:val="28"/>
                <w:szCs w:val="28"/>
              </w:rPr>
              <w:t>th</w:t>
            </w:r>
            <w:r w:rsidRPr="00980FF7">
              <w:rPr>
                <w:noProof/>
                <w:sz w:val="28"/>
                <w:szCs w:val="28"/>
                <w:cs/>
              </w:rPr>
              <w:t>/</w:t>
            </w:r>
            <w:r w:rsidRPr="00980FF7">
              <w:rPr>
                <w:noProof/>
                <w:sz w:val="28"/>
                <w:szCs w:val="28"/>
              </w:rPr>
              <w:t>Content</w:t>
            </w:r>
            <w:r w:rsidRPr="00980FF7">
              <w:rPr>
                <w:noProof/>
                <w:sz w:val="28"/>
                <w:szCs w:val="28"/>
                <w:cs/>
              </w:rPr>
              <w:t>/</w:t>
            </w:r>
            <w:r w:rsidRPr="00980FF7">
              <w:rPr>
                <w:noProof/>
                <w:sz w:val="28"/>
                <w:szCs w:val="28"/>
              </w:rPr>
              <w:t>31447</w:t>
            </w:r>
            <w:r w:rsidRPr="00980FF7">
              <w:rPr>
                <w:noProof/>
                <w:sz w:val="28"/>
                <w:szCs w:val="28"/>
                <w:cs/>
              </w:rPr>
              <w:t>-กินอย่างไร%</w:t>
            </w:r>
            <w:r w:rsidRPr="00980FF7">
              <w:rPr>
                <w:noProof/>
                <w:sz w:val="28"/>
                <w:szCs w:val="28"/>
              </w:rPr>
              <w:t>20</w:t>
            </w:r>
            <w:r w:rsidRPr="00980FF7">
              <w:rPr>
                <w:noProof/>
                <w:sz w:val="28"/>
                <w:szCs w:val="28"/>
                <w:cs/>
              </w:rPr>
              <w:t>คุมเบาหวานให้อยู่หมัด.</w:t>
            </w:r>
            <w:r w:rsidRPr="00980FF7">
              <w:rPr>
                <w:noProof/>
                <w:sz w:val="28"/>
                <w:szCs w:val="28"/>
              </w:rPr>
              <w:t>html</w:t>
            </w:r>
            <w:r w:rsidRPr="00980FF7">
              <w:rPr>
                <w:noProof/>
                <w:sz w:val="28"/>
                <w:szCs w:val="28"/>
                <w:cs/>
              </w:rPr>
              <w:t>. [</w:t>
            </w:r>
            <w:r w:rsidRPr="00980FF7">
              <w:rPr>
                <w:noProof/>
                <w:sz w:val="28"/>
                <w:szCs w:val="28"/>
              </w:rPr>
              <w:t xml:space="preserve">Accessed 1 </w:t>
            </w:r>
            <w:r w:rsidRPr="00980FF7">
              <w:rPr>
                <w:noProof/>
                <w:sz w:val="28"/>
                <w:szCs w:val="28"/>
                <w:cs/>
              </w:rPr>
              <w:t>ธันวาคม</w:t>
            </w:r>
            <w:r w:rsidRPr="00980FF7">
              <w:rPr>
                <w:noProof/>
                <w:sz w:val="28"/>
                <w:szCs w:val="28"/>
              </w:rPr>
              <w:t xml:space="preserve"> 2560</w:t>
            </w:r>
            <w:r w:rsidRPr="00980FF7">
              <w:rPr>
                <w:noProof/>
                <w:sz w:val="28"/>
                <w:szCs w:val="28"/>
                <w:cs/>
              </w:rPr>
              <w:t>].</w:t>
            </w:r>
          </w:p>
          <w:p w:rsidR="00294B1C" w:rsidRPr="00980FF7" w:rsidRDefault="00294B1C" w:rsidP="00294B1C">
            <w:pPr>
              <w:ind w:firstLine="0"/>
              <w:rPr>
                <w:sz w:val="28"/>
                <w:szCs w:val="28"/>
              </w:rPr>
            </w:pPr>
            <w:r w:rsidRPr="00980FF7">
              <w:rPr>
                <w:noProof/>
                <w:sz w:val="28"/>
                <w:szCs w:val="28"/>
                <w:cs/>
              </w:rPr>
              <w:t>สยามเฮลตี้ดอทคอม</w:t>
            </w:r>
            <w:r w:rsidRPr="00980FF7">
              <w:rPr>
                <w:noProof/>
                <w:sz w:val="28"/>
                <w:szCs w:val="28"/>
              </w:rPr>
              <w:t xml:space="preserve">, </w:t>
            </w:r>
            <w:r w:rsidRPr="00980FF7">
              <w:rPr>
                <w:noProof/>
                <w:sz w:val="28"/>
                <w:szCs w:val="28"/>
                <w:cs/>
              </w:rPr>
              <w:t>"อาหารสำหรับผู้ป่วยไตวายเรื้อรัง</w:t>
            </w:r>
            <w:r w:rsidRPr="00980FF7">
              <w:rPr>
                <w:noProof/>
                <w:sz w:val="28"/>
                <w:szCs w:val="28"/>
              </w:rPr>
              <w:t>,</w:t>
            </w:r>
            <w:r w:rsidRPr="00980FF7">
              <w:rPr>
                <w:noProof/>
                <w:sz w:val="28"/>
                <w:szCs w:val="28"/>
                <w:cs/>
              </w:rPr>
              <w:t>" [</w:t>
            </w:r>
            <w:r w:rsidRPr="00980FF7">
              <w:rPr>
                <w:noProof/>
                <w:sz w:val="28"/>
                <w:szCs w:val="28"/>
              </w:rPr>
              <w:t>Online</w:t>
            </w:r>
            <w:r w:rsidRPr="00980FF7">
              <w:rPr>
                <w:noProof/>
                <w:sz w:val="28"/>
                <w:szCs w:val="28"/>
                <w:cs/>
              </w:rPr>
              <w:t xml:space="preserve">]. </w:t>
            </w:r>
            <w:r w:rsidRPr="00980FF7">
              <w:rPr>
                <w:noProof/>
                <w:sz w:val="28"/>
                <w:szCs w:val="28"/>
              </w:rPr>
              <w:t>Available</w:t>
            </w:r>
            <w:r w:rsidRPr="00980FF7">
              <w:rPr>
                <w:noProof/>
                <w:sz w:val="28"/>
                <w:szCs w:val="28"/>
                <w:cs/>
              </w:rPr>
              <w:t xml:space="preserve">: </w:t>
            </w:r>
            <w:r w:rsidRPr="00980FF7">
              <w:rPr>
                <w:noProof/>
                <w:sz w:val="28"/>
                <w:szCs w:val="28"/>
              </w:rPr>
              <w:t>https</w:t>
            </w:r>
            <w:r w:rsidRPr="00980FF7">
              <w:rPr>
                <w:noProof/>
                <w:sz w:val="28"/>
                <w:szCs w:val="28"/>
                <w:cs/>
              </w:rPr>
              <w:t>://</w:t>
            </w:r>
            <w:r w:rsidRPr="00980FF7">
              <w:rPr>
                <w:noProof/>
                <w:sz w:val="28"/>
                <w:szCs w:val="28"/>
              </w:rPr>
              <w:t>www</w:t>
            </w:r>
            <w:r w:rsidRPr="00980FF7">
              <w:rPr>
                <w:noProof/>
                <w:sz w:val="28"/>
                <w:szCs w:val="28"/>
                <w:cs/>
              </w:rPr>
              <w:t>.</w:t>
            </w:r>
            <w:r w:rsidRPr="00980FF7">
              <w:rPr>
                <w:noProof/>
                <w:sz w:val="28"/>
                <w:szCs w:val="28"/>
              </w:rPr>
              <w:t>siamhealth</w:t>
            </w:r>
            <w:r w:rsidRPr="00980FF7">
              <w:rPr>
                <w:noProof/>
                <w:sz w:val="28"/>
                <w:szCs w:val="28"/>
                <w:cs/>
              </w:rPr>
              <w:t>.</w:t>
            </w:r>
            <w:r w:rsidRPr="00980FF7">
              <w:rPr>
                <w:noProof/>
                <w:sz w:val="28"/>
                <w:szCs w:val="28"/>
              </w:rPr>
              <w:t>net</w:t>
            </w:r>
            <w:r w:rsidRPr="00980FF7">
              <w:rPr>
                <w:noProof/>
                <w:sz w:val="28"/>
                <w:szCs w:val="28"/>
                <w:cs/>
              </w:rPr>
              <w:t>/</w:t>
            </w:r>
            <w:r w:rsidRPr="00980FF7">
              <w:rPr>
                <w:noProof/>
                <w:sz w:val="28"/>
                <w:szCs w:val="28"/>
              </w:rPr>
              <w:t>public_html</w:t>
            </w:r>
            <w:r w:rsidRPr="00980FF7">
              <w:rPr>
                <w:noProof/>
                <w:sz w:val="28"/>
                <w:szCs w:val="28"/>
                <w:cs/>
              </w:rPr>
              <w:t>/</w:t>
            </w:r>
            <w:r w:rsidRPr="00980FF7">
              <w:rPr>
                <w:noProof/>
                <w:sz w:val="28"/>
                <w:szCs w:val="28"/>
              </w:rPr>
              <w:t>Disease</w:t>
            </w:r>
            <w:r w:rsidRPr="00980FF7">
              <w:rPr>
                <w:noProof/>
                <w:sz w:val="28"/>
                <w:szCs w:val="28"/>
                <w:cs/>
              </w:rPr>
              <w:t>/</w:t>
            </w:r>
            <w:r w:rsidRPr="00980FF7">
              <w:rPr>
                <w:noProof/>
                <w:sz w:val="28"/>
                <w:szCs w:val="28"/>
              </w:rPr>
              <w:t>renal</w:t>
            </w:r>
            <w:r w:rsidRPr="00980FF7">
              <w:rPr>
                <w:noProof/>
                <w:sz w:val="28"/>
                <w:szCs w:val="28"/>
                <w:cs/>
              </w:rPr>
              <w:t>/</w:t>
            </w:r>
            <w:r w:rsidRPr="00980FF7">
              <w:rPr>
                <w:noProof/>
                <w:sz w:val="28"/>
                <w:szCs w:val="28"/>
              </w:rPr>
              <w:t>crfdiet</w:t>
            </w:r>
            <w:r w:rsidRPr="00980FF7">
              <w:rPr>
                <w:noProof/>
                <w:sz w:val="28"/>
                <w:szCs w:val="28"/>
                <w:cs/>
              </w:rPr>
              <w:t>.</w:t>
            </w:r>
            <w:r w:rsidRPr="00980FF7">
              <w:rPr>
                <w:noProof/>
                <w:sz w:val="28"/>
                <w:szCs w:val="28"/>
              </w:rPr>
              <w:t>htm</w:t>
            </w:r>
            <w:r w:rsidRPr="00980FF7">
              <w:rPr>
                <w:noProof/>
                <w:sz w:val="28"/>
                <w:szCs w:val="28"/>
                <w:cs/>
              </w:rPr>
              <w:t>. [</w:t>
            </w:r>
            <w:r w:rsidRPr="00980FF7">
              <w:rPr>
                <w:noProof/>
                <w:sz w:val="28"/>
                <w:szCs w:val="28"/>
              </w:rPr>
              <w:t xml:space="preserve">Accessed 1 </w:t>
            </w:r>
            <w:r w:rsidRPr="00980FF7">
              <w:rPr>
                <w:noProof/>
                <w:sz w:val="28"/>
                <w:szCs w:val="28"/>
                <w:cs/>
              </w:rPr>
              <w:t>ธันวาคม</w:t>
            </w:r>
            <w:r w:rsidRPr="00980FF7">
              <w:rPr>
                <w:noProof/>
                <w:sz w:val="28"/>
                <w:szCs w:val="28"/>
              </w:rPr>
              <w:t xml:space="preserve"> 2560</w:t>
            </w:r>
            <w:r w:rsidRPr="00980FF7">
              <w:rPr>
                <w:noProof/>
                <w:sz w:val="28"/>
                <w:szCs w:val="28"/>
                <w:cs/>
              </w:rPr>
              <w:t>].</w:t>
            </w:r>
          </w:p>
          <w:p w:rsidR="00294B1C" w:rsidRDefault="00294B1C" w:rsidP="00294B1C">
            <w:pPr>
              <w:ind w:firstLine="0"/>
              <w:rPr>
                <w:noProof/>
                <w:sz w:val="28"/>
                <w:szCs w:val="28"/>
              </w:rPr>
            </w:pPr>
            <w:r w:rsidRPr="00980FF7">
              <w:rPr>
                <w:noProof/>
                <w:sz w:val="28"/>
                <w:szCs w:val="28"/>
                <w:cs/>
              </w:rPr>
              <w:t>กระปุกดอทคอม</w:t>
            </w:r>
            <w:r w:rsidRPr="00980FF7">
              <w:rPr>
                <w:noProof/>
                <w:sz w:val="28"/>
                <w:szCs w:val="28"/>
              </w:rPr>
              <w:t xml:space="preserve">, </w:t>
            </w:r>
            <w:r w:rsidRPr="00980FF7">
              <w:rPr>
                <w:noProof/>
                <w:sz w:val="28"/>
                <w:szCs w:val="28"/>
                <w:cs/>
              </w:rPr>
              <w:t>"โรคความดันโลหิตสูง รักษาได้ แค่หลีกให้ไกลจากโซเดียม</w:t>
            </w:r>
            <w:r w:rsidRPr="00980FF7">
              <w:rPr>
                <w:noProof/>
                <w:sz w:val="28"/>
                <w:szCs w:val="28"/>
              </w:rPr>
              <w:t>,</w:t>
            </w:r>
            <w:r w:rsidRPr="00980FF7">
              <w:rPr>
                <w:noProof/>
                <w:sz w:val="28"/>
                <w:szCs w:val="28"/>
                <w:cs/>
              </w:rPr>
              <w:t xml:space="preserve">" </w:t>
            </w:r>
            <w:r w:rsidRPr="00980FF7">
              <w:rPr>
                <w:noProof/>
                <w:sz w:val="28"/>
                <w:szCs w:val="28"/>
              </w:rPr>
              <w:t xml:space="preserve">9 </w:t>
            </w:r>
            <w:r w:rsidRPr="00980FF7">
              <w:rPr>
                <w:noProof/>
                <w:sz w:val="28"/>
                <w:szCs w:val="28"/>
                <w:cs/>
              </w:rPr>
              <w:t>ตุลาคม</w:t>
            </w:r>
            <w:r w:rsidRPr="00980FF7">
              <w:rPr>
                <w:noProof/>
                <w:sz w:val="28"/>
                <w:szCs w:val="28"/>
              </w:rPr>
              <w:t xml:space="preserve"> 2557</w:t>
            </w:r>
            <w:r w:rsidRPr="00980FF7">
              <w:rPr>
                <w:noProof/>
                <w:sz w:val="28"/>
                <w:szCs w:val="28"/>
                <w:cs/>
              </w:rPr>
              <w:t>. [</w:t>
            </w:r>
            <w:r w:rsidRPr="00980FF7">
              <w:rPr>
                <w:noProof/>
                <w:sz w:val="28"/>
                <w:szCs w:val="28"/>
              </w:rPr>
              <w:t>Online</w:t>
            </w:r>
            <w:r w:rsidRPr="00980FF7">
              <w:rPr>
                <w:noProof/>
                <w:sz w:val="28"/>
                <w:szCs w:val="28"/>
                <w:cs/>
              </w:rPr>
              <w:t xml:space="preserve">]. </w:t>
            </w:r>
            <w:r w:rsidRPr="00980FF7">
              <w:rPr>
                <w:noProof/>
                <w:sz w:val="28"/>
                <w:szCs w:val="28"/>
              </w:rPr>
              <w:t>Available</w:t>
            </w:r>
            <w:r w:rsidRPr="00980FF7">
              <w:rPr>
                <w:noProof/>
                <w:sz w:val="28"/>
                <w:szCs w:val="28"/>
                <w:cs/>
              </w:rPr>
              <w:t xml:space="preserve">: </w:t>
            </w:r>
            <w:r w:rsidRPr="00980FF7">
              <w:rPr>
                <w:noProof/>
                <w:sz w:val="28"/>
                <w:szCs w:val="28"/>
              </w:rPr>
              <w:t>https</w:t>
            </w:r>
            <w:r w:rsidRPr="00980FF7">
              <w:rPr>
                <w:noProof/>
                <w:sz w:val="28"/>
                <w:szCs w:val="28"/>
                <w:cs/>
              </w:rPr>
              <w:t>://</w:t>
            </w:r>
            <w:r w:rsidRPr="00980FF7">
              <w:rPr>
                <w:noProof/>
                <w:sz w:val="28"/>
                <w:szCs w:val="28"/>
              </w:rPr>
              <w:t>health</w:t>
            </w:r>
            <w:r w:rsidRPr="00980FF7">
              <w:rPr>
                <w:noProof/>
                <w:sz w:val="28"/>
                <w:szCs w:val="28"/>
                <w:cs/>
              </w:rPr>
              <w:t>.</w:t>
            </w:r>
            <w:r w:rsidRPr="00980FF7">
              <w:rPr>
                <w:noProof/>
                <w:sz w:val="28"/>
                <w:szCs w:val="28"/>
              </w:rPr>
              <w:t>kapook</w:t>
            </w:r>
            <w:r w:rsidRPr="00980FF7">
              <w:rPr>
                <w:noProof/>
                <w:sz w:val="28"/>
                <w:szCs w:val="28"/>
                <w:cs/>
              </w:rPr>
              <w:t>.</w:t>
            </w:r>
            <w:r w:rsidRPr="00980FF7">
              <w:rPr>
                <w:noProof/>
                <w:sz w:val="28"/>
                <w:szCs w:val="28"/>
              </w:rPr>
              <w:t>com</w:t>
            </w:r>
            <w:r w:rsidRPr="00980FF7">
              <w:rPr>
                <w:noProof/>
                <w:sz w:val="28"/>
                <w:szCs w:val="28"/>
                <w:cs/>
              </w:rPr>
              <w:t>/</w:t>
            </w:r>
            <w:r w:rsidRPr="00980FF7">
              <w:rPr>
                <w:noProof/>
                <w:sz w:val="28"/>
                <w:szCs w:val="28"/>
              </w:rPr>
              <w:t>view101009</w:t>
            </w:r>
            <w:r w:rsidRPr="00980FF7">
              <w:rPr>
                <w:noProof/>
                <w:sz w:val="28"/>
                <w:szCs w:val="28"/>
                <w:cs/>
              </w:rPr>
              <w:t>.</w:t>
            </w:r>
            <w:r w:rsidRPr="00980FF7">
              <w:rPr>
                <w:noProof/>
                <w:sz w:val="28"/>
                <w:szCs w:val="28"/>
              </w:rPr>
              <w:t>html</w:t>
            </w:r>
            <w:r w:rsidRPr="00980FF7">
              <w:rPr>
                <w:noProof/>
                <w:sz w:val="28"/>
                <w:szCs w:val="28"/>
                <w:cs/>
              </w:rPr>
              <w:t>. [</w:t>
            </w:r>
            <w:r w:rsidRPr="00980FF7">
              <w:rPr>
                <w:noProof/>
                <w:sz w:val="28"/>
                <w:szCs w:val="28"/>
              </w:rPr>
              <w:t xml:space="preserve">Accessed 1 </w:t>
            </w:r>
            <w:r w:rsidRPr="00980FF7">
              <w:rPr>
                <w:noProof/>
                <w:sz w:val="28"/>
                <w:szCs w:val="28"/>
                <w:cs/>
              </w:rPr>
              <w:t>ธันวาคม</w:t>
            </w:r>
            <w:r w:rsidRPr="00980FF7">
              <w:rPr>
                <w:noProof/>
                <w:sz w:val="28"/>
                <w:szCs w:val="28"/>
              </w:rPr>
              <w:t xml:space="preserve"> 2560</w:t>
            </w:r>
            <w:r w:rsidRPr="00980FF7">
              <w:rPr>
                <w:noProof/>
                <w:sz w:val="28"/>
                <w:szCs w:val="28"/>
                <w:cs/>
              </w:rPr>
              <w:t>].</w:t>
            </w:r>
          </w:p>
          <w:p w:rsidR="00294B1C" w:rsidRPr="00980FF7" w:rsidRDefault="00294B1C" w:rsidP="00294B1C">
            <w:pPr>
              <w:ind w:firstLine="0"/>
              <w:rPr>
                <w:noProof/>
                <w:sz w:val="28"/>
                <w:szCs w:val="28"/>
              </w:rPr>
            </w:pPr>
            <w:r w:rsidRPr="00980FF7">
              <w:rPr>
                <w:noProof/>
                <w:sz w:val="28"/>
                <w:szCs w:val="28"/>
                <w:cs/>
              </w:rPr>
              <w:t>มุสลิมไทยโพสต์ดอทคอม</w:t>
            </w:r>
            <w:r w:rsidRPr="00980FF7">
              <w:rPr>
                <w:noProof/>
                <w:sz w:val="28"/>
                <w:szCs w:val="28"/>
              </w:rPr>
              <w:t xml:space="preserve">, </w:t>
            </w:r>
            <w:r w:rsidRPr="00980FF7">
              <w:rPr>
                <w:noProof/>
                <w:sz w:val="28"/>
                <w:szCs w:val="28"/>
                <w:cs/>
              </w:rPr>
              <w:t>"การดูแลผู้ป่วยโรคหัวใจโต โรคหัวใจโต และวิธีรักษา โรคหัวใจโตไม่ควรกินผลไม้อะไรบ้าง</w:t>
            </w:r>
            <w:r w:rsidRPr="00980FF7">
              <w:rPr>
                <w:noProof/>
                <w:sz w:val="28"/>
                <w:szCs w:val="28"/>
              </w:rPr>
              <w:t>,</w:t>
            </w:r>
            <w:r w:rsidRPr="00980FF7">
              <w:rPr>
                <w:noProof/>
                <w:sz w:val="28"/>
                <w:szCs w:val="28"/>
                <w:cs/>
              </w:rPr>
              <w:t xml:space="preserve">" </w:t>
            </w:r>
            <w:r w:rsidRPr="00980FF7">
              <w:rPr>
                <w:noProof/>
                <w:sz w:val="28"/>
                <w:szCs w:val="28"/>
              </w:rPr>
              <w:t xml:space="preserve">15 </w:t>
            </w:r>
            <w:r w:rsidRPr="00980FF7">
              <w:rPr>
                <w:noProof/>
                <w:sz w:val="28"/>
                <w:szCs w:val="28"/>
                <w:cs/>
              </w:rPr>
              <w:t>สิงหาคม</w:t>
            </w:r>
            <w:r w:rsidRPr="00980FF7">
              <w:rPr>
                <w:noProof/>
                <w:sz w:val="28"/>
                <w:szCs w:val="28"/>
              </w:rPr>
              <w:t xml:space="preserve"> 2555</w:t>
            </w:r>
            <w:r w:rsidRPr="00980FF7">
              <w:rPr>
                <w:noProof/>
                <w:sz w:val="28"/>
                <w:szCs w:val="28"/>
                <w:cs/>
              </w:rPr>
              <w:t>. [</w:t>
            </w:r>
            <w:r w:rsidRPr="00980FF7">
              <w:rPr>
                <w:noProof/>
                <w:sz w:val="28"/>
                <w:szCs w:val="28"/>
              </w:rPr>
              <w:t>Online</w:t>
            </w:r>
            <w:r w:rsidRPr="00980FF7">
              <w:rPr>
                <w:noProof/>
                <w:sz w:val="28"/>
                <w:szCs w:val="28"/>
                <w:cs/>
              </w:rPr>
              <w:t xml:space="preserve">]. </w:t>
            </w:r>
            <w:r w:rsidRPr="00980FF7">
              <w:rPr>
                <w:noProof/>
                <w:sz w:val="28"/>
                <w:szCs w:val="28"/>
              </w:rPr>
              <w:t>Available</w:t>
            </w:r>
            <w:r w:rsidRPr="00980FF7">
              <w:rPr>
                <w:noProof/>
                <w:sz w:val="28"/>
                <w:szCs w:val="28"/>
                <w:cs/>
              </w:rPr>
              <w:t xml:space="preserve">: </w:t>
            </w:r>
            <w:r w:rsidRPr="00980FF7">
              <w:rPr>
                <w:noProof/>
                <w:sz w:val="28"/>
                <w:szCs w:val="28"/>
              </w:rPr>
              <w:t>http</w:t>
            </w:r>
            <w:r w:rsidRPr="00980FF7">
              <w:rPr>
                <w:noProof/>
                <w:sz w:val="28"/>
                <w:szCs w:val="28"/>
                <w:cs/>
              </w:rPr>
              <w:t>://</w:t>
            </w:r>
            <w:r w:rsidRPr="00980FF7">
              <w:rPr>
                <w:noProof/>
                <w:sz w:val="28"/>
                <w:szCs w:val="28"/>
              </w:rPr>
              <w:t>healthfood</w:t>
            </w:r>
            <w:r w:rsidRPr="00980FF7">
              <w:rPr>
                <w:noProof/>
                <w:sz w:val="28"/>
                <w:szCs w:val="28"/>
                <w:cs/>
              </w:rPr>
              <w:t>.</w:t>
            </w:r>
            <w:r w:rsidRPr="00980FF7">
              <w:rPr>
                <w:noProof/>
                <w:sz w:val="28"/>
                <w:szCs w:val="28"/>
              </w:rPr>
              <w:t>muslimthaipost</w:t>
            </w:r>
            <w:r w:rsidRPr="00980FF7">
              <w:rPr>
                <w:noProof/>
                <w:sz w:val="28"/>
                <w:szCs w:val="28"/>
                <w:cs/>
              </w:rPr>
              <w:t>.</w:t>
            </w:r>
            <w:r w:rsidRPr="00980FF7">
              <w:rPr>
                <w:noProof/>
                <w:sz w:val="28"/>
                <w:szCs w:val="28"/>
              </w:rPr>
              <w:t>com</w:t>
            </w:r>
            <w:r w:rsidRPr="00980FF7">
              <w:rPr>
                <w:noProof/>
                <w:sz w:val="28"/>
                <w:szCs w:val="28"/>
                <w:cs/>
              </w:rPr>
              <w:t>/</w:t>
            </w:r>
            <w:r w:rsidRPr="00980FF7">
              <w:rPr>
                <w:noProof/>
                <w:sz w:val="28"/>
                <w:szCs w:val="28"/>
              </w:rPr>
              <w:t>main</w:t>
            </w:r>
            <w:r w:rsidRPr="00980FF7">
              <w:rPr>
                <w:noProof/>
                <w:sz w:val="28"/>
                <w:szCs w:val="28"/>
                <w:cs/>
              </w:rPr>
              <w:t>/</w:t>
            </w:r>
            <w:r w:rsidRPr="00980FF7">
              <w:rPr>
                <w:noProof/>
                <w:sz w:val="28"/>
                <w:szCs w:val="28"/>
              </w:rPr>
              <w:t>index</w:t>
            </w:r>
            <w:r w:rsidRPr="00980FF7">
              <w:rPr>
                <w:noProof/>
                <w:sz w:val="28"/>
                <w:szCs w:val="28"/>
                <w:cs/>
              </w:rPr>
              <w:t>.</w:t>
            </w:r>
            <w:r w:rsidRPr="00980FF7">
              <w:rPr>
                <w:noProof/>
                <w:sz w:val="28"/>
                <w:szCs w:val="28"/>
              </w:rPr>
              <w:t>php?page</w:t>
            </w:r>
            <w:r w:rsidRPr="00980FF7">
              <w:rPr>
                <w:noProof/>
                <w:sz w:val="28"/>
                <w:szCs w:val="28"/>
                <w:cs/>
              </w:rPr>
              <w:t>=</w:t>
            </w:r>
            <w:r w:rsidRPr="00980FF7">
              <w:rPr>
                <w:noProof/>
                <w:sz w:val="28"/>
                <w:szCs w:val="28"/>
              </w:rPr>
              <w:t>sub&amp;category</w:t>
            </w:r>
            <w:r w:rsidRPr="00980FF7">
              <w:rPr>
                <w:noProof/>
                <w:sz w:val="28"/>
                <w:szCs w:val="28"/>
                <w:cs/>
              </w:rPr>
              <w:t>=</w:t>
            </w:r>
            <w:r w:rsidRPr="00980FF7">
              <w:rPr>
                <w:noProof/>
                <w:sz w:val="28"/>
                <w:szCs w:val="28"/>
              </w:rPr>
              <w:t>57&amp;id</w:t>
            </w:r>
            <w:r w:rsidRPr="00980FF7">
              <w:rPr>
                <w:noProof/>
                <w:sz w:val="28"/>
                <w:szCs w:val="28"/>
                <w:cs/>
              </w:rPr>
              <w:t>=</w:t>
            </w:r>
            <w:r w:rsidRPr="00980FF7">
              <w:rPr>
                <w:noProof/>
                <w:sz w:val="28"/>
                <w:szCs w:val="28"/>
              </w:rPr>
              <w:t>19366</w:t>
            </w:r>
            <w:r w:rsidRPr="00980FF7">
              <w:rPr>
                <w:noProof/>
                <w:sz w:val="28"/>
                <w:szCs w:val="28"/>
                <w:cs/>
              </w:rPr>
              <w:t>. [</w:t>
            </w:r>
            <w:r w:rsidRPr="00980FF7">
              <w:rPr>
                <w:noProof/>
                <w:sz w:val="28"/>
                <w:szCs w:val="28"/>
              </w:rPr>
              <w:t xml:space="preserve">Accessed 1 </w:t>
            </w:r>
            <w:r w:rsidRPr="00980FF7">
              <w:rPr>
                <w:noProof/>
                <w:sz w:val="28"/>
                <w:szCs w:val="28"/>
                <w:cs/>
              </w:rPr>
              <w:t>ธันวาคม</w:t>
            </w:r>
            <w:r w:rsidRPr="00980FF7">
              <w:rPr>
                <w:noProof/>
                <w:sz w:val="28"/>
                <w:szCs w:val="28"/>
              </w:rPr>
              <w:t xml:space="preserve"> 2560</w:t>
            </w:r>
            <w:r w:rsidRPr="00980FF7">
              <w:rPr>
                <w:noProof/>
                <w:sz w:val="28"/>
                <w:szCs w:val="28"/>
                <w:cs/>
              </w:rPr>
              <w:t>].</w:t>
            </w:r>
          </w:p>
          <w:p w:rsidR="00294B1C" w:rsidRPr="00980FF7" w:rsidRDefault="00294B1C" w:rsidP="00294B1C">
            <w:pPr>
              <w:ind w:firstLine="0"/>
              <w:rPr>
                <w:sz w:val="28"/>
                <w:szCs w:val="28"/>
                <w:cs/>
              </w:rPr>
            </w:pPr>
          </w:p>
        </w:tc>
      </w:tr>
    </w:tbl>
    <w:p w:rsidR="00821170" w:rsidRPr="00512FE9" w:rsidRDefault="00821170" w:rsidP="00821170">
      <w:pPr>
        <w:spacing w:before="0"/>
        <w:rPr>
          <w:rFonts w:hint="cs"/>
          <w:cs/>
        </w:rPr>
      </w:pPr>
    </w:p>
    <w:p w:rsidR="00821170" w:rsidRPr="00577340" w:rsidRDefault="00821170" w:rsidP="00703952">
      <w:pPr>
        <w:spacing w:before="0"/>
        <w:ind w:firstLine="0"/>
        <w:rPr>
          <w:b/>
          <w:bCs/>
          <w:cs/>
        </w:rPr>
      </w:pPr>
    </w:p>
    <w:p w:rsidR="00821170" w:rsidRDefault="00821170" w:rsidP="00821170">
      <w:pPr>
        <w:spacing w:before="0"/>
        <w:ind w:firstLine="2016"/>
        <w:rPr>
          <w:b/>
          <w:bCs/>
        </w:rPr>
        <w:sectPr w:rsidR="00821170" w:rsidSect="00BF5B6A">
          <w:headerReference w:type="default" r:id="rId28"/>
          <w:pgSz w:w="11906" w:h="16838" w:code="9"/>
          <w:pgMar w:top="2160" w:right="1440" w:bottom="1440" w:left="2160" w:header="1440" w:footer="706" w:gutter="0"/>
          <w:cols w:space="708"/>
          <w:docGrid w:linePitch="435"/>
        </w:sectPr>
      </w:pPr>
    </w:p>
    <w:p w:rsidR="007A5C36" w:rsidRPr="002659A8" w:rsidRDefault="007A5C36" w:rsidP="00C41DC5">
      <w:pPr>
        <w:pStyle w:val="AbstractThai"/>
      </w:pPr>
      <w:bookmarkStart w:id="113" w:name="_Toc499374840"/>
      <w:bookmarkStart w:id="114" w:name="_Toc499375214"/>
      <w:bookmarkStart w:id="115" w:name="_Toc499375342"/>
      <w:bookmarkStart w:id="116" w:name="_Toc513151713"/>
      <w:r w:rsidRPr="002659A8">
        <w:rPr>
          <w:cs/>
        </w:rPr>
        <w:lastRenderedPageBreak/>
        <w:t>รายการอ้างอิง</w:t>
      </w:r>
      <w:bookmarkEnd w:id="113"/>
      <w:bookmarkEnd w:id="114"/>
      <w:bookmarkEnd w:id="115"/>
      <w:bookmarkEnd w:id="116"/>
    </w:p>
    <w:p w:rsidR="007A5C36" w:rsidRPr="002659A8" w:rsidRDefault="007A5C36" w:rsidP="007A5C36">
      <w:pPr>
        <w:spacing w:before="0"/>
      </w:pPr>
    </w:p>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7A5C36" w:rsidRDefault="007A5C36" w:rsidP="00C41DC5"/>
    <w:p w:rsidR="00C41DC5" w:rsidRDefault="00C41DC5">
      <w:pPr>
        <w:spacing w:before="0" w:after="160" w:line="259" w:lineRule="auto"/>
        <w:ind w:firstLine="0"/>
        <w:rPr>
          <w:rFonts w:eastAsiaTheme="majorEastAsia"/>
          <w:b/>
          <w:bCs/>
          <w:color w:val="000000" w:themeColor="text1"/>
          <w:sz w:val="36"/>
          <w:szCs w:val="36"/>
        </w:rPr>
      </w:pPr>
      <w:r>
        <w:br w:type="page"/>
      </w:r>
    </w:p>
    <w:p w:rsidR="007A5C36" w:rsidRPr="0050640C" w:rsidRDefault="007A5C36" w:rsidP="00B55FF0">
      <w:pPr>
        <w:pStyle w:val="Appendix"/>
        <w:rPr>
          <w:cs/>
        </w:rPr>
      </w:pPr>
      <w:bookmarkStart w:id="117" w:name="_Toc499374841"/>
      <w:bookmarkStart w:id="118" w:name="_Toc499375215"/>
      <w:bookmarkStart w:id="119" w:name="_Toc499375343"/>
      <w:bookmarkStart w:id="120" w:name="_Toc513151714"/>
      <w:r w:rsidRPr="0050640C">
        <w:rPr>
          <w:cs/>
        </w:rPr>
        <w:lastRenderedPageBreak/>
        <w:t>ภาคผนวก</w:t>
      </w:r>
      <w:bookmarkEnd w:id="117"/>
      <w:bookmarkEnd w:id="118"/>
      <w:bookmarkEnd w:id="119"/>
      <w:bookmarkEnd w:id="120"/>
    </w:p>
    <w:p w:rsidR="007A5C36" w:rsidRDefault="007A5C36" w:rsidP="007A5C36">
      <w:pPr>
        <w:spacing w:before="0"/>
        <w:ind w:firstLine="2016"/>
        <w:rPr>
          <w:b/>
          <w:bCs/>
          <w:cs/>
        </w:rPr>
        <w:sectPr w:rsidR="007A5C36" w:rsidSect="00841E49">
          <w:pgSz w:w="11906" w:h="16838" w:code="9"/>
          <w:pgMar w:top="2160" w:right="1440" w:bottom="1440" w:left="2160" w:header="1440" w:footer="706" w:gutter="0"/>
          <w:cols w:space="708"/>
          <w:docGrid w:linePitch="435"/>
        </w:sectPr>
      </w:pPr>
    </w:p>
    <w:p w:rsidR="007A5C36" w:rsidRPr="00B55FF0" w:rsidRDefault="00462AF0" w:rsidP="00462AF0">
      <w:pPr>
        <w:pStyle w:val="AppendixH2"/>
      </w:pPr>
      <w:bookmarkStart w:id="121" w:name="_Toc513151715"/>
      <w:r>
        <w:rPr>
          <w:rStyle w:val="Heading2Char"/>
          <w:rFonts w:hint="cs"/>
          <w:b/>
          <w:bCs/>
          <w:sz w:val="36"/>
          <w:szCs w:val="36"/>
          <w:cs/>
        </w:rPr>
        <w:lastRenderedPageBreak/>
        <w:t xml:space="preserve">ภาคผนวก ก. </w:t>
      </w:r>
      <w:r w:rsidR="00B55FF0" w:rsidRPr="00B55FF0">
        <w:rPr>
          <w:rStyle w:val="Heading2Char"/>
          <w:rFonts w:hint="cs"/>
          <w:b/>
          <w:bCs/>
          <w:sz w:val="36"/>
          <w:szCs w:val="36"/>
          <w:cs/>
        </w:rPr>
        <w:t>ชื่อภาคผนวก</w:t>
      </w:r>
      <w:bookmarkEnd w:id="121"/>
    </w:p>
    <w:p w:rsidR="007A5C36" w:rsidRPr="00BC4BE2" w:rsidRDefault="007A5C36" w:rsidP="007A5C36"/>
    <w:p w:rsidR="007A5C36" w:rsidRPr="00CB056F" w:rsidRDefault="007A5C36" w:rsidP="00B55FF0">
      <w:pPr>
        <w:spacing w:before="0"/>
        <w:ind w:firstLine="0"/>
      </w:pPr>
      <w:r w:rsidRPr="00CB056F">
        <w:br/>
      </w: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pPr>
    </w:p>
    <w:p w:rsidR="007A5C36" w:rsidRDefault="007A5C36" w:rsidP="007A5C36">
      <w:pPr>
        <w:tabs>
          <w:tab w:val="left" w:pos="3763"/>
        </w:tabs>
        <w:spacing w:before="0"/>
        <w:ind w:firstLine="2016"/>
        <w:rPr>
          <w:b/>
          <w:bCs/>
        </w:rPr>
        <w:sectPr w:rsidR="007A5C36" w:rsidSect="00841E49">
          <w:pgSz w:w="11906" w:h="16838" w:code="9"/>
          <w:pgMar w:top="2160" w:right="1440" w:bottom="1440" w:left="2160" w:header="1440" w:footer="706" w:gutter="0"/>
          <w:cols w:space="708"/>
          <w:docGrid w:linePitch="435"/>
        </w:sectPr>
      </w:pPr>
    </w:p>
    <w:p w:rsidR="00B55FF0" w:rsidRPr="00B55FF0" w:rsidRDefault="00462AF0" w:rsidP="00B55FF0">
      <w:pPr>
        <w:pStyle w:val="AppendixH2"/>
      </w:pPr>
      <w:bookmarkStart w:id="122" w:name="_Toc513151716"/>
      <w:r>
        <w:rPr>
          <w:rStyle w:val="Heading2Char"/>
          <w:rFonts w:hint="cs"/>
          <w:b/>
          <w:bCs/>
          <w:sz w:val="36"/>
          <w:szCs w:val="36"/>
          <w:cs/>
        </w:rPr>
        <w:lastRenderedPageBreak/>
        <w:t xml:space="preserve">ภาคผนวก ข. </w:t>
      </w:r>
      <w:r w:rsidR="00B55FF0" w:rsidRPr="00B55FF0">
        <w:rPr>
          <w:rStyle w:val="Heading2Char"/>
          <w:rFonts w:hint="cs"/>
          <w:b/>
          <w:bCs/>
          <w:sz w:val="36"/>
          <w:szCs w:val="36"/>
          <w:cs/>
        </w:rPr>
        <w:t>ชื่อภาคผนวก</w:t>
      </w:r>
      <w:bookmarkEnd w:id="122"/>
    </w:p>
    <w:p w:rsidR="007A5C36" w:rsidRPr="00460B27" w:rsidRDefault="007A5C36" w:rsidP="007A5C36">
      <w:pPr>
        <w:spacing w:before="0"/>
      </w:pPr>
    </w:p>
    <w:p w:rsidR="007A5C36" w:rsidRPr="00460B27" w:rsidRDefault="007A5C36" w:rsidP="007A5C36">
      <w:pPr>
        <w:spacing w:before="0"/>
        <w:ind w:firstLine="1152"/>
      </w:pPr>
      <w:r w:rsidRPr="00460B27">
        <w:rPr>
          <w:cs/>
        </w:rPr>
        <w:fldChar w:fldCharType="begin">
          <w:ffData>
            <w:name w:val="Text2"/>
            <w:enabled/>
            <w:calcOnExit w:val="0"/>
            <w:textInput>
              <w:default w:val="เริ่มพิมพ์เนื้อหา"/>
            </w:textInput>
          </w:ffData>
        </w:fldChar>
      </w:r>
      <w:r w:rsidRPr="00460B27">
        <w:rPr>
          <w:cs/>
        </w:rPr>
        <w:instrText xml:space="preserve"> </w:instrText>
      </w:r>
      <w:r w:rsidRPr="00460B27">
        <w:instrText>FORMTEXT</w:instrText>
      </w:r>
      <w:r w:rsidRPr="00460B27">
        <w:rPr>
          <w:cs/>
        </w:rPr>
        <w:instrText xml:space="preserve"> </w:instrText>
      </w:r>
      <w:r w:rsidRPr="00460B27">
        <w:rPr>
          <w:cs/>
        </w:rPr>
      </w:r>
      <w:r w:rsidRPr="00460B27">
        <w:rPr>
          <w:cs/>
        </w:rPr>
        <w:fldChar w:fldCharType="separate"/>
      </w:r>
      <w:r w:rsidRPr="00460B27">
        <w:rPr>
          <w:noProof/>
          <w:cs/>
        </w:rPr>
        <w:t>เริ่มพิมพ์เนื้อหา</w:t>
      </w:r>
      <w:r w:rsidRPr="00460B27">
        <w:rPr>
          <w:cs/>
        </w:rPr>
        <w:fldChar w:fldCharType="end"/>
      </w:r>
      <w:r w:rsidRPr="00460B27">
        <w:br/>
      </w:r>
    </w:p>
    <w:p w:rsidR="007A5C36" w:rsidRDefault="007A5C36" w:rsidP="007A5C36">
      <w:pPr>
        <w:tabs>
          <w:tab w:val="left" w:pos="3763"/>
        </w:tabs>
        <w:spacing w:before="0"/>
        <w:ind w:firstLine="2016"/>
        <w:rPr>
          <w:b/>
          <w:bCs/>
        </w:rPr>
      </w:pPr>
    </w:p>
    <w:p w:rsidR="007A5C36" w:rsidRPr="00460B27" w:rsidRDefault="007A5C36" w:rsidP="007A5C36">
      <w:pPr>
        <w:spacing w:before="0"/>
        <w:ind w:firstLine="1152"/>
      </w:pPr>
      <w:r w:rsidRPr="00460B27">
        <w:br/>
      </w:r>
    </w:p>
    <w:p w:rsidR="007A5C36" w:rsidRDefault="007A5C36" w:rsidP="007A5C36">
      <w:pPr>
        <w:tabs>
          <w:tab w:val="left" w:pos="3763"/>
        </w:tabs>
        <w:spacing w:before="0"/>
        <w:ind w:firstLine="2016"/>
        <w:rPr>
          <w:b/>
          <w:bCs/>
        </w:rPr>
        <w:sectPr w:rsidR="007A5C36" w:rsidSect="00841E49">
          <w:pgSz w:w="11906" w:h="16838" w:code="9"/>
          <w:pgMar w:top="2160" w:right="1440" w:bottom="1440" w:left="2160" w:header="1440" w:footer="706" w:gutter="0"/>
          <w:cols w:space="708"/>
          <w:docGrid w:linePitch="435"/>
        </w:sectPr>
      </w:pPr>
    </w:p>
    <w:p w:rsidR="00B55FF0" w:rsidRPr="00B55FF0" w:rsidRDefault="00462AF0" w:rsidP="00B55FF0">
      <w:pPr>
        <w:pStyle w:val="AppendixH2"/>
      </w:pPr>
      <w:bookmarkStart w:id="123" w:name="_Toc513151717"/>
      <w:r>
        <w:rPr>
          <w:rStyle w:val="Heading2Char"/>
          <w:rFonts w:hint="cs"/>
          <w:b/>
          <w:bCs/>
          <w:sz w:val="36"/>
          <w:szCs w:val="36"/>
          <w:cs/>
        </w:rPr>
        <w:lastRenderedPageBreak/>
        <w:t xml:space="preserve">ภาคผนวก ค. </w:t>
      </w:r>
      <w:r w:rsidR="00B55FF0" w:rsidRPr="00B55FF0">
        <w:rPr>
          <w:rStyle w:val="Heading2Char"/>
          <w:rFonts w:hint="cs"/>
          <w:b/>
          <w:bCs/>
          <w:sz w:val="36"/>
          <w:szCs w:val="36"/>
          <w:cs/>
        </w:rPr>
        <w:t>ชื่อภาคผนวก</w:t>
      </w:r>
      <w:bookmarkEnd w:id="123"/>
    </w:p>
    <w:p w:rsidR="007A5C36" w:rsidRPr="000C3093" w:rsidRDefault="007A5C36" w:rsidP="007A5C36">
      <w:pPr>
        <w:spacing w:before="0"/>
      </w:pPr>
    </w:p>
    <w:p w:rsidR="007A5C36" w:rsidRDefault="007A5C36" w:rsidP="007A5C36">
      <w:pPr>
        <w:tabs>
          <w:tab w:val="left" w:pos="3763"/>
        </w:tabs>
        <w:spacing w:before="0"/>
        <w:ind w:firstLine="1152"/>
        <w:rPr>
          <w:cs/>
        </w:rPr>
        <w:sectPr w:rsidR="007A5C36" w:rsidSect="00841E49">
          <w:pgSz w:w="11906" w:h="16838" w:code="9"/>
          <w:pgMar w:top="2160" w:right="1440" w:bottom="1440" w:left="2160" w:header="1440" w:footer="706" w:gutter="0"/>
          <w:cols w:space="708"/>
          <w:docGrid w:linePitch="435"/>
        </w:sectPr>
      </w:pPr>
      <w:r w:rsidRPr="000C3093">
        <w:rPr>
          <w:cs/>
        </w:rPr>
        <w:fldChar w:fldCharType="begin">
          <w:ffData>
            <w:name w:val="Text2"/>
            <w:enabled/>
            <w:calcOnExit w:val="0"/>
            <w:textInput>
              <w:default w:val="เริ่มพิมพ์เนื้อหา"/>
            </w:textInput>
          </w:ffData>
        </w:fldChar>
      </w:r>
      <w:r w:rsidRPr="000C3093">
        <w:rPr>
          <w:cs/>
        </w:rPr>
        <w:instrText xml:space="preserve"> </w:instrText>
      </w:r>
      <w:r w:rsidRPr="000C3093">
        <w:instrText>FORMTEXT</w:instrText>
      </w:r>
      <w:r w:rsidRPr="000C3093">
        <w:rPr>
          <w:cs/>
        </w:rPr>
        <w:instrText xml:space="preserve"> </w:instrText>
      </w:r>
      <w:r w:rsidRPr="000C3093">
        <w:rPr>
          <w:cs/>
        </w:rPr>
      </w:r>
      <w:r w:rsidRPr="000C3093">
        <w:rPr>
          <w:cs/>
        </w:rPr>
        <w:fldChar w:fldCharType="separate"/>
      </w:r>
      <w:r w:rsidRPr="000C3093">
        <w:rPr>
          <w:noProof/>
          <w:cs/>
        </w:rPr>
        <w:t>เริ่มพิมพ์เนื้อหา</w:t>
      </w:r>
      <w:r w:rsidRPr="000C3093">
        <w:rPr>
          <w:cs/>
        </w:rPr>
        <w:fldChar w:fldCharType="end"/>
      </w:r>
    </w:p>
    <w:p w:rsidR="00FD1DA0" w:rsidRDefault="00FD1DA0" w:rsidP="00C41DC5">
      <w:pPr>
        <w:pStyle w:val="Heading1"/>
        <w:numPr>
          <w:ilvl w:val="0"/>
          <w:numId w:val="0"/>
        </w:numPr>
        <w:jc w:val="left"/>
        <w:rPr>
          <w:b w:val="0"/>
          <w:bCs w:val="0"/>
        </w:rPr>
      </w:pPr>
    </w:p>
    <w:sectPr w:rsidR="00FD1DA0" w:rsidSect="005950EB">
      <w:pgSz w:w="11906" w:h="16838"/>
      <w:pgMar w:top="2160" w:right="1440" w:bottom="1440" w:left="2160" w:header="1440" w:footer="706" w:gutter="0"/>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2A9" w:rsidRDefault="007462A9" w:rsidP="007E1023">
      <w:pPr>
        <w:spacing w:before="0"/>
      </w:pPr>
      <w:r>
        <w:separator/>
      </w:r>
    </w:p>
  </w:endnote>
  <w:endnote w:type="continuationSeparator" w:id="0">
    <w:p w:rsidR="007462A9" w:rsidRDefault="007462A9" w:rsidP="007E102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embedRegular r:id="rId1" w:fontKey="{0DF64113-B689-4C52-A806-15EDA96EA419}"/>
    <w:embedBold r:id="rId2" w:fontKey="{E68425FA-7EE8-4A22-9364-B2E91CD2DA16}"/>
    <w:embedItalic r:id="rId3" w:fontKey="{7F3B8546-4C53-4EF9-A99C-5CD2F624BF6E}"/>
  </w:font>
  <w:font w:name="Cordia New">
    <w:panose1 w:val="020B0304020202020204"/>
    <w:charset w:val="00"/>
    <w:family w:val="swiss"/>
    <w:pitch w:val="variable"/>
    <w:sig w:usb0="81000003" w:usb1="00000000" w:usb2="00000000" w:usb3="00000000" w:csb0="00010001" w:csb1="00000000"/>
    <w:embedRegular r:id="rId4" w:fontKey="{F5AB02AA-033C-42C6-9384-D8A56EE2332E}"/>
    <w:embedBold r:id="rId5" w:fontKey="{FB02AB89-CDC4-46DD-8B18-104A5374ED26}"/>
  </w:font>
  <w:font w:name="Calibri">
    <w:panose1 w:val="020F0502020204030204"/>
    <w:charset w:val="00"/>
    <w:family w:val="swiss"/>
    <w:pitch w:val="variable"/>
    <w:sig w:usb0="E10002FF" w:usb1="4000ACFF" w:usb2="00000009" w:usb3="00000000" w:csb0="0000019F" w:csb1="00000000"/>
    <w:embedRegular r:id="rId6" w:fontKey="{29F7E3B6-7E00-4A71-9C60-10282502B092}"/>
    <w:embedBold r:id="rId7" w:fontKey="{FE671848-08E4-48E0-8B63-9E980AB804E4}"/>
    <w:embedItalic r:id="rId8" w:fontKey="{557A660E-BFD6-4C80-8920-ECA59173952D}"/>
  </w:font>
  <w:font w:name="Calibri Light">
    <w:panose1 w:val="020F0302020204030204"/>
    <w:charset w:val="00"/>
    <w:family w:val="swiss"/>
    <w:pitch w:val="variable"/>
    <w:sig w:usb0="A00002EF" w:usb1="4000207B" w:usb2="00000000" w:usb3="00000000" w:csb0="0000019F" w:csb1="00000000"/>
    <w:embedRegular r:id="rId9" w:fontKey="{D41E39D9-2BD1-4757-8260-ACA26214BB99}"/>
    <w:embedItalic r:id="rId10" w:fontKey="{BF296837-9F86-49AB-8B0D-10E218317BFD}"/>
  </w:font>
  <w:font w:name="Angsana New">
    <w:panose1 w:val="02020603050405020304"/>
    <w:charset w:val="00"/>
    <w:family w:val="roman"/>
    <w:pitch w:val="variable"/>
    <w:sig w:usb0="81000003" w:usb1="00000000" w:usb2="00000000" w:usb3="00000000" w:csb0="00010001" w:csb1="00000000"/>
    <w:embedRegular r:id="rId11" w:fontKey="{617DAD74-FF49-4219-99CB-D284FD277438}"/>
    <w:embedBold r:id="rId12" w:fontKey="{1A9B4107-2EA1-4B6B-A7AC-DC78F3C37A3F}"/>
    <w:embedItalic r:id="rId13" w:fontKey="{2893028C-1A32-4CD1-BA12-25E3DF64AE48}"/>
  </w:font>
  <w:font w:name="TH SarabunPSK">
    <w:altName w:val="Browallia New"/>
    <w:charset w:val="DE"/>
    <w:family w:val="swiss"/>
    <w:pitch w:val="variable"/>
    <w:sig w:usb0="01000003" w:usb1="00000000" w:usb2="00000000" w:usb3="00000000" w:csb0="00010111" w:csb1="00000000"/>
  </w:font>
  <w:font w:name="Segoe UI">
    <w:panose1 w:val="020B0502040204020203"/>
    <w:charset w:val="00"/>
    <w:family w:val="swiss"/>
    <w:pitch w:val="variable"/>
    <w:sig w:usb0="E4002EFF" w:usb1="C000E47F" w:usb2="00000009" w:usb3="00000000" w:csb0="000001FF" w:csb1="00000000"/>
    <w:embedRegular r:id="rId14" w:fontKey="{A9F5B001-7B17-46A5-AD9F-5EBFA71D5C1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2A9" w:rsidRDefault="007462A9" w:rsidP="00A2033A">
      <w:pPr>
        <w:spacing w:before="0"/>
        <w:ind w:firstLine="0"/>
      </w:pPr>
      <w:r>
        <w:separator/>
      </w:r>
    </w:p>
  </w:footnote>
  <w:footnote w:type="continuationSeparator" w:id="0">
    <w:p w:rsidR="007462A9" w:rsidRDefault="007462A9" w:rsidP="007E102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B1C" w:rsidRDefault="00294B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B1C" w:rsidRDefault="00294B1C">
    <w:pPr>
      <w:pStyle w:val="Header"/>
      <w:jc w:val="right"/>
    </w:pPr>
    <w:r>
      <w:t>(</w:t>
    </w:r>
    <w:sdt>
      <w:sdtPr>
        <w:id w:val="-150944599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r>
          <w:rPr>
            <w:noProof/>
          </w:rPr>
          <w:t>)</w:t>
        </w:r>
      </w:sdtContent>
    </w:sdt>
  </w:p>
  <w:p w:rsidR="00294B1C" w:rsidRDefault="00294B1C" w:rsidP="00A2033A">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B1C" w:rsidRDefault="00294B1C">
    <w:pPr>
      <w:pStyle w:val="Header"/>
      <w:jc w:val="right"/>
    </w:pPr>
    <w:r>
      <w:t>(</w:t>
    </w:r>
    <w:sdt>
      <w:sdtPr>
        <w:id w:val="9922041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8</w:t>
        </w:r>
        <w:r>
          <w:rPr>
            <w:noProof/>
          </w:rPr>
          <w:fldChar w:fldCharType="end"/>
        </w:r>
        <w:r>
          <w:rPr>
            <w:noProof/>
          </w:rPr>
          <w:t>)</w:t>
        </w:r>
      </w:sdtContent>
    </w:sdt>
  </w:p>
  <w:p w:rsidR="00294B1C" w:rsidRDefault="00294B1C" w:rsidP="00A2033A">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345833"/>
      <w:docPartObj>
        <w:docPartGallery w:val="Page Numbers (Top of Page)"/>
        <w:docPartUnique/>
      </w:docPartObj>
    </w:sdtPr>
    <w:sdtEndPr>
      <w:rPr>
        <w:noProof/>
      </w:rPr>
    </w:sdtEndPr>
    <w:sdtContent>
      <w:p w:rsidR="00294B1C" w:rsidRDefault="00294B1C">
        <w:pPr>
          <w:pStyle w:val="Header"/>
          <w:jc w:val="right"/>
        </w:pPr>
        <w:r>
          <w:fldChar w:fldCharType="begin"/>
        </w:r>
        <w:r>
          <w:instrText xml:space="preserve"> PAGE   \* MERGEFORMAT </w:instrText>
        </w:r>
        <w:r>
          <w:fldChar w:fldCharType="separate"/>
        </w:r>
        <w:r>
          <w:rPr>
            <w:noProof/>
          </w:rPr>
          <w:t>11</w:t>
        </w:r>
        <w:r>
          <w:rPr>
            <w:noProof/>
          </w:rPr>
          <w:fldChar w:fldCharType="end"/>
        </w:r>
      </w:p>
    </w:sdtContent>
  </w:sdt>
  <w:p w:rsidR="00294B1C" w:rsidRDefault="00294B1C" w:rsidP="00A2033A">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50BE"/>
    <w:multiLevelType w:val="hybridMultilevel"/>
    <w:tmpl w:val="345AD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32A2F"/>
    <w:multiLevelType w:val="hybridMultilevel"/>
    <w:tmpl w:val="A0044800"/>
    <w:lvl w:ilvl="0" w:tplc="0409000F">
      <w:start w:val="1"/>
      <w:numFmt w:val="decimal"/>
      <w:lvlText w:val="%1."/>
      <w:lvlJc w:val="left"/>
      <w:pPr>
        <w:ind w:left="1778" w:hanging="360"/>
      </w:pPr>
      <w:rPr>
        <w:rFonts w:hint="default"/>
        <w:b w:val="0"/>
        <w:bCs w:val="0"/>
        <w:i w:val="0"/>
        <w:iCs w:val="0"/>
        <w:sz w:val="32"/>
        <w:szCs w:val="32"/>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 w15:restartNumberingAfterBreak="0">
    <w:nsid w:val="03B67BA0"/>
    <w:multiLevelType w:val="hybridMultilevel"/>
    <w:tmpl w:val="FE76BF08"/>
    <w:lvl w:ilvl="0" w:tplc="4AE46F8C">
      <w:start w:val="1"/>
      <w:numFmt w:val="upperLetter"/>
      <w:lvlText w:val="%1.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0EB4330C"/>
    <w:multiLevelType w:val="hybridMultilevel"/>
    <w:tmpl w:val="7408F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571CB"/>
    <w:multiLevelType w:val="hybridMultilevel"/>
    <w:tmpl w:val="8EA0F3DA"/>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E3442DFE">
      <w:start w:val="1"/>
      <w:numFmt w:val="decimal"/>
      <w:lvlText w:val="(%5)"/>
      <w:lvlJc w:val="left"/>
      <w:pPr>
        <w:ind w:left="3600" w:hanging="360"/>
      </w:pPr>
      <w:rPr>
        <w:rFonts w:ascii="TH Sarabun New" w:hAnsi="TH Sarabun New" w:cs="TH Sarabun New" w:hint="default"/>
        <w:b w:val="0"/>
        <w:bCs w:val="0"/>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A5366"/>
    <w:multiLevelType w:val="multilevel"/>
    <w:tmpl w:val="EF42564A"/>
    <w:lvl w:ilvl="0">
      <w:start w:val="1"/>
      <w:numFmt w:val="decimal"/>
      <w:lvlText w:val="บทที่ %1"/>
      <w:lvlJc w:val="left"/>
      <w:pPr>
        <w:ind w:left="432" w:hanging="432"/>
      </w:pPr>
      <w:rPr>
        <w:rFonts w:ascii="TH Sarabun New" w:hAnsi="TH Sarabun New" w:cs="TH Sarabun New" w:hint="default"/>
        <w:b/>
        <w:bCs/>
        <w:i w:val="0"/>
        <w:iCs w:val="0"/>
        <w:sz w:val="36"/>
        <w:szCs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8081AA7"/>
    <w:multiLevelType w:val="hybridMultilevel"/>
    <w:tmpl w:val="57387F74"/>
    <w:lvl w:ilvl="0" w:tplc="0409000F">
      <w:start w:val="1"/>
      <w:numFmt w:val="decimal"/>
      <w:lvlText w:val="%1."/>
      <w:lvlJc w:val="left"/>
      <w:pPr>
        <w:ind w:left="1363" w:hanging="360"/>
      </w:pPr>
    </w:lvl>
    <w:lvl w:ilvl="1" w:tplc="04090019" w:tentative="1">
      <w:start w:val="1"/>
      <w:numFmt w:val="lowerLetter"/>
      <w:lvlText w:val="%2."/>
      <w:lvlJc w:val="left"/>
      <w:pPr>
        <w:ind w:left="2083" w:hanging="360"/>
      </w:pPr>
    </w:lvl>
    <w:lvl w:ilvl="2" w:tplc="0409001B" w:tentative="1">
      <w:start w:val="1"/>
      <w:numFmt w:val="lowerRoman"/>
      <w:lvlText w:val="%3."/>
      <w:lvlJc w:val="right"/>
      <w:pPr>
        <w:ind w:left="2803" w:hanging="180"/>
      </w:pPr>
    </w:lvl>
    <w:lvl w:ilvl="3" w:tplc="0409000F" w:tentative="1">
      <w:start w:val="1"/>
      <w:numFmt w:val="decimal"/>
      <w:lvlText w:val="%4."/>
      <w:lvlJc w:val="left"/>
      <w:pPr>
        <w:ind w:left="3523" w:hanging="360"/>
      </w:pPr>
    </w:lvl>
    <w:lvl w:ilvl="4" w:tplc="04090019" w:tentative="1">
      <w:start w:val="1"/>
      <w:numFmt w:val="lowerLetter"/>
      <w:lvlText w:val="%5."/>
      <w:lvlJc w:val="left"/>
      <w:pPr>
        <w:ind w:left="4243" w:hanging="360"/>
      </w:pPr>
    </w:lvl>
    <w:lvl w:ilvl="5" w:tplc="0409001B" w:tentative="1">
      <w:start w:val="1"/>
      <w:numFmt w:val="lowerRoman"/>
      <w:lvlText w:val="%6."/>
      <w:lvlJc w:val="right"/>
      <w:pPr>
        <w:ind w:left="4963" w:hanging="180"/>
      </w:pPr>
    </w:lvl>
    <w:lvl w:ilvl="6" w:tplc="0409000F" w:tentative="1">
      <w:start w:val="1"/>
      <w:numFmt w:val="decimal"/>
      <w:lvlText w:val="%7."/>
      <w:lvlJc w:val="left"/>
      <w:pPr>
        <w:ind w:left="5683" w:hanging="360"/>
      </w:pPr>
    </w:lvl>
    <w:lvl w:ilvl="7" w:tplc="04090019" w:tentative="1">
      <w:start w:val="1"/>
      <w:numFmt w:val="lowerLetter"/>
      <w:lvlText w:val="%8."/>
      <w:lvlJc w:val="left"/>
      <w:pPr>
        <w:ind w:left="6403" w:hanging="360"/>
      </w:pPr>
    </w:lvl>
    <w:lvl w:ilvl="8" w:tplc="0409001B" w:tentative="1">
      <w:start w:val="1"/>
      <w:numFmt w:val="lowerRoman"/>
      <w:lvlText w:val="%9."/>
      <w:lvlJc w:val="right"/>
      <w:pPr>
        <w:ind w:left="7123" w:hanging="180"/>
      </w:pPr>
    </w:lvl>
  </w:abstractNum>
  <w:abstractNum w:abstractNumId="7" w15:restartNumberingAfterBreak="0">
    <w:nsid w:val="1B1067D4"/>
    <w:multiLevelType w:val="multilevel"/>
    <w:tmpl w:val="5E28B0B4"/>
    <w:lvl w:ilvl="0">
      <w:start w:val="1"/>
      <w:numFmt w:val="decimal"/>
      <w:pStyle w:val="Heading1"/>
      <w:lvlText w:val="บทที่ %1"/>
      <w:lvlJc w:val="left"/>
      <w:pPr>
        <w:ind w:left="432" w:hanging="432"/>
      </w:pPr>
      <w:rPr>
        <w:rFonts w:ascii="TH Sarabun New" w:hAnsi="TH Sarabun New" w:cs="TH Sarabun New" w:hint="default"/>
        <w:b/>
        <w:bCs/>
        <w:i w:val="0"/>
        <w:iCs w:val="0"/>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6535" w:hanging="864"/>
      </w:pPr>
      <w:rPr>
        <w:rFonts w:hint="default"/>
      </w:rPr>
    </w:lvl>
    <w:lvl w:ilvl="4">
      <w:start w:val="1"/>
      <w:numFmt w:val="decimal"/>
      <w:pStyle w:val="Heading5"/>
      <w:lvlText w:val="(%5)"/>
      <w:lvlJc w:val="left"/>
      <w:pPr>
        <w:tabs>
          <w:tab w:val="num" w:pos="1009"/>
        </w:tabs>
        <w:ind w:left="2019" w:hanging="2019"/>
      </w:pPr>
      <w:rPr>
        <w:rFonts w:ascii="TH Sarabun New" w:hAnsi="TH Sarabun New" w:cs="TH Sarabun New" w:hint="default"/>
        <w:b/>
        <w:bCs/>
        <w:i w:val="0"/>
        <w:iCs w:val="0"/>
        <w:sz w:val="32"/>
        <w:szCs w:val="32"/>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C9E1193"/>
    <w:multiLevelType w:val="hybridMultilevel"/>
    <w:tmpl w:val="6BA8838A"/>
    <w:lvl w:ilvl="0" w:tplc="17F0CDCA">
      <w:start w:val="1"/>
      <w:numFmt w:val="decimal"/>
      <w:lvlText w:val="%1."/>
      <w:lvlJc w:val="left"/>
      <w:pPr>
        <w:ind w:left="699" w:hanging="360"/>
      </w:pPr>
      <w:rPr>
        <w:rFonts w:hint="default"/>
      </w:rPr>
    </w:lvl>
    <w:lvl w:ilvl="1" w:tplc="04090019" w:tentative="1">
      <w:start w:val="1"/>
      <w:numFmt w:val="lowerLetter"/>
      <w:lvlText w:val="%2."/>
      <w:lvlJc w:val="left"/>
      <w:pPr>
        <w:ind w:left="1419" w:hanging="360"/>
      </w:pPr>
    </w:lvl>
    <w:lvl w:ilvl="2" w:tplc="0409001B" w:tentative="1">
      <w:start w:val="1"/>
      <w:numFmt w:val="lowerRoman"/>
      <w:lvlText w:val="%3."/>
      <w:lvlJc w:val="right"/>
      <w:pPr>
        <w:ind w:left="2139" w:hanging="180"/>
      </w:pPr>
    </w:lvl>
    <w:lvl w:ilvl="3" w:tplc="0409000F" w:tentative="1">
      <w:start w:val="1"/>
      <w:numFmt w:val="decimal"/>
      <w:lvlText w:val="%4."/>
      <w:lvlJc w:val="left"/>
      <w:pPr>
        <w:ind w:left="2859" w:hanging="360"/>
      </w:pPr>
    </w:lvl>
    <w:lvl w:ilvl="4" w:tplc="04090019" w:tentative="1">
      <w:start w:val="1"/>
      <w:numFmt w:val="lowerLetter"/>
      <w:lvlText w:val="%5."/>
      <w:lvlJc w:val="left"/>
      <w:pPr>
        <w:ind w:left="3579" w:hanging="360"/>
      </w:pPr>
    </w:lvl>
    <w:lvl w:ilvl="5" w:tplc="0409001B" w:tentative="1">
      <w:start w:val="1"/>
      <w:numFmt w:val="lowerRoman"/>
      <w:lvlText w:val="%6."/>
      <w:lvlJc w:val="right"/>
      <w:pPr>
        <w:ind w:left="4299" w:hanging="180"/>
      </w:pPr>
    </w:lvl>
    <w:lvl w:ilvl="6" w:tplc="0409000F" w:tentative="1">
      <w:start w:val="1"/>
      <w:numFmt w:val="decimal"/>
      <w:lvlText w:val="%7."/>
      <w:lvlJc w:val="left"/>
      <w:pPr>
        <w:ind w:left="5019" w:hanging="360"/>
      </w:pPr>
    </w:lvl>
    <w:lvl w:ilvl="7" w:tplc="04090019" w:tentative="1">
      <w:start w:val="1"/>
      <w:numFmt w:val="lowerLetter"/>
      <w:lvlText w:val="%8."/>
      <w:lvlJc w:val="left"/>
      <w:pPr>
        <w:ind w:left="5739" w:hanging="360"/>
      </w:pPr>
    </w:lvl>
    <w:lvl w:ilvl="8" w:tplc="0409001B" w:tentative="1">
      <w:start w:val="1"/>
      <w:numFmt w:val="lowerRoman"/>
      <w:lvlText w:val="%9."/>
      <w:lvlJc w:val="right"/>
      <w:pPr>
        <w:ind w:left="6459" w:hanging="180"/>
      </w:pPr>
    </w:lvl>
  </w:abstractNum>
  <w:abstractNum w:abstractNumId="9" w15:restartNumberingAfterBreak="0">
    <w:nsid w:val="20F80624"/>
    <w:multiLevelType w:val="hybridMultilevel"/>
    <w:tmpl w:val="E036197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93C44436">
      <w:start w:val="1"/>
      <w:numFmt w:val="decimal"/>
      <w:lvlText w:val="(%5)"/>
      <w:lvlJc w:val="left"/>
      <w:pPr>
        <w:ind w:left="2487" w:hanging="360"/>
      </w:pPr>
      <w:rPr>
        <w:rFonts w:ascii="TH Sarabun New" w:hAnsi="TH Sarabun New" w:cs="TH Sarabun New" w:hint="default"/>
        <w:b/>
        <w:bCs/>
        <w:i w:val="0"/>
        <w:iCs w:val="0"/>
        <w:sz w:val="32"/>
        <w:szCs w:val="32"/>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75906"/>
    <w:multiLevelType w:val="hybridMultilevel"/>
    <w:tmpl w:val="A914EF32"/>
    <w:lvl w:ilvl="0" w:tplc="2FE008C4">
      <w:start w:val="7"/>
      <w:numFmt w:val="bullet"/>
      <w:lvlText w:val="-"/>
      <w:lvlJc w:val="left"/>
      <w:pPr>
        <w:ind w:left="504" w:hanging="360"/>
      </w:pPr>
      <w:rPr>
        <w:rFonts w:ascii="Cordia New" w:eastAsia="Cordia New" w:hAnsi="Cordia New" w:cs="Cordia New"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1" w15:restartNumberingAfterBreak="0">
    <w:nsid w:val="270D4C26"/>
    <w:multiLevelType w:val="multilevel"/>
    <w:tmpl w:val="E320D174"/>
    <w:lvl w:ilvl="0">
      <w:start w:val="1"/>
      <w:numFmt w:val="decimal"/>
      <w:lvlText w:val="%1."/>
      <w:lvlJc w:val="left"/>
      <w:pPr>
        <w:ind w:left="864" w:hanging="360"/>
      </w:pPr>
    </w:lvl>
    <w:lvl w:ilvl="1">
      <w:start w:val="3"/>
      <w:numFmt w:val="decimal"/>
      <w:isLgl/>
      <w:lvlText w:val="%1.%2"/>
      <w:lvlJc w:val="left"/>
      <w:pPr>
        <w:ind w:left="1044" w:hanging="540"/>
      </w:pPr>
      <w:rPr>
        <w:rFonts w:hint="default"/>
      </w:rPr>
    </w:lvl>
    <w:lvl w:ilvl="2">
      <w:start w:val="3"/>
      <w:numFmt w:val="decimal"/>
      <w:isLgl/>
      <w:lvlText w:val="%1.%2.%3"/>
      <w:lvlJc w:val="left"/>
      <w:pPr>
        <w:ind w:left="1224" w:hanging="720"/>
      </w:pPr>
      <w:rPr>
        <w:rFonts w:hint="default"/>
      </w:rPr>
    </w:lvl>
    <w:lvl w:ilvl="3">
      <w:start w:val="1"/>
      <w:numFmt w:val="decimal"/>
      <w:isLgl/>
      <w:lvlText w:val="%1.%2.%3.%4"/>
      <w:lvlJc w:val="left"/>
      <w:pPr>
        <w:ind w:left="1584" w:hanging="108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944" w:hanging="144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2304" w:hanging="1800"/>
      </w:pPr>
      <w:rPr>
        <w:rFonts w:hint="default"/>
      </w:rPr>
    </w:lvl>
    <w:lvl w:ilvl="8">
      <w:start w:val="1"/>
      <w:numFmt w:val="decimal"/>
      <w:isLgl/>
      <w:lvlText w:val="%1.%2.%3.%4.%5.%6.%7.%8.%9"/>
      <w:lvlJc w:val="left"/>
      <w:pPr>
        <w:ind w:left="2304" w:hanging="1800"/>
      </w:pPr>
      <w:rPr>
        <w:rFonts w:hint="default"/>
      </w:rPr>
    </w:lvl>
  </w:abstractNum>
  <w:abstractNum w:abstractNumId="12" w15:restartNumberingAfterBreak="0">
    <w:nsid w:val="3F9F7414"/>
    <w:multiLevelType w:val="hybridMultilevel"/>
    <w:tmpl w:val="D0DE7712"/>
    <w:lvl w:ilvl="0" w:tplc="0409000F">
      <w:start w:val="1"/>
      <w:numFmt w:val="decimal"/>
      <w:lvlText w:val="%1."/>
      <w:lvlJc w:val="left"/>
      <w:pPr>
        <w:ind w:left="64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3D791B"/>
    <w:multiLevelType w:val="hybridMultilevel"/>
    <w:tmpl w:val="EB48D798"/>
    <w:lvl w:ilvl="0" w:tplc="AE407CF2">
      <w:start w:val="1"/>
      <w:numFmt w:val="thaiLetters"/>
      <w:lvlText w:val="ภาคผนวก %1."/>
      <w:lvlJc w:val="left"/>
      <w:pPr>
        <w:ind w:left="360" w:hanging="360"/>
      </w:pPr>
      <w:rPr>
        <w:rFonts w:ascii="TH Sarabun New" w:hAnsi="TH Sarabun New" w:cs="TH Sarabun New" w:hint="default"/>
        <w:b/>
        <w:bCs/>
        <w:i w:val="0"/>
        <w:iCs w:val="0"/>
        <w:caps w:val="0"/>
        <w:smallCaps w:val="0"/>
        <w:strike w:val="0"/>
        <w:dstrike w:val="0"/>
        <w:outline w:val="0"/>
        <w:shadow w:val="0"/>
        <w:emboss w:val="0"/>
        <w:imprint w:val="0"/>
        <w:noProof w:val="0"/>
        <w:snapToGrid w:val="0"/>
        <w:vanish w:val="0"/>
        <w:color w:val="auto"/>
        <w:spacing w:val="0"/>
        <w:w w:val="0"/>
        <w:kern w:val="0"/>
        <w:position w:val="0"/>
        <w:sz w:val="32"/>
        <w:szCs w:val="32"/>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477B73DB"/>
    <w:multiLevelType w:val="hybridMultilevel"/>
    <w:tmpl w:val="C6A05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CD0751"/>
    <w:multiLevelType w:val="hybridMultilevel"/>
    <w:tmpl w:val="B268E5AE"/>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57691A45"/>
    <w:multiLevelType w:val="hybridMultilevel"/>
    <w:tmpl w:val="DEB2F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E372CF"/>
    <w:multiLevelType w:val="hybridMultilevel"/>
    <w:tmpl w:val="6F825388"/>
    <w:lvl w:ilvl="0" w:tplc="E3442DFE">
      <w:start w:val="1"/>
      <w:numFmt w:val="decimal"/>
      <w:lvlText w:val="(%1)"/>
      <w:lvlJc w:val="left"/>
      <w:pPr>
        <w:ind w:left="2736"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21E3F"/>
    <w:multiLevelType w:val="multilevel"/>
    <w:tmpl w:val="21C624B8"/>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9E04F94"/>
    <w:multiLevelType w:val="multilevel"/>
    <w:tmpl w:val="B226EE2C"/>
    <w:lvl w:ilvl="0">
      <w:start w:val="1"/>
      <w:numFmt w:val="decimal"/>
      <w:lvlText w:val="%1."/>
      <w:lvlJc w:val="left"/>
      <w:pPr>
        <w:ind w:left="720" w:hanging="360"/>
      </w:p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5"/>
  </w:num>
  <w:num w:numId="2">
    <w:abstractNumId w:val="7"/>
  </w:num>
  <w:num w:numId="3">
    <w:abstractNumId w:val="17"/>
  </w:num>
  <w:num w:numId="4">
    <w:abstractNumId w:val="4"/>
  </w:num>
  <w:num w:numId="5">
    <w:abstractNumId w:val="9"/>
  </w:num>
  <w:num w:numId="6">
    <w:abstractNumId w:val="9"/>
    <w:lvlOverride w:ilvl="0">
      <w:lvl w:ilvl="0" w:tplc="E3442DFE">
        <w:start w:val="1"/>
        <w:numFmt w:val="decimal"/>
        <w:lvlText w:val="(%1)"/>
        <w:lvlJc w:val="left"/>
        <w:pPr>
          <w:ind w:left="3600" w:hanging="360"/>
        </w:pPr>
        <w:rPr>
          <w:rFonts w:ascii="TH Sarabun New" w:hAnsi="TH Sarabun New" w:cs="TH Sarabun New" w:hint="default"/>
          <w:b/>
          <w:bCs/>
          <w:i w:val="0"/>
          <w:iCs w:val="0"/>
          <w:sz w:val="32"/>
          <w:szCs w:val="32"/>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93C44436">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
    <w:abstractNumId w:val="9"/>
    <w:lvlOverride w:ilvl="0">
      <w:startOverride w:val="1"/>
    </w:lvlOverride>
  </w:num>
  <w:num w:numId="8">
    <w:abstractNumId w:val="13"/>
  </w:num>
  <w:num w:numId="9">
    <w:abstractNumId w:val="1"/>
  </w:num>
  <w:num w:numId="10">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5"/>
  </w:num>
  <w:num w:numId="13">
    <w:abstractNumId w:val="10"/>
  </w:num>
  <w:num w:numId="14">
    <w:abstractNumId w:val="2"/>
  </w:num>
  <w:num w:numId="15">
    <w:abstractNumId w:val="8"/>
  </w:num>
  <w:num w:numId="16">
    <w:abstractNumId w:val="11"/>
  </w:num>
  <w:num w:numId="17">
    <w:abstractNumId w:val="16"/>
  </w:num>
  <w:num w:numId="18">
    <w:abstractNumId w:val="3"/>
  </w:num>
  <w:num w:numId="19">
    <w:abstractNumId w:val="14"/>
  </w:num>
  <w:num w:numId="20">
    <w:abstractNumId w:val="12"/>
  </w:num>
  <w:num w:numId="21">
    <w:abstractNumId w:val="18"/>
  </w:num>
  <w:num w:numId="22">
    <w:abstractNumId w:val="19"/>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E5B"/>
    <w:rsid w:val="00007E51"/>
    <w:rsid w:val="000A34A6"/>
    <w:rsid w:val="000F1EF6"/>
    <w:rsid w:val="00131D2C"/>
    <w:rsid w:val="00157261"/>
    <w:rsid w:val="001A01FC"/>
    <w:rsid w:val="0021537F"/>
    <w:rsid w:val="00231B18"/>
    <w:rsid w:val="00233137"/>
    <w:rsid w:val="00241973"/>
    <w:rsid w:val="00242F9A"/>
    <w:rsid w:val="00275FB9"/>
    <w:rsid w:val="00294B1C"/>
    <w:rsid w:val="0029621E"/>
    <w:rsid w:val="002B7252"/>
    <w:rsid w:val="002E1665"/>
    <w:rsid w:val="00303A3E"/>
    <w:rsid w:val="003218C1"/>
    <w:rsid w:val="0034018B"/>
    <w:rsid w:val="0037172E"/>
    <w:rsid w:val="00406C59"/>
    <w:rsid w:val="00410142"/>
    <w:rsid w:val="00434048"/>
    <w:rsid w:val="00462AF0"/>
    <w:rsid w:val="00467453"/>
    <w:rsid w:val="00484224"/>
    <w:rsid w:val="0048597F"/>
    <w:rsid w:val="00485F18"/>
    <w:rsid w:val="00495250"/>
    <w:rsid w:val="004F1B24"/>
    <w:rsid w:val="00522680"/>
    <w:rsid w:val="0053073B"/>
    <w:rsid w:val="005512B5"/>
    <w:rsid w:val="00566510"/>
    <w:rsid w:val="005950EB"/>
    <w:rsid w:val="005B1512"/>
    <w:rsid w:val="005B7329"/>
    <w:rsid w:val="00630CF0"/>
    <w:rsid w:val="00632E5B"/>
    <w:rsid w:val="0064375F"/>
    <w:rsid w:val="0064430D"/>
    <w:rsid w:val="00663F9B"/>
    <w:rsid w:val="00667C53"/>
    <w:rsid w:val="00670621"/>
    <w:rsid w:val="006A5D32"/>
    <w:rsid w:val="006F2CB1"/>
    <w:rsid w:val="00703952"/>
    <w:rsid w:val="00733BF8"/>
    <w:rsid w:val="0074207B"/>
    <w:rsid w:val="007462A9"/>
    <w:rsid w:val="00753E34"/>
    <w:rsid w:val="00782F74"/>
    <w:rsid w:val="007A5C36"/>
    <w:rsid w:val="007E1023"/>
    <w:rsid w:val="00821170"/>
    <w:rsid w:val="00841E49"/>
    <w:rsid w:val="00900E8D"/>
    <w:rsid w:val="0092416B"/>
    <w:rsid w:val="0094461A"/>
    <w:rsid w:val="00946C9B"/>
    <w:rsid w:val="00953777"/>
    <w:rsid w:val="009911F3"/>
    <w:rsid w:val="009D4475"/>
    <w:rsid w:val="00A157B3"/>
    <w:rsid w:val="00A2033A"/>
    <w:rsid w:val="00A5476B"/>
    <w:rsid w:val="00A75ECE"/>
    <w:rsid w:val="00AB144A"/>
    <w:rsid w:val="00AD0135"/>
    <w:rsid w:val="00AD0215"/>
    <w:rsid w:val="00AF63DD"/>
    <w:rsid w:val="00B065E9"/>
    <w:rsid w:val="00B073FB"/>
    <w:rsid w:val="00B105AA"/>
    <w:rsid w:val="00B545E4"/>
    <w:rsid w:val="00B55FF0"/>
    <w:rsid w:val="00B65453"/>
    <w:rsid w:val="00B83DA6"/>
    <w:rsid w:val="00B93756"/>
    <w:rsid w:val="00BF5B6A"/>
    <w:rsid w:val="00C05FC1"/>
    <w:rsid w:val="00C41DC5"/>
    <w:rsid w:val="00CB0BC8"/>
    <w:rsid w:val="00CB7FE2"/>
    <w:rsid w:val="00CC3612"/>
    <w:rsid w:val="00D0273B"/>
    <w:rsid w:val="00D537A5"/>
    <w:rsid w:val="00D668C4"/>
    <w:rsid w:val="00D97740"/>
    <w:rsid w:val="00DA508F"/>
    <w:rsid w:val="00DC1B60"/>
    <w:rsid w:val="00DE6D58"/>
    <w:rsid w:val="00DF2AFE"/>
    <w:rsid w:val="00DF2CF0"/>
    <w:rsid w:val="00DF723A"/>
    <w:rsid w:val="00E14C10"/>
    <w:rsid w:val="00E23B67"/>
    <w:rsid w:val="00E53FA4"/>
    <w:rsid w:val="00E72C88"/>
    <w:rsid w:val="00E75388"/>
    <w:rsid w:val="00E90792"/>
    <w:rsid w:val="00E96332"/>
    <w:rsid w:val="00F04E81"/>
    <w:rsid w:val="00F40527"/>
    <w:rsid w:val="00F4760F"/>
    <w:rsid w:val="00F812FF"/>
    <w:rsid w:val="00F95342"/>
    <w:rsid w:val="00FB127A"/>
    <w:rsid w:val="00FD0F94"/>
    <w:rsid w:val="00FD1DA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EDD4F"/>
  <w15:chartTrackingRefBased/>
  <w15:docId w15:val="{9866F343-81E5-43E1-82FA-2F125F418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1023"/>
    <w:pPr>
      <w:spacing w:before="120" w:after="0" w:line="240" w:lineRule="auto"/>
      <w:ind w:firstLine="1418"/>
    </w:pPr>
    <w:rPr>
      <w:rFonts w:ascii="TH Sarabun New" w:hAnsi="TH Sarabun New" w:cs="TH Sarabun New"/>
      <w:sz w:val="32"/>
      <w:szCs w:val="32"/>
    </w:rPr>
  </w:style>
  <w:style w:type="paragraph" w:styleId="Heading1">
    <w:name w:val="heading 1"/>
    <w:basedOn w:val="Normal"/>
    <w:next w:val="Normal"/>
    <w:link w:val="Heading1Char"/>
    <w:uiPriority w:val="9"/>
    <w:qFormat/>
    <w:rsid w:val="001A01FC"/>
    <w:pPr>
      <w:keepNext/>
      <w:keepLines/>
      <w:numPr>
        <w:numId w:val="2"/>
      </w:numPr>
      <w:spacing w:before="0"/>
      <w:jc w:val="center"/>
      <w:outlineLvl w:val="0"/>
    </w:pPr>
    <w:rPr>
      <w:rFonts w:eastAsiaTheme="majorEastAsia"/>
      <w:b/>
      <w:bCs/>
      <w:color w:val="000000" w:themeColor="text1"/>
      <w:sz w:val="36"/>
      <w:szCs w:val="36"/>
    </w:rPr>
  </w:style>
  <w:style w:type="paragraph" w:styleId="Heading2">
    <w:name w:val="heading 2"/>
    <w:basedOn w:val="Normal"/>
    <w:next w:val="Normal"/>
    <w:link w:val="Heading2Char"/>
    <w:uiPriority w:val="9"/>
    <w:unhideWhenUsed/>
    <w:qFormat/>
    <w:rsid w:val="0037172E"/>
    <w:pPr>
      <w:keepNext/>
      <w:keepLines/>
      <w:numPr>
        <w:ilvl w:val="1"/>
        <w:numId w:val="2"/>
      </w:numPr>
      <w:spacing w:before="0"/>
      <w:outlineLvl w:val="1"/>
    </w:pPr>
    <w:rPr>
      <w:rFonts w:eastAsiaTheme="majorEastAsia"/>
      <w:b/>
      <w:bCs/>
    </w:rPr>
  </w:style>
  <w:style w:type="paragraph" w:styleId="Heading3">
    <w:name w:val="heading 3"/>
    <w:basedOn w:val="Normal"/>
    <w:next w:val="Normal"/>
    <w:link w:val="Heading3Char"/>
    <w:uiPriority w:val="9"/>
    <w:unhideWhenUsed/>
    <w:qFormat/>
    <w:rsid w:val="00703952"/>
    <w:pPr>
      <w:keepNext/>
      <w:keepLines/>
      <w:numPr>
        <w:ilvl w:val="2"/>
        <w:numId w:val="2"/>
      </w:numPr>
      <w:tabs>
        <w:tab w:val="left" w:pos="1701"/>
      </w:tabs>
      <w:spacing w:before="0"/>
      <w:outlineLvl w:val="2"/>
    </w:pPr>
    <w:rPr>
      <w:rFonts w:eastAsia="Times New Roman"/>
      <w:b/>
      <w:bCs/>
    </w:rPr>
  </w:style>
  <w:style w:type="paragraph" w:styleId="Heading4">
    <w:name w:val="heading 4"/>
    <w:basedOn w:val="Normal"/>
    <w:next w:val="Normal"/>
    <w:link w:val="Heading4Char"/>
    <w:uiPriority w:val="9"/>
    <w:unhideWhenUsed/>
    <w:qFormat/>
    <w:rsid w:val="00703952"/>
    <w:pPr>
      <w:keepNext/>
      <w:keepLines/>
      <w:numPr>
        <w:ilvl w:val="3"/>
        <w:numId w:val="2"/>
      </w:numPr>
      <w:tabs>
        <w:tab w:val="left" w:pos="2694"/>
      </w:tabs>
      <w:spacing w:before="0"/>
      <w:outlineLvl w:val="3"/>
    </w:pPr>
    <w:rPr>
      <w:rFonts w:eastAsia="Times New Roman"/>
      <w:b/>
      <w:bCs/>
    </w:rPr>
  </w:style>
  <w:style w:type="paragraph" w:styleId="Heading5">
    <w:name w:val="heading 5"/>
    <w:basedOn w:val="Normal"/>
    <w:next w:val="Normal"/>
    <w:link w:val="Heading5Char"/>
    <w:uiPriority w:val="9"/>
    <w:unhideWhenUsed/>
    <w:qFormat/>
    <w:rsid w:val="00703952"/>
    <w:pPr>
      <w:keepNext/>
      <w:keepLines/>
      <w:numPr>
        <w:ilvl w:val="4"/>
        <w:numId w:val="2"/>
      </w:numPr>
      <w:tabs>
        <w:tab w:val="left" w:pos="2410"/>
      </w:tabs>
      <w:spacing w:before="0"/>
      <w:outlineLvl w:val="4"/>
    </w:pPr>
    <w:rPr>
      <w:rFonts w:eastAsia="Times New Roman"/>
      <w:b/>
      <w:bCs/>
    </w:rPr>
  </w:style>
  <w:style w:type="paragraph" w:styleId="Heading6">
    <w:name w:val="heading 6"/>
    <w:basedOn w:val="Normal"/>
    <w:next w:val="Normal"/>
    <w:link w:val="Heading6Char"/>
    <w:uiPriority w:val="9"/>
    <w:semiHidden/>
    <w:unhideWhenUsed/>
    <w:qFormat/>
    <w:rsid w:val="0037172E"/>
    <w:pPr>
      <w:keepNext/>
      <w:keepLines/>
      <w:numPr>
        <w:ilvl w:val="5"/>
        <w:numId w:val="2"/>
      </w:numPr>
      <w:spacing w:before="40"/>
      <w:outlineLvl w:val="5"/>
    </w:pPr>
    <w:rPr>
      <w:rFonts w:asciiTheme="majorHAnsi" w:eastAsiaTheme="majorEastAsia" w:hAnsiTheme="majorHAnsi" w:cstheme="majorBidi"/>
      <w:color w:val="1F4D78" w:themeColor="accent1" w:themeShade="7F"/>
      <w:szCs w:val="40"/>
    </w:rPr>
  </w:style>
  <w:style w:type="paragraph" w:styleId="Heading7">
    <w:name w:val="heading 7"/>
    <w:basedOn w:val="Normal"/>
    <w:next w:val="Normal"/>
    <w:link w:val="Heading7Char"/>
    <w:uiPriority w:val="9"/>
    <w:semiHidden/>
    <w:unhideWhenUsed/>
    <w:qFormat/>
    <w:rsid w:val="0037172E"/>
    <w:pPr>
      <w:keepNext/>
      <w:keepLines/>
      <w:numPr>
        <w:ilvl w:val="6"/>
        <w:numId w:val="2"/>
      </w:numPr>
      <w:spacing w:before="40"/>
      <w:outlineLvl w:val="6"/>
    </w:pPr>
    <w:rPr>
      <w:rFonts w:asciiTheme="majorHAnsi" w:eastAsiaTheme="majorEastAsia" w:hAnsiTheme="majorHAnsi" w:cstheme="majorBidi"/>
      <w:i/>
      <w:iCs/>
      <w:color w:val="1F4D78" w:themeColor="accent1" w:themeShade="7F"/>
      <w:szCs w:val="40"/>
    </w:rPr>
  </w:style>
  <w:style w:type="paragraph" w:styleId="Heading8">
    <w:name w:val="heading 8"/>
    <w:basedOn w:val="Normal"/>
    <w:next w:val="Normal"/>
    <w:link w:val="Heading8Char"/>
    <w:uiPriority w:val="9"/>
    <w:semiHidden/>
    <w:unhideWhenUsed/>
    <w:qFormat/>
    <w:rsid w:val="0037172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37172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1023"/>
    <w:pPr>
      <w:tabs>
        <w:tab w:val="center" w:pos="4680"/>
        <w:tab w:val="right" w:pos="9360"/>
      </w:tabs>
      <w:spacing w:before="0"/>
    </w:pPr>
    <w:rPr>
      <w:rFonts w:cs="Angsana New"/>
      <w:szCs w:val="40"/>
    </w:rPr>
  </w:style>
  <w:style w:type="character" w:customStyle="1" w:styleId="HeaderChar">
    <w:name w:val="Header Char"/>
    <w:basedOn w:val="DefaultParagraphFont"/>
    <w:link w:val="Header"/>
    <w:uiPriority w:val="99"/>
    <w:rsid w:val="007E1023"/>
    <w:rPr>
      <w:rFonts w:ascii="TH Sarabun New" w:hAnsi="TH Sarabun New" w:cs="Angsana New"/>
      <w:sz w:val="32"/>
      <w:szCs w:val="40"/>
    </w:rPr>
  </w:style>
  <w:style w:type="paragraph" w:styleId="Footer">
    <w:name w:val="footer"/>
    <w:basedOn w:val="Normal"/>
    <w:link w:val="FooterChar"/>
    <w:uiPriority w:val="99"/>
    <w:unhideWhenUsed/>
    <w:rsid w:val="007E1023"/>
    <w:pPr>
      <w:tabs>
        <w:tab w:val="center" w:pos="4513"/>
        <w:tab w:val="right" w:pos="9026"/>
      </w:tabs>
      <w:spacing w:before="0"/>
    </w:pPr>
    <w:rPr>
      <w:rFonts w:cs="Angsana New"/>
      <w:szCs w:val="40"/>
    </w:rPr>
  </w:style>
  <w:style w:type="character" w:customStyle="1" w:styleId="FooterChar">
    <w:name w:val="Footer Char"/>
    <w:basedOn w:val="DefaultParagraphFont"/>
    <w:link w:val="Footer"/>
    <w:uiPriority w:val="99"/>
    <w:rsid w:val="007E1023"/>
    <w:rPr>
      <w:rFonts w:ascii="TH Sarabun New" w:hAnsi="TH Sarabun New" w:cs="Angsana New"/>
      <w:sz w:val="32"/>
      <w:szCs w:val="40"/>
    </w:rPr>
  </w:style>
  <w:style w:type="table" w:styleId="TableGrid">
    <w:name w:val="Table Grid"/>
    <w:basedOn w:val="TableNormal"/>
    <w:uiPriority w:val="39"/>
    <w:rsid w:val="007E1023"/>
    <w:pPr>
      <w:spacing w:after="0" w:line="240" w:lineRule="auto"/>
      <w:jc w:val="center"/>
    </w:pPr>
    <w:rPr>
      <w:rFonts w:ascii="TH SarabunPSK" w:hAnsi="TH SarabunPSK" w:cs="TH SarabunPSK"/>
      <w:sz w:val="32"/>
      <w:szCs w:val="3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1A01FC"/>
    <w:rPr>
      <w:rFonts w:ascii="TH Sarabun New" w:eastAsiaTheme="majorEastAsia" w:hAnsi="TH Sarabun New" w:cs="TH Sarabun New"/>
      <w:b/>
      <w:bCs/>
      <w:color w:val="000000" w:themeColor="text1"/>
      <w:sz w:val="36"/>
      <w:szCs w:val="36"/>
    </w:rPr>
  </w:style>
  <w:style w:type="character" w:customStyle="1" w:styleId="Heading3Char">
    <w:name w:val="Heading 3 Char"/>
    <w:basedOn w:val="DefaultParagraphFont"/>
    <w:link w:val="Heading3"/>
    <w:uiPriority w:val="9"/>
    <w:rsid w:val="00703952"/>
    <w:rPr>
      <w:rFonts w:ascii="TH Sarabun New" w:eastAsia="Times New Roman" w:hAnsi="TH Sarabun New" w:cs="TH Sarabun New"/>
      <w:b/>
      <w:bCs/>
      <w:sz w:val="32"/>
      <w:szCs w:val="32"/>
    </w:rPr>
  </w:style>
  <w:style w:type="character" w:customStyle="1" w:styleId="Heading4Char">
    <w:name w:val="Heading 4 Char"/>
    <w:basedOn w:val="DefaultParagraphFont"/>
    <w:link w:val="Heading4"/>
    <w:uiPriority w:val="9"/>
    <w:rsid w:val="00703952"/>
    <w:rPr>
      <w:rFonts w:ascii="TH Sarabun New" w:eastAsia="Times New Roman" w:hAnsi="TH Sarabun New" w:cs="TH Sarabun New"/>
      <w:b/>
      <w:bCs/>
      <w:sz w:val="32"/>
      <w:szCs w:val="32"/>
    </w:rPr>
  </w:style>
  <w:style w:type="character" w:customStyle="1" w:styleId="Heading5Char">
    <w:name w:val="Heading 5 Char"/>
    <w:basedOn w:val="DefaultParagraphFont"/>
    <w:link w:val="Heading5"/>
    <w:uiPriority w:val="9"/>
    <w:rsid w:val="00703952"/>
    <w:rPr>
      <w:rFonts w:ascii="TH Sarabun New" w:eastAsia="Times New Roman" w:hAnsi="TH Sarabun New" w:cs="TH Sarabun New"/>
      <w:b/>
      <w:bCs/>
      <w:sz w:val="32"/>
      <w:szCs w:val="32"/>
    </w:rPr>
  </w:style>
  <w:style w:type="character" w:customStyle="1" w:styleId="Heading2Char">
    <w:name w:val="Heading 2 Char"/>
    <w:basedOn w:val="DefaultParagraphFont"/>
    <w:link w:val="Heading2"/>
    <w:uiPriority w:val="9"/>
    <w:rsid w:val="0037172E"/>
    <w:rPr>
      <w:rFonts w:ascii="TH Sarabun New" w:eastAsiaTheme="majorEastAsia" w:hAnsi="TH Sarabun New" w:cs="TH Sarabun New"/>
      <w:b/>
      <w:bCs/>
      <w:sz w:val="32"/>
      <w:szCs w:val="32"/>
    </w:rPr>
  </w:style>
  <w:style w:type="paragraph" w:styleId="FootnoteText">
    <w:name w:val="footnote text"/>
    <w:basedOn w:val="Normal"/>
    <w:link w:val="FootnoteTextChar"/>
    <w:uiPriority w:val="99"/>
    <w:semiHidden/>
    <w:unhideWhenUsed/>
    <w:rsid w:val="0034018B"/>
    <w:pPr>
      <w:spacing w:before="0"/>
    </w:pPr>
    <w:rPr>
      <w:rFonts w:cs="Angsana New"/>
      <w:sz w:val="20"/>
      <w:szCs w:val="25"/>
    </w:rPr>
  </w:style>
  <w:style w:type="character" w:customStyle="1" w:styleId="FootnoteTextChar">
    <w:name w:val="Footnote Text Char"/>
    <w:basedOn w:val="DefaultParagraphFont"/>
    <w:link w:val="FootnoteText"/>
    <w:uiPriority w:val="99"/>
    <w:semiHidden/>
    <w:rsid w:val="0034018B"/>
    <w:rPr>
      <w:rFonts w:ascii="TH Sarabun New" w:hAnsi="TH Sarabun New" w:cs="Angsana New"/>
      <w:sz w:val="20"/>
      <w:szCs w:val="25"/>
    </w:rPr>
  </w:style>
  <w:style w:type="character" w:styleId="FootnoteReference">
    <w:name w:val="footnote reference"/>
    <w:basedOn w:val="DefaultParagraphFont"/>
    <w:uiPriority w:val="99"/>
    <w:semiHidden/>
    <w:unhideWhenUsed/>
    <w:rsid w:val="0034018B"/>
    <w:rPr>
      <w:sz w:val="32"/>
      <w:szCs w:val="32"/>
      <w:vertAlign w:val="superscript"/>
    </w:rPr>
  </w:style>
  <w:style w:type="paragraph" w:styleId="BalloonText">
    <w:name w:val="Balloon Text"/>
    <w:basedOn w:val="Normal"/>
    <w:link w:val="BalloonTextChar"/>
    <w:uiPriority w:val="99"/>
    <w:semiHidden/>
    <w:unhideWhenUsed/>
    <w:rsid w:val="00A2033A"/>
    <w:pPr>
      <w:spacing w:before="0"/>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A2033A"/>
    <w:rPr>
      <w:rFonts w:ascii="Segoe UI" w:hAnsi="Segoe UI" w:cs="Angsana New"/>
      <w:sz w:val="18"/>
      <w:szCs w:val="22"/>
    </w:rPr>
  </w:style>
  <w:style w:type="character" w:customStyle="1" w:styleId="Heading6Char">
    <w:name w:val="Heading 6 Char"/>
    <w:basedOn w:val="DefaultParagraphFont"/>
    <w:link w:val="Heading6"/>
    <w:uiPriority w:val="9"/>
    <w:semiHidden/>
    <w:rsid w:val="0037172E"/>
    <w:rPr>
      <w:rFonts w:asciiTheme="majorHAnsi" w:eastAsiaTheme="majorEastAsia" w:hAnsiTheme="majorHAnsi" w:cstheme="majorBidi"/>
      <w:color w:val="1F4D78" w:themeColor="accent1" w:themeShade="7F"/>
      <w:sz w:val="32"/>
      <w:szCs w:val="40"/>
    </w:rPr>
  </w:style>
  <w:style w:type="character" w:customStyle="1" w:styleId="Heading7Char">
    <w:name w:val="Heading 7 Char"/>
    <w:basedOn w:val="DefaultParagraphFont"/>
    <w:link w:val="Heading7"/>
    <w:uiPriority w:val="9"/>
    <w:semiHidden/>
    <w:rsid w:val="0037172E"/>
    <w:rPr>
      <w:rFonts w:asciiTheme="majorHAnsi" w:eastAsiaTheme="majorEastAsia" w:hAnsiTheme="majorHAnsi" w:cstheme="majorBidi"/>
      <w:i/>
      <w:iCs/>
      <w:color w:val="1F4D78" w:themeColor="accent1" w:themeShade="7F"/>
      <w:sz w:val="32"/>
      <w:szCs w:val="40"/>
    </w:rPr>
  </w:style>
  <w:style w:type="character" w:customStyle="1" w:styleId="Heading8Char">
    <w:name w:val="Heading 8 Char"/>
    <w:basedOn w:val="DefaultParagraphFont"/>
    <w:link w:val="Heading8"/>
    <w:uiPriority w:val="9"/>
    <w:semiHidden/>
    <w:rsid w:val="0037172E"/>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37172E"/>
    <w:rPr>
      <w:rFonts w:asciiTheme="majorHAnsi" w:eastAsiaTheme="majorEastAsia" w:hAnsiTheme="majorHAnsi" w:cstheme="majorBidi"/>
      <w:i/>
      <w:iCs/>
      <w:color w:val="272727" w:themeColor="text1" w:themeTint="D8"/>
      <w:sz w:val="21"/>
      <w:szCs w:val="26"/>
    </w:rPr>
  </w:style>
  <w:style w:type="paragraph" w:customStyle="1" w:styleId="AbstractThai">
    <w:name w:val="Abstract(Thai)"/>
    <w:basedOn w:val="Heading1"/>
    <w:link w:val="AbstractThaiChar"/>
    <w:qFormat/>
    <w:rsid w:val="0037172E"/>
    <w:pPr>
      <w:numPr>
        <w:numId w:val="0"/>
      </w:numPr>
    </w:pPr>
  </w:style>
  <w:style w:type="paragraph" w:customStyle="1" w:styleId="AbstractEnglish">
    <w:name w:val="Abstract(English)"/>
    <w:basedOn w:val="Heading1"/>
    <w:link w:val="AbstractEnglishChar"/>
    <w:qFormat/>
    <w:rsid w:val="0037172E"/>
    <w:pPr>
      <w:numPr>
        <w:numId w:val="0"/>
      </w:numPr>
      <w:tabs>
        <w:tab w:val="left" w:pos="3686"/>
      </w:tabs>
      <w:ind w:left="432"/>
    </w:pPr>
  </w:style>
  <w:style w:type="character" w:customStyle="1" w:styleId="AbstractThaiChar">
    <w:name w:val="Abstract(Thai) Char"/>
    <w:basedOn w:val="Heading1Char"/>
    <w:link w:val="AbstractThai"/>
    <w:rsid w:val="0037172E"/>
    <w:rPr>
      <w:rFonts w:ascii="TH Sarabun New" w:eastAsiaTheme="majorEastAsia" w:hAnsi="TH Sarabun New" w:cs="TH Sarabun New"/>
      <w:b/>
      <w:bCs/>
      <w:color w:val="000000" w:themeColor="text1"/>
      <w:sz w:val="36"/>
      <w:szCs w:val="36"/>
    </w:rPr>
  </w:style>
  <w:style w:type="character" w:customStyle="1" w:styleId="AbstractEnglishChar">
    <w:name w:val="Abstract(English) Char"/>
    <w:basedOn w:val="Heading1Char"/>
    <w:link w:val="AbstractEnglish"/>
    <w:rsid w:val="0037172E"/>
    <w:rPr>
      <w:rFonts w:ascii="TH Sarabun New" w:eastAsiaTheme="majorEastAsia" w:hAnsi="TH Sarabun New" w:cs="TH Sarabun New"/>
      <w:b/>
      <w:bCs/>
      <w:color w:val="000000" w:themeColor="text1"/>
      <w:sz w:val="36"/>
      <w:szCs w:val="36"/>
    </w:rPr>
  </w:style>
  <w:style w:type="character" w:styleId="Hyperlink">
    <w:name w:val="Hyperlink"/>
    <w:basedOn w:val="DefaultParagraphFont"/>
    <w:uiPriority w:val="99"/>
    <w:unhideWhenUsed/>
    <w:rsid w:val="0064430D"/>
    <w:rPr>
      <w:color w:val="0563C1" w:themeColor="hyperlink"/>
      <w:u w:val="single"/>
    </w:rPr>
  </w:style>
  <w:style w:type="paragraph" w:styleId="TOC1">
    <w:name w:val="toc 1"/>
    <w:basedOn w:val="Normal"/>
    <w:next w:val="Normal"/>
    <w:autoRedefine/>
    <w:uiPriority w:val="39"/>
    <w:unhideWhenUsed/>
    <w:rsid w:val="00566510"/>
    <w:pPr>
      <w:spacing w:after="300"/>
      <w:ind w:firstLine="0"/>
    </w:pPr>
    <w:rPr>
      <w:rFonts w:eastAsia="TH Sarabun New"/>
    </w:rPr>
  </w:style>
  <w:style w:type="paragraph" w:styleId="TOC2">
    <w:name w:val="toc 2"/>
    <w:basedOn w:val="Normal"/>
    <w:next w:val="Normal"/>
    <w:autoRedefine/>
    <w:uiPriority w:val="39"/>
    <w:unhideWhenUsed/>
    <w:rsid w:val="0064430D"/>
    <w:pPr>
      <w:spacing w:after="100"/>
      <w:ind w:left="318" w:firstLine="0"/>
    </w:pPr>
    <w:rPr>
      <w:rFonts w:eastAsia="TH Sarabun New"/>
    </w:rPr>
  </w:style>
  <w:style w:type="paragraph" w:styleId="TOC3">
    <w:name w:val="toc 3"/>
    <w:basedOn w:val="Normal"/>
    <w:next w:val="Normal"/>
    <w:autoRedefine/>
    <w:uiPriority w:val="39"/>
    <w:unhideWhenUsed/>
    <w:rsid w:val="0064430D"/>
    <w:pPr>
      <w:spacing w:after="100"/>
      <w:ind w:left="641" w:firstLine="0"/>
    </w:pPr>
    <w:rPr>
      <w:rFonts w:eastAsia="TH Sarabun New"/>
    </w:rPr>
  </w:style>
  <w:style w:type="paragraph" w:styleId="TOCHeading">
    <w:name w:val="TOC Heading"/>
    <w:basedOn w:val="Heading1"/>
    <w:next w:val="Normal"/>
    <w:uiPriority w:val="39"/>
    <w:unhideWhenUsed/>
    <w:qFormat/>
    <w:rsid w:val="00566510"/>
    <w:pPr>
      <w:numPr>
        <w:numId w:val="0"/>
      </w:numPr>
      <w:spacing w:before="240" w:line="259" w:lineRule="auto"/>
      <w:jc w:val="left"/>
      <w:outlineLvl w:val="9"/>
    </w:pPr>
    <w:rPr>
      <w:rFonts w:asciiTheme="majorHAnsi" w:hAnsiTheme="majorHAnsi" w:cstheme="majorBidi"/>
      <w:b w:val="0"/>
      <w:bCs w:val="0"/>
      <w:color w:val="2E74B5" w:themeColor="accent1" w:themeShade="BF"/>
      <w:sz w:val="32"/>
      <w:szCs w:val="32"/>
      <w:lang w:bidi="ar-SA"/>
    </w:rPr>
  </w:style>
  <w:style w:type="paragraph" w:customStyle="1" w:styleId="Appendix">
    <w:name w:val="Appendix"/>
    <w:basedOn w:val="Heading1"/>
    <w:link w:val="AppendixChar"/>
    <w:qFormat/>
    <w:rsid w:val="00B55FF0"/>
    <w:pPr>
      <w:numPr>
        <w:numId w:val="0"/>
      </w:numPr>
      <w:ind w:left="432"/>
    </w:pPr>
  </w:style>
  <w:style w:type="paragraph" w:customStyle="1" w:styleId="AppendixH2">
    <w:name w:val="Appendix_H2"/>
    <w:basedOn w:val="Heading2"/>
    <w:link w:val="AppendixH2Char"/>
    <w:qFormat/>
    <w:rsid w:val="00462AF0"/>
    <w:pPr>
      <w:numPr>
        <w:ilvl w:val="0"/>
        <w:numId w:val="0"/>
      </w:numPr>
    </w:pPr>
    <w:rPr>
      <w:sz w:val="36"/>
      <w:szCs w:val="36"/>
    </w:rPr>
  </w:style>
  <w:style w:type="character" w:customStyle="1" w:styleId="AppendixChar">
    <w:name w:val="Appendix Char"/>
    <w:basedOn w:val="Heading1Char"/>
    <w:link w:val="Appendix"/>
    <w:rsid w:val="00B55FF0"/>
    <w:rPr>
      <w:rFonts w:ascii="TH Sarabun New" w:eastAsiaTheme="majorEastAsia" w:hAnsi="TH Sarabun New" w:cs="TH Sarabun New"/>
      <w:b/>
      <w:bCs/>
      <w:color w:val="000000" w:themeColor="text1"/>
      <w:sz w:val="36"/>
      <w:szCs w:val="36"/>
    </w:rPr>
  </w:style>
  <w:style w:type="paragraph" w:styleId="Caption">
    <w:name w:val="caption"/>
    <w:basedOn w:val="Normal"/>
    <w:next w:val="Normal"/>
    <w:uiPriority w:val="35"/>
    <w:unhideWhenUsed/>
    <w:qFormat/>
    <w:rsid w:val="00663F9B"/>
    <w:pPr>
      <w:spacing w:after="200"/>
      <w:ind w:firstLine="0"/>
      <w:jc w:val="center"/>
    </w:pPr>
    <w:rPr>
      <w:rFonts w:eastAsia="TH Sarabun New"/>
      <w:b/>
      <w:bCs/>
      <w:sz w:val="28"/>
      <w:szCs w:val="28"/>
    </w:rPr>
  </w:style>
  <w:style w:type="character" w:customStyle="1" w:styleId="AppendixH2Char">
    <w:name w:val="Appendix_H2 Char"/>
    <w:basedOn w:val="Heading2Char"/>
    <w:link w:val="AppendixH2"/>
    <w:rsid w:val="00B55FF0"/>
    <w:rPr>
      <w:rFonts w:ascii="TH Sarabun New" w:eastAsiaTheme="majorEastAsia" w:hAnsi="TH Sarabun New" w:cs="TH Sarabun New"/>
      <w:b/>
      <w:bCs/>
      <w:sz w:val="36"/>
      <w:szCs w:val="36"/>
    </w:rPr>
  </w:style>
  <w:style w:type="table" w:styleId="PlainTable5">
    <w:name w:val="Plain Table 5"/>
    <w:basedOn w:val="TableNormal"/>
    <w:uiPriority w:val="45"/>
    <w:rsid w:val="002419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275FB9"/>
    <w:pPr>
      <w:spacing w:before="0"/>
      <w:ind w:firstLine="0"/>
    </w:pPr>
    <w:rPr>
      <w:rFonts w:eastAsia="TH Sarabun New"/>
    </w:rPr>
  </w:style>
  <w:style w:type="table" w:styleId="PlainTable3">
    <w:name w:val="Plain Table 3"/>
    <w:basedOn w:val="TableNormal"/>
    <w:uiPriority w:val="43"/>
    <w:rsid w:val="002419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A34A6"/>
    <w:pPr>
      <w:ind w:left="720"/>
      <w:contextualSpacing/>
    </w:pPr>
    <w:rPr>
      <w:rFonts w:eastAsia="TH Sarabun New"/>
    </w:rPr>
  </w:style>
  <w:style w:type="paragraph" w:styleId="Bibliography">
    <w:name w:val="Bibliography"/>
    <w:basedOn w:val="Normal"/>
    <w:next w:val="Normal"/>
    <w:uiPriority w:val="37"/>
    <w:unhideWhenUsed/>
    <w:rsid w:val="00294B1C"/>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3611;&#3637;4\401\SpecialProje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ศาส58</b:Tag>
    <b:SourceType>InternetSite</b:SourceType>
    <b:Guid>{FE9BBDD9-3BA3-4EAF-B883-5343C19D0D2C}</b:Guid>
    <b:Title>โรคไต (Kidney disease)</b:Title>
    <b:Year>2558</b:Year>
    <b:Month>สิงหาคม</b:Month>
    <b:Day>8</b:Day>
    <b:YearAccessed>2560</b:YearAccessed>
    <b:MonthAccessed>กันยายน</b:MonthAccessed>
    <b:DayAccessed>16</b:DayAccessed>
    <b:URL>http://haamor.com/th/โรคไต2/</b:URL>
    <b:Author>
      <b:Author>
        <b:NameList>
          <b:Person>
            <b:Last>ศาสตราจารย์เกียรติคุณ แพทย์หญิง พวงทอง ไกรพิบูลย์</b:Last>
          </b:Person>
        </b:NameList>
      </b:Author>
    </b:Author>
    <b:RefOrder>2</b:RefOrder>
  </b:Source>
  <b:Source>
    <b:Tag>ศาส571</b:Tag>
    <b:SourceType>InternetSite</b:SourceType>
    <b:Guid>{418767D6-F871-4591-AA19-A57780C0D99D}</b:Guid>
    <b:Title>โรคหัวใจ: โรคหลอดเลือดหัวใจ (Coronary artery disease)</b:Title>
    <b:Year>2557</b:Year>
    <b:Month>กันยายน</b:Month>
    <b:Day>27</b:Day>
    <b:YearAccessed>2560</b:YearAccessed>
    <b:MonthAccessed>กันยายน</b:MonthAccessed>
    <b:DayAccessed>16</b:DayAccessed>
    <b:URL>http://haamor.com/th/โรคหัวใจ/</b:URL>
    <b:Author>
      <b:Author>
        <b:NameList>
          <b:Person>
            <b:Last>ศาสตราจารย์เกียรติคุณ แพทย์หญิง พวงทอง ไกรพิบูลย์</b:Last>
          </b:Person>
        </b:NameList>
      </b:Author>
    </b:Author>
    <b:RefOrder>4</b:RefOrder>
  </b:Source>
  <b:Source>
    <b:Tag>วิก58</b:Tag>
    <b:SourceType>InternetSite</b:SourceType>
    <b:Guid>{F7388C45-0B57-435D-BF66-B1A23E90B03A}</b:Guid>
    <b:Author>
      <b:Author>
        <b:Corporate>วิกิพีเดีย สารานุกรมเสรี</b:Corporate>
      </b:Author>
    </b:Author>
    <b:Title>โพแทสเซียม</b:Title>
    <b:Year>2558</b:Year>
    <b:Month>พฤษภาคม</b:Month>
    <b:Day>14</b:Day>
    <b:YearAccessed>2560</b:YearAccessed>
    <b:MonthAccessed>ตุลาคม</b:MonthAccessed>
    <b:DayAccessed>24</b:DayAccessed>
    <b:URL>https://th.wikipedia.org/wiki/โพแทสเซียม</b:URL>
    <b:RefOrder>5</b:RefOrder>
  </b:Source>
  <b:Source>
    <b:Tag>วิก601</b:Tag>
    <b:SourceType>InternetSite</b:SourceType>
    <b:Guid>{126FBB0A-0A7D-41EF-896D-9657586CFE7E}</b:Guid>
    <b:Author>
      <b:Author>
        <b:Corporate>วิกิพีเดีย สารานุกรมเสรี</b:Corporate>
      </b:Author>
    </b:Author>
    <b:Title>น้ำตาลในเลือด</b:Title>
    <b:Year>2560</b:Year>
    <b:Month>ตุลาคม</b:Month>
    <b:Day>28</b:Day>
    <b:YearAccessed>2560</b:YearAccessed>
    <b:MonthAccessed>พฤศจิกายน</b:MonthAccessed>
    <b:DayAccessed>1</b:DayAccessed>
    <b:URL>https://th.wikipedia.org/wiki/น้ำตาลในเลือด</b:URL>
    <b:RefOrder>7</b:RefOrder>
  </b:Source>
  <b:Source>
    <b:Tag>pro54</b:Tag>
    <b:SourceType>InternetSite</b:SourceType>
    <b:Guid>{8306F6E3-817E-405A-A586-A02C1F8FE04E}</b:Guid>
    <b:Author>
      <b:Author>
        <b:NameList>
          <b:Person>
            <b:Last>pron_one</b:Last>
          </b:Person>
        </b:NameList>
      </b:Author>
    </b:Author>
    <b:Title>โซเดียม : เกลือแร่ที่จำเป็นต่อร่างกาย</b:Title>
    <b:Year>2554</b:Year>
    <b:Month>พฤษภาคม</b:Month>
    <b:Day>31</b:Day>
    <b:YearAccessed>2560</b:YearAccessed>
    <b:MonthAccessed>พฤศจิกายน</b:MonthAccessed>
    <b:DayAccessed>1</b:DayAccessed>
    <b:URL>http://www.vcharkarn.com/varticle/42864</b:URL>
    <b:RefOrder>9</b:RefOrder>
  </b:Source>
  <b:Source>
    <b:Tag>วิก59</b:Tag>
    <b:SourceType>InternetSite</b:SourceType>
    <b:Guid>{478B3649-B037-4D0C-89FB-484F22955EEB}</b:Guid>
    <b:Author>
      <b:Author>
        <b:Corporate>วิกิพีเดีย สารานุกรมเสรี</b:Corporate>
      </b:Author>
    </b:Author>
    <b:Title>คอเลสเตอรอล</b:Title>
    <b:Year>2559</b:Year>
    <b:Month>ธันวาคม</b:Month>
    <b:Day>30</b:Day>
    <b:YearAccessed>2560</b:YearAccessed>
    <b:MonthAccessed>ตุลาคม</b:MonthAccessed>
    <b:DayAccessed>24</b:DayAccessed>
    <b:URL>https://th.wikipedia.org/wiki/คอเลสเตอรอล</b:URL>
    <b:RefOrder>8</b:RefOrder>
  </b:Source>
  <b:Source>
    <b:Tag>วิก60</b:Tag>
    <b:SourceType>InternetSite</b:SourceType>
    <b:Guid>{54A41E45-57F1-4C45-AB8A-793A8D6DCF31}</b:Guid>
    <b:Author>
      <b:Author>
        <b:Corporate>วิกิพีเดีย สารานุกรมเสรี</b:Corporate>
      </b:Author>
    </b:Author>
    <b:Title>ไตรกลีเซอไรด์</b:Title>
    <b:Year>2560</b:Year>
    <b:Month>กรกฎาคม</b:Month>
    <b:Day>21</b:Day>
    <b:YearAccessed>2560</b:YearAccessed>
    <b:MonthAccessed>ตุลาคม</b:MonthAccessed>
    <b:DayAccessed>24</b:DayAccessed>
    <b:URL>https://th.wikipedia.org/wiki/ไตรกลีเซอไรด์</b:URL>
    <b:RefOrder>6</b:RefOrder>
  </b:Source>
</b:Sources>
</file>

<file path=customXml/itemProps1.xml><?xml version="1.0" encoding="utf-8"?>
<ds:datastoreItem xmlns:ds="http://schemas.openxmlformats.org/officeDocument/2006/customXml" ds:itemID="{E24F5AC9-3796-46BE-8352-23A6BFEFB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SpecialProjectTemplate</Template>
  <TotalTime>385</TotalTime>
  <Pages>46</Pages>
  <Words>8694</Words>
  <Characters>49556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Dechawonganun</dc:creator>
  <cp:keywords/>
  <dc:description/>
  <cp:lastModifiedBy>Ben Dechawonganun</cp:lastModifiedBy>
  <cp:revision>1</cp:revision>
  <cp:lastPrinted>2014-09-23T02:17:00Z</cp:lastPrinted>
  <dcterms:created xsi:type="dcterms:W3CDTF">2018-05-03T06:59:00Z</dcterms:created>
  <dcterms:modified xsi:type="dcterms:W3CDTF">2018-05-03T16:14:00Z</dcterms:modified>
</cp:coreProperties>
</file>